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E0595" w14:textId="77777777" w:rsidR="00B42B9C" w:rsidRDefault="00B42B9C">
      <w:r>
        <w:tab/>
      </w:r>
      <w:r>
        <w:tab/>
      </w:r>
    </w:p>
    <w:p w14:paraId="29A8F35B" w14:textId="77777777" w:rsidR="00AB38AA" w:rsidRPr="00DD65AB" w:rsidRDefault="00C24BA0" w:rsidP="006E026F">
      <w:pPr>
        <w:ind w:left="720" w:firstLine="720"/>
        <w:rPr>
          <w:rFonts w:ascii="Times New Roman" w:hAnsi="Times New Roman" w:cs="Times New Roman"/>
        </w:rPr>
      </w:pPr>
      <w:r>
        <w:rPr>
          <w:noProof/>
        </w:rPr>
        <w:drawing>
          <wp:inline distT="0" distB="0" distL="0" distR="0" wp14:anchorId="0A332227" wp14:editId="66B1FB4C">
            <wp:extent cx="3781425" cy="3781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1425" cy="3781425"/>
                    </a:xfrm>
                    <a:prstGeom prst="rect">
                      <a:avLst/>
                    </a:prstGeom>
                    <a:noFill/>
                    <a:ln>
                      <a:noFill/>
                    </a:ln>
                  </pic:spPr>
                </pic:pic>
              </a:graphicData>
            </a:graphic>
          </wp:inline>
        </w:drawing>
      </w:r>
      <w:r w:rsidR="00B42B9C">
        <w:fldChar w:fldCharType="begin"/>
      </w:r>
      <w:r w:rsidR="00B42B9C">
        <w:instrText xml:space="preserve"> INCLUDEPICTURE "https://www.cit.ie/contentFiles/images/news/0-crest.jpg" \* MERGEFORMATINET </w:instrText>
      </w:r>
      <w:r w:rsidR="00B42B9C">
        <w:fldChar w:fldCharType="end"/>
      </w:r>
    </w:p>
    <w:p w14:paraId="518CB5CF" w14:textId="77777777" w:rsidR="00DD65AB" w:rsidRPr="00DD65AB" w:rsidRDefault="00DD65AB">
      <w:pPr>
        <w:rPr>
          <w:rFonts w:ascii="Times New Roman" w:hAnsi="Times New Roman" w:cs="Times New Roman"/>
        </w:rPr>
      </w:pPr>
    </w:p>
    <w:p w14:paraId="1E27B88B" w14:textId="77777777" w:rsidR="003B3653" w:rsidRPr="00E837EF" w:rsidRDefault="00B42B9C" w:rsidP="004770C8">
      <w:pPr>
        <w:rPr>
          <w:rFonts w:cstheme="minorHAnsi"/>
          <w:b/>
          <w:sz w:val="48"/>
          <w:szCs w:val="48"/>
        </w:rPr>
      </w:pPr>
      <w:r w:rsidRPr="00E837EF">
        <w:rPr>
          <w:rFonts w:cstheme="minorHAnsi"/>
        </w:rPr>
        <w:t xml:space="preserve">    </w:t>
      </w:r>
      <w:r w:rsidRPr="00E837EF">
        <w:rPr>
          <w:rFonts w:cstheme="minorHAnsi"/>
          <w:b/>
          <w:sz w:val="48"/>
          <w:szCs w:val="48"/>
        </w:rPr>
        <w:t xml:space="preserve"> </w:t>
      </w:r>
    </w:p>
    <w:p w14:paraId="74DF6703" w14:textId="749B5810" w:rsidR="006F1291" w:rsidRPr="00E837EF" w:rsidRDefault="00F20B1C" w:rsidP="005C6DE7">
      <w:pPr>
        <w:jc w:val="center"/>
        <w:rPr>
          <w:rFonts w:cstheme="minorHAnsi"/>
          <w:b/>
          <w:sz w:val="36"/>
          <w:szCs w:val="36"/>
        </w:rPr>
      </w:pPr>
      <w:r w:rsidRPr="00E837EF">
        <w:rPr>
          <w:rFonts w:cstheme="minorHAnsi"/>
          <w:b/>
          <w:sz w:val="36"/>
          <w:szCs w:val="36"/>
        </w:rPr>
        <w:t xml:space="preserve">The classification of mental illness using motor </w:t>
      </w:r>
      <w:r w:rsidR="00951EDC" w:rsidRPr="00E837EF">
        <w:rPr>
          <w:rFonts w:cstheme="minorHAnsi"/>
          <w:b/>
          <w:sz w:val="36"/>
          <w:szCs w:val="36"/>
        </w:rPr>
        <w:t>activity</w:t>
      </w:r>
      <w:r w:rsidRPr="00E837EF">
        <w:rPr>
          <w:rFonts w:cstheme="minorHAnsi"/>
          <w:b/>
          <w:sz w:val="36"/>
          <w:szCs w:val="36"/>
        </w:rPr>
        <w:t xml:space="preserve"> data.</w:t>
      </w:r>
    </w:p>
    <w:p w14:paraId="397FD8F9" w14:textId="77777777" w:rsidR="00E833DA" w:rsidRPr="00E837EF" w:rsidRDefault="00E833DA" w:rsidP="005C6DE7">
      <w:pPr>
        <w:jc w:val="center"/>
        <w:rPr>
          <w:rFonts w:cstheme="minorHAnsi"/>
          <w:b/>
          <w:color w:val="BFBFBF" w:themeColor="background1" w:themeShade="BF"/>
          <w:sz w:val="36"/>
          <w:szCs w:val="36"/>
        </w:rPr>
      </w:pPr>
    </w:p>
    <w:p w14:paraId="78B39E19" w14:textId="355FA950" w:rsidR="006E026F" w:rsidRPr="00E837EF" w:rsidRDefault="00F20B1C" w:rsidP="00B51271">
      <w:pPr>
        <w:jc w:val="center"/>
        <w:rPr>
          <w:rFonts w:cstheme="minorHAnsi"/>
          <w:bCs/>
          <w:sz w:val="32"/>
          <w:szCs w:val="32"/>
        </w:rPr>
      </w:pPr>
      <w:r w:rsidRPr="00E837EF">
        <w:rPr>
          <w:rFonts w:cstheme="minorHAnsi"/>
          <w:bCs/>
          <w:sz w:val="32"/>
          <w:szCs w:val="32"/>
        </w:rPr>
        <w:t>John Fitzgerald</w:t>
      </w:r>
    </w:p>
    <w:p w14:paraId="1DC51687" w14:textId="4249B2B1" w:rsidR="006E026F" w:rsidRPr="00E837EF" w:rsidRDefault="006E026F" w:rsidP="00E833DA">
      <w:pPr>
        <w:rPr>
          <w:rFonts w:cstheme="minorHAnsi"/>
          <w:b/>
          <w:sz w:val="32"/>
          <w:szCs w:val="32"/>
        </w:rPr>
      </w:pPr>
      <w:r w:rsidRPr="00E837EF">
        <w:rPr>
          <w:rFonts w:cstheme="minorHAnsi"/>
          <w:b/>
          <w:sz w:val="32"/>
          <w:szCs w:val="32"/>
        </w:rPr>
        <w:t>Student No:</w:t>
      </w:r>
      <w:r w:rsidR="00F20B1C" w:rsidRPr="00E837EF">
        <w:rPr>
          <w:rFonts w:cstheme="minorHAnsi"/>
          <w:b/>
          <w:sz w:val="32"/>
          <w:szCs w:val="32"/>
        </w:rPr>
        <w:t xml:space="preserve">  </w:t>
      </w:r>
      <w:r w:rsidR="00F20B1C" w:rsidRPr="00E837EF">
        <w:rPr>
          <w:rFonts w:cstheme="minorHAnsi"/>
          <w:bCs/>
          <w:sz w:val="32"/>
          <w:szCs w:val="32"/>
        </w:rPr>
        <w:t>R00156081</w:t>
      </w:r>
    </w:p>
    <w:p w14:paraId="2CFDECD2" w14:textId="44982F79" w:rsidR="006E026F" w:rsidRPr="00E837EF" w:rsidRDefault="006E026F" w:rsidP="00E833DA">
      <w:pPr>
        <w:rPr>
          <w:rFonts w:cstheme="minorHAnsi"/>
          <w:b/>
          <w:sz w:val="32"/>
          <w:szCs w:val="32"/>
        </w:rPr>
      </w:pPr>
      <w:r w:rsidRPr="00E837EF">
        <w:rPr>
          <w:rFonts w:cstheme="minorHAnsi"/>
          <w:b/>
          <w:sz w:val="32"/>
          <w:szCs w:val="32"/>
        </w:rPr>
        <w:t xml:space="preserve">Supervisor: </w:t>
      </w:r>
      <w:r w:rsidR="00F20B1C" w:rsidRPr="00E837EF">
        <w:rPr>
          <w:rFonts w:cstheme="minorHAnsi"/>
          <w:b/>
          <w:sz w:val="32"/>
          <w:szCs w:val="32"/>
        </w:rPr>
        <w:t xml:space="preserve">  </w:t>
      </w:r>
      <w:r w:rsidR="00F20B1C" w:rsidRPr="00E837EF">
        <w:rPr>
          <w:rFonts w:cstheme="minorHAnsi"/>
          <w:bCs/>
          <w:sz w:val="32"/>
          <w:szCs w:val="32"/>
        </w:rPr>
        <w:t>Aengus Daly</w:t>
      </w:r>
    </w:p>
    <w:p w14:paraId="4EBF88A0" w14:textId="07F5B913" w:rsidR="00B51271" w:rsidRPr="00E837EF" w:rsidRDefault="00B51271" w:rsidP="00E833DA">
      <w:pPr>
        <w:rPr>
          <w:rFonts w:cstheme="minorHAnsi"/>
          <w:b/>
          <w:sz w:val="32"/>
          <w:szCs w:val="32"/>
        </w:rPr>
      </w:pPr>
      <w:r w:rsidRPr="00E837EF">
        <w:rPr>
          <w:rFonts w:cstheme="minorHAnsi"/>
          <w:b/>
          <w:sz w:val="32"/>
          <w:szCs w:val="32"/>
        </w:rPr>
        <w:t xml:space="preserve">Industry Mentor: </w:t>
      </w:r>
      <w:r w:rsidR="00F20B1C" w:rsidRPr="00E837EF">
        <w:rPr>
          <w:rFonts w:cstheme="minorHAnsi"/>
          <w:bCs/>
          <w:sz w:val="32"/>
          <w:szCs w:val="32"/>
        </w:rPr>
        <w:t>n/a</w:t>
      </w:r>
    </w:p>
    <w:p w14:paraId="2472FB79" w14:textId="77777777" w:rsidR="005C6DE7" w:rsidRPr="00E837EF" w:rsidRDefault="005C6DE7" w:rsidP="005C6DE7">
      <w:pPr>
        <w:pStyle w:val="NoSpacing"/>
        <w:jc w:val="center"/>
        <w:rPr>
          <w:rFonts w:cstheme="minorHAnsi"/>
          <w:b/>
          <w:sz w:val="28"/>
          <w:szCs w:val="28"/>
        </w:rPr>
      </w:pPr>
    </w:p>
    <w:p w14:paraId="52BB0302" w14:textId="77777777" w:rsidR="005C6DE7" w:rsidRPr="00E837EF" w:rsidRDefault="005C6DE7" w:rsidP="005C6DE7">
      <w:pPr>
        <w:pStyle w:val="NoSpacing"/>
        <w:jc w:val="center"/>
        <w:rPr>
          <w:rFonts w:cstheme="minorHAnsi"/>
          <w:b/>
          <w:sz w:val="28"/>
          <w:szCs w:val="28"/>
        </w:rPr>
      </w:pPr>
    </w:p>
    <w:p w14:paraId="3466172D" w14:textId="77777777" w:rsidR="00B51271" w:rsidRPr="00E837EF" w:rsidRDefault="007111C6" w:rsidP="005C6DE7">
      <w:pPr>
        <w:pStyle w:val="NoSpacing"/>
        <w:jc w:val="center"/>
        <w:rPr>
          <w:rFonts w:cstheme="minorHAnsi"/>
          <w:b/>
          <w:sz w:val="32"/>
          <w:szCs w:val="32"/>
        </w:rPr>
      </w:pPr>
      <w:r w:rsidRPr="00E837EF">
        <w:rPr>
          <w:rFonts w:cstheme="minorHAnsi"/>
          <w:b/>
          <w:sz w:val="32"/>
          <w:szCs w:val="32"/>
        </w:rPr>
        <w:t>F</w:t>
      </w:r>
      <w:r w:rsidR="006D00AE" w:rsidRPr="00E837EF">
        <w:rPr>
          <w:rFonts w:cstheme="minorHAnsi"/>
          <w:b/>
          <w:sz w:val="32"/>
          <w:szCs w:val="32"/>
        </w:rPr>
        <w:t xml:space="preserve">or the module </w:t>
      </w:r>
      <w:r w:rsidR="00C24BA0" w:rsidRPr="00E837EF">
        <w:rPr>
          <w:rFonts w:cstheme="minorHAnsi"/>
          <w:b/>
          <w:sz w:val="32"/>
          <w:szCs w:val="32"/>
        </w:rPr>
        <w:t>DATA</w:t>
      </w:r>
      <w:r w:rsidR="00B51271" w:rsidRPr="00E837EF">
        <w:rPr>
          <w:rFonts w:cstheme="minorHAnsi"/>
          <w:b/>
          <w:sz w:val="32"/>
          <w:szCs w:val="32"/>
        </w:rPr>
        <w:t>8006</w:t>
      </w:r>
      <w:r w:rsidR="006D00AE" w:rsidRPr="00E837EF">
        <w:rPr>
          <w:rFonts w:cstheme="minorHAnsi"/>
          <w:b/>
          <w:sz w:val="32"/>
          <w:szCs w:val="32"/>
        </w:rPr>
        <w:t xml:space="preserve"> – </w:t>
      </w:r>
      <w:r w:rsidR="00B51271" w:rsidRPr="00E837EF">
        <w:rPr>
          <w:rFonts w:cstheme="minorHAnsi"/>
          <w:b/>
          <w:sz w:val="32"/>
          <w:szCs w:val="32"/>
        </w:rPr>
        <w:t>Data Science Analytics Project</w:t>
      </w:r>
      <w:r w:rsidR="005C6DE7" w:rsidRPr="00E837EF">
        <w:rPr>
          <w:rFonts w:cstheme="minorHAnsi"/>
          <w:b/>
          <w:sz w:val="32"/>
          <w:szCs w:val="32"/>
        </w:rPr>
        <w:t xml:space="preserve"> </w:t>
      </w:r>
    </w:p>
    <w:p w14:paraId="07B7CBAC" w14:textId="77777777" w:rsidR="00B51271" w:rsidRPr="00E837EF" w:rsidRDefault="00B51271" w:rsidP="00B51271">
      <w:pPr>
        <w:pStyle w:val="NoSpacing"/>
        <w:jc w:val="center"/>
        <w:rPr>
          <w:rFonts w:cstheme="minorHAnsi"/>
          <w:b/>
          <w:sz w:val="32"/>
          <w:szCs w:val="32"/>
        </w:rPr>
      </w:pPr>
    </w:p>
    <w:p w14:paraId="2A373201" w14:textId="193CA83B" w:rsidR="006D00AE" w:rsidRPr="00E837EF" w:rsidRDefault="00C24BA0" w:rsidP="00B51271">
      <w:pPr>
        <w:pStyle w:val="NoSpacing"/>
        <w:jc w:val="center"/>
        <w:rPr>
          <w:rFonts w:cstheme="minorHAnsi"/>
          <w:b/>
          <w:sz w:val="32"/>
          <w:szCs w:val="32"/>
        </w:rPr>
      </w:pPr>
      <w:r w:rsidRPr="00E837EF">
        <w:rPr>
          <w:rFonts w:cstheme="minorHAnsi"/>
          <w:b/>
          <w:sz w:val="32"/>
          <w:szCs w:val="32"/>
        </w:rPr>
        <w:t>as part of the</w:t>
      </w:r>
      <w:r w:rsidR="00B51271" w:rsidRPr="00E837EF">
        <w:rPr>
          <w:rFonts w:cstheme="minorHAnsi"/>
          <w:b/>
          <w:sz w:val="32"/>
          <w:szCs w:val="32"/>
        </w:rPr>
        <w:t xml:space="preserve"> Higher Diploma</w:t>
      </w:r>
      <w:r w:rsidR="006D00AE" w:rsidRPr="00E837EF">
        <w:rPr>
          <w:rFonts w:cstheme="minorHAnsi"/>
          <w:b/>
          <w:sz w:val="32"/>
          <w:szCs w:val="32"/>
        </w:rPr>
        <w:t xml:space="preserve"> of </w:t>
      </w:r>
      <w:r w:rsidR="00DC75AE" w:rsidRPr="00E837EF">
        <w:rPr>
          <w:rFonts w:cstheme="minorHAnsi"/>
          <w:b/>
          <w:sz w:val="32"/>
          <w:szCs w:val="32"/>
        </w:rPr>
        <w:t>S</w:t>
      </w:r>
      <w:r w:rsidR="006D00AE" w:rsidRPr="00E837EF">
        <w:rPr>
          <w:rFonts w:cstheme="minorHAnsi"/>
          <w:b/>
          <w:sz w:val="32"/>
          <w:szCs w:val="32"/>
        </w:rPr>
        <w:t xml:space="preserve">cience in </w:t>
      </w:r>
      <w:r w:rsidR="00DC75AE" w:rsidRPr="00E837EF">
        <w:rPr>
          <w:rFonts w:cstheme="minorHAnsi"/>
          <w:b/>
          <w:sz w:val="32"/>
          <w:szCs w:val="32"/>
        </w:rPr>
        <w:t>D</w:t>
      </w:r>
      <w:r w:rsidR="006D00AE" w:rsidRPr="00E837EF">
        <w:rPr>
          <w:rFonts w:cstheme="minorHAnsi"/>
          <w:b/>
          <w:sz w:val="32"/>
          <w:szCs w:val="32"/>
        </w:rPr>
        <w:t xml:space="preserve">ata </w:t>
      </w:r>
      <w:r w:rsidR="00DC75AE" w:rsidRPr="00E837EF">
        <w:rPr>
          <w:rFonts w:cstheme="minorHAnsi"/>
          <w:b/>
          <w:sz w:val="32"/>
          <w:szCs w:val="32"/>
        </w:rPr>
        <w:t>S</w:t>
      </w:r>
      <w:r w:rsidR="006D00AE" w:rsidRPr="00E837EF">
        <w:rPr>
          <w:rFonts w:cstheme="minorHAnsi"/>
          <w:b/>
          <w:sz w:val="32"/>
          <w:szCs w:val="32"/>
        </w:rPr>
        <w:t xml:space="preserve">cience and </w:t>
      </w:r>
      <w:r w:rsidR="00DC75AE" w:rsidRPr="00E837EF">
        <w:rPr>
          <w:rFonts w:cstheme="minorHAnsi"/>
          <w:b/>
          <w:sz w:val="32"/>
          <w:szCs w:val="32"/>
        </w:rPr>
        <w:t>A</w:t>
      </w:r>
      <w:r w:rsidR="00394B31" w:rsidRPr="00E837EF">
        <w:rPr>
          <w:rFonts w:cstheme="minorHAnsi"/>
          <w:b/>
          <w:sz w:val="32"/>
          <w:szCs w:val="32"/>
        </w:rPr>
        <w:t xml:space="preserve">nalytics, </w:t>
      </w:r>
      <w:r w:rsidR="006D00AE" w:rsidRPr="00E837EF">
        <w:rPr>
          <w:rFonts w:cstheme="minorHAnsi"/>
          <w:b/>
          <w:sz w:val="32"/>
          <w:szCs w:val="32"/>
        </w:rPr>
        <w:t>Department of Mathematics</w:t>
      </w:r>
      <w:r w:rsidR="00DC75AE" w:rsidRPr="00E837EF">
        <w:rPr>
          <w:rFonts w:cstheme="minorHAnsi"/>
          <w:b/>
          <w:sz w:val="32"/>
          <w:szCs w:val="32"/>
        </w:rPr>
        <w:t xml:space="preserve">, </w:t>
      </w:r>
      <w:r w:rsidR="00F20B1C" w:rsidRPr="00E837EF">
        <w:rPr>
          <w:rFonts w:cstheme="minorHAnsi"/>
          <w:b/>
          <w:sz w:val="32"/>
          <w:szCs w:val="32"/>
        </w:rPr>
        <w:t>May 2023</w:t>
      </w:r>
    </w:p>
    <w:p w14:paraId="228612C0" w14:textId="77777777" w:rsidR="006D00AE" w:rsidRPr="00E837EF" w:rsidRDefault="006D00AE" w:rsidP="00B42B9C">
      <w:pPr>
        <w:ind w:left="2160" w:firstLine="720"/>
        <w:rPr>
          <w:rFonts w:cstheme="minorHAnsi"/>
          <w:b/>
          <w:sz w:val="36"/>
          <w:szCs w:val="36"/>
        </w:rPr>
      </w:pPr>
    </w:p>
    <w:p w14:paraId="0C8A270C" w14:textId="77777777" w:rsidR="00D553AB" w:rsidRPr="00E837EF" w:rsidRDefault="00C26D31">
      <w:pPr>
        <w:rPr>
          <w:rFonts w:cstheme="minorHAnsi"/>
          <w:b/>
          <w:sz w:val="32"/>
          <w:szCs w:val="28"/>
        </w:rPr>
      </w:pPr>
      <w:r w:rsidRPr="00E837EF">
        <w:rPr>
          <w:rFonts w:cstheme="minorHAnsi"/>
          <w:b/>
          <w:sz w:val="32"/>
          <w:szCs w:val="28"/>
        </w:rPr>
        <w:t>Declaration</w:t>
      </w:r>
      <w:r w:rsidR="00355CD6" w:rsidRPr="00E837EF">
        <w:rPr>
          <w:rFonts w:cstheme="minorHAnsi"/>
          <w:b/>
          <w:sz w:val="32"/>
          <w:szCs w:val="28"/>
        </w:rPr>
        <w:t xml:space="preserve"> of Authorship</w:t>
      </w:r>
    </w:p>
    <w:p w14:paraId="2B089BED" w14:textId="77777777" w:rsidR="00BD6637" w:rsidRPr="00E837EF" w:rsidRDefault="00BD6637">
      <w:pPr>
        <w:rPr>
          <w:rFonts w:cstheme="minorHAnsi"/>
          <w:b/>
          <w:sz w:val="32"/>
          <w:szCs w:val="28"/>
        </w:rPr>
      </w:pPr>
    </w:p>
    <w:p w14:paraId="04529F27" w14:textId="1B9A7528" w:rsidR="00C26D31" w:rsidRPr="00E837EF" w:rsidRDefault="00C26D31" w:rsidP="0074298D">
      <w:pPr>
        <w:spacing w:line="360" w:lineRule="auto"/>
        <w:rPr>
          <w:rFonts w:cstheme="minorHAnsi"/>
          <w:sz w:val="24"/>
          <w:szCs w:val="24"/>
        </w:rPr>
      </w:pPr>
      <w:r w:rsidRPr="00E837EF">
        <w:rPr>
          <w:rFonts w:cstheme="minorHAnsi"/>
          <w:sz w:val="24"/>
          <w:szCs w:val="24"/>
        </w:rPr>
        <w:t>I,</w:t>
      </w:r>
      <w:r w:rsidR="00B51271" w:rsidRPr="00E837EF">
        <w:rPr>
          <w:rFonts w:cstheme="minorHAnsi"/>
          <w:sz w:val="24"/>
          <w:szCs w:val="24"/>
        </w:rPr>
        <w:t xml:space="preserve"> </w:t>
      </w:r>
      <w:r w:rsidR="00F20B1C" w:rsidRPr="00E837EF">
        <w:rPr>
          <w:rFonts w:cstheme="minorHAnsi"/>
          <w:sz w:val="24"/>
          <w:szCs w:val="32"/>
        </w:rPr>
        <w:t>John Fitzgerald</w:t>
      </w:r>
      <w:r w:rsidRPr="00E837EF">
        <w:rPr>
          <w:rFonts w:cstheme="minorHAnsi"/>
          <w:sz w:val="24"/>
          <w:szCs w:val="24"/>
        </w:rPr>
        <w:t xml:space="preserve">, declare that this thesis titled </w:t>
      </w:r>
      <w:r w:rsidR="00F20B1C" w:rsidRPr="00E837EF">
        <w:rPr>
          <w:rFonts w:cstheme="minorHAnsi"/>
          <w:sz w:val="24"/>
          <w:szCs w:val="24"/>
        </w:rPr>
        <w:t>‘</w:t>
      </w:r>
      <w:r w:rsidR="00F20B1C" w:rsidRPr="00E837EF">
        <w:rPr>
          <w:rFonts w:cstheme="minorHAnsi"/>
          <w:b/>
          <w:sz w:val="24"/>
          <w:szCs w:val="24"/>
        </w:rPr>
        <w:t xml:space="preserve">The classification of mental illness using motor </w:t>
      </w:r>
      <w:r w:rsidR="00951EDC" w:rsidRPr="00E837EF">
        <w:rPr>
          <w:rFonts w:cstheme="minorHAnsi"/>
          <w:b/>
          <w:sz w:val="24"/>
          <w:szCs w:val="24"/>
        </w:rPr>
        <w:t>activity</w:t>
      </w:r>
      <w:r w:rsidR="00F20B1C" w:rsidRPr="00E837EF">
        <w:rPr>
          <w:rFonts w:cstheme="minorHAnsi"/>
          <w:b/>
          <w:sz w:val="24"/>
          <w:szCs w:val="24"/>
        </w:rPr>
        <w:t xml:space="preserve"> data</w:t>
      </w:r>
      <w:r w:rsidR="00305AC5" w:rsidRPr="00E837EF">
        <w:rPr>
          <w:rFonts w:cstheme="minorHAnsi"/>
          <w:sz w:val="24"/>
          <w:szCs w:val="24"/>
        </w:rPr>
        <w:t>’ and the work presented in it are my own. I confirm that,</w:t>
      </w:r>
    </w:p>
    <w:p w14:paraId="70B05CA7" w14:textId="44F9307E" w:rsidR="00C24BA0" w:rsidRPr="00E837EF" w:rsidRDefault="00CA345E">
      <w:pPr>
        <w:pStyle w:val="ListParagraph"/>
        <w:numPr>
          <w:ilvl w:val="0"/>
          <w:numId w:val="2"/>
        </w:numPr>
        <w:spacing w:line="360" w:lineRule="auto"/>
        <w:rPr>
          <w:rFonts w:cstheme="minorHAnsi"/>
          <w:sz w:val="24"/>
          <w:szCs w:val="24"/>
        </w:rPr>
      </w:pPr>
      <w:r w:rsidRPr="00E837EF">
        <w:rPr>
          <w:rFonts w:cstheme="minorHAnsi"/>
          <w:sz w:val="24"/>
          <w:szCs w:val="24"/>
        </w:rPr>
        <w:t xml:space="preserve">This work was done wholly or mainly while in candidature for the </w:t>
      </w:r>
      <w:r w:rsidR="00B51271" w:rsidRPr="00E837EF">
        <w:rPr>
          <w:rFonts w:cstheme="minorHAnsi"/>
          <w:sz w:val="24"/>
          <w:szCs w:val="24"/>
        </w:rPr>
        <w:t>Higher Diploma</w:t>
      </w:r>
      <w:r w:rsidRPr="00E837EF">
        <w:rPr>
          <w:rFonts w:cstheme="minorHAnsi"/>
          <w:sz w:val="24"/>
          <w:szCs w:val="24"/>
        </w:rPr>
        <w:t xml:space="preserve"> at </w:t>
      </w:r>
      <w:r w:rsidR="00C24BA0" w:rsidRPr="00E837EF">
        <w:rPr>
          <w:rFonts w:cstheme="minorHAnsi"/>
          <w:sz w:val="24"/>
          <w:szCs w:val="24"/>
        </w:rPr>
        <w:t>Munster Technological University</w:t>
      </w:r>
      <w:r w:rsidR="00B51271" w:rsidRPr="00E837EF">
        <w:rPr>
          <w:rFonts w:cstheme="minorHAnsi"/>
          <w:sz w:val="24"/>
          <w:szCs w:val="24"/>
        </w:rPr>
        <w:t>;</w:t>
      </w:r>
    </w:p>
    <w:p w14:paraId="38DF696E" w14:textId="26C62CD0" w:rsidR="00CA345E" w:rsidRPr="00E837EF" w:rsidRDefault="00CA345E">
      <w:pPr>
        <w:pStyle w:val="ListParagraph"/>
        <w:numPr>
          <w:ilvl w:val="0"/>
          <w:numId w:val="2"/>
        </w:numPr>
        <w:spacing w:line="360" w:lineRule="auto"/>
        <w:rPr>
          <w:rFonts w:cstheme="minorHAnsi"/>
          <w:sz w:val="24"/>
          <w:szCs w:val="24"/>
        </w:rPr>
      </w:pPr>
      <w:r w:rsidRPr="00E837EF">
        <w:rPr>
          <w:rFonts w:cstheme="minorHAnsi"/>
          <w:sz w:val="24"/>
          <w:szCs w:val="24"/>
        </w:rPr>
        <w:t xml:space="preserve">Where any part of this thesis has previously been submitted for a degree or any other qualification at </w:t>
      </w:r>
      <w:r w:rsidR="00C24BA0" w:rsidRPr="00E837EF">
        <w:rPr>
          <w:rFonts w:cstheme="minorHAnsi"/>
          <w:sz w:val="24"/>
          <w:szCs w:val="24"/>
        </w:rPr>
        <w:t xml:space="preserve">Munster </w:t>
      </w:r>
      <w:r w:rsidRPr="00E837EF">
        <w:rPr>
          <w:rFonts w:cstheme="minorHAnsi"/>
          <w:sz w:val="24"/>
          <w:szCs w:val="24"/>
        </w:rPr>
        <w:t>Technolog</w:t>
      </w:r>
      <w:r w:rsidR="00C24BA0" w:rsidRPr="00E837EF">
        <w:rPr>
          <w:rFonts w:cstheme="minorHAnsi"/>
          <w:sz w:val="24"/>
          <w:szCs w:val="24"/>
        </w:rPr>
        <w:t>ical University</w:t>
      </w:r>
      <w:r w:rsidRPr="00E837EF">
        <w:rPr>
          <w:rFonts w:cstheme="minorHAnsi"/>
          <w:sz w:val="24"/>
          <w:szCs w:val="24"/>
        </w:rPr>
        <w:t xml:space="preserve"> or any other institution, this has been clearly stated</w:t>
      </w:r>
      <w:r w:rsidR="00B51271" w:rsidRPr="00E837EF">
        <w:rPr>
          <w:rFonts w:cstheme="minorHAnsi"/>
          <w:sz w:val="24"/>
          <w:szCs w:val="24"/>
        </w:rPr>
        <w:t>;</w:t>
      </w:r>
    </w:p>
    <w:p w14:paraId="6DDC770D" w14:textId="1BB1F5A4" w:rsidR="00CA345E" w:rsidRPr="00E837EF" w:rsidRDefault="00CA345E" w:rsidP="0074298D">
      <w:pPr>
        <w:pStyle w:val="ListParagraph"/>
        <w:numPr>
          <w:ilvl w:val="0"/>
          <w:numId w:val="2"/>
        </w:numPr>
        <w:spacing w:line="360" w:lineRule="auto"/>
        <w:rPr>
          <w:rFonts w:cstheme="minorHAnsi"/>
          <w:sz w:val="24"/>
          <w:szCs w:val="24"/>
        </w:rPr>
      </w:pPr>
      <w:r w:rsidRPr="00E837EF">
        <w:rPr>
          <w:rFonts w:cstheme="minorHAnsi"/>
          <w:sz w:val="24"/>
          <w:szCs w:val="24"/>
        </w:rPr>
        <w:t>Where I have consulted the published work of others, this is always clearly attributed</w:t>
      </w:r>
      <w:r w:rsidR="00B51271" w:rsidRPr="00E837EF">
        <w:rPr>
          <w:rFonts w:cstheme="minorHAnsi"/>
          <w:sz w:val="24"/>
          <w:szCs w:val="24"/>
        </w:rPr>
        <w:t>;</w:t>
      </w:r>
    </w:p>
    <w:p w14:paraId="3DD0229C" w14:textId="15295266" w:rsidR="00CA345E" w:rsidRPr="00E837EF" w:rsidRDefault="00CA345E" w:rsidP="0074298D">
      <w:pPr>
        <w:pStyle w:val="ListParagraph"/>
        <w:numPr>
          <w:ilvl w:val="0"/>
          <w:numId w:val="2"/>
        </w:numPr>
        <w:spacing w:line="360" w:lineRule="auto"/>
        <w:rPr>
          <w:rFonts w:cstheme="minorHAnsi"/>
          <w:sz w:val="24"/>
          <w:szCs w:val="24"/>
        </w:rPr>
      </w:pPr>
      <w:r w:rsidRPr="00E837EF">
        <w:rPr>
          <w:rFonts w:cstheme="minorHAnsi"/>
          <w:sz w:val="24"/>
          <w:szCs w:val="24"/>
        </w:rPr>
        <w:t>Where I have quoted from the work of others, the source is always given.  With the exception of such quotations, this project report is entirely my own work</w:t>
      </w:r>
      <w:r w:rsidR="00B51271" w:rsidRPr="00E837EF">
        <w:rPr>
          <w:rFonts w:cstheme="minorHAnsi"/>
          <w:sz w:val="24"/>
          <w:szCs w:val="24"/>
        </w:rPr>
        <w:t>;</w:t>
      </w:r>
    </w:p>
    <w:p w14:paraId="26D7C267" w14:textId="77777777" w:rsidR="00B51271" w:rsidRPr="00E837EF" w:rsidRDefault="00CA345E" w:rsidP="00B51271">
      <w:pPr>
        <w:pStyle w:val="ListParagraph"/>
        <w:numPr>
          <w:ilvl w:val="0"/>
          <w:numId w:val="2"/>
        </w:numPr>
        <w:spacing w:line="360" w:lineRule="auto"/>
        <w:rPr>
          <w:rFonts w:cstheme="minorHAnsi"/>
          <w:sz w:val="24"/>
          <w:szCs w:val="24"/>
        </w:rPr>
      </w:pPr>
      <w:r w:rsidRPr="00E837EF">
        <w:rPr>
          <w:rFonts w:cstheme="minorHAnsi"/>
          <w:sz w:val="24"/>
          <w:szCs w:val="24"/>
        </w:rPr>
        <w:t>I have acknowledged all main sources of help</w:t>
      </w:r>
      <w:r w:rsidR="00B51271" w:rsidRPr="00E837EF">
        <w:rPr>
          <w:rFonts w:cstheme="minorHAnsi"/>
          <w:sz w:val="24"/>
          <w:szCs w:val="24"/>
        </w:rPr>
        <w:t>;</w:t>
      </w:r>
    </w:p>
    <w:p w14:paraId="3372FAC3" w14:textId="32C24D6A" w:rsidR="00457258" w:rsidRPr="00627C07" w:rsidRDefault="00B51271" w:rsidP="00457258">
      <w:pPr>
        <w:pStyle w:val="ListParagraph"/>
        <w:numPr>
          <w:ilvl w:val="0"/>
          <w:numId w:val="2"/>
        </w:numPr>
        <w:spacing w:line="360" w:lineRule="auto"/>
        <w:rPr>
          <w:rFonts w:cstheme="minorHAnsi"/>
          <w:color w:val="000000" w:themeColor="text1"/>
          <w:sz w:val="24"/>
          <w:szCs w:val="24"/>
        </w:rPr>
      </w:pPr>
      <w:r w:rsidRPr="00627C07">
        <w:rPr>
          <w:rFonts w:cstheme="minorHAnsi"/>
          <w:color w:val="000000" w:themeColor="text1"/>
          <w:sz w:val="24"/>
          <w:szCs w:val="24"/>
        </w:rPr>
        <w:t>I understand that my project documentation may be stored in the library at MTU, and may be referenced by others in the future.</w:t>
      </w:r>
    </w:p>
    <w:p w14:paraId="45296775" w14:textId="77777777" w:rsidR="00B51271" w:rsidRPr="00E837EF" w:rsidRDefault="00B51271" w:rsidP="00457258">
      <w:pPr>
        <w:rPr>
          <w:rFonts w:cstheme="minorHAnsi"/>
          <w:sz w:val="24"/>
          <w:szCs w:val="24"/>
        </w:rPr>
      </w:pPr>
    </w:p>
    <w:p w14:paraId="5D0ADF35" w14:textId="78508D4B" w:rsidR="00457258" w:rsidRPr="00E837EF" w:rsidRDefault="00C215A7" w:rsidP="002749B8">
      <w:pPr>
        <w:pStyle w:val="Caption"/>
      </w:pPr>
      <w:r>
        <w:rPr>
          <w:noProof/>
        </w:rPr>
        <mc:AlternateContent>
          <mc:Choice Requires="wps">
            <w:drawing>
              <wp:anchor distT="4294967295" distB="4294967295" distL="114300" distR="114300" simplePos="0" relativeHeight="251473920" behindDoc="0" locked="0" layoutInCell="1" allowOverlap="1" wp14:anchorId="3C650BAF" wp14:editId="60FA2B00">
                <wp:simplePos x="0" y="0"/>
                <wp:positionH relativeFrom="column">
                  <wp:posOffset>514350</wp:posOffset>
                </wp:positionH>
                <wp:positionV relativeFrom="paragraph">
                  <wp:posOffset>124459</wp:posOffset>
                </wp:positionV>
                <wp:extent cx="2066925"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6ACA811F" id="Straight Connector 5" o:spid="_x0000_s1026" style="position:absolute;z-index:251473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0.5pt,9.8pt" to="203.2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" strokecolor="black [3200]" strokeweight=".5pt">
                <v:stroke joinstyle="miter"/>
                <o:lock v:ext="edit" shapetype="f"/>
              </v:line>
            </w:pict>
          </mc:Fallback>
        </mc:AlternateContent>
      </w:r>
      <w:r w:rsidR="00457258" w:rsidRPr="00E837EF">
        <w:t xml:space="preserve">Signed: </w:t>
      </w:r>
      <w:r w:rsidR="00F20B1C" w:rsidRPr="00E837EF">
        <w:t xml:space="preserve">           </w:t>
      </w:r>
      <w:r w:rsidR="002749B8" w:rsidRPr="002749B8">
        <w:t>John Fitzgerald</w:t>
      </w:r>
    </w:p>
    <w:p w14:paraId="283E8A36" w14:textId="77777777" w:rsidR="00B51271" w:rsidRPr="00E837EF" w:rsidRDefault="00B51271">
      <w:pPr>
        <w:rPr>
          <w:rFonts w:cstheme="minorHAnsi"/>
          <w:sz w:val="24"/>
          <w:szCs w:val="24"/>
        </w:rPr>
      </w:pPr>
    </w:p>
    <w:p w14:paraId="0521E254" w14:textId="5A427F5D" w:rsidR="00457258" w:rsidRPr="00E837EF" w:rsidRDefault="00C215A7" w:rsidP="002749B8">
      <w:pPr>
        <w:pStyle w:val="Caption"/>
      </w:pPr>
      <w:r>
        <w:rPr>
          <w:noProof/>
        </w:rPr>
        <mc:AlternateContent>
          <mc:Choice Requires="wps">
            <w:drawing>
              <wp:anchor distT="0" distB="0" distL="114300" distR="114300" simplePos="0" relativeHeight="251474944" behindDoc="0" locked="0" layoutInCell="1" allowOverlap="1" wp14:anchorId="0110906F" wp14:editId="3ECD04EB">
                <wp:simplePos x="0" y="0"/>
                <wp:positionH relativeFrom="column">
                  <wp:posOffset>387350</wp:posOffset>
                </wp:positionH>
                <wp:positionV relativeFrom="paragraph">
                  <wp:posOffset>125095</wp:posOffset>
                </wp:positionV>
                <wp:extent cx="1257300" cy="6350"/>
                <wp:effectExtent l="0" t="0" r="0"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573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2269E496" id="Straight Connector 3" o:spid="_x0000_s1026" style="position:absolute;flip:y;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pt,9.85pt" to="129.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" strokecolor="black [3200]" strokeweight=".5pt">
                <v:stroke joinstyle="miter"/>
                <o:lock v:ext="edit" shapetype="f"/>
              </v:line>
            </w:pict>
          </mc:Fallback>
        </mc:AlternateContent>
      </w:r>
      <w:r w:rsidR="00457258" w:rsidRPr="00E837EF">
        <w:t>Date:</w:t>
      </w:r>
      <w:r w:rsidR="002749B8">
        <w:t xml:space="preserve">               </w:t>
      </w:r>
      <w:r w:rsidR="00457258" w:rsidRPr="00E837EF">
        <w:t xml:space="preserve"> </w:t>
      </w:r>
      <w:r w:rsidR="00F20B1C" w:rsidRPr="00E837EF">
        <w:t>15/04/2023</w:t>
      </w:r>
    </w:p>
    <w:p w14:paraId="7FF45D78" w14:textId="77777777" w:rsidR="00436347" w:rsidRPr="00E837EF" w:rsidRDefault="00436347">
      <w:pPr>
        <w:rPr>
          <w:rFonts w:cstheme="minorHAnsi"/>
          <w:b/>
          <w:sz w:val="28"/>
          <w:szCs w:val="28"/>
        </w:rPr>
      </w:pPr>
    </w:p>
    <w:p w14:paraId="5CB2C432" w14:textId="77777777" w:rsidR="00AA1C49" w:rsidRPr="00E837EF" w:rsidRDefault="00AA1C49">
      <w:pPr>
        <w:rPr>
          <w:rFonts w:cstheme="minorHAnsi"/>
          <w:b/>
          <w:sz w:val="28"/>
          <w:szCs w:val="28"/>
        </w:rPr>
      </w:pPr>
    </w:p>
    <w:p w14:paraId="511D98E4" w14:textId="77777777" w:rsidR="00AA1C49" w:rsidRPr="00E837EF" w:rsidRDefault="00AA1C49">
      <w:pPr>
        <w:rPr>
          <w:rFonts w:cstheme="minorHAnsi"/>
          <w:b/>
          <w:sz w:val="28"/>
          <w:szCs w:val="28"/>
        </w:rPr>
      </w:pPr>
    </w:p>
    <w:p w14:paraId="4D2342DF" w14:textId="77777777" w:rsidR="00C428FB" w:rsidRDefault="00C428FB">
      <w:pPr>
        <w:rPr>
          <w:rFonts w:cstheme="minorHAnsi"/>
          <w:sz w:val="24"/>
          <w:szCs w:val="24"/>
        </w:rPr>
      </w:pPr>
    </w:p>
    <w:p w14:paraId="07D76F62" w14:textId="77777777" w:rsidR="001E3C96" w:rsidRDefault="001E3C96">
      <w:pPr>
        <w:rPr>
          <w:rFonts w:cstheme="minorHAnsi"/>
          <w:sz w:val="24"/>
          <w:szCs w:val="24"/>
        </w:rPr>
      </w:pPr>
    </w:p>
    <w:p w14:paraId="0CB978D4" w14:textId="77777777" w:rsidR="001E3C96" w:rsidRPr="00E837EF" w:rsidRDefault="001E3C96">
      <w:pPr>
        <w:rPr>
          <w:rFonts w:cstheme="minorHAnsi"/>
          <w:b/>
          <w:sz w:val="28"/>
          <w:szCs w:val="28"/>
        </w:rPr>
      </w:pPr>
    </w:p>
    <w:p w14:paraId="6799DA5D" w14:textId="77777777" w:rsidR="00AA1C49" w:rsidRPr="00E837EF" w:rsidRDefault="00AA1C49">
      <w:pPr>
        <w:rPr>
          <w:rFonts w:cstheme="minorHAnsi"/>
          <w:b/>
          <w:sz w:val="28"/>
          <w:szCs w:val="28"/>
        </w:rPr>
      </w:pPr>
    </w:p>
    <w:sdt>
      <w:sdtPr>
        <w:rPr>
          <w:rFonts w:asciiTheme="minorHAnsi" w:eastAsiaTheme="minorHAnsi" w:hAnsiTheme="minorHAnsi" w:cstheme="minorHAnsi"/>
          <w:color w:val="auto"/>
          <w:sz w:val="22"/>
          <w:szCs w:val="22"/>
          <w:lang w:val="en-IE"/>
        </w:rPr>
        <w:id w:val="-1595164751"/>
        <w:docPartObj>
          <w:docPartGallery w:val="Table of Contents"/>
          <w:docPartUnique/>
        </w:docPartObj>
      </w:sdtPr>
      <w:sdtEndPr>
        <w:rPr>
          <w:b/>
          <w:bCs/>
          <w:noProof/>
        </w:rPr>
      </w:sdtEndPr>
      <w:sdtContent>
        <w:p w14:paraId="145B0478" w14:textId="77777777" w:rsidR="004C7192" w:rsidRPr="00E837EF" w:rsidRDefault="003A5E21" w:rsidP="00BD6637">
          <w:pPr>
            <w:pStyle w:val="TOCHeading"/>
            <w:rPr>
              <w:rFonts w:asciiTheme="minorHAnsi" w:hAnsiTheme="minorHAnsi" w:cstheme="minorHAnsi"/>
              <w:b/>
              <w:color w:val="auto"/>
            </w:rPr>
          </w:pPr>
          <w:r w:rsidRPr="00E837EF">
            <w:rPr>
              <w:rFonts w:asciiTheme="minorHAnsi" w:eastAsiaTheme="minorHAnsi" w:hAnsiTheme="minorHAnsi" w:cstheme="minorHAnsi"/>
              <w:b/>
              <w:color w:val="auto"/>
            </w:rPr>
            <w:t xml:space="preserve">Table of </w:t>
          </w:r>
          <w:r w:rsidR="004C7192" w:rsidRPr="00E837EF">
            <w:rPr>
              <w:rFonts w:asciiTheme="minorHAnsi" w:hAnsiTheme="minorHAnsi" w:cstheme="minorHAnsi"/>
              <w:b/>
              <w:color w:val="auto"/>
            </w:rPr>
            <w:t>Contents</w:t>
          </w:r>
        </w:p>
        <w:p w14:paraId="02C72B8A" w14:textId="77777777" w:rsidR="00BD6637" w:rsidRPr="00E837EF" w:rsidRDefault="00BD6637" w:rsidP="00BD6637">
          <w:pPr>
            <w:rPr>
              <w:rFonts w:cstheme="minorHAnsi"/>
              <w:lang w:val="en-US"/>
            </w:rPr>
          </w:pPr>
        </w:p>
        <w:p w14:paraId="1A443C99" w14:textId="7E517A33" w:rsidR="00633985" w:rsidRDefault="004C7192">
          <w:pPr>
            <w:pStyle w:val="TOC2"/>
            <w:tabs>
              <w:tab w:val="right" w:leader="dot" w:pos="9016"/>
            </w:tabs>
            <w:rPr>
              <w:rFonts w:eastAsiaTheme="minorEastAsia"/>
              <w:noProof/>
              <w:lang w:eastAsia="en-IE"/>
            </w:rPr>
          </w:pPr>
          <w:r w:rsidRPr="00E837EF">
            <w:rPr>
              <w:rFonts w:cstheme="minorHAnsi"/>
              <w:sz w:val="24"/>
              <w:szCs w:val="24"/>
            </w:rPr>
            <w:fldChar w:fldCharType="begin"/>
          </w:r>
          <w:r w:rsidRPr="00E837EF">
            <w:rPr>
              <w:rFonts w:cstheme="minorHAnsi"/>
              <w:sz w:val="24"/>
              <w:szCs w:val="24"/>
            </w:rPr>
            <w:instrText xml:space="preserve"> TOC \o "1-3" \h \z \u </w:instrText>
          </w:r>
          <w:r w:rsidRPr="00E837EF">
            <w:rPr>
              <w:rFonts w:cstheme="minorHAnsi"/>
              <w:sz w:val="24"/>
              <w:szCs w:val="24"/>
            </w:rPr>
            <w:fldChar w:fldCharType="separate"/>
          </w:r>
          <w:hyperlink w:anchor="_Toc133850398" w:history="1">
            <w:r w:rsidR="00633985" w:rsidRPr="003206C8">
              <w:rPr>
                <w:rStyle w:val="Hyperlink"/>
                <w:rFonts w:cstheme="minorHAnsi"/>
                <w:noProof/>
              </w:rPr>
              <w:t>List of Figures</w:t>
            </w:r>
            <w:r w:rsidR="00633985">
              <w:rPr>
                <w:noProof/>
                <w:webHidden/>
              </w:rPr>
              <w:tab/>
            </w:r>
            <w:r w:rsidR="00633985">
              <w:rPr>
                <w:noProof/>
                <w:webHidden/>
              </w:rPr>
              <w:fldChar w:fldCharType="begin"/>
            </w:r>
            <w:r w:rsidR="00633985">
              <w:rPr>
                <w:noProof/>
                <w:webHidden/>
              </w:rPr>
              <w:instrText xml:space="preserve"> PAGEREF _Toc133850398 \h </w:instrText>
            </w:r>
            <w:r w:rsidR="00633985">
              <w:rPr>
                <w:noProof/>
                <w:webHidden/>
              </w:rPr>
            </w:r>
            <w:r w:rsidR="00633985">
              <w:rPr>
                <w:noProof/>
                <w:webHidden/>
              </w:rPr>
              <w:fldChar w:fldCharType="separate"/>
            </w:r>
            <w:r w:rsidR="00633985">
              <w:rPr>
                <w:noProof/>
                <w:webHidden/>
              </w:rPr>
              <w:t>4</w:t>
            </w:r>
            <w:r w:rsidR="00633985">
              <w:rPr>
                <w:noProof/>
                <w:webHidden/>
              </w:rPr>
              <w:fldChar w:fldCharType="end"/>
            </w:r>
          </w:hyperlink>
        </w:p>
        <w:p w14:paraId="46D58466" w14:textId="1D41B783" w:rsidR="00633985" w:rsidRDefault="00B96F20">
          <w:pPr>
            <w:pStyle w:val="TOC1"/>
            <w:rPr>
              <w:rFonts w:eastAsiaTheme="minorEastAsia"/>
              <w:noProof/>
              <w:lang w:eastAsia="en-IE"/>
            </w:rPr>
          </w:pPr>
          <w:hyperlink w:anchor="_Toc133850399" w:history="1">
            <w:r w:rsidR="00633985" w:rsidRPr="003206C8">
              <w:rPr>
                <w:rStyle w:val="Hyperlink"/>
                <w:rFonts w:cstheme="minorHAnsi"/>
                <w:noProof/>
              </w:rPr>
              <w:t>List of Tables</w:t>
            </w:r>
            <w:r w:rsidR="00633985">
              <w:rPr>
                <w:noProof/>
                <w:webHidden/>
              </w:rPr>
              <w:tab/>
            </w:r>
            <w:r w:rsidR="00633985">
              <w:rPr>
                <w:noProof/>
                <w:webHidden/>
              </w:rPr>
              <w:fldChar w:fldCharType="begin"/>
            </w:r>
            <w:r w:rsidR="00633985">
              <w:rPr>
                <w:noProof/>
                <w:webHidden/>
              </w:rPr>
              <w:instrText xml:space="preserve"> PAGEREF _Toc133850399 \h </w:instrText>
            </w:r>
            <w:r w:rsidR="00633985">
              <w:rPr>
                <w:noProof/>
                <w:webHidden/>
              </w:rPr>
            </w:r>
            <w:r w:rsidR="00633985">
              <w:rPr>
                <w:noProof/>
                <w:webHidden/>
              </w:rPr>
              <w:fldChar w:fldCharType="separate"/>
            </w:r>
            <w:r w:rsidR="00633985">
              <w:rPr>
                <w:noProof/>
                <w:webHidden/>
              </w:rPr>
              <w:t>4</w:t>
            </w:r>
            <w:r w:rsidR="00633985">
              <w:rPr>
                <w:noProof/>
                <w:webHidden/>
              </w:rPr>
              <w:fldChar w:fldCharType="end"/>
            </w:r>
          </w:hyperlink>
        </w:p>
        <w:p w14:paraId="084511D7" w14:textId="5EE095A6" w:rsidR="00633985" w:rsidRDefault="00B96F20">
          <w:pPr>
            <w:pStyle w:val="TOC1"/>
            <w:rPr>
              <w:rFonts w:eastAsiaTheme="minorEastAsia"/>
              <w:noProof/>
              <w:lang w:eastAsia="en-IE"/>
            </w:rPr>
          </w:pPr>
          <w:hyperlink w:anchor="_Toc133850400" w:history="1">
            <w:r w:rsidR="00633985" w:rsidRPr="003206C8">
              <w:rPr>
                <w:rStyle w:val="Hyperlink"/>
                <w:rFonts w:cstheme="minorHAnsi"/>
                <w:noProof/>
              </w:rPr>
              <w:t>Abstract</w:t>
            </w:r>
            <w:r w:rsidR="00633985">
              <w:rPr>
                <w:noProof/>
                <w:webHidden/>
              </w:rPr>
              <w:tab/>
            </w:r>
            <w:r w:rsidR="00633985">
              <w:rPr>
                <w:noProof/>
                <w:webHidden/>
              </w:rPr>
              <w:fldChar w:fldCharType="begin"/>
            </w:r>
            <w:r w:rsidR="00633985">
              <w:rPr>
                <w:noProof/>
                <w:webHidden/>
              </w:rPr>
              <w:instrText xml:space="preserve"> PAGEREF _Toc133850400 \h </w:instrText>
            </w:r>
            <w:r w:rsidR="00633985">
              <w:rPr>
                <w:noProof/>
                <w:webHidden/>
              </w:rPr>
            </w:r>
            <w:r w:rsidR="00633985">
              <w:rPr>
                <w:noProof/>
                <w:webHidden/>
              </w:rPr>
              <w:fldChar w:fldCharType="separate"/>
            </w:r>
            <w:r w:rsidR="00633985">
              <w:rPr>
                <w:noProof/>
                <w:webHidden/>
              </w:rPr>
              <w:t>5</w:t>
            </w:r>
            <w:r w:rsidR="00633985">
              <w:rPr>
                <w:noProof/>
                <w:webHidden/>
              </w:rPr>
              <w:fldChar w:fldCharType="end"/>
            </w:r>
          </w:hyperlink>
        </w:p>
        <w:p w14:paraId="5CCA198E" w14:textId="5530E361" w:rsidR="00633985" w:rsidRDefault="00B96F20">
          <w:pPr>
            <w:pStyle w:val="TOC1"/>
            <w:tabs>
              <w:tab w:val="left" w:pos="440"/>
            </w:tabs>
            <w:rPr>
              <w:rFonts w:eastAsiaTheme="minorEastAsia"/>
              <w:noProof/>
              <w:lang w:eastAsia="en-IE"/>
            </w:rPr>
          </w:pPr>
          <w:hyperlink w:anchor="_Toc133850401" w:history="1">
            <w:r w:rsidR="00633985" w:rsidRPr="003206C8">
              <w:rPr>
                <w:rStyle w:val="Hyperlink"/>
                <w:rFonts w:cstheme="minorHAnsi"/>
                <w:noProof/>
              </w:rPr>
              <w:t>1.</w:t>
            </w:r>
            <w:r w:rsidR="00633985">
              <w:rPr>
                <w:rFonts w:eastAsiaTheme="minorEastAsia"/>
                <w:noProof/>
                <w:lang w:eastAsia="en-IE"/>
              </w:rPr>
              <w:tab/>
            </w:r>
            <w:r w:rsidR="00633985" w:rsidRPr="003206C8">
              <w:rPr>
                <w:rStyle w:val="Hyperlink"/>
                <w:rFonts w:cstheme="minorHAnsi"/>
                <w:noProof/>
              </w:rPr>
              <w:t>Introduction</w:t>
            </w:r>
            <w:r w:rsidR="00633985">
              <w:rPr>
                <w:noProof/>
                <w:webHidden/>
              </w:rPr>
              <w:tab/>
            </w:r>
            <w:r w:rsidR="00633985">
              <w:rPr>
                <w:noProof/>
                <w:webHidden/>
              </w:rPr>
              <w:fldChar w:fldCharType="begin"/>
            </w:r>
            <w:r w:rsidR="00633985">
              <w:rPr>
                <w:noProof/>
                <w:webHidden/>
              </w:rPr>
              <w:instrText xml:space="preserve"> PAGEREF _Toc133850401 \h </w:instrText>
            </w:r>
            <w:r w:rsidR="00633985">
              <w:rPr>
                <w:noProof/>
                <w:webHidden/>
              </w:rPr>
            </w:r>
            <w:r w:rsidR="00633985">
              <w:rPr>
                <w:noProof/>
                <w:webHidden/>
              </w:rPr>
              <w:fldChar w:fldCharType="separate"/>
            </w:r>
            <w:r w:rsidR="00633985">
              <w:rPr>
                <w:noProof/>
                <w:webHidden/>
              </w:rPr>
              <w:t>6</w:t>
            </w:r>
            <w:r w:rsidR="00633985">
              <w:rPr>
                <w:noProof/>
                <w:webHidden/>
              </w:rPr>
              <w:fldChar w:fldCharType="end"/>
            </w:r>
          </w:hyperlink>
        </w:p>
        <w:p w14:paraId="50433C1E" w14:textId="1BD35910" w:rsidR="00633985" w:rsidRDefault="00B96F20">
          <w:pPr>
            <w:pStyle w:val="TOC2"/>
            <w:tabs>
              <w:tab w:val="left" w:pos="880"/>
              <w:tab w:val="right" w:leader="dot" w:pos="9016"/>
            </w:tabs>
            <w:rPr>
              <w:rFonts w:eastAsiaTheme="minorEastAsia"/>
              <w:noProof/>
              <w:lang w:eastAsia="en-IE"/>
            </w:rPr>
          </w:pPr>
          <w:hyperlink w:anchor="_Toc133850402" w:history="1">
            <w:r w:rsidR="00633985" w:rsidRPr="003206C8">
              <w:rPr>
                <w:rStyle w:val="Hyperlink"/>
                <w:rFonts w:cstheme="minorHAnsi"/>
                <w:noProof/>
              </w:rPr>
              <w:t>1.1</w:t>
            </w:r>
            <w:r w:rsidR="00633985">
              <w:rPr>
                <w:rFonts w:eastAsiaTheme="minorEastAsia"/>
                <w:noProof/>
                <w:lang w:eastAsia="en-IE"/>
              </w:rPr>
              <w:tab/>
            </w:r>
            <w:r w:rsidR="00633985" w:rsidRPr="003206C8">
              <w:rPr>
                <w:rStyle w:val="Hyperlink"/>
                <w:rFonts w:cstheme="minorHAnsi"/>
                <w:noProof/>
              </w:rPr>
              <w:t>Background</w:t>
            </w:r>
            <w:r w:rsidR="00633985">
              <w:rPr>
                <w:noProof/>
                <w:webHidden/>
              </w:rPr>
              <w:tab/>
            </w:r>
            <w:r w:rsidR="00633985">
              <w:rPr>
                <w:noProof/>
                <w:webHidden/>
              </w:rPr>
              <w:fldChar w:fldCharType="begin"/>
            </w:r>
            <w:r w:rsidR="00633985">
              <w:rPr>
                <w:noProof/>
                <w:webHidden/>
              </w:rPr>
              <w:instrText xml:space="preserve"> PAGEREF _Toc133850402 \h </w:instrText>
            </w:r>
            <w:r w:rsidR="00633985">
              <w:rPr>
                <w:noProof/>
                <w:webHidden/>
              </w:rPr>
            </w:r>
            <w:r w:rsidR="00633985">
              <w:rPr>
                <w:noProof/>
                <w:webHidden/>
              </w:rPr>
              <w:fldChar w:fldCharType="separate"/>
            </w:r>
            <w:r w:rsidR="00633985">
              <w:rPr>
                <w:noProof/>
                <w:webHidden/>
              </w:rPr>
              <w:t>6</w:t>
            </w:r>
            <w:r w:rsidR="00633985">
              <w:rPr>
                <w:noProof/>
                <w:webHidden/>
              </w:rPr>
              <w:fldChar w:fldCharType="end"/>
            </w:r>
          </w:hyperlink>
        </w:p>
        <w:p w14:paraId="3E663B71" w14:textId="4EA71769" w:rsidR="00633985" w:rsidRDefault="00B96F20">
          <w:pPr>
            <w:pStyle w:val="TOC2"/>
            <w:tabs>
              <w:tab w:val="left" w:pos="880"/>
              <w:tab w:val="right" w:leader="dot" w:pos="9016"/>
            </w:tabs>
            <w:rPr>
              <w:rFonts w:eastAsiaTheme="minorEastAsia"/>
              <w:noProof/>
              <w:lang w:eastAsia="en-IE"/>
            </w:rPr>
          </w:pPr>
          <w:hyperlink w:anchor="_Toc133850403" w:history="1">
            <w:r w:rsidR="00633985" w:rsidRPr="003206C8">
              <w:rPr>
                <w:rStyle w:val="Hyperlink"/>
                <w:rFonts w:cstheme="minorHAnsi"/>
                <w:noProof/>
              </w:rPr>
              <w:t>1.2</w:t>
            </w:r>
            <w:r w:rsidR="00633985">
              <w:rPr>
                <w:rFonts w:eastAsiaTheme="minorEastAsia"/>
                <w:noProof/>
                <w:lang w:eastAsia="en-IE"/>
              </w:rPr>
              <w:tab/>
            </w:r>
            <w:r w:rsidR="00633985" w:rsidRPr="003206C8">
              <w:rPr>
                <w:rStyle w:val="Hyperlink"/>
                <w:rFonts w:cstheme="minorHAnsi"/>
                <w:noProof/>
              </w:rPr>
              <w:t>Aims</w:t>
            </w:r>
            <w:r w:rsidR="00633985">
              <w:rPr>
                <w:noProof/>
                <w:webHidden/>
              </w:rPr>
              <w:tab/>
            </w:r>
            <w:r w:rsidR="00633985">
              <w:rPr>
                <w:noProof/>
                <w:webHidden/>
              </w:rPr>
              <w:fldChar w:fldCharType="begin"/>
            </w:r>
            <w:r w:rsidR="00633985">
              <w:rPr>
                <w:noProof/>
                <w:webHidden/>
              </w:rPr>
              <w:instrText xml:space="preserve"> PAGEREF _Toc133850403 \h </w:instrText>
            </w:r>
            <w:r w:rsidR="00633985">
              <w:rPr>
                <w:noProof/>
                <w:webHidden/>
              </w:rPr>
            </w:r>
            <w:r w:rsidR="00633985">
              <w:rPr>
                <w:noProof/>
                <w:webHidden/>
              </w:rPr>
              <w:fldChar w:fldCharType="separate"/>
            </w:r>
            <w:r w:rsidR="00633985">
              <w:rPr>
                <w:noProof/>
                <w:webHidden/>
              </w:rPr>
              <w:t>7</w:t>
            </w:r>
            <w:r w:rsidR="00633985">
              <w:rPr>
                <w:noProof/>
                <w:webHidden/>
              </w:rPr>
              <w:fldChar w:fldCharType="end"/>
            </w:r>
          </w:hyperlink>
        </w:p>
        <w:p w14:paraId="73033125" w14:textId="52A1AD74" w:rsidR="00633985" w:rsidRDefault="00B96F20">
          <w:pPr>
            <w:pStyle w:val="TOC1"/>
            <w:rPr>
              <w:rFonts w:eastAsiaTheme="minorEastAsia"/>
              <w:noProof/>
              <w:lang w:eastAsia="en-IE"/>
            </w:rPr>
          </w:pPr>
          <w:hyperlink w:anchor="_Toc133850404" w:history="1">
            <w:r w:rsidR="00633985" w:rsidRPr="003206C8">
              <w:rPr>
                <w:rStyle w:val="Hyperlink"/>
                <w:rFonts w:cstheme="minorHAnsi"/>
                <w:noProof/>
              </w:rPr>
              <w:t>2. Literature Review</w:t>
            </w:r>
            <w:r w:rsidR="00633985">
              <w:rPr>
                <w:noProof/>
                <w:webHidden/>
              </w:rPr>
              <w:tab/>
            </w:r>
            <w:r w:rsidR="00633985">
              <w:rPr>
                <w:noProof/>
                <w:webHidden/>
              </w:rPr>
              <w:fldChar w:fldCharType="begin"/>
            </w:r>
            <w:r w:rsidR="00633985">
              <w:rPr>
                <w:noProof/>
                <w:webHidden/>
              </w:rPr>
              <w:instrText xml:space="preserve"> PAGEREF _Toc133850404 \h </w:instrText>
            </w:r>
            <w:r w:rsidR="00633985">
              <w:rPr>
                <w:noProof/>
                <w:webHidden/>
              </w:rPr>
            </w:r>
            <w:r w:rsidR="00633985">
              <w:rPr>
                <w:noProof/>
                <w:webHidden/>
              </w:rPr>
              <w:fldChar w:fldCharType="separate"/>
            </w:r>
            <w:r w:rsidR="00633985">
              <w:rPr>
                <w:noProof/>
                <w:webHidden/>
              </w:rPr>
              <w:t>8</w:t>
            </w:r>
            <w:r w:rsidR="00633985">
              <w:rPr>
                <w:noProof/>
                <w:webHidden/>
              </w:rPr>
              <w:fldChar w:fldCharType="end"/>
            </w:r>
          </w:hyperlink>
        </w:p>
        <w:p w14:paraId="5C814323" w14:textId="01053787" w:rsidR="00633985" w:rsidRDefault="00B96F20">
          <w:pPr>
            <w:pStyle w:val="TOC2"/>
            <w:tabs>
              <w:tab w:val="right" w:leader="dot" w:pos="9016"/>
            </w:tabs>
            <w:rPr>
              <w:rFonts w:eastAsiaTheme="minorEastAsia"/>
              <w:noProof/>
              <w:lang w:eastAsia="en-IE"/>
            </w:rPr>
          </w:pPr>
          <w:hyperlink w:anchor="_Toc133850405" w:history="1">
            <w:r w:rsidR="00633985" w:rsidRPr="003206C8">
              <w:rPr>
                <w:rStyle w:val="Hyperlink"/>
                <w:rFonts w:cstheme="minorHAnsi"/>
                <w:noProof/>
              </w:rPr>
              <w:t>2.1 Dataset description</w:t>
            </w:r>
            <w:r w:rsidR="00633985">
              <w:rPr>
                <w:noProof/>
                <w:webHidden/>
              </w:rPr>
              <w:tab/>
            </w:r>
            <w:r w:rsidR="00633985">
              <w:rPr>
                <w:noProof/>
                <w:webHidden/>
              </w:rPr>
              <w:fldChar w:fldCharType="begin"/>
            </w:r>
            <w:r w:rsidR="00633985">
              <w:rPr>
                <w:noProof/>
                <w:webHidden/>
              </w:rPr>
              <w:instrText xml:space="preserve"> PAGEREF _Toc133850405 \h </w:instrText>
            </w:r>
            <w:r w:rsidR="00633985">
              <w:rPr>
                <w:noProof/>
                <w:webHidden/>
              </w:rPr>
            </w:r>
            <w:r w:rsidR="00633985">
              <w:rPr>
                <w:noProof/>
                <w:webHidden/>
              </w:rPr>
              <w:fldChar w:fldCharType="separate"/>
            </w:r>
            <w:r w:rsidR="00633985">
              <w:rPr>
                <w:noProof/>
                <w:webHidden/>
              </w:rPr>
              <w:t>8</w:t>
            </w:r>
            <w:r w:rsidR="00633985">
              <w:rPr>
                <w:noProof/>
                <w:webHidden/>
              </w:rPr>
              <w:fldChar w:fldCharType="end"/>
            </w:r>
          </w:hyperlink>
        </w:p>
        <w:p w14:paraId="65F988BA" w14:textId="4E626B8C" w:rsidR="00633985" w:rsidRDefault="00B96F20">
          <w:pPr>
            <w:pStyle w:val="TOC2"/>
            <w:tabs>
              <w:tab w:val="right" w:leader="dot" w:pos="9016"/>
            </w:tabs>
            <w:rPr>
              <w:rFonts w:eastAsiaTheme="minorEastAsia"/>
              <w:noProof/>
              <w:lang w:eastAsia="en-IE"/>
            </w:rPr>
          </w:pPr>
          <w:hyperlink w:anchor="_Toc133850406" w:history="1">
            <w:r w:rsidR="00633985" w:rsidRPr="003206C8">
              <w:rPr>
                <w:rStyle w:val="Hyperlink"/>
                <w:rFonts w:cstheme="minorHAnsi"/>
                <w:noProof/>
              </w:rPr>
              <w:t>2.2 ‘Depresjon: A Motor Activity Database of Depression Episodes in Unipolar and Bipolar Patients’</w:t>
            </w:r>
            <w:r w:rsidR="00633985">
              <w:rPr>
                <w:noProof/>
                <w:webHidden/>
              </w:rPr>
              <w:tab/>
            </w:r>
            <w:r w:rsidR="00633985">
              <w:rPr>
                <w:noProof/>
                <w:webHidden/>
              </w:rPr>
              <w:fldChar w:fldCharType="begin"/>
            </w:r>
            <w:r w:rsidR="00633985">
              <w:rPr>
                <w:noProof/>
                <w:webHidden/>
              </w:rPr>
              <w:instrText xml:space="preserve"> PAGEREF _Toc133850406 \h </w:instrText>
            </w:r>
            <w:r w:rsidR="00633985">
              <w:rPr>
                <w:noProof/>
                <w:webHidden/>
              </w:rPr>
            </w:r>
            <w:r w:rsidR="00633985">
              <w:rPr>
                <w:noProof/>
                <w:webHidden/>
              </w:rPr>
              <w:fldChar w:fldCharType="separate"/>
            </w:r>
            <w:r w:rsidR="00633985">
              <w:rPr>
                <w:noProof/>
                <w:webHidden/>
              </w:rPr>
              <w:t>9</w:t>
            </w:r>
            <w:r w:rsidR="00633985">
              <w:rPr>
                <w:noProof/>
                <w:webHidden/>
              </w:rPr>
              <w:fldChar w:fldCharType="end"/>
            </w:r>
          </w:hyperlink>
        </w:p>
        <w:p w14:paraId="30FF40CE" w14:textId="621EC3C9" w:rsidR="00633985" w:rsidRDefault="00B96F20">
          <w:pPr>
            <w:pStyle w:val="TOC2"/>
            <w:tabs>
              <w:tab w:val="right" w:leader="dot" w:pos="9016"/>
            </w:tabs>
            <w:rPr>
              <w:rFonts w:eastAsiaTheme="minorEastAsia"/>
              <w:noProof/>
              <w:lang w:eastAsia="en-IE"/>
            </w:rPr>
          </w:pPr>
          <w:hyperlink w:anchor="_Toc133850407" w:history="1">
            <w:r w:rsidR="00633985" w:rsidRPr="003206C8">
              <w:rPr>
                <w:rStyle w:val="Hyperlink"/>
                <w:rFonts w:cstheme="minorHAnsi"/>
                <w:noProof/>
              </w:rPr>
              <w:t>2.3 ‘</w:t>
            </w:r>
            <w:r w:rsidR="00633985" w:rsidRPr="003206C8">
              <w:rPr>
                <w:rStyle w:val="Hyperlink"/>
                <w:rFonts w:eastAsia="NimbusRomNo9L-Regu" w:cstheme="minorHAnsi"/>
                <w:noProof/>
              </w:rPr>
              <w:t>PSYKOSE: A Motor Activity Database of Patients with Schizophrenia’</w:t>
            </w:r>
            <w:r w:rsidR="00633985">
              <w:rPr>
                <w:noProof/>
                <w:webHidden/>
              </w:rPr>
              <w:tab/>
            </w:r>
            <w:r w:rsidR="00633985">
              <w:rPr>
                <w:noProof/>
                <w:webHidden/>
              </w:rPr>
              <w:fldChar w:fldCharType="begin"/>
            </w:r>
            <w:r w:rsidR="00633985">
              <w:rPr>
                <w:noProof/>
                <w:webHidden/>
              </w:rPr>
              <w:instrText xml:space="preserve"> PAGEREF _Toc133850407 \h </w:instrText>
            </w:r>
            <w:r w:rsidR="00633985">
              <w:rPr>
                <w:noProof/>
                <w:webHidden/>
              </w:rPr>
            </w:r>
            <w:r w:rsidR="00633985">
              <w:rPr>
                <w:noProof/>
                <w:webHidden/>
              </w:rPr>
              <w:fldChar w:fldCharType="separate"/>
            </w:r>
            <w:r w:rsidR="00633985">
              <w:rPr>
                <w:noProof/>
                <w:webHidden/>
              </w:rPr>
              <w:t>10</w:t>
            </w:r>
            <w:r w:rsidR="00633985">
              <w:rPr>
                <w:noProof/>
                <w:webHidden/>
              </w:rPr>
              <w:fldChar w:fldCharType="end"/>
            </w:r>
          </w:hyperlink>
        </w:p>
        <w:p w14:paraId="4B65F4A1" w14:textId="41ABBEE2" w:rsidR="00633985" w:rsidRDefault="00B96F20">
          <w:pPr>
            <w:pStyle w:val="TOC2"/>
            <w:tabs>
              <w:tab w:val="right" w:leader="dot" w:pos="9016"/>
            </w:tabs>
            <w:rPr>
              <w:rFonts w:eastAsiaTheme="minorEastAsia"/>
              <w:noProof/>
              <w:lang w:eastAsia="en-IE"/>
            </w:rPr>
          </w:pPr>
          <w:hyperlink w:anchor="_Toc133850408" w:history="1">
            <w:r w:rsidR="00633985" w:rsidRPr="003206C8">
              <w:rPr>
                <w:rStyle w:val="Hyperlink"/>
                <w:rFonts w:cstheme="minorHAnsi"/>
                <w:noProof/>
              </w:rPr>
              <w:t>2.4 ‘Classification of Depressive and Schizophrenic Episodes using Night-Time Motor Activity Signals’</w:t>
            </w:r>
            <w:r w:rsidR="00633985">
              <w:rPr>
                <w:noProof/>
                <w:webHidden/>
              </w:rPr>
              <w:tab/>
            </w:r>
            <w:r w:rsidR="00633985">
              <w:rPr>
                <w:noProof/>
                <w:webHidden/>
              </w:rPr>
              <w:fldChar w:fldCharType="begin"/>
            </w:r>
            <w:r w:rsidR="00633985">
              <w:rPr>
                <w:noProof/>
                <w:webHidden/>
              </w:rPr>
              <w:instrText xml:space="preserve"> PAGEREF _Toc133850408 \h </w:instrText>
            </w:r>
            <w:r w:rsidR="00633985">
              <w:rPr>
                <w:noProof/>
                <w:webHidden/>
              </w:rPr>
            </w:r>
            <w:r w:rsidR="00633985">
              <w:rPr>
                <w:noProof/>
                <w:webHidden/>
              </w:rPr>
              <w:fldChar w:fldCharType="separate"/>
            </w:r>
            <w:r w:rsidR="00633985">
              <w:rPr>
                <w:noProof/>
                <w:webHidden/>
              </w:rPr>
              <w:t>11</w:t>
            </w:r>
            <w:r w:rsidR="00633985">
              <w:rPr>
                <w:noProof/>
                <w:webHidden/>
              </w:rPr>
              <w:fldChar w:fldCharType="end"/>
            </w:r>
          </w:hyperlink>
        </w:p>
        <w:p w14:paraId="21669D81" w14:textId="6F16BCD0" w:rsidR="00633985" w:rsidRDefault="00B96F20">
          <w:pPr>
            <w:pStyle w:val="TOC2"/>
            <w:tabs>
              <w:tab w:val="right" w:leader="dot" w:pos="9016"/>
            </w:tabs>
            <w:rPr>
              <w:rFonts w:eastAsiaTheme="minorEastAsia"/>
              <w:noProof/>
              <w:lang w:eastAsia="en-IE"/>
            </w:rPr>
          </w:pPr>
          <w:hyperlink w:anchor="_Toc133850409" w:history="1">
            <w:r w:rsidR="00633985" w:rsidRPr="003206C8">
              <w:rPr>
                <w:rStyle w:val="Hyperlink"/>
                <w:rFonts w:cstheme="minorHAnsi"/>
                <w:noProof/>
              </w:rPr>
              <w:t>2.5 ‘A Data-Driven approach for the Analysis of Behavioural Disorders with a Focus on Classification and Severity Estimation’</w:t>
            </w:r>
            <w:r w:rsidR="00633985">
              <w:rPr>
                <w:noProof/>
                <w:webHidden/>
              </w:rPr>
              <w:tab/>
            </w:r>
            <w:r w:rsidR="00633985">
              <w:rPr>
                <w:noProof/>
                <w:webHidden/>
              </w:rPr>
              <w:fldChar w:fldCharType="begin"/>
            </w:r>
            <w:r w:rsidR="00633985">
              <w:rPr>
                <w:noProof/>
                <w:webHidden/>
              </w:rPr>
              <w:instrText xml:space="preserve"> PAGEREF _Toc133850409 \h </w:instrText>
            </w:r>
            <w:r w:rsidR="00633985">
              <w:rPr>
                <w:noProof/>
                <w:webHidden/>
              </w:rPr>
            </w:r>
            <w:r w:rsidR="00633985">
              <w:rPr>
                <w:noProof/>
                <w:webHidden/>
              </w:rPr>
              <w:fldChar w:fldCharType="separate"/>
            </w:r>
            <w:r w:rsidR="00633985">
              <w:rPr>
                <w:noProof/>
                <w:webHidden/>
              </w:rPr>
              <w:t>11</w:t>
            </w:r>
            <w:r w:rsidR="00633985">
              <w:rPr>
                <w:noProof/>
                <w:webHidden/>
              </w:rPr>
              <w:fldChar w:fldCharType="end"/>
            </w:r>
          </w:hyperlink>
        </w:p>
        <w:p w14:paraId="78B52F9B" w14:textId="5A9EBF9F" w:rsidR="00633985" w:rsidRDefault="00B96F20">
          <w:pPr>
            <w:pStyle w:val="TOC2"/>
            <w:tabs>
              <w:tab w:val="right" w:leader="dot" w:pos="9016"/>
            </w:tabs>
            <w:rPr>
              <w:rFonts w:eastAsiaTheme="minorEastAsia"/>
              <w:noProof/>
              <w:lang w:eastAsia="en-IE"/>
            </w:rPr>
          </w:pPr>
          <w:hyperlink w:anchor="_Toc133850410" w:history="1">
            <w:r w:rsidR="00633985" w:rsidRPr="003206C8">
              <w:rPr>
                <w:rStyle w:val="Hyperlink"/>
                <w:rFonts w:cstheme="minorHAnsi"/>
                <w:noProof/>
              </w:rPr>
              <w:t>2.5 Proposed approach</w:t>
            </w:r>
            <w:r w:rsidR="00633985">
              <w:rPr>
                <w:noProof/>
                <w:webHidden/>
              </w:rPr>
              <w:tab/>
            </w:r>
            <w:r w:rsidR="00633985">
              <w:rPr>
                <w:noProof/>
                <w:webHidden/>
              </w:rPr>
              <w:fldChar w:fldCharType="begin"/>
            </w:r>
            <w:r w:rsidR="00633985">
              <w:rPr>
                <w:noProof/>
                <w:webHidden/>
              </w:rPr>
              <w:instrText xml:space="preserve"> PAGEREF _Toc133850410 \h </w:instrText>
            </w:r>
            <w:r w:rsidR="00633985">
              <w:rPr>
                <w:noProof/>
                <w:webHidden/>
              </w:rPr>
            </w:r>
            <w:r w:rsidR="00633985">
              <w:rPr>
                <w:noProof/>
                <w:webHidden/>
              </w:rPr>
              <w:fldChar w:fldCharType="separate"/>
            </w:r>
            <w:r w:rsidR="00633985">
              <w:rPr>
                <w:noProof/>
                <w:webHidden/>
              </w:rPr>
              <w:t>12</w:t>
            </w:r>
            <w:r w:rsidR="00633985">
              <w:rPr>
                <w:noProof/>
                <w:webHidden/>
              </w:rPr>
              <w:fldChar w:fldCharType="end"/>
            </w:r>
          </w:hyperlink>
        </w:p>
        <w:p w14:paraId="59F05407" w14:textId="4DCF6A37" w:rsidR="00633985" w:rsidRDefault="00B96F20">
          <w:pPr>
            <w:pStyle w:val="TOC1"/>
            <w:rPr>
              <w:rFonts w:eastAsiaTheme="minorEastAsia"/>
              <w:noProof/>
              <w:lang w:eastAsia="en-IE"/>
            </w:rPr>
          </w:pPr>
          <w:hyperlink w:anchor="_Toc133850411" w:history="1">
            <w:r w:rsidR="00633985" w:rsidRPr="003206C8">
              <w:rPr>
                <w:rStyle w:val="Hyperlink"/>
                <w:rFonts w:cstheme="minorHAnsi"/>
                <w:noProof/>
              </w:rPr>
              <w:t>3. Methodology</w:t>
            </w:r>
            <w:r w:rsidR="00633985">
              <w:rPr>
                <w:noProof/>
                <w:webHidden/>
              </w:rPr>
              <w:tab/>
            </w:r>
            <w:r w:rsidR="00633985">
              <w:rPr>
                <w:noProof/>
                <w:webHidden/>
              </w:rPr>
              <w:fldChar w:fldCharType="begin"/>
            </w:r>
            <w:r w:rsidR="00633985">
              <w:rPr>
                <w:noProof/>
                <w:webHidden/>
              </w:rPr>
              <w:instrText xml:space="preserve"> PAGEREF _Toc133850411 \h </w:instrText>
            </w:r>
            <w:r w:rsidR="00633985">
              <w:rPr>
                <w:noProof/>
                <w:webHidden/>
              </w:rPr>
            </w:r>
            <w:r w:rsidR="00633985">
              <w:rPr>
                <w:noProof/>
                <w:webHidden/>
              </w:rPr>
              <w:fldChar w:fldCharType="separate"/>
            </w:r>
            <w:r w:rsidR="00633985">
              <w:rPr>
                <w:noProof/>
                <w:webHidden/>
              </w:rPr>
              <w:t>13</w:t>
            </w:r>
            <w:r w:rsidR="00633985">
              <w:rPr>
                <w:noProof/>
                <w:webHidden/>
              </w:rPr>
              <w:fldChar w:fldCharType="end"/>
            </w:r>
          </w:hyperlink>
        </w:p>
        <w:p w14:paraId="73D48128" w14:textId="7797CED2" w:rsidR="00633985" w:rsidRDefault="00B96F20">
          <w:pPr>
            <w:pStyle w:val="TOC2"/>
            <w:tabs>
              <w:tab w:val="right" w:leader="dot" w:pos="9016"/>
            </w:tabs>
            <w:rPr>
              <w:rFonts w:eastAsiaTheme="minorEastAsia"/>
              <w:noProof/>
              <w:lang w:eastAsia="en-IE"/>
            </w:rPr>
          </w:pPr>
          <w:hyperlink w:anchor="_Toc133850412" w:history="1">
            <w:r w:rsidR="00633985" w:rsidRPr="003206C8">
              <w:rPr>
                <w:rStyle w:val="Hyperlink"/>
                <w:rFonts w:cstheme="minorHAnsi"/>
                <w:noProof/>
              </w:rPr>
              <w:t>3.1 Materials and Methods</w:t>
            </w:r>
            <w:r w:rsidR="00633985">
              <w:rPr>
                <w:noProof/>
                <w:webHidden/>
              </w:rPr>
              <w:tab/>
            </w:r>
            <w:r w:rsidR="00633985">
              <w:rPr>
                <w:noProof/>
                <w:webHidden/>
              </w:rPr>
              <w:fldChar w:fldCharType="begin"/>
            </w:r>
            <w:r w:rsidR="00633985">
              <w:rPr>
                <w:noProof/>
                <w:webHidden/>
              </w:rPr>
              <w:instrText xml:space="preserve"> PAGEREF _Toc133850412 \h </w:instrText>
            </w:r>
            <w:r w:rsidR="00633985">
              <w:rPr>
                <w:noProof/>
                <w:webHidden/>
              </w:rPr>
            </w:r>
            <w:r w:rsidR="00633985">
              <w:rPr>
                <w:noProof/>
                <w:webHidden/>
              </w:rPr>
              <w:fldChar w:fldCharType="separate"/>
            </w:r>
            <w:r w:rsidR="00633985">
              <w:rPr>
                <w:noProof/>
                <w:webHidden/>
              </w:rPr>
              <w:t>13</w:t>
            </w:r>
            <w:r w:rsidR="00633985">
              <w:rPr>
                <w:noProof/>
                <w:webHidden/>
              </w:rPr>
              <w:fldChar w:fldCharType="end"/>
            </w:r>
          </w:hyperlink>
        </w:p>
        <w:p w14:paraId="3A6BDBF6" w14:textId="1C99EEE1" w:rsidR="00633985" w:rsidRDefault="00B96F20">
          <w:pPr>
            <w:pStyle w:val="TOC2"/>
            <w:tabs>
              <w:tab w:val="right" w:leader="dot" w:pos="9016"/>
            </w:tabs>
            <w:rPr>
              <w:rFonts w:eastAsiaTheme="minorEastAsia"/>
              <w:noProof/>
              <w:lang w:eastAsia="en-IE"/>
            </w:rPr>
          </w:pPr>
          <w:hyperlink w:anchor="_Toc133850413" w:history="1">
            <w:r w:rsidR="00633985" w:rsidRPr="003206C8">
              <w:rPr>
                <w:rStyle w:val="Hyperlink"/>
                <w:rFonts w:cstheme="minorHAnsi"/>
                <w:noProof/>
              </w:rPr>
              <w:t>3.2 Modelling</w:t>
            </w:r>
            <w:r w:rsidR="00633985">
              <w:rPr>
                <w:noProof/>
                <w:webHidden/>
              </w:rPr>
              <w:tab/>
            </w:r>
            <w:r w:rsidR="00633985">
              <w:rPr>
                <w:noProof/>
                <w:webHidden/>
              </w:rPr>
              <w:fldChar w:fldCharType="begin"/>
            </w:r>
            <w:r w:rsidR="00633985">
              <w:rPr>
                <w:noProof/>
                <w:webHidden/>
              </w:rPr>
              <w:instrText xml:space="preserve"> PAGEREF _Toc133850413 \h </w:instrText>
            </w:r>
            <w:r w:rsidR="00633985">
              <w:rPr>
                <w:noProof/>
                <w:webHidden/>
              </w:rPr>
            </w:r>
            <w:r w:rsidR="00633985">
              <w:rPr>
                <w:noProof/>
                <w:webHidden/>
              </w:rPr>
              <w:fldChar w:fldCharType="separate"/>
            </w:r>
            <w:r w:rsidR="00633985">
              <w:rPr>
                <w:noProof/>
                <w:webHidden/>
              </w:rPr>
              <w:t>20</w:t>
            </w:r>
            <w:r w:rsidR="00633985">
              <w:rPr>
                <w:noProof/>
                <w:webHidden/>
              </w:rPr>
              <w:fldChar w:fldCharType="end"/>
            </w:r>
          </w:hyperlink>
        </w:p>
        <w:p w14:paraId="56E22CBB" w14:textId="785A4E95" w:rsidR="00633985" w:rsidRPr="00633985" w:rsidRDefault="00B96F20">
          <w:pPr>
            <w:pStyle w:val="TOC3"/>
            <w:tabs>
              <w:tab w:val="right" w:leader="dot" w:pos="9016"/>
            </w:tabs>
            <w:rPr>
              <w:rFonts w:eastAsiaTheme="minorEastAsia"/>
              <w:noProof/>
              <w:lang w:eastAsia="en-IE"/>
            </w:rPr>
          </w:pPr>
          <w:hyperlink w:anchor="_Toc133850414" w:history="1">
            <w:r w:rsidR="00633985" w:rsidRPr="00633985">
              <w:rPr>
                <w:rStyle w:val="Hyperlink"/>
                <w:rFonts w:cstheme="minorHAnsi"/>
                <w:noProof/>
              </w:rPr>
              <w:t>3.2.1 Baseline Model</w:t>
            </w:r>
            <w:r w:rsidR="00633985" w:rsidRPr="00633985">
              <w:rPr>
                <w:noProof/>
                <w:webHidden/>
              </w:rPr>
              <w:tab/>
            </w:r>
            <w:r w:rsidR="00633985" w:rsidRPr="00633985">
              <w:rPr>
                <w:noProof/>
                <w:webHidden/>
              </w:rPr>
              <w:fldChar w:fldCharType="begin"/>
            </w:r>
            <w:r w:rsidR="00633985" w:rsidRPr="00633985">
              <w:rPr>
                <w:noProof/>
                <w:webHidden/>
              </w:rPr>
              <w:instrText xml:space="preserve"> PAGEREF _Toc133850414 \h </w:instrText>
            </w:r>
            <w:r w:rsidR="00633985" w:rsidRPr="00633985">
              <w:rPr>
                <w:noProof/>
                <w:webHidden/>
              </w:rPr>
            </w:r>
            <w:r w:rsidR="00633985" w:rsidRPr="00633985">
              <w:rPr>
                <w:noProof/>
                <w:webHidden/>
              </w:rPr>
              <w:fldChar w:fldCharType="separate"/>
            </w:r>
            <w:r w:rsidR="00633985" w:rsidRPr="00633985">
              <w:rPr>
                <w:noProof/>
                <w:webHidden/>
              </w:rPr>
              <w:t>20</w:t>
            </w:r>
            <w:r w:rsidR="00633985" w:rsidRPr="00633985">
              <w:rPr>
                <w:noProof/>
                <w:webHidden/>
              </w:rPr>
              <w:fldChar w:fldCharType="end"/>
            </w:r>
          </w:hyperlink>
        </w:p>
        <w:p w14:paraId="3DDADCE6" w14:textId="4210DCBE" w:rsidR="00633985" w:rsidRPr="00633985" w:rsidRDefault="00B96F20">
          <w:pPr>
            <w:pStyle w:val="TOC3"/>
            <w:tabs>
              <w:tab w:val="right" w:leader="dot" w:pos="9016"/>
            </w:tabs>
            <w:rPr>
              <w:rFonts w:eastAsiaTheme="minorEastAsia"/>
              <w:noProof/>
              <w:lang w:eastAsia="en-IE"/>
            </w:rPr>
          </w:pPr>
          <w:hyperlink w:anchor="_Toc133850415" w:history="1">
            <w:r w:rsidR="00633985" w:rsidRPr="00633985">
              <w:rPr>
                <w:rStyle w:val="Hyperlink"/>
                <w:rFonts w:cstheme="minorHAnsi"/>
                <w:noProof/>
              </w:rPr>
              <w:t>3.2.2 Model Training</w:t>
            </w:r>
            <w:r w:rsidR="00633985" w:rsidRPr="00633985">
              <w:rPr>
                <w:noProof/>
                <w:webHidden/>
              </w:rPr>
              <w:tab/>
            </w:r>
            <w:r w:rsidR="00633985" w:rsidRPr="00633985">
              <w:rPr>
                <w:noProof/>
                <w:webHidden/>
              </w:rPr>
              <w:fldChar w:fldCharType="begin"/>
            </w:r>
            <w:r w:rsidR="00633985" w:rsidRPr="00633985">
              <w:rPr>
                <w:noProof/>
                <w:webHidden/>
              </w:rPr>
              <w:instrText xml:space="preserve"> PAGEREF _Toc133850415 \h </w:instrText>
            </w:r>
            <w:r w:rsidR="00633985" w:rsidRPr="00633985">
              <w:rPr>
                <w:noProof/>
                <w:webHidden/>
              </w:rPr>
            </w:r>
            <w:r w:rsidR="00633985" w:rsidRPr="00633985">
              <w:rPr>
                <w:noProof/>
                <w:webHidden/>
              </w:rPr>
              <w:fldChar w:fldCharType="separate"/>
            </w:r>
            <w:r w:rsidR="00633985" w:rsidRPr="00633985">
              <w:rPr>
                <w:noProof/>
                <w:webHidden/>
              </w:rPr>
              <w:t>22</w:t>
            </w:r>
            <w:r w:rsidR="00633985" w:rsidRPr="00633985">
              <w:rPr>
                <w:noProof/>
                <w:webHidden/>
              </w:rPr>
              <w:fldChar w:fldCharType="end"/>
            </w:r>
          </w:hyperlink>
        </w:p>
        <w:p w14:paraId="10592AAA" w14:textId="61DC2DA9" w:rsidR="00633985" w:rsidRPr="00633985" w:rsidRDefault="00B96F20">
          <w:pPr>
            <w:pStyle w:val="TOC2"/>
            <w:tabs>
              <w:tab w:val="right" w:leader="dot" w:pos="9016"/>
            </w:tabs>
            <w:rPr>
              <w:rFonts w:eastAsiaTheme="minorEastAsia"/>
              <w:noProof/>
              <w:lang w:eastAsia="en-IE"/>
            </w:rPr>
          </w:pPr>
          <w:hyperlink w:anchor="_Toc133850416" w:history="1">
            <w:r w:rsidR="00633985" w:rsidRPr="00633985">
              <w:rPr>
                <w:rStyle w:val="Hyperlink"/>
                <w:rFonts w:cstheme="minorHAnsi"/>
                <w:noProof/>
              </w:rPr>
              <w:t>3.3 Evaluation</w:t>
            </w:r>
            <w:r w:rsidR="00633985" w:rsidRPr="00633985">
              <w:rPr>
                <w:noProof/>
                <w:webHidden/>
              </w:rPr>
              <w:tab/>
            </w:r>
            <w:r w:rsidR="00633985" w:rsidRPr="00633985">
              <w:rPr>
                <w:noProof/>
                <w:webHidden/>
              </w:rPr>
              <w:fldChar w:fldCharType="begin"/>
            </w:r>
            <w:r w:rsidR="00633985" w:rsidRPr="00633985">
              <w:rPr>
                <w:noProof/>
                <w:webHidden/>
              </w:rPr>
              <w:instrText xml:space="preserve"> PAGEREF _Toc133850416 \h </w:instrText>
            </w:r>
            <w:r w:rsidR="00633985" w:rsidRPr="00633985">
              <w:rPr>
                <w:noProof/>
                <w:webHidden/>
              </w:rPr>
            </w:r>
            <w:r w:rsidR="00633985" w:rsidRPr="00633985">
              <w:rPr>
                <w:noProof/>
                <w:webHidden/>
              </w:rPr>
              <w:fldChar w:fldCharType="separate"/>
            </w:r>
            <w:r w:rsidR="00633985" w:rsidRPr="00633985">
              <w:rPr>
                <w:noProof/>
                <w:webHidden/>
              </w:rPr>
              <w:t>23</w:t>
            </w:r>
            <w:r w:rsidR="00633985" w:rsidRPr="00633985">
              <w:rPr>
                <w:noProof/>
                <w:webHidden/>
              </w:rPr>
              <w:fldChar w:fldCharType="end"/>
            </w:r>
          </w:hyperlink>
        </w:p>
        <w:p w14:paraId="47C67DB2" w14:textId="42AFC4E2" w:rsidR="00633985" w:rsidRPr="00633985" w:rsidRDefault="00B96F20">
          <w:pPr>
            <w:pStyle w:val="TOC1"/>
            <w:rPr>
              <w:rFonts w:eastAsiaTheme="minorEastAsia"/>
              <w:noProof/>
              <w:lang w:eastAsia="en-IE"/>
            </w:rPr>
          </w:pPr>
          <w:hyperlink w:anchor="_Toc133850417" w:history="1">
            <w:r w:rsidR="00633985" w:rsidRPr="00633985">
              <w:rPr>
                <w:rStyle w:val="Hyperlink"/>
                <w:rFonts w:cstheme="minorHAnsi"/>
                <w:noProof/>
              </w:rPr>
              <w:t>4. Results</w:t>
            </w:r>
            <w:r w:rsidR="00633985" w:rsidRPr="00633985">
              <w:rPr>
                <w:noProof/>
                <w:webHidden/>
              </w:rPr>
              <w:tab/>
            </w:r>
            <w:r w:rsidR="00633985" w:rsidRPr="00633985">
              <w:rPr>
                <w:noProof/>
                <w:webHidden/>
              </w:rPr>
              <w:fldChar w:fldCharType="begin"/>
            </w:r>
            <w:r w:rsidR="00633985" w:rsidRPr="00633985">
              <w:rPr>
                <w:noProof/>
                <w:webHidden/>
              </w:rPr>
              <w:instrText xml:space="preserve"> PAGEREF _Toc133850417 \h </w:instrText>
            </w:r>
            <w:r w:rsidR="00633985" w:rsidRPr="00633985">
              <w:rPr>
                <w:noProof/>
                <w:webHidden/>
              </w:rPr>
            </w:r>
            <w:r w:rsidR="00633985" w:rsidRPr="00633985">
              <w:rPr>
                <w:noProof/>
                <w:webHidden/>
              </w:rPr>
              <w:fldChar w:fldCharType="separate"/>
            </w:r>
            <w:r w:rsidR="00633985" w:rsidRPr="00633985">
              <w:rPr>
                <w:noProof/>
                <w:webHidden/>
              </w:rPr>
              <w:t>25</w:t>
            </w:r>
            <w:r w:rsidR="00633985" w:rsidRPr="00633985">
              <w:rPr>
                <w:noProof/>
                <w:webHidden/>
              </w:rPr>
              <w:fldChar w:fldCharType="end"/>
            </w:r>
          </w:hyperlink>
        </w:p>
        <w:p w14:paraId="24D0E983" w14:textId="212D35BB" w:rsidR="00633985" w:rsidRPr="00633985" w:rsidRDefault="00B96F20">
          <w:pPr>
            <w:pStyle w:val="TOC2"/>
            <w:tabs>
              <w:tab w:val="right" w:leader="dot" w:pos="9016"/>
            </w:tabs>
            <w:rPr>
              <w:rFonts w:eastAsiaTheme="minorEastAsia"/>
              <w:noProof/>
              <w:lang w:eastAsia="en-IE"/>
            </w:rPr>
          </w:pPr>
          <w:hyperlink w:anchor="_Toc133850418" w:history="1">
            <w:r w:rsidR="00633985" w:rsidRPr="00633985">
              <w:rPr>
                <w:rStyle w:val="Hyperlink"/>
                <w:rFonts w:cstheme="minorHAnsi"/>
                <w:noProof/>
              </w:rPr>
              <w:t>4.1 Baseline accuracy</w:t>
            </w:r>
            <w:r w:rsidR="00633985" w:rsidRPr="00633985">
              <w:rPr>
                <w:noProof/>
                <w:webHidden/>
              </w:rPr>
              <w:tab/>
            </w:r>
            <w:r w:rsidR="00633985" w:rsidRPr="00633985">
              <w:rPr>
                <w:noProof/>
                <w:webHidden/>
              </w:rPr>
              <w:fldChar w:fldCharType="begin"/>
            </w:r>
            <w:r w:rsidR="00633985" w:rsidRPr="00633985">
              <w:rPr>
                <w:noProof/>
                <w:webHidden/>
              </w:rPr>
              <w:instrText xml:space="preserve"> PAGEREF _Toc133850418 \h </w:instrText>
            </w:r>
            <w:r w:rsidR="00633985" w:rsidRPr="00633985">
              <w:rPr>
                <w:noProof/>
                <w:webHidden/>
              </w:rPr>
            </w:r>
            <w:r w:rsidR="00633985" w:rsidRPr="00633985">
              <w:rPr>
                <w:noProof/>
                <w:webHidden/>
              </w:rPr>
              <w:fldChar w:fldCharType="separate"/>
            </w:r>
            <w:r w:rsidR="00633985" w:rsidRPr="00633985">
              <w:rPr>
                <w:noProof/>
                <w:webHidden/>
              </w:rPr>
              <w:t>25</w:t>
            </w:r>
            <w:r w:rsidR="00633985" w:rsidRPr="00633985">
              <w:rPr>
                <w:noProof/>
                <w:webHidden/>
              </w:rPr>
              <w:fldChar w:fldCharType="end"/>
            </w:r>
          </w:hyperlink>
        </w:p>
        <w:p w14:paraId="7D9B03E1" w14:textId="3354806A" w:rsidR="00633985" w:rsidRPr="00633985" w:rsidRDefault="00B96F20">
          <w:pPr>
            <w:pStyle w:val="TOC2"/>
            <w:tabs>
              <w:tab w:val="right" w:leader="dot" w:pos="9016"/>
            </w:tabs>
            <w:rPr>
              <w:rFonts w:eastAsiaTheme="minorEastAsia"/>
              <w:noProof/>
              <w:lang w:eastAsia="en-IE"/>
            </w:rPr>
          </w:pPr>
          <w:hyperlink w:anchor="_Toc133850419" w:history="1">
            <w:r w:rsidR="00633985" w:rsidRPr="00633985">
              <w:rPr>
                <w:rStyle w:val="Hyperlink"/>
                <w:rFonts w:cstheme="minorHAnsi"/>
                <w:noProof/>
              </w:rPr>
              <w:t>4.2 Model Optimization</w:t>
            </w:r>
            <w:r w:rsidR="00633985" w:rsidRPr="00633985">
              <w:rPr>
                <w:noProof/>
                <w:webHidden/>
              </w:rPr>
              <w:tab/>
            </w:r>
            <w:r w:rsidR="00633985" w:rsidRPr="00633985">
              <w:rPr>
                <w:noProof/>
                <w:webHidden/>
              </w:rPr>
              <w:fldChar w:fldCharType="begin"/>
            </w:r>
            <w:r w:rsidR="00633985" w:rsidRPr="00633985">
              <w:rPr>
                <w:noProof/>
                <w:webHidden/>
              </w:rPr>
              <w:instrText xml:space="preserve"> PAGEREF _Toc133850419 \h </w:instrText>
            </w:r>
            <w:r w:rsidR="00633985" w:rsidRPr="00633985">
              <w:rPr>
                <w:noProof/>
                <w:webHidden/>
              </w:rPr>
            </w:r>
            <w:r w:rsidR="00633985" w:rsidRPr="00633985">
              <w:rPr>
                <w:noProof/>
                <w:webHidden/>
              </w:rPr>
              <w:fldChar w:fldCharType="separate"/>
            </w:r>
            <w:r w:rsidR="00633985" w:rsidRPr="00633985">
              <w:rPr>
                <w:noProof/>
                <w:webHidden/>
              </w:rPr>
              <w:t>25</w:t>
            </w:r>
            <w:r w:rsidR="00633985" w:rsidRPr="00633985">
              <w:rPr>
                <w:noProof/>
                <w:webHidden/>
              </w:rPr>
              <w:fldChar w:fldCharType="end"/>
            </w:r>
          </w:hyperlink>
        </w:p>
        <w:p w14:paraId="3EF0BEE8" w14:textId="611910D9" w:rsidR="00633985" w:rsidRPr="00633985" w:rsidRDefault="00B96F20">
          <w:pPr>
            <w:pStyle w:val="TOC3"/>
            <w:tabs>
              <w:tab w:val="right" w:leader="dot" w:pos="9016"/>
            </w:tabs>
            <w:rPr>
              <w:rFonts w:eastAsiaTheme="minorEastAsia"/>
              <w:noProof/>
              <w:lang w:eastAsia="en-IE"/>
            </w:rPr>
          </w:pPr>
          <w:hyperlink w:anchor="_Toc133850420" w:history="1">
            <w:r w:rsidR="00633985" w:rsidRPr="00633985">
              <w:rPr>
                <w:rStyle w:val="Hyperlink"/>
                <w:rFonts w:cstheme="minorHAnsi"/>
                <w:noProof/>
              </w:rPr>
              <w:t>4.2.1 Leave-one-group-out</w:t>
            </w:r>
            <w:r w:rsidR="00633985" w:rsidRPr="00633985">
              <w:rPr>
                <w:noProof/>
                <w:webHidden/>
              </w:rPr>
              <w:tab/>
            </w:r>
            <w:r w:rsidR="00633985" w:rsidRPr="00633985">
              <w:rPr>
                <w:noProof/>
                <w:webHidden/>
              </w:rPr>
              <w:fldChar w:fldCharType="begin"/>
            </w:r>
            <w:r w:rsidR="00633985" w:rsidRPr="00633985">
              <w:rPr>
                <w:noProof/>
                <w:webHidden/>
              </w:rPr>
              <w:instrText xml:space="preserve"> PAGEREF _Toc133850420 \h </w:instrText>
            </w:r>
            <w:r w:rsidR="00633985" w:rsidRPr="00633985">
              <w:rPr>
                <w:noProof/>
                <w:webHidden/>
              </w:rPr>
            </w:r>
            <w:r w:rsidR="00633985" w:rsidRPr="00633985">
              <w:rPr>
                <w:noProof/>
                <w:webHidden/>
              </w:rPr>
              <w:fldChar w:fldCharType="separate"/>
            </w:r>
            <w:r w:rsidR="00633985" w:rsidRPr="00633985">
              <w:rPr>
                <w:noProof/>
                <w:webHidden/>
              </w:rPr>
              <w:t>25</w:t>
            </w:r>
            <w:r w:rsidR="00633985" w:rsidRPr="00633985">
              <w:rPr>
                <w:noProof/>
                <w:webHidden/>
              </w:rPr>
              <w:fldChar w:fldCharType="end"/>
            </w:r>
          </w:hyperlink>
        </w:p>
        <w:p w14:paraId="34D8A0F9" w14:textId="5E56EB22" w:rsidR="00633985" w:rsidRPr="00633985" w:rsidRDefault="00B96F20">
          <w:pPr>
            <w:pStyle w:val="TOC3"/>
            <w:tabs>
              <w:tab w:val="right" w:leader="dot" w:pos="9016"/>
            </w:tabs>
            <w:rPr>
              <w:rFonts w:eastAsiaTheme="minorEastAsia"/>
              <w:noProof/>
              <w:lang w:eastAsia="en-IE"/>
            </w:rPr>
          </w:pPr>
          <w:hyperlink w:anchor="_Toc133850421" w:history="1">
            <w:r w:rsidR="00633985" w:rsidRPr="00633985">
              <w:rPr>
                <w:rStyle w:val="Hyperlink"/>
                <w:rFonts w:cstheme="minorHAnsi"/>
                <w:noProof/>
              </w:rPr>
              <w:t>4.2.2 10-fold Cross validation</w:t>
            </w:r>
            <w:r w:rsidR="00633985" w:rsidRPr="00633985">
              <w:rPr>
                <w:noProof/>
                <w:webHidden/>
              </w:rPr>
              <w:tab/>
            </w:r>
            <w:r w:rsidR="00633985" w:rsidRPr="00633985">
              <w:rPr>
                <w:noProof/>
                <w:webHidden/>
              </w:rPr>
              <w:fldChar w:fldCharType="begin"/>
            </w:r>
            <w:r w:rsidR="00633985" w:rsidRPr="00633985">
              <w:rPr>
                <w:noProof/>
                <w:webHidden/>
              </w:rPr>
              <w:instrText xml:space="preserve"> PAGEREF _Toc133850421 \h </w:instrText>
            </w:r>
            <w:r w:rsidR="00633985" w:rsidRPr="00633985">
              <w:rPr>
                <w:noProof/>
                <w:webHidden/>
              </w:rPr>
            </w:r>
            <w:r w:rsidR="00633985" w:rsidRPr="00633985">
              <w:rPr>
                <w:noProof/>
                <w:webHidden/>
              </w:rPr>
              <w:fldChar w:fldCharType="separate"/>
            </w:r>
            <w:r w:rsidR="00633985" w:rsidRPr="00633985">
              <w:rPr>
                <w:noProof/>
                <w:webHidden/>
              </w:rPr>
              <w:t>27</w:t>
            </w:r>
            <w:r w:rsidR="00633985" w:rsidRPr="00633985">
              <w:rPr>
                <w:noProof/>
                <w:webHidden/>
              </w:rPr>
              <w:fldChar w:fldCharType="end"/>
            </w:r>
          </w:hyperlink>
        </w:p>
        <w:p w14:paraId="75A4505D" w14:textId="3A35C898" w:rsidR="00633985" w:rsidRDefault="00B96F20">
          <w:pPr>
            <w:pStyle w:val="TOC1"/>
            <w:rPr>
              <w:rFonts w:eastAsiaTheme="minorEastAsia"/>
              <w:noProof/>
              <w:lang w:eastAsia="en-IE"/>
            </w:rPr>
          </w:pPr>
          <w:hyperlink w:anchor="_Toc133850422" w:history="1">
            <w:r w:rsidR="00633985" w:rsidRPr="003206C8">
              <w:rPr>
                <w:rStyle w:val="Hyperlink"/>
                <w:rFonts w:cstheme="minorHAnsi"/>
                <w:noProof/>
              </w:rPr>
              <w:t>5. Discussion &amp; Conclusion</w:t>
            </w:r>
            <w:r w:rsidR="00633985">
              <w:rPr>
                <w:noProof/>
                <w:webHidden/>
              </w:rPr>
              <w:tab/>
            </w:r>
            <w:r w:rsidR="00633985">
              <w:rPr>
                <w:noProof/>
                <w:webHidden/>
              </w:rPr>
              <w:fldChar w:fldCharType="begin"/>
            </w:r>
            <w:r w:rsidR="00633985">
              <w:rPr>
                <w:noProof/>
                <w:webHidden/>
              </w:rPr>
              <w:instrText xml:space="preserve"> PAGEREF _Toc133850422 \h </w:instrText>
            </w:r>
            <w:r w:rsidR="00633985">
              <w:rPr>
                <w:noProof/>
                <w:webHidden/>
              </w:rPr>
            </w:r>
            <w:r w:rsidR="00633985">
              <w:rPr>
                <w:noProof/>
                <w:webHidden/>
              </w:rPr>
              <w:fldChar w:fldCharType="separate"/>
            </w:r>
            <w:r w:rsidR="00633985">
              <w:rPr>
                <w:noProof/>
                <w:webHidden/>
              </w:rPr>
              <w:t>30</w:t>
            </w:r>
            <w:r w:rsidR="00633985">
              <w:rPr>
                <w:noProof/>
                <w:webHidden/>
              </w:rPr>
              <w:fldChar w:fldCharType="end"/>
            </w:r>
          </w:hyperlink>
        </w:p>
        <w:p w14:paraId="3BABECCE" w14:textId="52ADAC2D" w:rsidR="00633985" w:rsidRDefault="00B96F20">
          <w:pPr>
            <w:pStyle w:val="TOC1"/>
            <w:rPr>
              <w:rFonts w:eastAsiaTheme="minorEastAsia"/>
              <w:noProof/>
              <w:lang w:eastAsia="en-IE"/>
            </w:rPr>
          </w:pPr>
          <w:hyperlink w:anchor="_Toc133850423" w:history="1">
            <w:r w:rsidR="00633985" w:rsidRPr="003206C8">
              <w:rPr>
                <w:rStyle w:val="Hyperlink"/>
                <w:rFonts w:cstheme="minorHAnsi"/>
                <w:noProof/>
              </w:rPr>
              <w:t>References</w:t>
            </w:r>
            <w:r w:rsidR="00633985">
              <w:rPr>
                <w:noProof/>
                <w:webHidden/>
              </w:rPr>
              <w:tab/>
            </w:r>
            <w:r w:rsidR="00633985">
              <w:rPr>
                <w:noProof/>
                <w:webHidden/>
              </w:rPr>
              <w:fldChar w:fldCharType="begin"/>
            </w:r>
            <w:r w:rsidR="00633985">
              <w:rPr>
                <w:noProof/>
                <w:webHidden/>
              </w:rPr>
              <w:instrText xml:space="preserve"> PAGEREF _Toc133850423 \h </w:instrText>
            </w:r>
            <w:r w:rsidR="00633985">
              <w:rPr>
                <w:noProof/>
                <w:webHidden/>
              </w:rPr>
            </w:r>
            <w:r w:rsidR="00633985">
              <w:rPr>
                <w:noProof/>
                <w:webHidden/>
              </w:rPr>
              <w:fldChar w:fldCharType="separate"/>
            </w:r>
            <w:r w:rsidR="00633985">
              <w:rPr>
                <w:noProof/>
                <w:webHidden/>
              </w:rPr>
              <w:t>31</w:t>
            </w:r>
            <w:r w:rsidR="00633985">
              <w:rPr>
                <w:noProof/>
                <w:webHidden/>
              </w:rPr>
              <w:fldChar w:fldCharType="end"/>
            </w:r>
          </w:hyperlink>
        </w:p>
        <w:p w14:paraId="4DA87FC4" w14:textId="2204D128" w:rsidR="00633985" w:rsidRDefault="00B96F20">
          <w:pPr>
            <w:pStyle w:val="TOC1"/>
            <w:rPr>
              <w:rFonts w:eastAsiaTheme="minorEastAsia"/>
              <w:noProof/>
              <w:lang w:eastAsia="en-IE"/>
            </w:rPr>
          </w:pPr>
          <w:hyperlink w:anchor="_Toc133850424" w:history="1">
            <w:r w:rsidR="00633985" w:rsidRPr="003206C8">
              <w:rPr>
                <w:rStyle w:val="Hyperlink"/>
                <w:rFonts w:cstheme="minorHAnsi"/>
                <w:noProof/>
              </w:rPr>
              <w:t>Appendix</w:t>
            </w:r>
            <w:r w:rsidR="00633985">
              <w:rPr>
                <w:noProof/>
                <w:webHidden/>
              </w:rPr>
              <w:tab/>
            </w:r>
            <w:r w:rsidR="00633985">
              <w:rPr>
                <w:noProof/>
                <w:webHidden/>
              </w:rPr>
              <w:fldChar w:fldCharType="begin"/>
            </w:r>
            <w:r w:rsidR="00633985">
              <w:rPr>
                <w:noProof/>
                <w:webHidden/>
              </w:rPr>
              <w:instrText xml:space="preserve"> PAGEREF _Toc133850424 \h </w:instrText>
            </w:r>
            <w:r w:rsidR="00633985">
              <w:rPr>
                <w:noProof/>
                <w:webHidden/>
              </w:rPr>
            </w:r>
            <w:r w:rsidR="00633985">
              <w:rPr>
                <w:noProof/>
                <w:webHidden/>
              </w:rPr>
              <w:fldChar w:fldCharType="separate"/>
            </w:r>
            <w:r w:rsidR="00633985">
              <w:rPr>
                <w:noProof/>
                <w:webHidden/>
              </w:rPr>
              <w:t>32</w:t>
            </w:r>
            <w:r w:rsidR="00633985">
              <w:rPr>
                <w:noProof/>
                <w:webHidden/>
              </w:rPr>
              <w:fldChar w:fldCharType="end"/>
            </w:r>
          </w:hyperlink>
        </w:p>
        <w:p w14:paraId="543A4F61" w14:textId="1972D527" w:rsidR="00633985" w:rsidRDefault="00B96F20">
          <w:pPr>
            <w:pStyle w:val="TOC2"/>
            <w:tabs>
              <w:tab w:val="left" w:pos="660"/>
              <w:tab w:val="right" w:leader="dot" w:pos="9016"/>
            </w:tabs>
            <w:rPr>
              <w:rFonts w:eastAsiaTheme="minorEastAsia"/>
              <w:noProof/>
              <w:lang w:eastAsia="en-IE"/>
            </w:rPr>
          </w:pPr>
          <w:hyperlink w:anchor="_Toc133850425" w:history="1">
            <w:r w:rsidR="00633985" w:rsidRPr="003206C8">
              <w:rPr>
                <w:rStyle w:val="Hyperlink"/>
                <w:rFonts w:cstheme="minorHAnsi"/>
                <w:noProof/>
              </w:rPr>
              <w:t>1.</w:t>
            </w:r>
            <w:r w:rsidR="00633985">
              <w:rPr>
                <w:rFonts w:eastAsiaTheme="minorEastAsia"/>
                <w:noProof/>
                <w:lang w:eastAsia="en-IE"/>
              </w:rPr>
              <w:tab/>
            </w:r>
            <w:r w:rsidR="00633985" w:rsidRPr="003206C8">
              <w:rPr>
                <w:rStyle w:val="Hyperlink"/>
                <w:rFonts w:cstheme="minorHAnsi"/>
                <w:noProof/>
              </w:rPr>
              <w:t>Merge Datasets</w:t>
            </w:r>
            <w:r w:rsidR="00633985">
              <w:rPr>
                <w:noProof/>
                <w:webHidden/>
              </w:rPr>
              <w:tab/>
            </w:r>
            <w:r w:rsidR="00633985">
              <w:rPr>
                <w:noProof/>
                <w:webHidden/>
              </w:rPr>
              <w:fldChar w:fldCharType="begin"/>
            </w:r>
            <w:r w:rsidR="00633985">
              <w:rPr>
                <w:noProof/>
                <w:webHidden/>
              </w:rPr>
              <w:instrText xml:space="preserve"> PAGEREF _Toc133850425 \h </w:instrText>
            </w:r>
            <w:r w:rsidR="00633985">
              <w:rPr>
                <w:noProof/>
                <w:webHidden/>
              </w:rPr>
            </w:r>
            <w:r w:rsidR="00633985">
              <w:rPr>
                <w:noProof/>
                <w:webHidden/>
              </w:rPr>
              <w:fldChar w:fldCharType="separate"/>
            </w:r>
            <w:r w:rsidR="00633985">
              <w:rPr>
                <w:noProof/>
                <w:webHidden/>
              </w:rPr>
              <w:t>32</w:t>
            </w:r>
            <w:r w:rsidR="00633985">
              <w:rPr>
                <w:noProof/>
                <w:webHidden/>
              </w:rPr>
              <w:fldChar w:fldCharType="end"/>
            </w:r>
          </w:hyperlink>
        </w:p>
        <w:p w14:paraId="5C041986" w14:textId="5CACE4E6" w:rsidR="00633985" w:rsidRDefault="00B96F20">
          <w:pPr>
            <w:pStyle w:val="TOC2"/>
            <w:tabs>
              <w:tab w:val="left" w:pos="660"/>
              <w:tab w:val="right" w:leader="dot" w:pos="9016"/>
            </w:tabs>
            <w:rPr>
              <w:rFonts w:eastAsiaTheme="minorEastAsia"/>
              <w:noProof/>
              <w:lang w:eastAsia="en-IE"/>
            </w:rPr>
          </w:pPr>
          <w:hyperlink w:anchor="_Toc133850426" w:history="1">
            <w:r w:rsidR="00633985" w:rsidRPr="003206C8">
              <w:rPr>
                <w:rStyle w:val="Hyperlink"/>
                <w:rFonts w:cstheme="minorHAnsi"/>
                <w:noProof/>
              </w:rPr>
              <w:t>2.</w:t>
            </w:r>
            <w:r w:rsidR="00633985">
              <w:rPr>
                <w:rFonts w:eastAsiaTheme="minorEastAsia"/>
                <w:noProof/>
                <w:lang w:eastAsia="en-IE"/>
              </w:rPr>
              <w:tab/>
            </w:r>
            <w:r w:rsidR="00633985" w:rsidRPr="003206C8">
              <w:rPr>
                <w:rStyle w:val="Hyperlink"/>
                <w:rFonts w:cstheme="minorHAnsi"/>
                <w:noProof/>
              </w:rPr>
              <w:t>Clean and create features</w:t>
            </w:r>
            <w:r w:rsidR="00633985">
              <w:rPr>
                <w:noProof/>
                <w:webHidden/>
              </w:rPr>
              <w:tab/>
            </w:r>
            <w:r w:rsidR="00633985">
              <w:rPr>
                <w:noProof/>
                <w:webHidden/>
              </w:rPr>
              <w:fldChar w:fldCharType="begin"/>
            </w:r>
            <w:r w:rsidR="00633985">
              <w:rPr>
                <w:noProof/>
                <w:webHidden/>
              </w:rPr>
              <w:instrText xml:space="preserve"> PAGEREF _Toc133850426 \h </w:instrText>
            </w:r>
            <w:r w:rsidR="00633985">
              <w:rPr>
                <w:noProof/>
                <w:webHidden/>
              </w:rPr>
            </w:r>
            <w:r w:rsidR="00633985">
              <w:rPr>
                <w:noProof/>
                <w:webHidden/>
              </w:rPr>
              <w:fldChar w:fldCharType="separate"/>
            </w:r>
            <w:r w:rsidR="00633985">
              <w:rPr>
                <w:noProof/>
                <w:webHidden/>
              </w:rPr>
              <w:t>33</w:t>
            </w:r>
            <w:r w:rsidR="00633985">
              <w:rPr>
                <w:noProof/>
                <w:webHidden/>
              </w:rPr>
              <w:fldChar w:fldCharType="end"/>
            </w:r>
          </w:hyperlink>
        </w:p>
        <w:p w14:paraId="245408FE" w14:textId="5EAAE72F" w:rsidR="00633985" w:rsidRDefault="00B96F20">
          <w:pPr>
            <w:pStyle w:val="TOC2"/>
            <w:tabs>
              <w:tab w:val="left" w:pos="660"/>
              <w:tab w:val="right" w:leader="dot" w:pos="9016"/>
            </w:tabs>
            <w:rPr>
              <w:rFonts w:eastAsiaTheme="minorEastAsia"/>
              <w:noProof/>
              <w:lang w:eastAsia="en-IE"/>
            </w:rPr>
          </w:pPr>
          <w:hyperlink w:anchor="_Toc133850427" w:history="1">
            <w:r w:rsidR="00633985" w:rsidRPr="003206C8">
              <w:rPr>
                <w:rStyle w:val="Hyperlink"/>
                <w:rFonts w:cstheme="minorHAnsi"/>
                <w:noProof/>
              </w:rPr>
              <w:t>3.</w:t>
            </w:r>
            <w:r w:rsidR="00633985">
              <w:rPr>
                <w:rFonts w:eastAsiaTheme="minorEastAsia"/>
                <w:noProof/>
                <w:lang w:eastAsia="en-IE"/>
              </w:rPr>
              <w:tab/>
            </w:r>
            <w:r w:rsidR="00633985" w:rsidRPr="003206C8">
              <w:rPr>
                <w:rStyle w:val="Hyperlink"/>
                <w:rFonts w:cstheme="minorHAnsi"/>
                <w:noProof/>
              </w:rPr>
              <w:t>Baseline Models</w:t>
            </w:r>
            <w:r w:rsidR="00633985">
              <w:rPr>
                <w:noProof/>
                <w:webHidden/>
              </w:rPr>
              <w:tab/>
            </w:r>
            <w:r w:rsidR="00633985">
              <w:rPr>
                <w:noProof/>
                <w:webHidden/>
              </w:rPr>
              <w:fldChar w:fldCharType="begin"/>
            </w:r>
            <w:r w:rsidR="00633985">
              <w:rPr>
                <w:noProof/>
                <w:webHidden/>
              </w:rPr>
              <w:instrText xml:space="preserve"> PAGEREF _Toc133850427 \h </w:instrText>
            </w:r>
            <w:r w:rsidR="00633985">
              <w:rPr>
                <w:noProof/>
                <w:webHidden/>
              </w:rPr>
            </w:r>
            <w:r w:rsidR="00633985">
              <w:rPr>
                <w:noProof/>
                <w:webHidden/>
              </w:rPr>
              <w:fldChar w:fldCharType="separate"/>
            </w:r>
            <w:r w:rsidR="00633985">
              <w:rPr>
                <w:noProof/>
                <w:webHidden/>
              </w:rPr>
              <w:t>40</w:t>
            </w:r>
            <w:r w:rsidR="00633985">
              <w:rPr>
                <w:noProof/>
                <w:webHidden/>
              </w:rPr>
              <w:fldChar w:fldCharType="end"/>
            </w:r>
          </w:hyperlink>
        </w:p>
        <w:p w14:paraId="46E9AD8C" w14:textId="468594B2" w:rsidR="00633985" w:rsidRDefault="00B96F20">
          <w:pPr>
            <w:pStyle w:val="TOC2"/>
            <w:tabs>
              <w:tab w:val="left" w:pos="660"/>
              <w:tab w:val="right" w:leader="dot" w:pos="9016"/>
            </w:tabs>
            <w:rPr>
              <w:rFonts w:eastAsiaTheme="minorEastAsia"/>
              <w:noProof/>
              <w:lang w:eastAsia="en-IE"/>
            </w:rPr>
          </w:pPr>
          <w:hyperlink w:anchor="_Toc133850428" w:history="1">
            <w:r w:rsidR="00633985" w:rsidRPr="003206C8">
              <w:rPr>
                <w:rStyle w:val="Hyperlink"/>
                <w:rFonts w:cstheme="minorHAnsi"/>
                <w:noProof/>
              </w:rPr>
              <w:t>4.</w:t>
            </w:r>
            <w:r w:rsidR="00633985">
              <w:rPr>
                <w:rFonts w:eastAsiaTheme="minorEastAsia"/>
                <w:noProof/>
                <w:lang w:eastAsia="en-IE"/>
              </w:rPr>
              <w:tab/>
            </w:r>
            <w:r w:rsidR="00633985" w:rsidRPr="003206C8">
              <w:rPr>
                <w:rStyle w:val="Hyperlink"/>
                <w:rFonts w:cstheme="minorHAnsi"/>
                <w:noProof/>
              </w:rPr>
              <w:t>Kfold and Hyperparameters</w:t>
            </w:r>
            <w:r w:rsidR="00633985">
              <w:rPr>
                <w:noProof/>
                <w:webHidden/>
              </w:rPr>
              <w:tab/>
            </w:r>
            <w:r w:rsidR="00633985">
              <w:rPr>
                <w:noProof/>
                <w:webHidden/>
              </w:rPr>
              <w:fldChar w:fldCharType="begin"/>
            </w:r>
            <w:r w:rsidR="00633985">
              <w:rPr>
                <w:noProof/>
                <w:webHidden/>
              </w:rPr>
              <w:instrText xml:space="preserve"> PAGEREF _Toc133850428 \h </w:instrText>
            </w:r>
            <w:r w:rsidR="00633985">
              <w:rPr>
                <w:noProof/>
                <w:webHidden/>
              </w:rPr>
            </w:r>
            <w:r w:rsidR="00633985">
              <w:rPr>
                <w:noProof/>
                <w:webHidden/>
              </w:rPr>
              <w:fldChar w:fldCharType="separate"/>
            </w:r>
            <w:r w:rsidR="00633985">
              <w:rPr>
                <w:noProof/>
                <w:webHidden/>
              </w:rPr>
              <w:t>45</w:t>
            </w:r>
            <w:r w:rsidR="00633985">
              <w:rPr>
                <w:noProof/>
                <w:webHidden/>
              </w:rPr>
              <w:fldChar w:fldCharType="end"/>
            </w:r>
          </w:hyperlink>
        </w:p>
        <w:p w14:paraId="0DB3B352" w14:textId="17F972B5" w:rsidR="00633985" w:rsidRDefault="00B96F20">
          <w:pPr>
            <w:pStyle w:val="TOC2"/>
            <w:tabs>
              <w:tab w:val="left" w:pos="660"/>
              <w:tab w:val="right" w:leader="dot" w:pos="9016"/>
            </w:tabs>
            <w:rPr>
              <w:rFonts w:eastAsiaTheme="minorEastAsia"/>
              <w:noProof/>
              <w:lang w:eastAsia="en-IE"/>
            </w:rPr>
          </w:pPr>
          <w:hyperlink w:anchor="_Toc133850429" w:history="1">
            <w:r w:rsidR="00633985" w:rsidRPr="003206C8">
              <w:rPr>
                <w:rStyle w:val="Hyperlink"/>
                <w:rFonts w:cstheme="minorHAnsi"/>
                <w:noProof/>
              </w:rPr>
              <w:t>5.</w:t>
            </w:r>
            <w:r w:rsidR="00633985">
              <w:rPr>
                <w:rFonts w:eastAsiaTheme="minorEastAsia"/>
                <w:noProof/>
                <w:lang w:eastAsia="en-IE"/>
              </w:rPr>
              <w:tab/>
            </w:r>
            <w:r w:rsidR="00633985" w:rsidRPr="003206C8">
              <w:rPr>
                <w:rStyle w:val="Hyperlink"/>
                <w:rFonts w:cstheme="minorHAnsi"/>
                <w:bCs/>
                <w:noProof/>
              </w:rPr>
              <w:t>Create Kurtosis Feature</w:t>
            </w:r>
            <w:r w:rsidR="00633985">
              <w:rPr>
                <w:noProof/>
                <w:webHidden/>
              </w:rPr>
              <w:tab/>
            </w:r>
            <w:r w:rsidR="00633985">
              <w:rPr>
                <w:noProof/>
                <w:webHidden/>
              </w:rPr>
              <w:fldChar w:fldCharType="begin"/>
            </w:r>
            <w:r w:rsidR="00633985">
              <w:rPr>
                <w:noProof/>
                <w:webHidden/>
              </w:rPr>
              <w:instrText xml:space="preserve"> PAGEREF _Toc133850429 \h </w:instrText>
            </w:r>
            <w:r w:rsidR="00633985">
              <w:rPr>
                <w:noProof/>
                <w:webHidden/>
              </w:rPr>
            </w:r>
            <w:r w:rsidR="00633985">
              <w:rPr>
                <w:noProof/>
                <w:webHidden/>
              </w:rPr>
              <w:fldChar w:fldCharType="separate"/>
            </w:r>
            <w:r w:rsidR="00633985">
              <w:rPr>
                <w:noProof/>
                <w:webHidden/>
              </w:rPr>
              <w:t>49</w:t>
            </w:r>
            <w:r w:rsidR="00633985">
              <w:rPr>
                <w:noProof/>
                <w:webHidden/>
              </w:rPr>
              <w:fldChar w:fldCharType="end"/>
            </w:r>
          </w:hyperlink>
        </w:p>
        <w:p w14:paraId="41F31400" w14:textId="48740A29" w:rsidR="00633985" w:rsidRDefault="00B96F20">
          <w:pPr>
            <w:pStyle w:val="TOC2"/>
            <w:tabs>
              <w:tab w:val="left" w:pos="660"/>
              <w:tab w:val="right" w:leader="dot" w:pos="9016"/>
            </w:tabs>
            <w:rPr>
              <w:rFonts w:eastAsiaTheme="minorEastAsia"/>
              <w:noProof/>
              <w:lang w:eastAsia="en-IE"/>
            </w:rPr>
          </w:pPr>
          <w:hyperlink w:anchor="_Toc133850430" w:history="1">
            <w:r w:rsidR="00633985" w:rsidRPr="003206C8">
              <w:rPr>
                <w:rStyle w:val="Hyperlink"/>
                <w:noProof/>
              </w:rPr>
              <w:t>6.</w:t>
            </w:r>
            <w:r w:rsidR="00633985">
              <w:rPr>
                <w:rFonts w:eastAsiaTheme="minorEastAsia"/>
                <w:noProof/>
                <w:lang w:eastAsia="en-IE"/>
              </w:rPr>
              <w:tab/>
            </w:r>
            <w:r w:rsidR="00633985" w:rsidRPr="003206C8">
              <w:rPr>
                <w:rStyle w:val="Hyperlink"/>
                <w:noProof/>
              </w:rPr>
              <w:t>Leave one group out</w:t>
            </w:r>
            <w:r w:rsidR="00633985">
              <w:rPr>
                <w:noProof/>
                <w:webHidden/>
              </w:rPr>
              <w:tab/>
            </w:r>
            <w:r w:rsidR="00633985">
              <w:rPr>
                <w:noProof/>
                <w:webHidden/>
              </w:rPr>
              <w:fldChar w:fldCharType="begin"/>
            </w:r>
            <w:r w:rsidR="00633985">
              <w:rPr>
                <w:noProof/>
                <w:webHidden/>
              </w:rPr>
              <w:instrText xml:space="preserve"> PAGEREF _Toc133850430 \h </w:instrText>
            </w:r>
            <w:r w:rsidR="00633985">
              <w:rPr>
                <w:noProof/>
                <w:webHidden/>
              </w:rPr>
            </w:r>
            <w:r w:rsidR="00633985">
              <w:rPr>
                <w:noProof/>
                <w:webHidden/>
              </w:rPr>
              <w:fldChar w:fldCharType="separate"/>
            </w:r>
            <w:r w:rsidR="00633985">
              <w:rPr>
                <w:noProof/>
                <w:webHidden/>
              </w:rPr>
              <w:t>57</w:t>
            </w:r>
            <w:r w:rsidR="00633985">
              <w:rPr>
                <w:noProof/>
                <w:webHidden/>
              </w:rPr>
              <w:fldChar w:fldCharType="end"/>
            </w:r>
          </w:hyperlink>
        </w:p>
        <w:p w14:paraId="055AD59C" w14:textId="25531B38" w:rsidR="004C7192" w:rsidRPr="00E837EF" w:rsidRDefault="004C7192">
          <w:pPr>
            <w:rPr>
              <w:rFonts w:cstheme="minorHAnsi"/>
            </w:rPr>
          </w:pPr>
          <w:r w:rsidRPr="00E837EF">
            <w:rPr>
              <w:rFonts w:cstheme="minorHAnsi"/>
              <w:b/>
              <w:bCs/>
              <w:noProof/>
              <w:sz w:val="24"/>
              <w:szCs w:val="24"/>
            </w:rPr>
            <w:fldChar w:fldCharType="end"/>
          </w:r>
        </w:p>
      </w:sdtContent>
    </w:sdt>
    <w:p w14:paraId="7AB5C4BF" w14:textId="64B280D8" w:rsidR="001E3C96" w:rsidRPr="006F03FE" w:rsidRDefault="006F03FE" w:rsidP="006F03FE">
      <w:pPr>
        <w:pStyle w:val="Heading2"/>
        <w:rPr>
          <w:rFonts w:asciiTheme="minorHAnsi" w:hAnsiTheme="minorHAnsi" w:cstheme="minorHAnsi"/>
          <w:sz w:val="32"/>
          <w:szCs w:val="32"/>
        </w:rPr>
      </w:pPr>
      <w:bookmarkStart w:id="0" w:name="_Toc133850398"/>
      <w:r>
        <w:rPr>
          <w:rFonts w:asciiTheme="minorHAnsi" w:hAnsiTheme="minorHAnsi" w:cstheme="minorHAnsi"/>
          <w:sz w:val="32"/>
          <w:szCs w:val="32"/>
        </w:rPr>
        <w:t>List of Figures</w:t>
      </w:r>
      <w:bookmarkEnd w:id="0"/>
    </w:p>
    <w:p w14:paraId="6ACEB60D" w14:textId="77777777" w:rsidR="001E3C96" w:rsidRDefault="001E3C96">
      <w:pPr>
        <w:pStyle w:val="TableofFigures"/>
        <w:tabs>
          <w:tab w:val="right" w:leader="dot" w:pos="9016"/>
        </w:tabs>
      </w:pPr>
    </w:p>
    <w:p w14:paraId="2ED13330" w14:textId="2E982FB6" w:rsidR="00A72401" w:rsidRPr="00183A9C" w:rsidRDefault="00E80BFB">
      <w:pPr>
        <w:pStyle w:val="TableofFigures"/>
        <w:tabs>
          <w:tab w:val="right" w:leader="dot" w:pos="9016"/>
        </w:tabs>
        <w:rPr>
          <w:rFonts w:eastAsiaTheme="minorEastAsia" w:cstheme="minorBidi"/>
          <w:smallCaps w:val="0"/>
          <w:noProof/>
          <w:sz w:val="24"/>
          <w:szCs w:val="24"/>
          <w:lang w:eastAsia="en-IE"/>
        </w:rPr>
      </w:pPr>
      <w:r>
        <w:fldChar w:fldCharType="begin"/>
      </w:r>
      <w:r>
        <w:instrText xml:space="preserve"> TOC \h \z \c "Figure" </w:instrText>
      </w:r>
      <w:r>
        <w:fldChar w:fldCharType="separate"/>
      </w:r>
      <w:hyperlink r:id="rId12" w:anchor="_Toc133793637" w:history="1">
        <w:r w:rsidR="00A72401" w:rsidRPr="00183A9C">
          <w:rPr>
            <w:rStyle w:val="Hyperlink"/>
            <w:noProof/>
            <w:sz w:val="24"/>
            <w:szCs w:val="24"/>
          </w:rPr>
          <w:t>Figure 1 Average activity of 3 females 40-44</w:t>
        </w:r>
        <w:r w:rsidR="00A72401" w:rsidRPr="00183A9C">
          <w:rPr>
            <w:noProof/>
            <w:webHidden/>
            <w:sz w:val="24"/>
            <w:szCs w:val="24"/>
          </w:rPr>
          <w:tab/>
        </w:r>
        <w:r w:rsidR="00A72401" w:rsidRPr="00183A9C">
          <w:rPr>
            <w:noProof/>
            <w:webHidden/>
            <w:sz w:val="24"/>
            <w:szCs w:val="24"/>
          </w:rPr>
          <w:fldChar w:fldCharType="begin"/>
        </w:r>
        <w:r w:rsidR="00A72401" w:rsidRPr="00183A9C">
          <w:rPr>
            <w:noProof/>
            <w:webHidden/>
            <w:sz w:val="24"/>
            <w:szCs w:val="24"/>
          </w:rPr>
          <w:instrText xml:space="preserve"> PAGEREF _Toc133793637 \h </w:instrText>
        </w:r>
        <w:r w:rsidR="00A72401" w:rsidRPr="00183A9C">
          <w:rPr>
            <w:noProof/>
            <w:webHidden/>
            <w:sz w:val="24"/>
            <w:szCs w:val="24"/>
          </w:rPr>
        </w:r>
        <w:r w:rsidR="00A72401" w:rsidRPr="00183A9C">
          <w:rPr>
            <w:noProof/>
            <w:webHidden/>
            <w:sz w:val="24"/>
            <w:szCs w:val="24"/>
          </w:rPr>
          <w:fldChar w:fldCharType="separate"/>
        </w:r>
        <w:r w:rsidR="00A059B5">
          <w:rPr>
            <w:noProof/>
            <w:webHidden/>
            <w:sz w:val="24"/>
            <w:szCs w:val="24"/>
          </w:rPr>
          <w:t>16</w:t>
        </w:r>
        <w:r w:rsidR="00A72401" w:rsidRPr="00183A9C">
          <w:rPr>
            <w:noProof/>
            <w:webHidden/>
            <w:sz w:val="24"/>
            <w:szCs w:val="24"/>
          </w:rPr>
          <w:fldChar w:fldCharType="end"/>
        </w:r>
      </w:hyperlink>
    </w:p>
    <w:p w14:paraId="2AA590A1" w14:textId="69E8A837" w:rsidR="00A72401" w:rsidRPr="00183A9C" w:rsidRDefault="00B96F20">
      <w:pPr>
        <w:pStyle w:val="TableofFigures"/>
        <w:tabs>
          <w:tab w:val="right" w:leader="dot" w:pos="9016"/>
        </w:tabs>
        <w:rPr>
          <w:rFonts w:eastAsiaTheme="minorEastAsia" w:cstheme="minorBidi"/>
          <w:smallCaps w:val="0"/>
          <w:noProof/>
          <w:sz w:val="24"/>
          <w:szCs w:val="24"/>
          <w:lang w:eastAsia="en-IE"/>
        </w:rPr>
      </w:pPr>
      <w:hyperlink r:id="rId13" w:anchor="_Toc133793638" w:history="1">
        <w:r w:rsidR="00A72401" w:rsidRPr="00183A9C">
          <w:rPr>
            <w:rStyle w:val="Hyperlink"/>
            <w:noProof/>
            <w:sz w:val="24"/>
            <w:szCs w:val="24"/>
          </w:rPr>
          <w:t>Figure 2 Boxplot of females 40-44</w:t>
        </w:r>
        <w:r w:rsidR="00A72401" w:rsidRPr="00183A9C">
          <w:rPr>
            <w:noProof/>
            <w:webHidden/>
            <w:sz w:val="24"/>
            <w:szCs w:val="24"/>
          </w:rPr>
          <w:tab/>
        </w:r>
        <w:r w:rsidR="00A72401" w:rsidRPr="00183A9C">
          <w:rPr>
            <w:noProof/>
            <w:webHidden/>
            <w:sz w:val="24"/>
            <w:szCs w:val="24"/>
          </w:rPr>
          <w:fldChar w:fldCharType="begin"/>
        </w:r>
        <w:r w:rsidR="00A72401" w:rsidRPr="00183A9C">
          <w:rPr>
            <w:noProof/>
            <w:webHidden/>
            <w:sz w:val="24"/>
            <w:szCs w:val="24"/>
          </w:rPr>
          <w:instrText xml:space="preserve"> PAGEREF _Toc133793638 \h </w:instrText>
        </w:r>
        <w:r w:rsidR="00A72401" w:rsidRPr="00183A9C">
          <w:rPr>
            <w:noProof/>
            <w:webHidden/>
            <w:sz w:val="24"/>
            <w:szCs w:val="24"/>
          </w:rPr>
        </w:r>
        <w:r w:rsidR="00A72401" w:rsidRPr="00183A9C">
          <w:rPr>
            <w:noProof/>
            <w:webHidden/>
            <w:sz w:val="24"/>
            <w:szCs w:val="24"/>
          </w:rPr>
          <w:fldChar w:fldCharType="separate"/>
        </w:r>
        <w:r w:rsidR="00A059B5">
          <w:rPr>
            <w:noProof/>
            <w:webHidden/>
            <w:sz w:val="24"/>
            <w:szCs w:val="24"/>
          </w:rPr>
          <w:t>16</w:t>
        </w:r>
        <w:r w:rsidR="00A72401" w:rsidRPr="00183A9C">
          <w:rPr>
            <w:noProof/>
            <w:webHidden/>
            <w:sz w:val="24"/>
            <w:szCs w:val="24"/>
          </w:rPr>
          <w:fldChar w:fldCharType="end"/>
        </w:r>
      </w:hyperlink>
    </w:p>
    <w:p w14:paraId="2CAA4250" w14:textId="5999EE70" w:rsidR="00A72401" w:rsidRPr="00183A9C" w:rsidRDefault="00B96F20">
      <w:pPr>
        <w:pStyle w:val="TableofFigures"/>
        <w:tabs>
          <w:tab w:val="right" w:leader="dot" w:pos="9016"/>
        </w:tabs>
        <w:rPr>
          <w:rFonts w:eastAsiaTheme="minorEastAsia" w:cstheme="minorBidi"/>
          <w:smallCaps w:val="0"/>
          <w:noProof/>
          <w:sz w:val="24"/>
          <w:szCs w:val="24"/>
          <w:lang w:eastAsia="en-IE"/>
        </w:rPr>
      </w:pPr>
      <w:hyperlink r:id="rId14" w:anchor="_Toc133793639" w:history="1">
        <w:r w:rsidR="00A72401" w:rsidRPr="00183A9C">
          <w:rPr>
            <w:rStyle w:val="Hyperlink"/>
            <w:noProof/>
            <w:sz w:val="24"/>
            <w:szCs w:val="24"/>
          </w:rPr>
          <w:t>Figure 3 Average activity of females 50-59</w:t>
        </w:r>
        <w:r w:rsidR="00A72401" w:rsidRPr="00183A9C">
          <w:rPr>
            <w:noProof/>
            <w:webHidden/>
            <w:sz w:val="24"/>
            <w:szCs w:val="24"/>
          </w:rPr>
          <w:tab/>
        </w:r>
        <w:r w:rsidR="00A72401" w:rsidRPr="00183A9C">
          <w:rPr>
            <w:noProof/>
            <w:webHidden/>
            <w:sz w:val="24"/>
            <w:szCs w:val="24"/>
          </w:rPr>
          <w:fldChar w:fldCharType="begin"/>
        </w:r>
        <w:r w:rsidR="00A72401" w:rsidRPr="00183A9C">
          <w:rPr>
            <w:noProof/>
            <w:webHidden/>
            <w:sz w:val="24"/>
            <w:szCs w:val="24"/>
          </w:rPr>
          <w:instrText xml:space="preserve"> PAGEREF _Toc133793639 \h </w:instrText>
        </w:r>
        <w:r w:rsidR="00A72401" w:rsidRPr="00183A9C">
          <w:rPr>
            <w:noProof/>
            <w:webHidden/>
            <w:sz w:val="24"/>
            <w:szCs w:val="24"/>
          </w:rPr>
        </w:r>
        <w:r w:rsidR="00A72401" w:rsidRPr="00183A9C">
          <w:rPr>
            <w:noProof/>
            <w:webHidden/>
            <w:sz w:val="24"/>
            <w:szCs w:val="24"/>
          </w:rPr>
          <w:fldChar w:fldCharType="separate"/>
        </w:r>
        <w:r w:rsidR="00A059B5">
          <w:rPr>
            <w:noProof/>
            <w:webHidden/>
            <w:sz w:val="24"/>
            <w:szCs w:val="24"/>
          </w:rPr>
          <w:t>16</w:t>
        </w:r>
        <w:r w:rsidR="00A72401" w:rsidRPr="00183A9C">
          <w:rPr>
            <w:noProof/>
            <w:webHidden/>
            <w:sz w:val="24"/>
            <w:szCs w:val="24"/>
          </w:rPr>
          <w:fldChar w:fldCharType="end"/>
        </w:r>
      </w:hyperlink>
    </w:p>
    <w:p w14:paraId="1ABEB807" w14:textId="6F2BDA8D" w:rsidR="00A72401" w:rsidRPr="00183A9C" w:rsidRDefault="00B96F20">
      <w:pPr>
        <w:pStyle w:val="TableofFigures"/>
        <w:tabs>
          <w:tab w:val="right" w:leader="dot" w:pos="9016"/>
        </w:tabs>
        <w:rPr>
          <w:rFonts w:eastAsiaTheme="minorEastAsia" w:cstheme="minorBidi"/>
          <w:smallCaps w:val="0"/>
          <w:noProof/>
          <w:sz w:val="24"/>
          <w:szCs w:val="24"/>
          <w:lang w:eastAsia="en-IE"/>
        </w:rPr>
      </w:pPr>
      <w:hyperlink r:id="rId15" w:anchor="_Toc133793640" w:history="1">
        <w:r w:rsidR="00A72401" w:rsidRPr="00183A9C">
          <w:rPr>
            <w:rStyle w:val="Hyperlink"/>
            <w:noProof/>
            <w:sz w:val="24"/>
            <w:szCs w:val="24"/>
          </w:rPr>
          <w:t>Figure 4 Boxplot of females 50-59</w:t>
        </w:r>
        <w:r w:rsidR="00A72401" w:rsidRPr="00183A9C">
          <w:rPr>
            <w:noProof/>
            <w:webHidden/>
            <w:sz w:val="24"/>
            <w:szCs w:val="24"/>
          </w:rPr>
          <w:tab/>
        </w:r>
        <w:r w:rsidR="00A72401" w:rsidRPr="00183A9C">
          <w:rPr>
            <w:noProof/>
            <w:webHidden/>
            <w:sz w:val="24"/>
            <w:szCs w:val="24"/>
          </w:rPr>
          <w:fldChar w:fldCharType="begin"/>
        </w:r>
        <w:r w:rsidR="00A72401" w:rsidRPr="00183A9C">
          <w:rPr>
            <w:noProof/>
            <w:webHidden/>
            <w:sz w:val="24"/>
            <w:szCs w:val="24"/>
          </w:rPr>
          <w:instrText xml:space="preserve"> PAGEREF _Toc133793640 \h </w:instrText>
        </w:r>
        <w:r w:rsidR="00A72401" w:rsidRPr="00183A9C">
          <w:rPr>
            <w:noProof/>
            <w:webHidden/>
            <w:sz w:val="24"/>
            <w:szCs w:val="24"/>
          </w:rPr>
        </w:r>
        <w:r w:rsidR="00A72401" w:rsidRPr="00183A9C">
          <w:rPr>
            <w:noProof/>
            <w:webHidden/>
            <w:sz w:val="24"/>
            <w:szCs w:val="24"/>
          </w:rPr>
          <w:fldChar w:fldCharType="separate"/>
        </w:r>
        <w:r w:rsidR="00A059B5">
          <w:rPr>
            <w:noProof/>
            <w:webHidden/>
            <w:sz w:val="24"/>
            <w:szCs w:val="24"/>
          </w:rPr>
          <w:t>16</w:t>
        </w:r>
        <w:r w:rsidR="00A72401" w:rsidRPr="00183A9C">
          <w:rPr>
            <w:noProof/>
            <w:webHidden/>
            <w:sz w:val="24"/>
            <w:szCs w:val="24"/>
          </w:rPr>
          <w:fldChar w:fldCharType="end"/>
        </w:r>
      </w:hyperlink>
    </w:p>
    <w:p w14:paraId="21A6AA87" w14:textId="569B5BF4" w:rsidR="00A72401" w:rsidRPr="00183A9C" w:rsidRDefault="00B96F20">
      <w:pPr>
        <w:pStyle w:val="TableofFigures"/>
        <w:tabs>
          <w:tab w:val="right" w:leader="dot" w:pos="9016"/>
        </w:tabs>
        <w:rPr>
          <w:rFonts w:eastAsiaTheme="minorEastAsia" w:cstheme="minorBidi"/>
          <w:smallCaps w:val="0"/>
          <w:noProof/>
          <w:sz w:val="24"/>
          <w:szCs w:val="24"/>
          <w:lang w:eastAsia="en-IE"/>
        </w:rPr>
      </w:pPr>
      <w:hyperlink r:id="rId16" w:anchor="_Toc133793641" w:history="1">
        <w:r w:rsidR="00A72401" w:rsidRPr="00183A9C">
          <w:rPr>
            <w:rStyle w:val="Hyperlink"/>
            <w:noProof/>
            <w:sz w:val="24"/>
            <w:szCs w:val="24"/>
          </w:rPr>
          <w:t>Figure 5 Average activity of males 30-34</w:t>
        </w:r>
        <w:r w:rsidR="00A72401" w:rsidRPr="00183A9C">
          <w:rPr>
            <w:noProof/>
            <w:webHidden/>
            <w:sz w:val="24"/>
            <w:szCs w:val="24"/>
          </w:rPr>
          <w:tab/>
        </w:r>
        <w:r w:rsidR="00A72401" w:rsidRPr="00183A9C">
          <w:rPr>
            <w:noProof/>
            <w:webHidden/>
            <w:sz w:val="24"/>
            <w:szCs w:val="24"/>
          </w:rPr>
          <w:fldChar w:fldCharType="begin"/>
        </w:r>
        <w:r w:rsidR="00A72401" w:rsidRPr="00183A9C">
          <w:rPr>
            <w:noProof/>
            <w:webHidden/>
            <w:sz w:val="24"/>
            <w:szCs w:val="24"/>
          </w:rPr>
          <w:instrText xml:space="preserve"> PAGEREF _Toc133793641 \h </w:instrText>
        </w:r>
        <w:r w:rsidR="00A72401" w:rsidRPr="00183A9C">
          <w:rPr>
            <w:noProof/>
            <w:webHidden/>
            <w:sz w:val="24"/>
            <w:szCs w:val="24"/>
          </w:rPr>
        </w:r>
        <w:r w:rsidR="00A72401" w:rsidRPr="00183A9C">
          <w:rPr>
            <w:noProof/>
            <w:webHidden/>
            <w:sz w:val="24"/>
            <w:szCs w:val="24"/>
          </w:rPr>
          <w:fldChar w:fldCharType="separate"/>
        </w:r>
        <w:r w:rsidR="00A059B5">
          <w:rPr>
            <w:noProof/>
            <w:webHidden/>
            <w:sz w:val="24"/>
            <w:szCs w:val="24"/>
          </w:rPr>
          <w:t>16</w:t>
        </w:r>
        <w:r w:rsidR="00A72401" w:rsidRPr="00183A9C">
          <w:rPr>
            <w:noProof/>
            <w:webHidden/>
            <w:sz w:val="24"/>
            <w:szCs w:val="24"/>
          </w:rPr>
          <w:fldChar w:fldCharType="end"/>
        </w:r>
      </w:hyperlink>
    </w:p>
    <w:p w14:paraId="11E8C98C" w14:textId="682C2A00" w:rsidR="00A72401" w:rsidRPr="00183A9C" w:rsidRDefault="00B96F20">
      <w:pPr>
        <w:pStyle w:val="TableofFigures"/>
        <w:tabs>
          <w:tab w:val="right" w:leader="dot" w:pos="9016"/>
        </w:tabs>
        <w:rPr>
          <w:rFonts w:eastAsiaTheme="minorEastAsia" w:cstheme="minorBidi"/>
          <w:smallCaps w:val="0"/>
          <w:noProof/>
          <w:sz w:val="24"/>
          <w:szCs w:val="24"/>
          <w:lang w:eastAsia="en-IE"/>
        </w:rPr>
      </w:pPr>
      <w:hyperlink w:anchor="_Toc133793642" w:history="1">
        <w:r w:rsidR="00A72401" w:rsidRPr="00183A9C">
          <w:rPr>
            <w:rStyle w:val="Hyperlink"/>
            <w:noProof/>
            <w:sz w:val="24"/>
            <w:szCs w:val="24"/>
          </w:rPr>
          <w:t>Figure 6 Boxplot of males 30-34</w:t>
        </w:r>
        <w:r w:rsidR="00A72401" w:rsidRPr="00183A9C">
          <w:rPr>
            <w:noProof/>
            <w:webHidden/>
            <w:sz w:val="24"/>
            <w:szCs w:val="24"/>
          </w:rPr>
          <w:tab/>
        </w:r>
        <w:r w:rsidR="00A72401" w:rsidRPr="00183A9C">
          <w:rPr>
            <w:noProof/>
            <w:webHidden/>
            <w:sz w:val="24"/>
            <w:szCs w:val="24"/>
          </w:rPr>
          <w:fldChar w:fldCharType="begin"/>
        </w:r>
        <w:r w:rsidR="00A72401" w:rsidRPr="00183A9C">
          <w:rPr>
            <w:noProof/>
            <w:webHidden/>
            <w:sz w:val="24"/>
            <w:szCs w:val="24"/>
          </w:rPr>
          <w:instrText xml:space="preserve"> PAGEREF _Toc133793642 \h </w:instrText>
        </w:r>
        <w:r w:rsidR="00A72401" w:rsidRPr="00183A9C">
          <w:rPr>
            <w:noProof/>
            <w:webHidden/>
            <w:sz w:val="24"/>
            <w:szCs w:val="24"/>
          </w:rPr>
        </w:r>
        <w:r w:rsidR="00A72401" w:rsidRPr="00183A9C">
          <w:rPr>
            <w:noProof/>
            <w:webHidden/>
            <w:sz w:val="24"/>
            <w:szCs w:val="24"/>
          </w:rPr>
          <w:fldChar w:fldCharType="separate"/>
        </w:r>
        <w:r w:rsidR="00A059B5">
          <w:rPr>
            <w:noProof/>
            <w:webHidden/>
            <w:sz w:val="24"/>
            <w:szCs w:val="24"/>
          </w:rPr>
          <w:t>16</w:t>
        </w:r>
        <w:r w:rsidR="00A72401" w:rsidRPr="00183A9C">
          <w:rPr>
            <w:noProof/>
            <w:webHidden/>
            <w:sz w:val="24"/>
            <w:szCs w:val="24"/>
          </w:rPr>
          <w:fldChar w:fldCharType="end"/>
        </w:r>
      </w:hyperlink>
    </w:p>
    <w:p w14:paraId="2A88C4CC" w14:textId="1512BDE1" w:rsidR="00A72401" w:rsidRPr="00183A9C" w:rsidRDefault="00B96F20">
      <w:pPr>
        <w:pStyle w:val="TableofFigures"/>
        <w:tabs>
          <w:tab w:val="right" w:leader="dot" w:pos="9016"/>
        </w:tabs>
        <w:rPr>
          <w:rFonts w:eastAsiaTheme="minorEastAsia" w:cstheme="minorBidi"/>
          <w:smallCaps w:val="0"/>
          <w:noProof/>
          <w:sz w:val="24"/>
          <w:szCs w:val="24"/>
          <w:lang w:eastAsia="en-IE"/>
        </w:rPr>
      </w:pPr>
      <w:hyperlink w:anchor="_Toc133793643" w:history="1">
        <w:r w:rsidR="00A72401" w:rsidRPr="00183A9C">
          <w:rPr>
            <w:rStyle w:val="Hyperlink"/>
            <w:noProof/>
            <w:sz w:val="24"/>
            <w:szCs w:val="24"/>
          </w:rPr>
          <w:t>Figure 7 Mean activity levels over 24-hours</w:t>
        </w:r>
        <w:r w:rsidR="00A72401" w:rsidRPr="00183A9C">
          <w:rPr>
            <w:noProof/>
            <w:webHidden/>
            <w:sz w:val="24"/>
            <w:szCs w:val="24"/>
          </w:rPr>
          <w:tab/>
        </w:r>
        <w:r w:rsidR="00A72401" w:rsidRPr="00183A9C">
          <w:rPr>
            <w:noProof/>
            <w:webHidden/>
            <w:sz w:val="24"/>
            <w:szCs w:val="24"/>
          </w:rPr>
          <w:fldChar w:fldCharType="begin"/>
        </w:r>
        <w:r w:rsidR="00A72401" w:rsidRPr="00183A9C">
          <w:rPr>
            <w:noProof/>
            <w:webHidden/>
            <w:sz w:val="24"/>
            <w:szCs w:val="24"/>
          </w:rPr>
          <w:instrText xml:space="preserve"> PAGEREF _Toc133793643 \h </w:instrText>
        </w:r>
        <w:r w:rsidR="00A72401" w:rsidRPr="00183A9C">
          <w:rPr>
            <w:noProof/>
            <w:webHidden/>
            <w:sz w:val="24"/>
            <w:szCs w:val="24"/>
          </w:rPr>
        </w:r>
        <w:r w:rsidR="00A72401" w:rsidRPr="00183A9C">
          <w:rPr>
            <w:noProof/>
            <w:webHidden/>
            <w:sz w:val="24"/>
            <w:szCs w:val="24"/>
          </w:rPr>
          <w:fldChar w:fldCharType="separate"/>
        </w:r>
        <w:r w:rsidR="00A059B5">
          <w:rPr>
            <w:noProof/>
            <w:webHidden/>
            <w:sz w:val="24"/>
            <w:szCs w:val="24"/>
          </w:rPr>
          <w:t>17</w:t>
        </w:r>
        <w:r w:rsidR="00A72401" w:rsidRPr="00183A9C">
          <w:rPr>
            <w:noProof/>
            <w:webHidden/>
            <w:sz w:val="24"/>
            <w:szCs w:val="24"/>
          </w:rPr>
          <w:fldChar w:fldCharType="end"/>
        </w:r>
      </w:hyperlink>
    </w:p>
    <w:p w14:paraId="5BF27DC8" w14:textId="46C7F47A" w:rsidR="00A72401" w:rsidRPr="00183A9C" w:rsidRDefault="00B96F20">
      <w:pPr>
        <w:pStyle w:val="TableofFigures"/>
        <w:tabs>
          <w:tab w:val="right" w:leader="dot" w:pos="9016"/>
        </w:tabs>
        <w:rPr>
          <w:rFonts w:eastAsiaTheme="minorEastAsia" w:cstheme="minorBidi"/>
          <w:smallCaps w:val="0"/>
          <w:noProof/>
          <w:sz w:val="24"/>
          <w:szCs w:val="24"/>
          <w:lang w:eastAsia="en-IE"/>
        </w:rPr>
      </w:pPr>
      <w:hyperlink w:anchor="_Toc133793644" w:history="1">
        <w:r w:rsidR="00A72401" w:rsidRPr="00183A9C">
          <w:rPr>
            <w:rStyle w:val="Hyperlink"/>
            <w:noProof/>
            <w:sz w:val="24"/>
            <w:szCs w:val="24"/>
          </w:rPr>
          <w:t>Figure 8 Average of mean activity every 4 hours</w:t>
        </w:r>
        <w:r w:rsidR="00A72401" w:rsidRPr="00183A9C">
          <w:rPr>
            <w:noProof/>
            <w:webHidden/>
            <w:sz w:val="24"/>
            <w:szCs w:val="24"/>
          </w:rPr>
          <w:tab/>
        </w:r>
        <w:r w:rsidR="00A72401" w:rsidRPr="00183A9C">
          <w:rPr>
            <w:noProof/>
            <w:webHidden/>
            <w:sz w:val="24"/>
            <w:szCs w:val="24"/>
          </w:rPr>
          <w:fldChar w:fldCharType="begin"/>
        </w:r>
        <w:r w:rsidR="00A72401" w:rsidRPr="00183A9C">
          <w:rPr>
            <w:noProof/>
            <w:webHidden/>
            <w:sz w:val="24"/>
            <w:szCs w:val="24"/>
          </w:rPr>
          <w:instrText xml:space="preserve"> PAGEREF _Toc133793644 \h </w:instrText>
        </w:r>
        <w:r w:rsidR="00A72401" w:rsidRPr="00183A9C">
          <w:rPr>
            <w:noProof/>
            <w:webHidden/>
            <w:sz w:val="24"/>
            <w:szCs w:val="24"/>
          </w:rPr>
        </w:r>
        <w:r w:rsidR="00A72401" w:rsidRPr="00183A9C">
          <w:rPr>
            <w:noProof/>
            <w:webHidden/>
            <w:sz w:val="24"/>
            <w:szCs w:val="24"/>
          </w:rPr>
          <w:fldChar w:fldCharType="separate"/>
        </w:r>
        <w:r w:rsidR="00A059B5">
          <w:rPr>
            <w:noProof/>
            <w:webHidden/>
            <w:sz w:val="24"/>
            <w:szCs w:val="24"/>
          </w:rPr>
          <w:t>18</w:t>
        </w:r>
        <w:r w:rsidR="00A72401" w:rsidRPr="00183A9C">
          <w:rPr>
            <w:noProof/>
            <w:webHidden/>
            <w:sz w:val="24"/>
            <w:szCs w:val="24"/>
          </w:rPr>
          <w:fldChar w:fldCharType="end"/>
        </w:r>
      </w:hyperlink>
    </w:p>
    <w:p w14:paraId="00D039ED" w14:textId="521C79D7" w:rsidR="00A72401" w:rsidRPr="00183A9C" w:rsidRDefault="00B96F20">
      <w:pPr>
        <w:pStyle w:val="TableofFigures"/>
        <w:tabs>
          <w:tab w:val="right" w:leader="dot" w:pos="9016"/>
        </w:tabs>
        <w:rPr>
          <w:rFonts w:eastAsiaTheme="minorEastAsia" w:cstheme="minorBidi"/>
          <w:smallCaps w:val="0"/>
          <w:noProof/>
          <w:sz w:val="24"/>
          <w:szCs w:val="24"/>
          <w:lang w:eastAsia="en-IE"/>
        </w:rPr>
      </w:pPr>
      <w:hyperlink w:anchor="_Toc133793645" w:history="1">
        <w:r w:rsidR="00A72401" w:rsidRPr="00183A9C">
          <w:rPr>
            <w:rStyle w:val="Hyperlink"/>
            <w:noProof/>
            <w:sz w:val="24"/>
            <w:szCs w:val="24"/>
          </w:rPr>
          <w:t>Figure 9 Average of Standard deviation every 4 hours</w:t>
        </w:r>
        <w:r w:rsidR="00A72401" w:rsidRPr="00183A9C">
          <w:rPr>
            <w:noProof/>
            <w:webHidden/>
            <w:sz w:val="24"/>
            <w:szCs w:val="24"/>
          </w:rPr>
          <w:tab/>
        </w:r>
        <w:r w:rsidR="00A72401" w:rsidRPr="00183A9C">
          <w:rPr>
            <w:noProof/>
            <w:webHidden/>
            <w:sz w:val="24"/>
            <w:szCs w:val="24"/>
          </w:rPr>
          <w:fldChar w:fldCharType="begin"/>
        </w:r>
        <w:r w:rsidR="00A72401" w:rsidRPr="00183A9C">
          <w:rPr>
            <w:noProof/>
            <w:webHidden/>
            <w:sz w:val="24"/>
            <w:szCs w:val="24"/>
          </w:rPr>
          <w:instrText xml:space="preserve"> PAGEREF _Toc133793645 \h </w:instrText>
        </w:r>
        <w:r w:rsidR="00A72401" w:rsidRPr="00183A9C">
          <w:rPr>
            <w:noProof/>
            <w:webHidden/>
            <w:sz w:val="24"/>
            <w:szCs w:val="24"/>
          </w:rPr>
        </w:r>
        <w:r w:rsidR="00A72401" w:rsidRPr="00183A9C">
          <w:rPr>
            <w:noProof/>
            <w:webHidden/>
            <w:sz w:val="24"/>
            <w:szCs w:val="24"/>
          </w:rPr>
          <w:fldChar w:fldCharType="separate"/>
        </w:r>
        <w:r w:rsidR="00A059B5">
          <w:rPr>
            <w:noProof/>
            <w:webHidden/>
            <w:sz w:val="24"/>
            <w:szCs w:val="24"/>
          </w:rPr>
          <w:t>18</w:t>
        </w:r>
        <w:r w:rsidR="00A72401" w:rsidRPr="00183A9C">
          <w:rPr>
            <w:noProof/>
            <w:webHidden/>
            <w:sz w:val="24"/>
            <w:szCs w:val="24"/>
          </w:rPr>
          <w:fldChar w:fldCharType="end"/>
        </w:r>
      </w:hyperlink>
    </w:p>
    <w:p w14:paraId="4F4AEB86" w14:textId="723EA722" w:rsidR="00A72401" w:rsidRPr="00183A9C" w:rsidRDefault="00B96F20">
      <w:pPr>
        <w:pStyle w:val="TableofFigures"/>
        <w:tabs>
          <w:tab w:val="right" w:leader="dot" w:pos="9016"/>
        </w:tabs>
        <w:rPr>
          <w:rFonts w:eastAsiaTheme="minorEastAsia" w:cstheme="minorBidi"/>
          <w:smallCaps w:val="0"/>
          <w:noProof/>
          <w:sz w:val="24"/>
          <w:szCs w:val="24"/>
          <w:lang w:eastAsia="en-IE"/>
        </w:rPr>
      </w:pPr>
      <w:hyperlink w:anchor="_Toc133793646" w:history="1">
        <w:r w:rsidR="00A72401" w:rsidRPr="00183A9C">
          <w:rPr>
            <w:rStyle w:val="Hyperlink"/>
            <w:noProof/>
            <w:sz w:val="24"/>
            <w:szCs w:val="24"/>
          </w:rPr>
          <w:t>Figure 10 Average of proportion of zeros every 4 hours</w:t>
        </w:r>
        <w:r w:rsidR="00A72401" w:rsidRPr="00183A9C">
          <w:rPr>
            <w:noProof/>
            <w:webHidden/>
            <w:sz w:val="24"/>
            <w:szCs w:val="24"/>
          </w:rPr>
          <w:tab/>
        </w:r>
        <w:r w:rsidR="00A72401" w:rsidRPr="00183A9C">
          <w:rPr>
            <w:noProof/>
            <w:webHidden/>
            <w:sz w:val="24"/>
            <w:szCs w:val="24"/>
          </w:rPr>
          <w:fldChar w:fldCharType="begin"/>
        </w:r>
        <w:r w:rsidR="00A72401" w:rsidRPr="00183A9C">
          <w:rPr>
            <w:noProof/>
            <w:webHidden/>
            <w:sz w:val="24"/>
            <w:szCs w:val="24"/>
          </w:rPr>
          <w:instrText xml:space="preserve"> PAGEREF _Toc133793646 \h </w:instrText>
        </w:r>
        <w:r w:rsidR="00A72401" w:rsidRPr="00183A9C">
          <w:rPr>
            <w:noProof/>
            <w:webHidden/>
            <w:sz w:val="24"/>
            <w:szCs w:val="24"/>
          </w:rPr>
        </w:r>
        <w:r w:rsidR="00A72401" w:rsidRPr="00183A9C">
          <w:rPr>
            <w:noProof/>
            <w:webHidden/>
            <w:sz w:val="24"/>
            <w:szCs w:val="24"/>
          </w:rPr>
          <w:fldChar w:fldCharType="separate"/>
        </w:r>
        <w:r w:rsidR="00A059B5">
          <w:rPr>
            <w:noProof/>
            <w:webHidden/>
            <w:sz w:val="24"/>
            <w:szCs w:val="24"/>
          </w:rPr>
          <w:t>19</w:t>
        </w:r>
        <w:r w:rsidR="00A72401" w:rsidRPr="00183A9C">
          <w:rPr>
            <w:noProof/>
            <w:webHidden/>
            <w:sz w:val="24"/>
            <w:szCs w:val="24"/>
          </w:rPr>
          <w:fldChar w:fldCharType="end"/>
        </w:r>
      </w:hyperlink>
    </w:p>
    <w:p w14:paraId="083A56E4" w14:textId="2A0C5B03" w:rsidR="00A72401" w:rsidRPr="00183A9C" w:rsidRDefault="00B96F20">
      <w:pPr>
        <w:pStyle w:val="TableofFigures"/>
        <w:tabs>
          <w:tab w:val="right" w:leader="dot" w:pos="9016"/>
        </w:tabs>
        <w:rPr>
          <w:rFonts w:eastAsiaTheme="minorEastAsia" w:cstheme="minorBidi"/>
          <w:smallCaps w:val="0"/>
          <w:noProof/>
          <w:sz w:val="24"/>
          <w:szCs w:val="24"/>
          <w:lang w:eastAsia="en-IE"/>
        </w:rPr>
      </w:pPr>
      <w:hyperlink w:anchor="_Toc133793647" w:history="1">
        <w:r w:rsidR="00A72401" w:rsidRPr="00183A9C">
          <w:rPr>
            <w:rStyle w:val="Hyperlink"/>
            <w:noProof/>
            <w:sz w:val="24"/>
            <w:szCs w:val="24"/>
          </w:rPr>
          <w:t>Figure 11 Correlation matrix of features</w:t>
        </w:r>
        <w:r w:rsidR="00A72401" w:rsidRPr="00183A9C">
          <w:rPr>
            <w:noProof/>
            <w:webHidden/>
            <w:sz w:val="24"/>
            <w:szCs w:val="24"/>
          </w:rPr>
          <w:tab/>
        </w:r>
        <w:r w:rsidR="00A72401" w:rsidRPr="00183A9C">
          <w:rPr>
            <w:noProof/>
            <w:webHidden/>
            <w:sz w:val="24"/>
            <w:szCs w:val="24"/>
          </w:rPr>
          <w:fldChar w:fldCharType="begin"/>
        </w:r>
        <w:r w:rsidR="00A72401" w:rsidRPr="00183A9C">
          <w:rPr>
            <w:noProof/>
            <w:webHidden/>
            <w:sz w:val="24"/>
            <w:szCs w:val="24"/>
          </w:rPr>
          <w:instrText xml:space="preserve"> PAGEREF _Toc133793647 \h </w:instrText>
        </w:r>
        <w:r w:rsidR="00A72401" w:rsidRPr="00183A9C">
          <w:rPr>
            <w:noProof/>
            <w:webHidden/>
            <w:sz w:val="24"/>
            <w:szCs w:val="24"/>
          </w:rPr>
        </w:r>
        <w:r w:rsidR="00A72401" w:rsidRPr="00183A9C">
          <w:rPr>
            <w:noProof/>
            <w:webHidden/>
            <w:sz w:val="24"/>
            <w:szCs w:val="24"/>
          </w:rPr>
          <w:fldChar w:fldCharType="separate"/>
        </w:r>
        <w:r w:rsidR="00A059B5">
          <w:rPr>
            <w:noProof/>
            <w:webHidden/>
            <w:sz w:val="24"/>
            <w:szCs w:val="24"/>
          </w:rPr>
          <w:t>23</w:t>
        </w:r>
        <w:r w:rsidR="00A72401" w:rsidRPr="00183A9C">
          <w:rPr>
            <w:noProof/>
            <w:webHidden/>
            <w:sz w:val="24"/>
            <w:szCs w:val="24"/>
          </w:rPr>
          <w:fldChar w:fldCharType="end"/>
        </w:r>
      </w:hyperlink>
    </w:p>
    <w:p w14:paraId="41241449" w14:textId="6DFF0459" w:rsidR="00A72401" w:rsidRPr="00183A9C" w:rsidRDefault="00B96F20">
      <w:pPr>
        <w:pStyle w:val="TableofFigures"/>
        <w:tabs>
          <w:tab w:val="right" w:leader="dot" w:pos="9016"/>
        </w:tabs>
        <w:rPr>
          <w:rFonts w:eastAsiaTheme="minorEastAsia" w:cstheme="minorBidi"/>
          <w:smallCaps w:val="0"/>
          <w:noProof/>
          <w:sz w:val="24"/>
          <w:szCs w:val="24"/>
          <w:lang w:eastAsia="en-IE"/>
        </w:rPr>
      </w:pPr>
      <w:hyperlink w:anchor="_Toc133793648" w:history="1">
        <w:r w:rsidR="00A72401" w:rsidRPr="00183A9C">
          <w:rPr>
            <w:rStyle w:val="Hyperlink"/>
            <w:noProof/>
            <w:sz w:val="24"/>
            <w:szCs w:val="24"/>
          </w:rPr>
          <w:t>Figure 12 Correlation matrix of features (incl kurtosis)</w:t>
        </w:r>
        <w:r w:rsidR="00A72401" w:rsidRPr="00183A9C">
          <w:rPr>
            <w:noProof/>
            <w:webHidden/>
            <w:sz w:val="24"/>
            <w:szCs w:val="24"/>
          </w:rPr>
          <w:tab/>
        </w:r>
        <w:r w:rsidR="00A72401" w:rsidRPr="00183A9C">
          <w:rPr>
            <w:noProof/>
            <w:webHidden/>
            <w:sz w:val="24"/>
            <w:szCs w:val="24"/>
          </w:rPr>
          <w:fldChar w:fldCharType="begin"/>
        </w:r>
        <w:r w:rsidR="00A72401" w:rsidRPr="00183A9C">
          <w:rPr>
            <w:noProof/>
            <w:webHidden/>
            <w:sz w:val="24"/>
            <w:szCs w:val="24"/>
          </w:rPr>
          <w:instrText xml:space="preserve"> PAGEREF _Toc133793648 \h </w:instrText>
        </w:r>
        <w:r w:rsidR="00A72401" w:rsidRPr="00183A9C">
          <w:rPr>
            <w:noProof/>
            <w:webHidden/>
            <w:sz w:val="24"/>
            <w:szCs w:val="24"/>
          </w:rPr>
        </w:r>
        <w:r w:rsidR="00A72401" w:rsidRPr="00183A9C">
          <w:rPr>
            <w:noProof/>
            <w:webHidden/>
            <w:sz w:val="24"/>
            <w:szCs w:val="24"/>
          </w:rPr>
          <w:fldChar w:fldCharType="separate"/>
        </w:r>
        <w:r w:rsidR="00A059B5">
          <w:rPr>
            <w:noProof/>
            <w:webHidden/>
            <w:sz w:val="24"/>
            <w:szCs w:val="24"/>
          </w:rPr>
          <w:t>24</w:t>
        </w:r>
        <w:r w:rsidR="00A72401" w:rsidRPr="00183A9C">
          <w:rPr>
            <w:noProof/>
            <w:webHidden/>
            <w:sz w:val="24"/>
            <w:szCs w:val="24"/>
          </w:rPr>
          <w:fldChar w:fldCharType="end"/>
        </w:r>
      </w:hyperlink>
    </w:p>
    <w:p w14:paraId="202B1BD9" w14:textId="7B45DFDB" w:rsidR="00A72401" w:rsidRPr="00183A9C" w:rsidRDefault="00B96F20">
      <w:pPr>
        <w:pStyle w:val="TableofFigures"/>
        <w:tabs>
          <w:tab w:val="right" w:leader="dot" w:pos="9016"/>
        </w:tabs>
        <w:rPr>
          <w:rFonts w:eastAsiaTheme="minorEastAsia" w:cstheme="minorBidi"/>
          <w:smallCaps w:val="0"/>
          <w:noProof/>
          <w:sz w:val="24"/>
          <w:szCs w:val="24"/>
          <w:lang w:eastAsia="en-IE"/>
        </w:rPr>
      </w:pPr>
      <w:hyperlink w:anchor="_Toc133793649" w:history="1">
        <w:r w:rsidR="00A72401" w:rsidRPr="00183A9C">
          <w:rPr>
            <w:rStyle w:val="Hyperlink"/>
            <w:noProof/>
            <w:sz w:val="24"/>
            <w:szCs w:val="24"/>
          </w:rPr>
          <w:t>Figure 13 Confusion Matrix - 24 hour dataset</w:t>
        </w:r>
        <w:r w:rsidR="00A72401" w:rsidRPr="00183A9C">
          <w:rPr>
            <w:noProof/>
            <w:webHidden/>
            <w:sz w:val="24"/>
            <w:szCs w:val="24"/>
          </w:rPr>
          <w:tab/>
        </w:r>
        <w:r w:rsidR="00A72401" w:rsidRPr="00183A9C">
          <w:rPr>
            <w:noProof/>
            <w:webHidden/>
            <w:sz w:val="24"/>
            <w:szCs w:val="24"/>
          </w:rPr>
          <w:fldChar w:fldCharType="begin"/>
        </w:r>
        <w:r w:rsidR="00A72401" w:rsidRPr="00183A9C">
          <w:rPr>
            <w:noProof/>
            <w:webHidden/>
            <w:sz w:val="24"/>
            <w:szCs w:val="24"/>
          </w:rPr>
          <w:instrText xml:space="preserve"> PAGEREF _Toc133793649 \h </w:instrText>
        </w:r>
        <w:r w:rsidR="00A72401" w:rsidRPr="00183A9C">
          <w:rPr>
            <w:noProof/>
            <w:webHidden/>
            <w:sz w:val="24"/>
            <w:szCs w:val="24"/>
          </w:rPr>
        </w:r>
        <w:r w:rsidR="00A72401" w:rsidRPr="00183A9C">
          <w:rPr>
            <w:noProof/>
            <w:webHidden/>
            <w:sz w:val="24"/>
            <w:szCs w:val="24"/>
          </w:rPr>
          <w:fldChar w:fldCharType="separate"/>
        </w:r>
        <w:r w:rsidR="00A059B5">
          <w:rPr>
            <w:noProof/>
            <w:webHidden/>
            <w:sz w:val="24"/>
            <w:szCs w:val="24"/>
          </w:rPr>
          <w:t>26</w:t>
        </w:r>
        <w:r w:rsidR="00A72401" w:rsidRPr="00183A9C">
          <w:rPr>
            <w:noProof/>
            <w:webHidden/>
            <w:sz w:val="24"/>
            <w:szCs w:val="24"/>
          </w:rPr>
          <w:fldChar w:fldCharType="end"/>
        </w:r>
      </w:hyperlink>
    </w:p>
    <w:p w14:paraId="5A3F4F35" w14:textId="30D819D1" w:rsidR="00D349BD" w:rsidRDefault="00E80BFB" w:rsidP="00D349BD">
      <w:pPr>
        <w:pStyle w:val="Heading1"/>
        <w:rPr>
          <w:rFonts w:asciiTheme="minorHAnsi" w:hAnsiTheme="minorHAnsi" w:cstheme="minorHAnsi"/>
        </w:rPr>
      </w:pPr>
      <w:r>
        <w:rPr>
          <w:rFonts w:asciiTheme="minorHAnsi" w:hAnsiTheme="minorHAnsi" w:cstheme="minorHAnsi"/>
        </w:rPr>
        <w:fldChar w:fldCharType="end"/>
      </w:r>
    </w:p>
    <w:p w14:paraId="4F54C0DC" w14:textId="57AEF776" w:rsidR="00E80BFB" w:rsidRPr="00B079A7" w:rsidRDefault="00B079A7" w:rsidP="00BD6637">
      <w:pPr>
        <w:pStyle w:val="Heading1"/>
        <w:rPr>
          <w:rFonts w:asciiTheme="minorHAnsi" w:hAnsiTheme="minorHAnsi" w:cstheme="minorHAnsi"/>
          <w:sz w:val="32"/>
          <w:szCs w:val="32"/>
        </w:rPr>
      </w:pPr>
      <w:bookmarkStart w:id="1" w:name="_Toc133850399"/>
      <w:r w:rsidRPr="00B079A7">
        <w:rPr>
          <w:rFonts w:asciiTheme="minorHAnsi" w:hAnsiTheme="minorHAnsi" w:cstheme="minorHAnsi"/>
          <w:sz w:val="32"/>
          <w:szCs w:val="32"/>
        </w:rPr>
        <w:t>List of Tables</w:t>
      </w:r>
      <w:bookmarkEnd w:id="1"/>
    </w:p>
    <w:p w14:paraId="1E6FD6A1" w14:textId="07BE9551" w:rsidR="00373168" w:rsidRPr="00373168" w:rsidRDefault="00FC13F2">
      <w:pPr>
        <w:pStyle w:val="TableofFigures"/>
        <w:tabs>
          <w:tab w:val="right" w:leader="dot" w:pos="9016"/>
        </w:tabs>
        <w:rPr>
          <w:rFonts w:eastAsiaTheme="minorEastAsia" w:cstheme="minorBidi"/>
          <w:smallCaps w:val="0"/>
          <w:noProof/>
          <w:sz w:val="24"/>
          <w:szCs w:val="24"/>
          <w:lang w:eastAsia="en-IE"/>
        </w:rPr>
      </w:pPr>
      <w:r w:rsidRPr="00FC13F2">
        <w:rPr>
          <w:sz w:val="24"/>
          <w:szCs w:val="24"/>
        </w:rPr>
        <w:fldChar w:fldCharType="begin"/>
      </w:r>
      <w:r w:rsidRPr="00FC13F2">
        <w:rPr>
          <w:sz w:val="24"/>
          <w:szCs w:val="24"/>
        </w:rPr>
        <w:instrText xml:space="preserve"> TOC \h \z \c "Table" </w:instrText>
      </w:r>
      <w:r w:rsidRPr="00FC13F2">
        <w:rPr>
          <w:sz w:val="24"/>
          <w:szCs w:val="24"/>
        </w:rPr>
        <w:fldChar w:fldCharType="separate"/>
      </w:r>
      <w:hyperlink w:anchor="_Toc133791949" w:history="1">
        <w:r w:rsidR="00373168" w:rsidRPr="00373168">
          <w:rPr>
            <w:rStyle w:val="Hyperlink"/>
            <w:noProof/>
            <w:sz w:val="24"/>
            <w:szCs w:val="24"/>
          </w:rPr>
          <w:t>Table 1 Dataset description</w:t>
        </w:r>
        <w:r w:rsidR="00373168" w:rsidRPr="00373168">
          <w:rPr>
            <w:noProof/>
            <w:webHidden/>
            <w:sz w:val="24"/>
            <w:szCs w:val="24"/>
          </w:rPr>
          <w:tab/>
        </w:r>
        <w:r w:rsidR="00373168" w:rsidRPr="00373168">
          <w:rPr>
            <w:noProof/>
            <w:webHidden/>
            <w:sz w:val="24"/>
            <w:szCs w:val="24"/>
          </w:rPr>
          <w:fldChar w:fldCharType="begin"/>
        </w:r>
        <w:r w:rsidR="00373168" w:rsidRPr="00373168">
          <w:rPr>
            <w:noProof/>
            <w:webHidden/>
            <w:sz w:val="24"/>
            <w:szCs w:val="24"/>
          </w:rPr>
          <w:instrText xml:space="preserve"> PAGEREF _Toc133791949 \h </w:instrText>
        </w:r>
        <w:r w:rsidR="00373168" w:rsidRPr="00373168">
          <w:rPr>
            <w:noProof/>
            <w:webHidden/>
            <w:sz w:val="24"/>
            <w:szCs w:val="24"/>
          </w:rPr>
        </w:r>
        <w:r w:rsidR="00373168" w:rsidRPr="00373168">
          <w:rPr>
            <w:noProof/>
            <w:webHidden/>
            <w:sz w:val="24"/>
            <w:szCs w:val="24"/>
          </w:rPr>
          <w:fldChar w:fldCharType="separate"/>
        </w:r>
        <w:r w:rsidR="00A059B5">
          <w:rPr>
            <w:noProof/>
            <w:webHidden/>
            <w:sz w:val="24"/>
            <w:szCs w:val="24"/>
          </w:rPr>
          <w:t>9</w:t>
        </w:r>
        <w:r w:rsidR="00373168" w:rsidRPr="00373168">
          <w:rPr>
            <w:noProof/>
            <w:webHidden/>
            <w:sz w:val="24"/>
            <w:szCs w:val="24"/>
          </w:rPr>
          <w:fldChar w:fldCharType="end"/>
        </w:r>
      </w:hyperlink>
    </w:p>
    <w:p w14:paraId="4389A957" w14:textId="1535DAC2" w:rsidR="00373168" w:rsidRPr="00373168" w:rsidRDefault="00B96F20">
      <w:pPr>
        <w:pStyle w:val="TableofFigures"/>
        <w:tabs>
          <w:tab w:val="right" w:leader="dot" w:pos="9016"/>
        </w:tabs>
        <w:rPr>
          <w:rFonts w:eastAsiaTheme="minorEastAsia" w:cstheme="minorBidi"/>
          <w:smallCaps w:val="0"/>
          <w:noProof/>
          <w:sz w:val="24"/>
          <w:szCs w:val="24"/>
          <w:lang w:eastAsia="en-IE"/>
        </w:rPr>
      </w:pPr>
      <w:hyperlink w:anchor="_Toc133791950" w:history="1">
        <w:r w:rsidR="00373168" w:rsidRPr="00373168">
          <w:rPr>
            <w:rStyle w:val="Hyperlink"/>
            <w:noProof/>
            <w:sz w:val="24"/>
            <w:szCs w:val="24"/>
          </w:rPr>
          <w:t>Table 2 Activity summary statistics</w:t>
        </w:r>
        <w:r w:rsidR="00373168" w:rsidRPr="00373168">
          <w:rPr>
            <w:noProof/>
            <w:webHidden/>
            <w:sz w:val="24"/>
            <w:szCs w:val="24"/>
          </w:rPr>
          <w:tab/>
        </w:r>
        <w:r w:rsidR="00373168" w:rsidRPr="00373168">
          <w:rPr>
            <w:noProof/>
            <w:webHidden/>
            <w:sz w:val="24"/>
            <w:szCs w:val="24"/>
          </w:rPr>
          <w:fldChar w:fldCharType="begin"/>
        </w:r>
        <w:r w:rsidR="00373168" w:rsidRPr="00373168">
          <w:rPr>
            <w:noProof/>
            <w:webHidden/>
            <w:sz w:val="24"/>
            <w:szCs w:val="24"/>
          </w:rPr>
          <w:instrText xml:space="preserve"> PAGEREF _Toc133791950 \h </w:instrText>
        </w:r>
        <w:r w:rsidR="00373168" w:rsidRPr="00373168">
          <w:rPr>
            <w:noProof/>
            <w:webHidden/>
            <w:sz w:val="24"/>
            <w:szCs w:val="24"/>
          </w:rPr>
        </w:r>
        <w:r w:rsidR="00373168" w:rsidRPr="00373168">
          <w:rPr>
            <w:noProof/>
            <w:webHidden/>
            <w:sz w:val="24"/>
            <w:szCs w:val="24"/>
          </w:rPr>
          <w:fldChar w:fldCharType="separate"/>
        </w:r>
        <w:r w:rsidR="00A059B5">
          <w:rPr>
            <w:noProof/>
            <w:webHidden/>
            <w:sz w:val="24"/>
            <w:szCs w:val="24"/>
          </w:rPr>
          <w:t>14</w:t>
        </w:r>
        <w:r w:rsidR="00373168" w:rsidRPr="00373168">
          <w:rPr>
            <w:noProof/>
            <w:webHidden/>
            <w:sz w:val="24"/>
            <w:szCs w:val="24"/>
          </w:rPr>
          <w:fldChar w:fldCharType="end"/>
        </w:r>
      </w:hyperlink>
    </w:p>
    <w:p w14:paraId="13325A0E" w14:textId="3E3A61C4" w:rsidR="00373168" w:rsidRPr="00373168" w:rsidRDefault="00B96F20">
      <w:pPr>
        <w:pStyle w:val="TableofFigures"/>
        <w:tabs>
          <w:tab w:val="right" w:leader="dot" w:pos="9016"/>
        </w:tabs>
        <w:rPr>
          <w:rFonts w:eastAsiaTheme="minorEastAsia" w:cstheme="minorBidi"/>
          <w:smallCaps w:val="0"/>
          <w:noProof/>
          <w:sz w:val="24"/>
          <w:szCs w:val="24"/>
          <w:lang w:eastAsia="en-IE"/>
        </w:rPr>
      </w:pPr>
      <w:hyperlink w:anchor="_Toc133791951" w:history="1">
        <w:r w:rsidR="00373168" w:rsidRPr="00373168">
          <w:rPr>
            <w:rStyle w:val="Hyperlink"/>
            <w:noProof/>
            <w:sz w:val="24"/>
            <w:szCs w:val="24"/>
          </w:rPr>
          <w:t>Table 3 24-hour features dataset</w:t>
        </w:r>
        <w:r w:rsidR="00373168" w:rsidRPr="00373168">
          <w:rPr>
            <w:noProof/>
            <w:webHidden/>
            <w:sz w:val="24"/>
            <w:szCs w:val="24"/>
          </w:rPr>
          <w:tab/>
        </w:r>
        <w:r w:rsidR="00373168" w:rsidRPr="00373168">
          <w:rPr>
            <w:noProof/>
            <w:webHidden/>
            <w:sz w:val="24"/>
            <w:szCs w:val="24"/>
          </w:rPr>
          <w:fldChar w:fldCharType="begin"/>
        </w:r>
        <w:r w:rsidR="00373168" w:rsidRPr="00373168">
          <w:rPr>
            <w:noProof/>
            <w:webHidden/>
            <w:sz w:val="24"/>
            <w:szCs w:val="24"/>
          </w:rPr>
          <w:instrText xml:space="preserve"> PAGEREF _Toc133791951 \h </w:instrText>
        </w:r>
        <w:r w:rsidR="00373168" w:rsidRPr="00373168">
          <w:rPr>
            <w:noProof/>
            <w:webHidden/>
            <w:sz w:val="24"/>
            <w:szCs w:val="24"/>
          </w:rPr>
        </w:r>
        <w:r w:rsidR="00373168" w:rsidRPr="00373168">
          <w:rPr>
            <w:noProof/>
            <w:webHidden/>
            <w:sz w:val="24"/>
            <w:szCs w:val="24"/>
          </w:rPr>
          <w:fldChar w:fldCharType="separate"/>
        </w:r>
        <w:r w:rsidR="00A059B5">
          <w:rPr>
            <w:noProof/>
            <w:webHidden/>
            <w:sz w:val="24"/>
            <w:szCs w:val="24"/>
          </w:rPr>
          <w:t>14</w:t>
        </w:r>
        <w:r w:rsidR="00373168" w:rsidRPr="00373168">
          <w:rPr>
            <w:noProof/>
            <w:webHidden/>
            <w:sz w:val="24"/>
            <w:szCs w:val="24"/>
          </w:rPr>
          <w:fldChar w:fldCharType="end"/>
        </w:r>
      </w:hyperlink>
    </w:p>
    <w:p w14:paraId="0DB590B3" w14:textId="12EC6E8F" w:rsidR="00373168" w:rsidRPr="00373168" w:rsidRDefault="00B96F20">
      <w:pPr>
        <w:pStyle w:val="TableofFigures"/>
        <w:tabs>
          <w:tab w:val="right" w:leader="dot" w:pos="9016"/>
        </w:tabs>
        <w:rPr>
          <w:rFonts w:eastAsiaTheme="minorEastAsia" w:cstheme="minorBidi"/>
          <w:smallCaps w:val="0"/>
          <w:noProof/>
          <w:sz w:val="24"/>
          <w:szCs w:val="24"/>
          <w:lang w:eastAsia="en-IE"/>
        </w:rPr>
      </w:pPr>
      <w:hyperlink w:anchor="_Toc133791952" w:history="1">
        <w:r w:rsidR="00373168" w:rsidRPr="00373168">
          <w:rPr>
            <w:rStyle w:val="Hyperlink"/>
            <w:noProof/>
            <w:sz w:val="24"/>
            <w:szCs w:val="24"/>
          </w:rPr>
          <w:t>Table 4 Baseline model results</w:t>
        </w:r>
        <w:r w:rsidR="00373168" w:rsidRPr="00373168">
          <w:rPr>
            <w:noProof/>
            <w:webHidden/>
            <w:sz w:val="24"/>
            <w:szCs w:val="24"/>
          </w:rPr>
          <w:tab/>
        </w:r>
        <w:r w:rsidR="00373168" w:rsidRPr="00373168">
          <w:rPr>
            <w:noProof/>
            <w:webHidden/>
            <w:sz w:val="24"/>
            <w:szCs w:val="24"/>
          </w:rPr>
          <w:fldChar w:fldCharType="begin"/>
        </w:r>
        <w:r w:rsidR="00373168" w:rsidRPr="00373168">
          <w:rPr>
            <w:noProof/>
            <w:webHidden/>
            <w:sz w:val="24"/>
            <w:szCs w:val="24"/>
          </w:rPr>
          <w:instrText xml:space="preserve"> PAGEREF _Toc133791952 \h </w:instrText>
        </w:r>
        <w:r w:rsidR="00373168" w:rsidRPr="00373168">
          <w:rPr>
            <w:noProof/>
            <w:webHidden/>
            <w:sz w:val="24"/>
            <w:szCs w:val="24"/>
          </w:rPr>
        </w:r>
        <w:r w:rsidR="00373168" w:rsidRPr="00373168">
          <w:rPr>
            <w:noProof/>
            <w:webHidden/>
            <w:sz w:val="24"/>
            <w:szCs w:val="24"/>
          </w:rPr>
          <w:fldChar w:fldCharType="separate"/>
        </w:r>
        <w:r w:rsidR="00A059B5">
          <w:rPr>
            <w:noProof/>
            <w:webHidden/>
            <w:sz w:val="24"/>
            <w:szCs w:val="24"/>
          </w:rPr>
          <w:t>25</w:t>
        </w:r>
        <w:r w:rsidR="00373168" w:rsidRPr="00373168">
          <w:rPr>
            <w:noProof/>
            <w:webHidden/>
            <w:sz w:val="24"/>
            <w:szCs w:val="24"/>
          </w:rPr>
          <w:fldChar w:fldCharType="end"/>
        </w:r>
      </w:hyperlink>
    </w:p>
    <w:p w14:paraId="097CCCB1" w14:textId="02B75CF9" w:rsidR="00373168" w:rsidRPr="00373168" w:rsidRDefault="00B96F20">
      <w:pPr>
        <w:pStyle w:val="TableofFigures"/>
        <w:tabs>
          <w:tab w:val="right" w:leader="dot" w:pos="9016"/>
        </w:tabs>
        <w:rPr>
          <w:rFonts w:eastAsiaTheme="minorEastAsia" w:cstheme="minorBidi"/>
          <w:smallCaps w:val="0"/>
          <w:noProof/>
          <w:sz w:val="24"/>
          <w:szCs w:val="24"/>
          <w:lang w:eastAsia="en-IE"/>
        </w:rPr>
      </w:pPr>
      <w:hyperlink w:anchor="_Toc133791953" w:history="1">
        <w:r w:rsidR="00373168" w:rsidRPr="00373168">
          <w:rPr>
            <w:rStyle w:val="Hyperlink"/>
            <w:noProof/>
            <w:sz w:val="24"/>
            <w:szCs w:val="24"/>
          </w:rPr>
          <w:t>Table 5 Classification results</w:t>
        </w:r>
        <w:r w:rsidR="00373168" w:rsidRPr="00373168">
          <w:rPr>
            <w:noProof/>
            <w:webHidden/>
            <w:sz w:val="24"/>
            <w:szCs w:val="24"/>
          </w:rPr>
          <w:tab/>
        </w:r>
        <w:r w:rsidR="00373168" w:rsidRPr="00373168">
          <w:rPr>
            <w:noProof/>
            <w:webHidden/>
            <w:sz w:val="24"/>
            <w:szCs w:val="24"/>
          </w:rPr>
          <w:fldChar w:fldCharType="begin"/>
        </w:r>
        <w:r w:rsidR="00373168" w:rsidRPr="00373168">
          <w:rPr>
            <w:noProof/>
            <w:webHidden/>
            <w:sz w:val="24"/>
            <w:szCs w:val="24"/>
          </w:rPr>
          <w:instrText xml:space="preserve"> PAGEREF _Toc133791953 \h </w:instrText>
        </w:r>
        <w:r w:rsidR="00373168" w:rsidRPr="00373168">
          <w:rPr>
            <w:noProof/>
            <w:webHidden/>
            <w:sz w:val="24"/>
            <w:szCs w:val="24"/>
          </w:rPr>
        </w:r>
        <w:r w:rsidR="00373168" w:rsidRPr="00373168">
          <w:rPr>
            <w:noProof/>
            <w:webHidden/>
            <w:sz w:val="24"/>
            <w:szCs w:val="24"/>
          </w:rPr>
          <w:fldChar w:fldCharType="separate"/>
        </w:r>
        <w:r w:rsidR="00A059B5">
          <w:rPr>
            <w:noProof/>
            <w:webHidden/>
            <w:sz w:val="24"/>
            <w:szCs w:val="24"/>
          </w:rPr>
          <w:t>26</w:t>
        </w:r>
        <w:r w:rsidR="00373168" w:rsidRPr="00373168">
          <w:rPr>
            <w:noProof/>
            <w:webHidden/>
            <w:sz w:val="24"/>
            <w:szCs w:val="24"/>
          </w:rPr>
          <w:fldChar w:fldCharType="end"/>
        </w:r>
      </w:hyperlink>
    </w:p>
    <w:p w14:paraId="64D4A3DA" w14:textId="13C5557B" w:rsidR="00E80BFB" w:rsidRDefault="00FC13F2" w:rsidP="00B079A7">
      <w:r w:rsidRPr="00FC13F2">
        <w:rPr>
          <w:sz w:val="24"/>
          <w:szCs w:val="24"/>
        </w:rPr>
        <w:fldChar w:fldCharType="end"/>
      </w:r>
    </w:p>
    <w:p w14:paraId="046C16B2" w14:textId="77777777" w:rsidR="00E80BFB" w:rsidRDefault="00E80BFB" w:rsidP="00BD6637">
      <w:pPr>
        <w:pStyle w:val="Heading1"/>
        <w:rPr>
          <w:rFonts w:asciiTheme="minorHAnsi" w:hAnsiTheme="minorHAnsi" w:cstheme="minorHAnsi"/>
        </w:rPr>
      </w:pPr>
    </w:p>
    <w:p w14:paraId="02701D96" w14:textId="77777777" w:rsidR="00E80BFB" w:rsidRDefault="00E80BFB" w:rsidP="00BD6637">
      <w:pPr>
        <w:pStyle w:val="Heading1"/>
        <w:rPr>
          <w:rFonts w:asciiTheme="minorHAnsi" w:hAnsiTheme="minorHAnsi" w:cstheme="minorHAnsi"/>
        </w:rPr>
      </w:pPr>
    </w:p>
    <w:p w14:paraId="76B8CDD1" w14:textId="77777777" w:rsidR="001E3C96" w:rsidRDefault="001E3C96" w:rsidP="00BD6637">
      <w:pPr>
        <w:pStyle w:val="Heading1"/>
        <w:rPr>
          <w:rFonts w:asciiTheme="minorHAnsi" w:hAnsiTheme="minorHAnsi" w:cstheme="minorHAnsi"/>
        </w:rPr>
      </w:pPr>
    </w:p>
    <w:p w14:paraId="3F483B6B" w14:textId="77777777" w:rsidR="00E97AB2" w:rsidRDefault="00E97AB2" w:rsidP="00BD6637">
      <w:pPr>
        <w:pStyle w:val="Heading1"/>
        <w:rPr>
          <w:rFonts w:asciiTheme="minorHAnsi" w:hAnsiTheme="minorHAnsi" w:cstheme="minorHAnsi"/>
        </w:rPr>
      </w:pPr>
    </w:p>
    <w:p w14:paraId="456F10B0" w14:textId="77777777" w:rsidR="00E97AB2" w:rsidRDefault="00E97AB2" w:rsidP="00BD6637">
      <w:pPr>
        <w:pStyle w:val="Heading1"/>
        <w:rPr>
          <w:rFonts w:asciiTheme="minorHAnsi" w:hAnsiTheme="minorHAnsi" w:cstheme="minorHAnsi"/>
        </w:rPr>
      </w:pPr>
    </w:p>
    <w:p w14:paraId="15E4529B" w14:textId="77777777" w:rsidR="00633985" w:rsidRDefault="00633985" w:rsidP="00BD6637">
      <w:pPr>
        <w:pStyle w:val="Heading1"/>
        <w:rPr>
          <w:rFonts w:asciiTheme="minorHAnsi" w:hAnsiTheme="minorHAnsi" w:cstheme="minorHAnsi"/>
        </w:rPr>
      </w:pPr>
      <w:bookmarkStart w:id="2" w:name="_Toc133850400"/>
    </w:p>
    <w:p w14:paraId="006C3434" w14:textId="0912160B" w:rsidR="00865CC9" w:rsidRPr="00E837EF" w:rsidRDefault="00865CC9" w:rsidP="00BD6637">
      <w:pPr>
        <w:pStyle w:val="Heading1"/>
        <w:rPr>
          <w:rFonts w:asciiTheme="minorHAnsi" w:hAnsiTheme="minorHAnsi" w:cstheme="minorHAnsi"/>
        </w:rPr>
      </w:pPr>
      <w:r w:rsidRPr="00E837EF">
        <w:rPr>
          <w:rFonts w:asciiTheme="minorHAnsi" w:hAnsiTheme="minorHAnsi" w:cstheme="minorHAnsi"/>
        </w:rPr>
        <w:lastRenderedPageBreak/>
        <w:t>Abstract</w:t>
      </w:r>
      <w:bookmarkEnd w:id="2"/>
    </w:p>
    <w:p w14:paraId="5ABBA5AC" w14:textId="0F266F4D" w:rsidR="00CF4B1E" w:rsidRDefault="00CF4B1E" w:rsidP="00CF4B1E">
      <w:pPr>
        <w:pBdr>
          <w:bottom w:val="single" w:sz="6" w:space="1" w:color="auto"/>
        </w:pBdr>
        <w:spacing w:after="0" w:line="240" w:lineRule="auto"/>
        <w:rPr>
          <w:rFonts w:eastAsia="Times New Roman" w:cstheme="minorHAnsi"/>
          <w:sz w:val="24"/>
          <w:szCs w:val="24"/>
          <w:lang w:eastAsia="en-IE"/>
        </w:rPr>
      </w:pPr>
      <w:r w:rsidRPr="00CF4B1E">
        <w:rPr>
          <w:rFonts w:eastAsia="Times New Roman" w:cstheme="minorHAnsi"/>
          <w:sz w:val="24"/>
          <w:szCs w:val="24"/>
          <w:lang w:eastAsia="en-IE"/>
        </w:rPr>
        <w:t xml:space="preserve">Depression and schizophrenia are prevalent mental health disorders that affect millions of people worldwide. The World Health Organization </w:t>
      </w:r>
      <w:r w:rsidR="00F81E1D">
        <w:rPr>
          <w:rFonts w:eastAsia="Times New Roman" w:cstheme="minorHAnsi"/>
          <w:sz w:val="24"/>
          <w:szCs w:val="24"/>
          <w:lang w:eastAsia="en-IE"/>
        </w:rPr>
        <w:t xml:space="preserve">(WHO) </w:t>
      </w:r>
      <w:r w:rsidRPr="00CF4B1E">
        <w:rPr>
          <w:rFonts w:eastAsia="Times New Roman" w:cstheme="minorHAnsi"/>
          <w:sz w:val="24"/>
          <w:szCs w:val="24"/>
          <w:lang w:eastAsia="en-IE"/>
        </w:rPr>
        <w:t xml:space="preserve">reports that depression is a leading cause of disability globally, with an estimated 264 million people affected in 2020. Schizophrenia is a chronic and severe mental disorder that affects approximately 20 million people worldwide. </w:t>
      </w:r>
      <w:r w:rsidR="00F81E1D" w:rsidRPr="00F81E1D">
        <w:rPr>
          <w:rFonts w:eastAsia="Times New Roman" w:cstheme="minorHAnsi"/>
          <w:sz w:val="24"/>
          <w:szCs w:val="24"/>
          <w:lang w:eastAsia="en-IE"/>
        </w:rPr>
        <w:t>According to a report by the Centers for Disease Control and Prevention (CDC), the COVID-19 pandemic led to increased levels of anxiety, depression, and stress in many individuals. A study published in The Lancet Psychiatry also found that COVID-19 lockdowns were associated with increased rates of depression and anxiety in some countries.</w:t>
      </w:r>
      <w:r w:rsidR="00F81E1D">
        <w:rPr>
          <w:rFonts w:eastAsia="Times New Roman" w:cstheme="minorHAnsi"/>
          <w:sz w:val="24"/>
          <w:szCs w:val="24"/>
          <w:lang w:eastAsia="en-IE"/>
        </w:rPr>
        <w:t xml:space="preserve"> </w:t>
      </w:r>
      <w:r w:rsidRPr="00CF4B1E">
        <w:rPr>
          <w:rFonts w:eastAsia="Times New Roman" w:cstheme="minorHAnsi"/>
          <w:sz w:val="24"/>
          <w:szCs w:val="24"/>
          <w:lang w:eastAsia="en-IE"/>
        </w:rPr>
        <w:t xml:space="preserve">Accurate and timely diagnosis of these disorders is crucial for effective treatment and management. However, traditional diagnostic methods can be challenging and may not always be sufficient. </w:t>
      </w:r>
    </w:p>
    <w:p w14:paraId="161242CD" w14:textId="35851B96" w:rsidR="00CF4B1E" w:rsidRDefault="00CF4B1E" w:rsidP="00CF4B1E">
      <w:pPr>
        <w:pBdr>
          <w:bottom w:val="single" w:sz="6" w:space="1" w:color="auto"/>
        </w:pBdr>
        <w:spacing w:after="0" w:line="240" w:lineRule="auto"/>
        <w:rPr>
          <w:rFonts w:eastAsia="Times New Roman" w:cstheme="minorHAnsi"/>
          <w:sz w:val="24"/>
          <w:szCs w:val="24"/>
          <w:lang w:eastAsia="en-IE"/>
        </w:rPr>
      </w:pPr>
      <w:r w:rsidRPr="00CF4B1E">
        <w:rPr>
          <w:rFonts w:eastAsia="Times New Roman" w:cstheme="minorHAnsi"/>
          <w:sz w:val="24"/>
          <w:szCs w:val="24"/>
          <w:lang w:eastAsia="en-IE"/>
        </w:rPr>
        <w:t xml:space="preserve">Recent studies suggest that individuals with </w:t>
      </w:r>
      <w:r w:rsidR="00951EDC" w:rsidRPr="00CF4B1E">
        <w:rPr>
          <w:rFonts w:eastAsia="Times New Roman" w:cstheme="minorHAnsi"/>
          <w:sz w:val="24"/>
          <w:szCs w:val="24"/>
          <w:lang w:eastAsia="en-IE"/>
        </w:rPr>
        <w:t>behavioural</w:t>
      </w:r>
      <w:r w:rsidRPr="00CF4B1E">
        <w:rPr>
          <w:rFonts w:eastAsia="Times New Roman" w:cstheme="minorHAnsi"/>
          <w:sz w:val="24"/>
          <w:szCs w:val="24"/>
          <w:lang w:eastAsia="en-IE"/>
        </w:rPr>
        <w:t xml:space="preserve"> disorders such as depression and schizophrenia exhibit lower levels of mobility compared to healthy individuals. To address this issue, this thesis focuses on the classification of mental illness using motor activity data collected from wrist sensors worn by depressive and schizophrenic patients, as well as healthy patients. The study utilized public datasets containing activity readings recorded every minute over a period of approximately two weeks. </w:t>
      </w:r>
    </w:p>
    <w:p w14:paraId="53E2A3AC" w14:textId="096BF7FA" w:rsidR="00CF4B1E" w:rsidRPr="00CF4B1E" w:rsidRDefault="00CF4B1E" w:rsidP="00CF4B1E">
      <w:pPr>
        <w:pBdr>
          <w:bottom w:val="single" w:sz="6" w:space="1" w:color="auto"/>
        </w:pBdr>
        <w:spacing w:after="0" w:line="240" w:lineRule="auto"/>
        <w:rPr>
          <w:rFonts w:eastAsia="Times New Roman" w:cstheme="minorHAnsi"/>
          <w:vanish/>
          <w:sz w:val="24"/>
          <w:szCs w:val="24"/>
          <w:lang w:eastAsia="en-IE"/>
        </w:rPr>
      </w:pPr>
      <w:r w:rsidRPr="00CF4B1E">
        <w:rPr>
          <w:rFonts w:eastAsia="Times New Roman" w:cstheme="minorHAnsi"/>
          <w:sz w:val="24"/>
          <w:szCs w:val="24"/>
          <w:lang w:eastAsia="en-IE"/>
        </w:rPr>
        <w:t xml:space="preserve">Machine learning algorithms were employed to </w:t>
      </w:r>
      <w:r w:rsidR="00951EDC" w:rsidRPr="00CF4B1E">
        <w:rPr>
          <w:rFonts w:eastAsia="Times New Roman" w:cstheme="minorHAnsi"/>
          <w:sz w:val="24"/>
          <w:szCs w:val="24"/>
          <w:lang w:eastAsia="en-IE"/>
        </w:rPr>
        <w:t>analyse</w:t>
      </w:r>
      <w:r w:rsidRPr="00CF4B1E">
        <w:rPr>
          <w:rFonts w:eastAsia="Times New Roman" w:cstheme="minorHAnsi"/>
          <w:sz w:val="24"/>
          <w:szCs w:val="24"/>
          <w:lang w:eastAsia="en-IE"/>
        </w:rPr>
        <w:t xml:space="preserve"> the data and assess classification accuracy. </w:t>
      </w:r>
      <w:r w:rsidR="007329C9">
        <w:rPr>
          <w:rFonts w:eastAsia="Times New Roman" w:cstheme="minorHAnsi"/>
          <w:sz w:val="24"/>
          <w:szCs w:val="24"/>
          <w:lang w:eastAsia="en-IE"/>
        </w:rPr>
        <w:t xml:space="preserve">The best </w:t>
      </w:r>
      <w:r w:rsidR="00A66136">
        <w:rPr>
          <w:rFonts w:eastAsia="Times New Roman" w:cstheme="minorHAnsi"/>
          <w:sz w:val="24"/>
          <w:szCs w:val="24"/>
          <w:lang w:eastAsia="en-IE"/>
        </w:rPr>
        <w:t>model was Radom Forest Classifier (RFC), which recorded 7</w:t>
      </w:r>
      <w:r w:rsidR="001F0E26">
        <w:rPr>
          <w:rFonts w:eastAsia="Times New Roman" w:cstheme="minorHAnsi"/>
          <w:sz w:val="24"/>
          <w:szCs w:val="24"/>
          <w:lang w:eastAsia="en-IE"/>
        </w:rPr>
        <w:t>4</w:t>
      </w:r>
      <w:r w:rsidR="00A66136">
        <w:rPr>
          <w:rFonts w:eastAsia="Times New Roman" w:cstheme="minorHAnsi"/>
          <w:sz w:val="24"/>
          <w:szCs w:val="24"/>
          <w:lang w:eastAsia="en-IE"/>
        </w:rPr>
        <w:t xml:space="preserve">% accuracy </w:t>
      </w:r>
      <w:r w:rsidR="00370AC9">
        <w:rPr>
          <w:rFonts w:eastAsia="Times New Roman" w:cstheme="minorHAnsi"/>
          <w:sz w:val="24"/>
          <w:szCs w:val="24"/>
          <w:lang w:eastAsia="en-IE"/>
        </w:rPr>
        <w:t xml:space="preserve">for multiclass classification. </w:t>
      </w:r>
      <w:r w:rsidRPr="00CF4B1E">
        <w:rPr>
          <w:rFonts w:eastAsia="Times New Roman" w:cstheme="minorHAnsi"/>
          <w:sz w:val="24"/>
          <w:szCs w:val="24"/>
          <w:lang w:eastAsia="en-IE"/>
        </w:rPr>
        <w:t xml:space="preserve">Results indicate that motor activity data can be a useful tool in classifying mental illness and have implications for the development of non-invasive diagnostic tools for mental health disorders. The findings of this thesis suggest that motor activity data may provide useful insights into the mobility patterns of individuals with </w:t>
      </w:r>
      <w:r w:rsidR="00951EDC" w:rsidRPr="00CF4B1E">
        <w:rPr>
          <w:rFonts w:eastAsia="Times New Roman" w:cstheme="minorHAnsi"/>
          <w:sz w:val="24"/>
          <w:szCs w:val="24"/>
          <w:lang w:eastAsia="en-IE"/>
        </w:rPr>
        <w:t>behavioural</w:t>
      </w:r>
      <w:r w:rsidRPr="00CF4B1E">
        <w:rPr>
          <w:rFonts w:eastAsia="Times New Roman" w:cstheme="minorHAnsi"/>
          <w:sz w:val="24"/>
          <w:szCs w:val="24"/>
          <w:lang w:eastAsia="en-IE"/>
        </w:rPr>
        <w:t xml:space="preserve"> </w:t>
      </w:r>
      <w:r w:rsidR="005D7EBC" w:rsidRPr="00CF4B1E">
        <w:rPr>
          <w:rFonts w:eastAsia="Times New Roman" w:cstheme="minorHAnsi"/>
          <w:sz w:val="24"/>
          <w:szCs w:val="24"/>
          <w:lang w:eastAsia="en-IE"/>
        </w:rPr>
        <w:t>disorders and</w:t>
      </w:r>
      <w:r w:rsidRPr="00CF4B1E">
        <w:rPr>
          <w:rFonts w:eastAsia="Times New Roman" w:cstheme="minorHAnsi"/>
          <w:sz w:val="24"/>
          <w:szCs w:val="24"/>
          <w:lang w:eastAsia="en-IE"/>
        </w:rPr>
        <w:t xml:space="preserve"> could be used as a diagnostic tool to aid in the identification of depression and schizophrenia.</w:t>
      </w:r>
      <w:r w:rsidRPr="00CF4B1E">
        <w:rPr>
          <w:rFonts w:eastAsia="Times New Roman" w:cstheme="minorHAnsi"/>
          <w:vanish/>
          <w:sz w:val="24"/>
          <w:szCs w:val="24"/>
          <w:lang w:eastAsia="en-IE"/>
        </w:rPr>
        <w:t>Top of Form</w:t>
      </w:r>
    </w:p>
    <w:p w14:paraId="242DF873" w14:textId="77777777" w:rsidR="008230DE" w:rsidRPr="00BE15D8" w:rsidRDefault="008230DE" w:rsidP="006B6130">
      <w:pPr>
        <w:spacing w:line="360" w:lineRule="auto"/>
        <w:rPr>
          <w:rFonts w:cstheme="minorHAnsi"/>
          <w:sz w:val="24"/>
          <w:szCs w:val="24"/>
        </w:rPr>
      </w:pPr>
    </w:p>
    <w:p w14:paraId="7FA7E12C" w14:textId="77777777" w:rsidR="00865CC9" w:rsidRDefault="00865CC9">
      <w:pPr>
        <w:rPr>
          <w:rFonts w:ascii="Times New Roman" w:hAnsi="Times New Roman" w:cs="Times New Roman"/>
          <w:b/>
          <w:sz w:val="28"/>
          <w:szCs w:val="28"/>
        </w:rPr>
      </w:pPr>
    </w:p>
    <w:p w14:paraId="66764B98" w14:textId="77777777" w:rsidR="00117DCB" w:rsidRDefault="00117DCB">
      <w:pPr>
        <w:rPr>
          <w:rFonts w:ascii="Times New Roman" w:hAnsi="Times New Roman" w:cs="Times New Roman"/>
          <w:b/>
          <w:sz w:val="28"/>
          <w:szCs w:val="28"/>
        </w:rPr>
      </w:pPr>
    </w:p>
    <w:p w14:paraId="633EF4BC" w14:textId="77777777" w:rsidR="00117DCB" w:rsidRDefault="00117DCB">
      <w:pPr>
        <w:rPr>
          <w:rFonts w:ascii="Times New Roman" w:hAnsi="Times New Roman" w:cs="Times New Roman"/>
          <w:b/>
          <w:sz w:val="28"/>
          <w:szCs w:val="28"/>
        </w:rPr>
      </w:pPr>
    </w:p>
    <w:p w14:paraId="013FCD6E" w14:textId="77777777" w:rsidR="00117DCB" w:rsidRDefault="00117DCB">
      <w:pPr>
        <w:rPr>
          <w:rFonts w:ascii="Times New Roman" w:hAnsi="Times New Roman" w:cs="Times New Roman"/>
          <w:b/>
          <w:sz w:val="28"/>
          <w:szCs w:val="28"/>
        </w:rPr>
      </w:pPr>
    </w:p>
    <w:p w14:paraId="07B8B57A" w14:textId="77777777" w:rsidR="00117DCB" w:rsidRDefault="00117DCB">
      <w:pPr>
        <w:rPr>
          <w:rFonts w:ascii="Times New Roman" w:hAnsi="Times New Roman" w:cs="Times New Roman"/>
          <w:b/>
          <w:sz w:val="28"/>
          <w:szCs w:val="28"/>
        </w:rPr>
      </w:pPr>
    </w:p>
    <w:p w14:paraId="5416CBDB" w14:textId="77777777" w:rsidR="00117DCB" w:rsidRDefault="00117DCB">
      <w:pPr>
        <w:rPr>
          <w:rFonts w:ascii="Times New Roman" w:hAnsi="Times New Roman" w:cs="Times New Roman"/>
          <w:b/>
          <w:sz w:val="28"/>
          <w:szCs w:val="28"/>
        </w:rPr>
      </w:pPr>
    </w:p>
    <w:p w14:paraId="0997814B" w14:textId="77777777" w:rsidR="00117DCB" w:rsidRDefault="00117DCB">
      <w:pPr>
        <w:rPr>
          <w:rFonts w:ascii="Times New Roman" w:hAnsi="Times New Roman" w:cs="Times New Roman"/>
          <w:b/>
          <w:sz w:val="28"/>
          <w:szCs w:val="28"/>
        </w:rPr>
      </w:pPr>
    </w:p>
    <w:p w14:paraId="3166682D" w14:textId="5A59FD33" w:rsidR="00DC75AE" w:rsidRDefault="00DC75AE">
      <w:pPr>
        <w:rPr>
          <w:rFonts w:ascii="Times New Roman" w:hAnsi="Times New Roman" w:cs="Times New Roman"/>
          <w:b/>
          <w:sz w:val="28"/>
          <w:szCs w:val="28"/>
        </w:rPr>
      </w:pPr>
    </w:p>
    <w:p w14:paraId="495373F4" w14:textId="77777777" w:rsidR="00F81E1D" w:rsidRDefault="00F81E1D">
      <w:pPr>
        <w:rPr>
          <w:rFonts w:ascii="Times New Roman" w:hAnsi="Times New Roman" w:cs="Times New Roman"/>
          <w:b/>
          <w:sz w:val="28"/>
          <w:szCs w:val="28"/>
        </w:rPr>
      </w:pPr>
    </w:p>
    <w:p w14:paraId="40B76150" w14:textId="77777777" w:rsidR="00E62905" w:rsidRDefault="00E62905">
      <w:pPr>
        <w:rPr>
          <w:rFonts w:ascii="Times New Roman" w:hAnsi="Times New Roman" w:cs="Times New Roman"/>
          <w:sz w:val="24"/>
          <w:szCs w:val="24"/>
        </w:rPr>
      </w:pPr>
    </w:p>
    <w:p w14:paraId="2BC7CD9E" w14:textId="19AAE1B6" w:rsidR="00373168" w:rsidRDefault="00A841BD" w:rsidP="00373168">
      <w:pPr>
        <w:pStyle w:val="Heading1"/>
        <w:numPr>
          <w:ilvl w:val="0"/>
          <w:numId w:val="4"/>
        </w:numPr>
        <w:spacing w:after="0" w:afterAutospacing="0"/>
        <w:rPr>
          <w:rFonts w:asciiTheme="minorHAnsi" w:hAnsiTheme="minorHAnsi" w:cstheme="minorHAnsi"/>
        </w:rPr>
      </w:pPr>
      <w:bookmarkStart w:id="3" w:name="_Toc133850401"/>
      <w:r w:rsidRPr="00E837EF">
        <w:rPr>
          <w:rFonts w:asciiTheme="minorHAnsi" w:hAnsiTheme="minorHAnsi" w:cstheme="minorHAnsi"/>
        </w:rPr>
        <w:lastRenderedPageBreak/>
        <w:t>Introduction</w:t>
      </w:r>
      <w:bookmarkEnd w:id="3"/>
    </w:p>
    <w:p w14:paraId="15E0F727" w14:textId="5FDE110A" w:rsidR="00373168" w:rsidRPr="00373168" w:rsidRDefault="00373168" w:rsidP="00836628"/>
    <w:p w14:paraId="149AA8CE" w14:textId="7E759CF7" w:rsidR="00F81E1D" w:rsidRPr="00E837EF" w:rsidRDefault="006376E0" w:rsidP="000E503D">
      <w:pPr>
        <w:pStyle w:val="Heading2"/>
        <w:numPr>
          <w:ilvl w:val="1"/>
          <w:numId w:val="4"/>
        </w:numPr>
        <w:rPr>
          <w:rFonts w:asciiTheme="minorHAnsi" w:hAnsiTheme="minorHAnsi" w:cstheme="minorHAnsi"/>
        </w:rPr>
      </w:pPr>
      <w:r>
        <w:rPr>
          <w:rFonts w:asciiTheme="minorHAnsi" w:hAnsiTheme="minorHAnsi" w:cstheme="minorHAnsi"/>
        </w:rPr>
        <w:t xml:space="preserve"> </w:t>
      </w:r>
      <w:bookmarkStart w:id="4" w:name="_Toc133850402"/>
      <w:r w:rsidR="00F81E1D" w:rsidRPr="00E837EF">
        <w:rPr>
          <w:rFonts w:asciiTheme="minorHAnsi" w:hAnsiTheme="minorHAnsi" w:cstheme="minorHAnsi"/>
        </w:rPr>
        <w:t>Background</w:t>
      </w:r>
      <w:bookmarkEnd w:id="4"/>
      <w:r w:rsidR="00F81E1D" w:rsidRPr="00E837EF">
        <w:rPr>
          <w:rFonts w:asciiTheme="minorHAnsi" w:hAnsiTheme="minorHAnsi" w:cstheme="minorHAnsi"/>
        </w:rPr>
        <w:t xml:space="preserve"> </w:t>
      </w:r>
    </w:p>
    <w:p w14:paraId="3EB4ED51" w14:textId="77777777" w:rsidR="000B76F7" w:rsidRPr="00E837EF" w:rsidRDefault="000B76F7" w:rsidP="000B76F7">
      <w:pPr>
        <w:pStyle w:val="ListParagraph"/>
        <w:rPr>
          <w:rFonts w:cstheme="minorHAnsi"/>
        </w:rPr>
      </w:pPr>
    </w:p>
    <w:p w14:paraId="0FB41A4C" w14:textId="5E89D19B" w:rsidR="00F81E1D" w:rsidRPr="00E837EF" w:rsidRDefault="00F81E1D" w:rsidP="000B76F7">
      <w:pPr>
        <w:jc w:val="both"/>
        <w:rPr>
          <w:rFonts w:cstheme="minorHAnsi"/>
          <w:sz w:val="24"/>
          <w:szCs w:val="24"/>
        </w:rPr>
      </w:pPr>
      <w:r w:rsidRPr="00E837EF">
        <w:rPr>
          <w:rFonts w:cstheme="minorHAnsi"/>
          <w:sz w:val="24"/>
          <w:szCs w:val="24"/>
        </w:rPr>
        <w:t>Mental illnesses are a leading cause of disability worldwide, affecting millions of people each year. According to the World Health Organization</w:t>
      </w:r>
      <w:r w:rsidR="009C2E03">
        <w:rPr>
          <w:rFonts w:cstheme="minorHAnsi"/>
          <w:sz w:val="24"/>
          <w:szCs w:val="24"/>
        </w:rPr>
        <w:t xml:space="preserve"> (WHO)</w:t>
      </w:r>
      <w:r w:rsidRPr="00E837EF">
        <w:rPr>
          <w:rFonts w:cstheme="minorHAnsi"/>
          <w:sz w:val="24"/>
          <w:szCs w:val="24"/>
        </w:rPr>
        <w:t xml:space="preserve">, approximately one in four people globally will experience some form of mental illness in their lifetime, with depression and anxiety being the most prevalent </w:t>
      </w:r>
      <w:r w:rsidR="00CF08C8" w:rsidRPr="00E837EF">
        <w:rPr>
          <w:rFonts w:cstheme="minorHAnsi"/>
          <w:sz w:val="24"/>
          <w:szCs w:val="24"/>
        </w:rPr>
        <w:t>disorders</w:t>
      </w:r>
      <w:r w:rsidR="00CB5F72">
        <w:rPr>
          <w:rFonts w:cstheme="minorHAnsi"/>
          <w:sz w:val="24"/>
          <w:szCs w:val="24"/>
        </w:rPr>
        <w:fldChar w:fldCharType="begin"/>
      </w:r>
      <w:r w:rsidR="00CB5F72">
        <w:rPr>
          <w:rFonts w:cstheme="minorHAnsi"/>
          <w:sz w:val="24"/>
          <w:szCs w:val="24"/>
        </w:rPr>
        <w:instrText xml:space="preserve"> ADDIN ZOTERO_ITEM CSL_CITATION {"citationID":"JbByKdM9","properties":{"formattedCitation":"[1]","plainCitation":"[1]","noteIndex":0},"citationItems":[{"id":1,"uris":["http://zotero.org/users/local/Hwz9nRDh/items/275QEJL3"],"itemData":{"id":1,"type":"document","abstract":"Depression and Other Common Mental Disorders: Global Health Estimates.","publisher":"World Health Organization","title":"World Health Organization. (2013). Mental Health Action Plan 2013-2020.","URL":"https://www.who.int/publications/i/item/9789241506021","issued":{"date-parts":[["2021"]]}}}],"schema":"https://github.com/citation-style-language/schema/raw/master/csl-citation.json"} </w:instrText>
      </w:r>
      <w:r w:rsidR="00CB5F72">
        <w:rPr>
          <w:rFonts w:cstheme="minorHAnsi"/>
          <w:sz w:val="24"/>
          <w:szCs w:val="24"/>
        </w:rPr>
        <w:fldChar w:fldCharType="separate"/>
      </w:r>
      <w:r w:rsidR="00761C09" w:rsidRPr="00761C09">
        <w:rPr>
          <w:rFonts w:ascii="Calibri" w:hAnsi="Calibri" w:cs="Calibri"/>
          <w:sz w:val="24"/>
        </w:rPr>
        <w:t>[1]</w:t>
      </w:r>
      <w:r w:rsidR="00CB5F72">
        <w:rPr>
          <w:rFonts w:cstheme="minorHAnsi"/>
          <w:sz w:val="24"/>
          <w:szCs w:val="24"/>
        </w:rPr>
        <w:fldChar w:fldCharType="end"/>
      </w:r>
      <w:r w:rsidRPr="00E837EF">
        <w:rPr>
          <w:rFonts w:cstheme="minorHAnsi"/>
          <w:sz w:val="24"/>
          <w:szCs w:val="24"/>
        </w:rPr>
        <w:t>. Mental illnesses can cause significant distress and impairment in social, occupational, and other areas of functioning. Early detection and diagnosis of mental illness are crucial for effective treatment and management of symptoms.</w:t>
      </w:r>
    </w:p>
    <w:p w14:paraId="1377DF23" w14:textId="490772E5" w:rsidR="00194814" w:rsidRDefault="00194814" w:rsidP="00F81E1D">
      <w:pPr>
        <w:rPr>
          <w:rFonts w:cstheme="minorHAnsi"/>
          <w:sz w:val="24"/>
          <w:szCs w:val="24"/>
        </w:rPr>
      </w:pPr>
      <w:r>
        <w:rPr>
          <w:rFonts w:cstheme="minorHAnsi"/>
          <w:sz w:val="24"/>
          <w:szCs w:val="24"/>
        </w:rPr>
        <w:t xml:space="preserve">Major Depressive Disorder (MDD) is the most </w:t>
      </w:r>
      <w:r w:rsidR="00CF08C8">
        <w:rPr>
          <w:rFonts w:cstheme="minorHAnsi"/>
          <w:sz w:val="24"/>
          <w:szCs w:val="24"/>
        </w:rPr>
        <w:t>common</w:t>
      </w:r>
      <w:r>
        <w:rPr>
          <w:rFonts w:cstheme="minorHAnsi"/>
          <w:sz w:val="24"/>
          <w:szCs w:val="24"/>
        </w:rPr>
        <w:t xml:space="preserve"> type of </w:t>
      </w:r>
      <w:r w:rsidR="00CF08C8">
        <w:rPr>
          <w:rFonts w:cstheme="minorHAnsi"/>
          <w:sz w:val="24"/>
          <w:szCs w:val="24"/>
        </w:rPr>
        <w:t>depression</w:t>
      </w:r>
      <w:r w:rsidR="00CB5F72">
        <w:rPr>
          <w:rFonts w:cstheme="minorHAnsi"/>
          <w:sz w:val="24"/>
          <w:szCs w:val="24"/>
        </w:rPr>
        <w:fldChar w:fldCharType="begin"/>
      </w:r>
      <w:r w:rsidR="00CB5F72">
        <w:rPr>
          <w:rFonts w:cstheme="minorHAnsi"/>
          <w:sz w:val="24"/>
          <w:szCs w:val="24"/>
        </w:rPr>
        <w:instrText xml:space="preserve"> ADDIN ZOTERO_ITEM CSL_CITATION {"citationID":"oerPDbMq","properties":{"formattedCitation":"[2]","plainCitation":"[2]","noteIndex":0},"citationItems":[{"id":3,"uris":["http://zotero.org/users/local/Hwz9nRDh/items/Z4IBD2FK"],"itemData":{"id":3,"type":"article-journal","container-title":"World Health Organization. (2017)","title":"Depression and Other Common Mental Disorders: Global Health  Estimate","author":[{"family":"Geneva, Switzerland: Author","given":""}]}}],"schema":"https://github.com/citation-style-language/schema/raw/master/csl-citation.json"} </w:instrText>
      </w:r>
      <w:r w:rsidR="00CB5F72">
        <w:rPr>
          <w:rFonts w:cstheme="minorHAnsi"/>
          <w:sz w:val="24"/>
          <w:szCs w:val="24"/>
        </w:rPr>
        <w:fldChar w:fldCharType="separate"/>
      </w:r>
      <w:r w:rsidR="00761C09" w:rsidRPr="00761C09">
        <w:rPr>
          <w:rFonts w:ascii="Calibri" w:hAnsi="Calibri" w:cs="Calibri"/>
          <w:sz w:val="24"/>
        </w:rPr>
        <w:t>[2]</w:t>
      </w:r>
      <w:r w:rsidR="00CB5F72">
        <w:rPr>
          <w:rFonts w:cstheme="minorHAnsi"/>
          <w:sz w:val="24"/>
          <w:szCs w:val="24"/>
        </w:rPr>
        <w:fldChar w:fldCharType="end"/>
      </w:r>
      <w:r>
        <w:rPr>
          <w:rFonts w:cstheme="minorHAnsi"/>
          <w:sz w:val="24"/>
          <w:szCs w:val="24"/>
        </w:rPr>
        <w:t xml:space="preserve">. Patients diagnosed with MDD can show </w:t>
      </w:r>
      <w:r w:rsidR="00951EDC">
        <w:rPr>
          <w:rFonts w:cstheme="minorHAnsi"/>
          <w:sz w:val="24"/>
          <w:szCs w:val="24"/>
        </w:rPr>
        <w:t>symptoms</w:t>
      </w:r>
      <w:r>
        <w:rPr>
          <w:rFonts w:cstheme="minorHAnsi"/>
          <w:sz w:val="24"/>
          <w:szCs w:val="24"/>
        </w:rPr>
        <w:t xml:space="preserve"> such as melancholy, hopelessness, low energy, sleep disturbance, and interference of ordinary activities such as work and study. Schizophrenia is a more complex mental disorder that can produce delusions or </w:t>
      </w:r>
      <w:r w:rsidR="00951EDC">
        <w:rPr>
          <w:rFonts w:cstheme="minorHAnsi"/>
          <w:sz w:val="24"/>
          <w:szCs w:val="24"/>
        </w:rPr>
        <w:t>hallucinations</w:t>
      </w:r>
      <w:r>
        <w:rPr>
          <w:rFonts w:cstheme="minorHAnsi"/>
          <w:sz w:val="24"/>
          <w:szCs w:val="24"/>
        </w:rPr>
        <w:t xml:space="preserve"> </w:t>
      </w:r>
      <w:r w:rsidR="009C2E03">
        <w:rPr>
          <w:rFonts w:cstheme="minorHAnsi"/>
          <w:sz w:val="24"/>
          <w:szCs w:val="24"/>
        </w:rPr>
        <w:t xml:space="preserve">in sufferers. Depression and schizophrenic can share symptoms as many cases of schizophrenic patients suffer from depression simultaneously and unipolar depressives can tend towards </w:t>
      </w:r>
      <w:r w:rsidR="00951EDC">
        <w:rPr>
          <w:rFonts w:cstheme="minorHAnsi"/>
          <w:sz w:val="24"/>
          <w:szCs w:val="24"/>
        </w:rPr>
        <w:t>psychotic</w:t>
      </w:r>
      <w:r w:rsidR="009C2E03">
        <w:rPr>
          <w:rFonts w:cstheme="minorHAnsi"/>
          <w:sz w:val="24"/>
          <w:szCs w:val="24"/>
        </w:rPr>
        <w:t xml:space="preserve"> episodes. </w:t>
      </w:r>
    </w:p>
    <w:p w14:paraId="374DC8BE" w14:textId="644DB078" w:rsidR="00F81E1D" w:rsidRPr="00E837EF" w:rsidRDefault="00F81E1D" w:rsidP="00F81E1D">
      <w:pPr>
        <w:rPr>
          <w:rFonts w:cstheme="minorHAnsi"/>
          <w:sz w:val="24"/>
          <w:szCs w:val="24"/>
        </w:rPr>
      </w:pPr>
      <w:r w:rsidRPr="00E837EF">
        <w:rPr>
          <w:rFonts w:cstheme="minorHAnsi"/>
          <w:sz w:val="24"/>
          <w:szCs w:val="24"/>
        </w:rPr>
        <w:t>Currently, the diagnosis of mental illness relies on clinical interviews, symptom reports, and observational measures. However, these methods have limitations, including subjectivity, reliance on self-report, and lack of objectivity. Additionally, the process of diagnosis can be time-consuming and costly, and misdiagnosis is not uncommon.</w:t>
      </w:r>
    </w:p>
    <w:p w14:paraId="7EF435F3" w14:textId="06B99700" w:rsidR="009C2E03" w:rsidRDefault="009C2E03" w:rsidP="00F81E1D">
      <w:pPr>
        <w:rPr>
          <w:rFonts w:cstheme="minorHAnsi"/>
          <w:sz w:val="24"/>
          <w:szCs w:val="24"/>
        </w:rPr>
      </w:pPr>
      <w:r>
        <w:rPr>
          <w:rFonts w:cstheme="minorHAnsi"/>
          <w:sz w:val="24"/>
          <w:szCs w:val="24"/>
        </w:rPr>
        <w:t xml:space="preserve">The development of new techniques to improve precision in diagnosing </w:t>
      </w:r>
      <w:r w:rsidR="00EE070F">
        <w:rPr>
          <w:rFonts w:cstheme="minorHAnsi"/>
          <w:sz w:val="24"/>
          <w:szCs w:val="24"/>
        </w:rPr>
        <w:t>mental illness has become a priority</w:t>
      </w:r>
      <w:r w:rsidR="00CB5F72">
        <w:rPr>
          <w:rFonts w:cstheme="minorHAnsi"/>
          <w:sz w:val="24"/>
          <w:szCs w:val="24"/>
        </w:rPr>
        <w:fldChar w:fldCharType="begin"/>
      </w:r>
      <w:r w:rsidR="00CB5F72">
        <w:rPr>
          <w:rFonts w:cstheme="minorHAnsi"/>
          <w:sz w:val="24"/>
          <w:szCs w:val="24"/>
        </w:rPr>
        <w:instrText xml:space="preserve"> ADDIN ZOTERO_ITEM CSL_CITATION {"citationID":"5VU456YA","properties":{"formattedCitation":"[3]","plainCitation":"[3]","noteIndex":0},"citationItems":[{"id":4,"uris":["http://zotero.org/users/local/Hwz9nRDh/items/DNMHQ9NN"],"itemData":{"id":4,"type":"book","abstract":"Precision psychiatry holds great promise for the future of mental health care in Europe and around \nthe world. It offers the possibility of more accurate diagnosis, personalized treatment, and \nimproved outcomes for patients with mental illness. However, achieving these goals will require \nongoing research, collaboration, and innovation across disciplines and sectors","title":"Precision psychiatry in the 21st century","author":[{"family":"Arango","given":"C."},{"family":"Díaz-Caneja","given":"C. M."}]}}],"schema":"https://github.com/citation-style-language/schema/raw/master/csl-citation.json"} </w:instrText>
      </w:r>
      <w:r w:rsidR="00CB5F72">
        <w:rPr>
          <w:rFonts w:cstheme="minorHAnsi"/>
          <w:sz w:val="24"/>
          <w:szCs w:val="24"/>
        </w:rPr>
        <w:fldChar w:fldCharType="separate"/>
      </w:r>
      <w:r w:rsidR="00761C09" w:rsidRPr="00761C09">
        <w:rPr>
          <w:rFonts w:ascii="Calibri" w:hAnsi="Calibri" w:cs="Calibri"/>
          <w:sz w:val="24"/>
        </w:rPr>
        <w:t>[3]</w:t>
      </w:r>
      <w:r w:rsidR="00CB5F72">
        <w:rPr>
          <w:rFonts w:cstheme="minorHAnsi"/>
          <w:sz w:val="24"/>
          <w:szCs w:val="24"/>
        </w:rPr>
        <w:fldChar w:fldCharType="end"/>
      </w:r>
      <w:r w:rsidR="00EE070F">
        <w:rPr>
          <w:rFonts w:cstheme="minorHAnsi"/>
          <w:sz w:val="24"/>
          <w:szCs w:val="24"/>
        </w:rPr>
        <w:t>. In psych</w:t>
      </w:r>
      <w:r w:rsidR="00951EDC">
        <w:rPr>
          <w:rFonts w:cstheme="minorHAnsi"/>
          <w:sz w:val="24"/>
          <w:szCs w:val="24"/>
        </w:rPr>
        <w:t>ia</w:t>
      </w:r>
      <w:r w:rsidR="00EE070F">
        <w:rPr>
          <w:rFonts w:cstheme="minorHAnsi"/>
          <w:sz w:val="24"/>
          <w:szCs w:val="24"/>
        </w:rPr>
        <w:t xml:space="preserve">try, the lack of measurement and patient monitoring had led to the development of precision </w:t>
      </w:r>
      <w:r w:rsidR="00951EDC">
        <w:rPr>
          <w:rFonts w:cstheme="minorHAnsi"/>
          <w:sz w:val="24"/>
          <w:szCs w:val="24"/>
        </w:rPr>
        <w:t>psychiatry</w:t>
      </w:r>
      <w:r w:rsidR="00EE070F">
        <w:rPr>
          <w:rFonts w:cstheme="minorHAnsi"/>
          <w:sz w:val="24"/>
          <w:szCs w:val="24"/>
        </w:rPr>
        <w:t>. This involves techniques such as speech analysis, activity monitoring, facial expression analysis, heart</w:t>
      </w:r>
      <w:r w:rsidR="001759B0">
        <w:rPr>
          <w:rFonts w:cstheme="minorHAnsi"/>
          <w:sz w:val="24"/>
          <w:szCs w:val="24"/>
        </w:rPr>
        <w:t xml:space="preserve"> </w:t>
      </w:r>
      <w:r w:rsidR="00EE070F">
        <w:rPr>
          <w:rFonts w:cstheme="minorHAnsi"/>
          <w:sz w:val="24"/>
          <w:szCs w:val="24"/>
        </w:rPr>
        <w:t>rate and other techniques. Machine Learning is a promising tool that will analys</w:t>
      </w:r>
      <w:r w:rsidR="0005185F">
        <w:rPr>
          <w:rFonts w:cstheme="minorHAnsi"/>
          <w:sz w:val="24"/>
          <w:szCs w:val="24"/>
        </w:rPr>
        <w:t>e</w:t>
      </w:r>
      <w:r w:rsidR="00EE070F">
        <w:rPr>
          <w:rFonts w:cstheme="minorHAnsi"/>
          <w:sz w:val="24"/>
          <w:szCs w:val="24"/>
        </w:rPr>
        <w:t xml:space="preserve"> and de</w:t>
      </w:r>
      <w:r w:rsidR="00CF08C8">
        <w:rPr>
          <w:rFonts w:cstheme="minorHAnsi"/>
          <w:sz w:val="24"/>
          <w:szCs w:val="24"/>
        </w:rPr>
        <w:t>tect patterns in data</w:t>
      </w:r>
      <w:r w:rsidR="00EE070F">
        <w:rPr>
          <w:rFonts w:cstheme="minorHAnsi"/>
          <w:sz w:val="24"/>
          <w:szCs w:val="24"/>
        </w:rPr>
        <w:t xml:space="preserve"> </w:t>
      </w:r>
      <w:r w:rsidR="0005185F">
        <w:rPr>
          <w:rFonts w:cstheme="minorHAnsi"/>
          <w:sz w:val="24"/>
          <w:szCs w:val="24"/>
        </w:rPr>
        <w:t>o</w:t>
      </w:r>
      <w:r w:rsidR="00EE070F">
        <w:rPr>
          <w:rFonts w:cstheme="minorHAnsi"/>
          <w:sz w:val="24"/>
          <w:szCs w:val="24"/>
        </w:rPr>
        <w:t>btained from psychiatric patients. This is an emerging field of study.</w:t>
      </w:r>
    </w:p>
    <w:p w14:paraId="2C4D5F80" w14:textId="72586739" w:rsidR="00F81E1D" w:rsidRPr="00E837EF" w:rsidRDefault="00F81E1D" w:rsidP="00F81E1D">
      <w:pPr>
        <w:rPr>
          <w:rFonts w:cstheme="minorHAnsi"/>
          <w:sz w:val="24"/>
          <w:szCs w:val="24"/>
        </w:rPr>
      </w:pPr>
      <w:r w:rsidRPr="00E837EF">
        <w:rPr>
          <w:rFonts w:cstheme="minorHAnsi"/>
          <w:sz w:val="24"/>
          <w:szCs w:val="24"/>
        </w:rPr>
        <w:t>Motor activity data, collected through wearable devices such as accelerometers or actigraphy, has emerged as a potential biomarker for mental illness. These devices provide continuous monitoring of physical activity, movement, and sleep patterns, which can reflect changes in mental health status. Studies show that individuals with mental illness have altered motor activity patterns compared to healthy controls, with reduced physical activity, disturbed sleep, and abnormal movements being reported in several conditio</w:t>
      </w:r>
      <w:r w:rsidR="00CB5F72">
        <w:rPr>
          <w:rFonts w:cstheme="minorHAnsi"/>
          <w:sz w:val="24"/>
          <w:szCs w:val="24"/>
        </w:rPr>
        <w:t xml:space="preserve">ns </w:t>
      </w:r>
      <w:r w:rsidR="00CB5F72">
        <w:rPr>
          <w:rFonts w:cstheme="minorHAnsi"/>
          <w:sz w:val="24"/>
          <w:szCs w:val="24"/>
        </w:rPr>
        <w:fldChar w:fldCharType="begin"/>
      </w:r>
      <w:r w:rsidR="00CB5F72">
        <w:rPr>
          <w:rFonts w:cstheme="minorHAnsi"/>
          <w:sz w:val="24"/>
          <w:szCs w:val="24"/>
        </w:rPr>
        <w:instrText xml:space="preserve"> ADDIN ZOTERO_ITEM CSL_CITATION {"citationID":"vB0MQ6RQ","properties":{"formattedCitation":"[4]","plainCitation":"[4]","noteIndex":0},"citationItems":[{"id":6,"uris":["http://zotero.org/users/local/Hwz9nRDh/items/XZJBT78Q"],"itemData":{"id":6,"type":"article-journal","abstract":"This 2021 study investigated the relationship between schizophrenia, depression, and physical \nactivity levels using objective measurements. The results showed that individuals with schizophrenia \nand depression had lower levels of physical activity compared to healthy controls.","container-title":"Journal of Psychiatric  Research","DOI":"10.1016/j.jpsychires.2020.12.05","issue":"135","page":"194-201","title":"Objective measurement  of physical activity levels in people with schizophrenia and depression. Journal of Psychiatric  Research, 135, 194-201","author":[{"family":"Gill","given":"J."},{"family":"Vythelingum","given":"G.N."},{"family":"Whipp","given":"B. J."},{"family":"Anilkumar","given":"A.P."},{"family":"Makdani","given":"A."}],"issued":{"date-parts":[["2021"]]}}}],"schema":"https://github.com/citation-style-language/schema/raw/master/csl-citation.json"} </w:instrText>
      </w:r>
      <w:r w:rsidR="00CB5F72">
        <w:rPr>
          <w:rFonts w:cstheme="minorHAnsi"/>
          <w:sz w:val="24"/>
          <w:szCs w:val="24"/>
        </w:rPr>
        <w:fldChar w:fldCharType="separate"/>
      </w:r>
      <w:r w:rsidR="00761C09" w:rsidRPr="00761C09">
        <w:rPr>
          <w:rFonts w:ascii="Calibri" w:hAnsi="Calibri" w:cs="Calibri"/>
          <w:sz w:val="24"/>
        </w:rPr>
        <w:t>[4]</w:t>
      </w:r>
      <w:r w:rsidR="00CB5F72">
        <w:rPr>
          <w:rFonts w:cstheme="minorHAnsi"/>
          <w:sz w:val="24"/>
          <w:szCs w:val="24"/>
        </w:rPr>
        <w:fldChar w:fldCharType="end"/>
      </w:r>
      <w:r w:rsidR="00CB5F72">
        <w:rPr>
          <w:rFonts w:cstheme="minorHAnsi"/>
          <w:sz w:val="24"/>
          <w:szCs w:val="24"/>
        </w:rPr>
        <w:t xml:space="preserve"> </w:t>
      </w:r>
      <w:r w:rsidR="00CB5F72">
        <w:rPr>
          <w:rFonts w:cstheme="minorHAnsi"/>
          <w:sz w:val="24"/>
          <w:szCs w:val="24"/>
        </w:rPr>
        <w:fldChar w:fldCharType="begin"/>
      </w:r>
      <w:r w:rsidR="00CB5F72">
        <w:rPr>
          <w:rFonts w:cstheme="minorHAnsi"/>
          <w:sz w:val="24"/>
          <w:szCs w:val="24"/>
        </w:rPr>
        <w:instrText xml:space="preserve"> ADDIN ZOTERO_ITEM CSL_CITATION {"citationID":"ZxnqEQF3","properties":{"formattedCitation":"[5]","plainCitation":"[5]","noteIndex":0},"citationItems":[{"id":7,"uris":["http://zotero.org/users/local/Hwz9nRDh/items/HB5VMHQD"],"itemData":{"id":7,"type":"article-journal","abstract":"This 2021 pilot study investigated the association between schizophrenia, depression, and daily \nphysical activity and sleep in young adults. The results showed that individuals with schizophrenia \nand depression had lower levels of daily physical activity and poorer sleep quality compared to healthy controls.","container-title":"Journal of Affective Disorders  Reports","DOI":"doi: 10.1016/j.jadr.2021.100137","issue":"100137","title":"Association of schizophrenia and depression  with daily physical activity and sleep in young adults: A pilot study","volume":"4","author":[{"family":"Chen","given":"S."},{"family":"Chen","given":"Y."},{"family":"Lu","given":"X."},{"family":"Li","given":"L."},{"family":"Li","given":"M."},{"family":"Li","given":"B."}]}}],"schema":"https://github.com/citation-style-language/schema/raw/master/csl-citation.json"} </w:instrText>
      </w:r>
      <w:r w:rsidR="00CB5F72">
        <w:rPr>
          <w:rFonts w:cstheme="minorHAnsi"/>
          <w:sz w:val="24"/>
          <w:szCs w:val="24"/>
        </w:rPr>
        <w:fldChar w:fldCharType="separate"/>
      </w:r>
      <w:r w:rsidR="00761C09" w:rsidRPr="00761C09">
        <w:rPr>
          <w:rFonts w:ascii="Calibri" w:hAnsi="Calibri" w:cs="Calibri"/>
          <w:sz w:val="24"/>
        </w:rPr>
        <w:t>[5]</w:t>
      </w:r>
      <w:r w:rsidR="00CB5F72">
        <w:rPr>
          <w:rFonts w:cstheme="minorHAnsi"/>
          <w:sz w:val="24"/>
          <w:szCs w:val="24"/>
        </w:rPr>
        <w:fldChar w:fldCharType="end"/>
      </w:r>
      <w:r w:rsidRPr="00E837EF">
        <w:rPr>
          <w:rFonts w:cstheme="minorHAnsi"/>
          <w:sz w:val="24"/>
          <w:szCs w:val="24"/>
        </w:rPr>
        <w:t>.</w:t>
      </w:r>
    </w:p>
    <w:p w14:paraId="3C515F54" w14:textId="171F615B" w:rsidR="00C428FB" w:rsidRPr="00E837EF" w:rsidRDefault="00F81E1D" w:rsidP="00F81E1D">
      <w:pPr>
        <w:rPr>
          <w:rFonts w:cstheme="minorHAnsi"/>
          <w:sz w:val="24"/>
          <w:szCs w:val="24"/>
        </w:rPr>
      </w:pPr>
      <w:r w:rsidRPr="00E837EF">
        <w:rPr>
          <w:rFonts w:cstheme="minorHAnsi"/>
          <w:sz w:val="24"/>
          <w:szCs w:val="24"/>
        </w:rPr>
        <w:t>The potential use of motor activity data for the diagnosis and classification of mental illness is a relatively new area of research, but one that has garnered significant interest. Several studies have shown promising results in the use of motor activity data for the prediction of mood disorders, schizophrenia, and other mental illnesses</w:t>
      </w:r>
      <w:r w:rsidR="00CF08C8">
        <w:rPr>
          <w:rFonts w:cstheme="minorHAnsi"/>
          <w:sz w:val="24"/>
          <w:szCs w:val="24"/>
        </w:rPr>
        <w:t xml:space="preserve"> </w:t>
      </w:r>
      <w:r w:rsidR="00CE15DA">
        <w:rPr>
          <w:rFonts w:cstheme="minorHAnsi"/>
          <w:sz w:val="24"/>
          <w:szCs w:val="24"/>
        </w:rPr>
        <w:fldChar w:fldCharType="begin"/>
      </w:r>
      <w:r w:rsidR="00CE15DA">
        <w:rPr>
          <w:rFonts w:cstheme="minorHAnsi"/>
          <w:sz w:val="24"/>
          <w:szCs w:val="24"/>
        </w:rPr>
        <w:instrText xml:space="preserve"> ADDIN ZOTERO_ITEM CSL_CITATION {"citationID":"ZpdJEFII","properties":{"formattedCitation":"[6]","plainCitation":"[6]","noteIndex":0},"citationItems":[{"id":9,"uris":["http://zotero.org/users/local/Hwz9nRDh/items/2KAM8VZK"],"itemData":{"id":9,"type":"paper-conference","container-title":"2022 IEEE International Conference on Bioinformatics and Biomedicine (BIBM)","DOI":"10.1109/BIBM55620.2022.9994876","page":"821-825","title":"A Data-Driven Approach for the Analysis of Behavioral Disorders With a Focus on Classification and Severity Estimation","author":[{"family":"Thelagathoti","given":"Rama Krishna"},{"family":"Ali","given":"Hesham H."}],"issued":{"date-parts":[["2022"]]}}}],"schema":"https://github.com/citation-style-language/schema/raw/master/csl-citation.json"} </w:instrText>
      </w:r>
      <w:r w:rsidR="00CE15DA">
        <w:rPr>
          <w:rFonts w:cstheme="minorHAnsi"/>
          <w:sz w:val="24"/>
          <w:szCs w:val="24"/>
        </w:rPr>
        <w:fldChar w:fldCharType="separate"/>
      </w:r>
      <w:r w:rsidR="00761C09" w:rsidRPr="00761C09">
        <w:rPr>
          <w:rFonts w:ascii="Calibri" w:hAnsi="Calibri" w:cs="Calibri"/>
          <w:sz w:val="24"/>
        </w:rPr>
        <w:t>[6]</w:t>
      </w:r>
      <w:r w:rsidR="00CE15DA">
        <w:rPr>
          <w:rFonts w:cstheme="minorHAnsi"/>
          <w:sz w:val="24"/>
          <w:szCs w:val="24"/>
        </w:rPr>
        <w:fldChar w:fldCharType="end"/>
      </w:r>
      <w:r w:rsidR="00CE15DA">
        <w:rPr>
          <w:rFonts w:cstheme="minorHAnsi"/>
          <w:sz w:val="24"/>
          <w:szCs w:val="24"/>
        </w:rPr>
        <w:t xml:space="preserve"> </w:t>
      </w:r>
      <w:r w:rsidR="00CE15DA">
        <w:rPr>
          <w:rFonts w:cstheme="minorHAnsi"/>
          <w:sz w:val="24"/>
          <w:szCs w:val="24"/>
        </w:rPr>
        <w:fldChar w:fldCharType="begin"/>
      </w:r>
      <w:r w:rsidR="00CE15DA">
        <w:rPr>
          <w:rFonts w:cstheme="minorHAnsi"/>
          <w:sz w:val="24"/>
          <w:szCs w:val="24"/>
        </w:rPr>
        <w:instrText xml:space="preserve"> ADDIN ZOTERO_ITEM CSL_CITATION {"citationID":"afTOOOyK","properties":{"formattedCitation":"[7]","plainCitation":"[7]","noteIndex":0},"citationItems":[{"id":16,"uris":["http://zotero.org/users/local/Hwz9nRDh/items/9R54482P"],"itemData":{"id":16,"type":"article-journal","abstract":"Major depressive disorder (MDD) is the most recurrent mental illness globally, affecting approximately 5% of adults. Furthermore, according to the National  Institute of Mental Health (NIMH) of the U.S., calculating an actual  schizophrenia prevalence rate is challenging because of this illness's  underdiagnosis. Still, most current global metrics hover between 0.33% and 0.75%.  Machine-learning scientists use data from diverse sources to analyze, classify,  or predict to improve the psychiatric attention, diagnosis, and treatment of MDD,  schizophrenia, and other psychiatric conditions. Motor activity data are gaining  popularity in mental illness diagnosis assistance because they are a  cost-effective and noninvasive method. In the knowledge discovery in databases  (KDD) framework, a model to classify depressive and schizophrenic patients from  healthy controls is constructed using accelerometer data. Taking advantage of the  multiple sleep disorders caused by mental disorders, the main objective is to  increase the model's accuracy by employing only data from night-time activity. To  compare the classification between the stages of the day and improve the accuracy  of the classification, the total activity signal was cut into hourly time lapses  and then grouped into subdatasets depending on the phases of the day: morning  (06:00-11:59), afternoon (12:00-17:59), evening (18:00-23:59), and night  (00:00-05:59). Random forest classifier (RFC) is the algorithm proposed for  multiclass classification, and it uses accuracy, recall, precision, the Matthews  correlation coefficient, and F1 score to measure its efficiency. The best model  was night-featured data and RFC, with 98% accuracy for the classification of  three classes. The effectiveness of this experiment leads to less monitoring time  for patients, reducing stress and anxiety, producing more efficient models, using  wearables, and increasing the amount of data.","container-title":"Healthcare (Basel, Switzerland)","DOI":"10.3390/healthcare10071256","ISSN":"2227-9032","issue":"7","journalAbbreviation":"Healthcare (Basel)","language":"eng","note":"publisher-place: Switzerland\nPMID: 35885784 \nPMCID: PMC9318635","title":"Classification of Depressive and Schizophrenic Episodes Using Night-Time Motor Activity Signal.","volume":"10","author":[{"family":"Rodríguez-Ruiz","given":"Julieta G."},{"family":"Galván-Tejada","given":"Carlos E."},{"family":"Luna-García","given":"Huizilopoztli"},{"family":"Gamboa-Rosales","given":"Hamurabi"},{"family":"Celaya-Padilla","given":"José M."},{"family":"Arceo-Olague","given":"José G."},{"family":"Galván Tejada","given":"Jorge I."}],"issued":{"date-parts":[["2022",7,5]]}}}],"schema":"https://github.com/citation-style-language/schema/raw/master/csl-citation.json"} </w:instrText>
      </w:r>
      <w:r w:rsidR="00CE15DA">
        <w:rPr>
          <w:rFonts w:cstheme="minorHAnsi"/>
          <w:sz w:val="24"/>
          <w:szCs w:val="24"/>
        </w:rPr>
        <w:fldChar w:fldCharType="separate"/>
      </w:r>
      <w:r w:rsidR="00761C09" w:rsidRPr="00761C09">
        <w:rPr>
          <w:rFonts w:ascii="Calibri" w:hAnsi="Calibri" w:cs="Calibri"/>
          <w:sz w:val="24"/>
        </w:rPr>
        <w:t>[7]</w:t>
      </w:r>
      <w:r w:rsidR="00CE15DA">
        <w:rPr>
          <w:rFonts w:cstheme="minorHAnsi"/>
          <w:sz w:val="24"/>
          <w:szCs w:val="24"/>
        </w:rPr>
        <w:fldChar w:fldCharType="end"/>
      </w:r>
      <w:r w:rsidR="00CF08C8">
        <w:rPr>
          <w:rFonts w:cstheme="minorHAnsi"/>
          <w:sz w:val="24"/>
          <w:szCs w:val="24"/>
        </w:rPr>
        <w:t xml:space="preserve"> </w:t>
      </w:r>
      <w:r w:rsidRPr="00E837EF">
        <w:rPr>
          <w:rFonts w:cstheme="minorHAnsi"/>
          <w:sz w:val="24"/>
          <w:szCs w:val="24"/>
        </w:rPr>
        <w:t>. However, further research is needed to establish the validity and reliability of this approach and to develop accurate algorithms for classification</w:t>
      </w:r>
      <w:r w:rsidR="00CF3DB1">
        <w:rPr>
          <w:rFonts w:cstheme="minorHAnsi"/>
          <w:sz w:val="24"/>
          <w:szCs w:val="24"/>
        </w:rPr>
        <w:t>.</w:t>
      </w:r>
    </w:p>
    <w:p w14:paraId="729674E1" w14:textId="18C2EB6A" w:rsidR="00C428FB" w:rsidRDefault="00C428FB" w:rsidP="00C428FB">
      <w:pPr>
        <w:pStyle w:val="Heading2"/>
        <w:numPr>
          <w:ilvl w:val="1"/>
          <w:numId w:val="4"/>
        </w:numPr>
        <w:rPr>
          <w:rFonts w:asciiTheme="minorHAnsi" w:hAnsiTheme="minorHAnsi" w:cstheme="minorHAnsi"/>
        </w:rPr>
      </w:pPr>
      <w:r>
        <w:rPr>
          <w:rFonts w:asciiTheme="minorHAnsi" w:hAnsiTheme="minorHAnsi" w:cstheme="minorHAnsi"/>
        </w:rPr>
        <w:lastRenderedPageBreak/>
        <w:t xml:space="preserve"> </w:t>
      </w:r>
      <w:bookmarkStart w:id="5" w:name="_Toc133850403"/>
      <w:r w:rsidRPr="00C428FB">
        <w:rPr>
          <w:rFonts w:asciiTheme="minorHAnsi" w:hAnsiTheme="minorHAnsi" w:cstheme="minorHAnsi"/>
        </w:rPr>
        <w:t>Aims</w:t>
      </w:r>
      <w:bookmarkEnd w:id="5"/>
    </w:p>
    <w:p w14:paraId="7EB7B317" w14:textId="77777777" w:rsidR="00C428FB" w:rsidRPr="00C428FB" w:rsidRDefault="00C428FB" w:rsidP="00C428FB"/>
    <w:p w14:paraId="2B5D76FA" w14:textId="5EB576AB" w:rsidR="00F81E1D" w:rsidRPr="00E837EF" w:rsidRDefault="00F81E1D" w:rsidP="00F81E1D">
      <w:pPr>
        <w:rPr>
          <w:rFonts w:cstheme="minorHAnsi"/>
          <w:sz w:val="24"/>
          <w:szCs w:val="24"/>
        </w:rPr>
      </w:pPr>
      <w:r w:rsidRPr="00E837EF">
        <w:rPr>
          <w:rFonts w:cstheme="minorHAnsi"/>
          <w:sz w:val="24"/>
          <w:szCs w:val="24"/>
        </w:rPr>
        <w:t xml:space="preserve">The aim of this thesis is to investigate the potential of using motor activity data for the classification of mental illness. The thesis will explore the use of machine learning algorithms to </w:t>
      </w:r>
      <w:r w:rsidR="00951EDC" w:rsidRPr="00E837EF">
        <w:rPr>
          <w:rFonts w:cstheme="minorHAnsi"/>
          <w:sz w:val="24"/>
          <w:szCs w:val="24"/>
        </w:rPr>
        <w:t>analyse</w:t>
      </w:r>
      <w:r w:rsidRPr="00E837EF">
        <w:rPr>
          <w:rFonts w:cstheme="minorHAnsi"/>
          <w:sz w:val="24"/>
          <w:szCs w:val="24"/>
        </w:rPr>
        <w:t xml:space="preserve"> motor activity data collected from wearable devices and to develop models for the classification of mental illness. Specifically, the thesis will address the following research questions:</w:t>
      </w:r>
    </w:p>
    <w:p w14:paraId="3BAA1A81" w14:textId="77777777" w:rsidR="00F81E1D" w:rsidRPr="00E837EF" w:rsidRDefault="00F81E1D" w:rsidP="00F81E1D">
      <w:pPr>
        <w:pStyle w:val="ListParagraph"/>
        <w:numPr>
          <w:ilvl w:val="0"/>
          <w:numId w:val="5"/>
        </w:numPr>
        <w:rPr>
          <w:rFonts w:cstheme="minorHAnsi"/>
          <w:sz w:val="24"/>
          <w:szCs w:val="24"/>
        </w:rPr>
      </w:pPr>
      <w:r w:rsidRPr="00E837EF">
        <w:rPr>
          <w:rFonts w:cstheme="minorHAnsi"/>
          <w:sz w:val="24"/>
          <w:szCs w:val="24"/>
        </w:rPr>
        <w:t>Can motor activity data collected from wearable devices be used to accurately classify individuals with mental illness?</w:t>
      </w:r>
    </w:p>
    <w:p w14:paraId="07C79DDC" w14:textId="77777777" w:rsidR="00F81E1D" w:rsidRPr="00E837EF" w:rsidRDefault="00F81E1D" w:rsidP="00F81E1D">
      <w:pPr>
        <w:pStyle w:val="ListParagraph"/>
        <w:numPr>
          <w:ilvl w:val="0"/>
          <w:numId w:val="5"/>
        </w:numPr>
        <w:rPr>
          <w:rFonts w:cstheme="minorHAnsi"/>
          <w:sz w:val="24"/>
          <w:szCs w:val="24"/>
        </w:rPr>
      </w:pPr>
      <w:r w:rsidRPr="00E837EF">
        <w:rPr>
          <w:rFonts w:cstheme="minorHAnsi"/>
          <w:sz w:val="24"/>
          <w:szCs w:val="24"/>
        </w:rPr>
        <w:t>Which machine learning algorithms are most effective for the classification of mental illness using motor activity data?</w:t>
      </w:r>
    </w:p>
    <w:p w14:paraId="5F0EE65B" w14:textId="64B514C4" w:rsidR="00F81E1D" w:rsidRPr="00E837EF" w:rsidRDefault="00F81E1D" w:rsidP="00F81E1D">
      <w:pPr>
        <w:rPr>
          <w:rFonts w:cstheme="minorHAnsi"/>
          <w:sz w:val="24"/>
          <w:szCs w:val="24"/>
        </w:rPr>
      </w:pPr>
      <w:r w:rsidRPr="00E837EF">
        <w:rPr>
          <w:rFonts w:cstheme="minorHAnsi"/>
          <w:sz w:val="24"/>
          <w:szCs w:val="24"/>
        </w:rPr>
        <w:t xml:space="preserve">To answer these research questions, the thesis will conduct a systematic review of the literature on the use of motor activity data for the classification of mental illness. The review will examine the current state of research in this area, identify gaps in knowledge, and provide a foundation for the subsequent research. Following the review, the thesis will </w:t>
      </w:r>
      <w:r w:rsidR="00BC009D" w:rsidRPr="00E837EF">
        <w:rPr>
          <w:rFonts w:cstheme="minorHAnsi"/>
          <w:sz w:val="24"/>
          <w:szCs w:val="24"/>
        </w:rPr>
        <w:t>use</w:t>
      </w:r>
      <w:r w:rsidRPr="00E837EF">
        <w:rPr>
          <w:rFonts w:cstheme="minorHAnsi"/>
          <w:sz w:val="24"/>
          <w:szCs w:val="24"/>
        </w:rPr>
        <w:t xml:space="preserve"> motor activity data from individuals with mental illness and healthy controls, using wearable devices such as accelerometers or actigraphy. The data will be </w:t>
      </w:r>
      <w:r w:rsidR="00951EDC" w:rsidRPr="00E837EF">
        <w:rPr>
          <w:rFonts w:cstheme="minorHAnsi"/>
          <w:sz w:val="24"/>
          <w:szCs w:val="24"/>
        </w:rPr>
        <w:t>analysed</w:t>
      </w:r>
      <w:r w:rsidRPr="00E837EF">
        <w:rPr>
          <w:rFonts w:cstheme="minorHAnsi"/>
          <w:sz w:val="24"/>
          <w:szCs w:val="24"/>
        </w:rPr>
        <w:t xml:space="preserve"> using machine learning algorithms, to develop classification models for different mental illnesses. The performance of these models will be evaluated using metrics such as sensitivity, specificity, accuracy, and </w:t>
      </w:r>
      <w:r w:rsidR="00204BF4">
        <w:rPr>
          <w:rFonts w:cstheme="minorHAnsi"/>
          <w:sz w:val="24"/>
          <w:szCs w:val="24"/>
        </w:rPr>
        <w:t>A</w:t>
      </w:r>
      <w:r w:rsidR="00CF08C8">
        <w:rPr>
          <w:rFonts w:cstheme="minorHAnsi"/>
          <w:sz w:val="24"/>
          <w:szCs w:val="24"/>
        </w:rPr>
        <w:t xml:space="preserve">rea </w:t>
      </w:r>
      <w:r w:rsidR="00204BF4">
        <w:rPr>
          <w:rFonts w:cstheme="minorHAnsi"/>
          <w:sz w:val="24"/>
          <w:szCs w:val="24"/>
        </w:rPr>
        <w:t>U</w:t>
      </w:r>
      <w:r w:rsidR="00CF08C8">
        <w:rPr>
          <w:rFonts w:cstheme="minorHAnsi"/>
          <w:sz w:val="24"/>
          <w:szCs w:val="24"/>
        </w:rPr>
        <w:t>n</w:t>
      </w:r>
      <w:r w:rsidR="00204BF4">
        <w:rPr>
          <w:rFonts w:cstheme="minorHAnsi"/>
          <w:sz w:val="24"/>
          <w:szCs w:val="24"/>
        </w:rPr>
        <w:t>der receiver operator Curve (AUC)</w:t>
      </w:r>
      <w:r w:rsidRPr="00E837EF">
        <w:rPr>
          <w:rFonts w:cstheme="minorHAnsi"/>
          <w:sz w:val="24"/>
          <w:szCs w:val="24"/>
        </w:rPr>
        <w:t>.</w:t>
      </w:r>
    </w:p>
    <w:p w14:paraId="59A81769" w14:textId="77777777" w:rsidR="00F81E1D" w:rsidRPr="00E837EF" w:rsidRDefault="00F81E1D" w:rsidP="00F81E1D">
      <w:pPr>
        <w:rPr>
          <w:rFonts w:cstheme="minorHAnsi"/>
          <w:sz w:val="24"/>
          <w:szCs w:val="24"/>
        </w:rPr>
      </w:pPr>
    </w:p>
    <w:p w14:paraId="31C2B6EC" w14:textId="1CFE37C0" w:rsidR="002F56FF" w:rsidRDefault="00F81E1D" w:rsidP="00F81E1D">
      <w:pPr>
        <w:rPr>
          <w:rFonts w:cstheme="minorHAnsi"/>
          <w:sz w:val="24"/>
          <w:szCs w:val="24"/>
        </w:rPr>
      </w:pPr>
      <w:r w:rsidRPr="00E837EF">
        <w:rPr>
          <w:rFonts w:cstheme="minorHAnsi"/>
          <w:sz w:val="24"/>
          <w:szCs w:val="24"/>
        </w:rPr>
        <w:t>The findings of this thesis will contribute to the growing body of research on the use of motor activity data for the classification of mental illness. The thesis will provide insights into the potential of this approach and its limitations, as well as identifying areas for future research. The thesis will also have practical implications for the development of diagnostic tools for mental illness, which could improve the accuracy and efficiency of diagnosis and treatment. Overall, this thesis aims to advance our understanding of the relationship between motor activity and mental illness and to provide a foundation for the development of novel and effective diagnostic tools.</w:t>
      </w:r>
    </w:p>
    <w:p w14:paraId="2680D623" w14:textId="37A3CCD0" w:rsidR="00194814" w:rsidRDefault="00194814" w:rsidP="00F81E1D">
      <w:pPr>
        <w:rPr>
          <w:rFonts w:cstheme="minorHAnsi"/>
          <w:sz w:val="24"/>
          <w:szCs w:val="24"/>
        </w:rPr>
      </w:pPr>
    </w:p>
    <w:p w14:paraId="21F52813" w14:textId="037C3CA9" w:rsidR="00194814" w:rsidRDefault="00194814" w:rsidP="00F81E1D">
      <w:pPr>
        <w:rPr>
          <w:rFonts w:cstheme="minorHAnsi"/>
          <w:sz w:val="24"/>
          <w:szCs w:val="24"/>
        </w:rPr>
      </w:pPr>
    </w:p>
    <w:p w14:paraId="502FE4A1" w14:textId="0FD8B8D5" w:rsidR="00194814" w:rsidRDefault="00194814" w:rsidP="00F81E1D">
      <w:pPr>
        <w:rPr>
          <w:rFonts w:cstheme="minorHAnsi"/>
          <w:sz w:val="24"/>
          <w:szCs w:val="24"/>
        </w:rPr>
      </w:pPr>
    </w:p>
    <w:p w14:paraId="08377E47" w14:textId="77777777" w:rsidR="000E503D" w:rsidRDefault="000E503D" w:rsidP="00F81E1D">
      <w:pPr>
        <w:rPr>
          <w:rFonts w:cstheme="minorHAnsi"/>
          <w:sz w:val="24"/>
          <w:szCs w:val="24"/>
        </w:rPr>
      </w:pPr>
    </w:p>
    <w:p w14:paraId="21FCA874" w14:textId="77777777" w:rsidR="00194814" w:rsidRDefault="00194814" w:rsidP="00F81E1D">
      <w:pPr>
        <w:rPr>
          <w:rFonts w:cstheme="minorHAnsi"/>
          <w:sz w:val="24"/>
          <w:szCs w:val="24"/>
        </w:rPr>
      </w:pPr>
    </w:p>
    <w:p w14:paraId="37FEEB7E" w14:textId="77777777" w:rsidR="00EF15D4" w:rsidRDefault="00EF15D4" w:rsidP="00F81E1D">
      <w:pPr>
        <w:rPr>
          <w:rFonts w:cstheme="minorHAnsi"/>
          <w:sz w:val="24"/>
          <w:szCs w:val="24"/>
        </w:rPr>
      </w:pPr>
    </w:p>
    <w:p w14:paraId="119F1370" w14:textId="77777777" w:rsidR="00CF3DB1" w:rsidRPr="00E837EF" w:rsidRDefault="00CF3DB1" w:rsidP="00F81E1D">
      <w:pPr>
        <w:rPr>
          <w:rFonts w:cstheme="minorHAnsi"/>
          <w:sz w:val="24"/>
          <w:szCs w:val="24"/>
        </w:rPr>
      </w:pPr>
    </w:p>
    <w:p w14:paraId="736A480C" w14:textId="77777777" w:rsidR="009A24A3" w:rsidRPr="00E837EF" w:rsidRDefault="00A32D6B" w:rsidP="00BD6637">
      <w:pPr>
        <w:pStyle w:val="Heading1"/>
        <w:rPr>
          <w:rFonts w:asciiTheme="minorHAnsi" w:hAnsiTheme="minorHAnsi" w:cstheme="minorHAnsi"/>
        </w:rPr>
      </w:pPr>
      <w:bookmarkStart w:id="6" w:name="_Toc133850404"/>
      <w:r w:rsidRPr="00E837EF">
        <w:rPr>
          <w:rFonts w:asciiTheme="minorHAnsi" w:hAnsiTheme="minorHAnsi" w:cstheme="minorHAnsi"/>
        </w:rPr>
        <w:lastRenderedPageBreak/>
        <w:t xml:space="preserve">2. </w:t>
      </w:r>
      <w:r w:rsidR="00055EB8" w:rsidRPr="00E837EF">
        <w:rPr>
          <w:rFonts w:asciiTheme="minorHAnsi" w:hAnsiTheme="minorHAnsi" w:cstheme="minorHAnsi"/>
        </w:rPr>
        <w:t>Literat</w:t>
      </w:r>
      <w:r w:rsidR="00290524" w:rsidRPr="00E837EF">
        <w:rPr>
          <w:rFonts w:asciiTheme="minorHAnsi" w:hAnsiTheme="minorHAnsi" w:cstheme="minorHAnsi"/>
        </w:rPr>
        <w:t>ure Review</w:t>
      </w:r>
      <w:bookmarkEnd w:id="6"/>
    </w:p>
    <w:p w14:paraId="172FF336" w14:textId="77777777" w:rsidR="004333D3" w:rsidRDefault="007D3BC3" w:rsidP="004333D3">
      <w:pPr>
        <w:rPr>
          <w:rFonts w:cstheme="minorHAnsi"/>
          <w:sz w:val="24"/>
          <w:szCs w:val="24"/>
        </w:rPr>
      </w:pPr>
      <w:r w:rsidRPr="009B4675">
        <w:rPr>
          <w:rFonts w:cstheme="minorHAnsi"/>
          <w:sz w:val="24"/>
          <w:szCs w:val="24"/>
        </w:rPr>
        <w:t xml:space="preserve">In this chapter, we review relevant literature related to the classification of mental illness using motor activity data. </w:t>
      </w:r>
      <w:r w:rsidR="004333D3">
        <w:rPr>
          <w:rFonts w:cstheme="minorHAnsi"/>
          <w:sz w:val="24"/>
          <w:szCs w:val="24"/>
        </w:rPr>
        <w:t>W</w:t>
      </w:r>
      <w:r w:rsidRPr="009B4675">
        <w:rPr>
          <w:rFonts w:cstheme="minorHAnsi"/>
          <w:sz w:val="24"/>
          <w:szCs w:val="24"/>
        </w:rPr>
        <w:t xml:space="preserve">e discuss </w:t>
      </w:r>
      <w:r w:rsidR="0051265D" w:rsidRPr="009B4675">
        <w:rPr>
          <w:rFonts w:cstheme="minorHAnsi"/>
          <w:sz w:val="24"/>
          <w:szCs w:val="24"/>
        </w:rPr>
        <w:t xml:space="preserve">four </w:t>
      </w:r>
      <w:r w:rsidRPr="009B4675">
        <w:rPr>
          <w:rFonts w:cstheme="minorHAnsi"/>
          <w:sz w:val="24"/>
          <w:szCs w:val="24"/>
        </w:rPr>
        <w:t>studies that have used motor activity data to classify depressive and schizophrenic episodes</w:t>
      </w:r>
      <w:r w:rsidR="004333D3">
        <w:rPr>
          <w:rFonts w:cstheme="minorHAnsi"/>
          <w:sz w:val="24"/>
          <w:szCs w:val="24"/>
        </w:rPr>
        <w:t xml:space="preserve">. </w:t>
      </w:r>
    </w:p>
    <w:p w14:paraId="633D4059" w14:textId="0F0A47F4" w:rsidR="004333D3" w:rsidRDefault="004333D3" w:rsidP="004333D3">
      <w:pPr>
        <w:rPr>
          <w:rFonts w:cstheme="minorHAnsi"/>
          <w:sz w:val="24"/>
          <w:szCs w:val="24"/>
        </w:rPr>
      </w:pPr>
      <w:r>
        <w:rPr>
          <w:rFonts w:cstheme="minorHAnsi"/>
          <w:sz w:val="24"/>
          <w:szCs w:val="24"/>
        </w:rPr>
        <w:t>The studies described in 2.</w:t>
      </w:r>
      <w:r w:rsidR="00DA69D8">
        <w:rPr>
          <w:rFonts w:cstheme="minorHAnsi"/>
          <w:sz w:val="24"/>
          <w:szCs w:val="24"/>
        </w:rPr>
        <w:t>2</w:t>
      </w:r>
      <w:r>
        <w:rPr>
          <w:rFonts w:cstheme="minorHAnsi"/>
          <w:sz w:val="24"/>
          <w:szCs w:val="24"/>
        </w:rPr>
        <w:t xml:space="preserve"> and 2.</w:t>
      </w:r>
      <w:r w:rsidR="00DA69D8">
        <w:rPr>
          <w:rFonts w:cstheme="minorHAnsi"/>
          <w:sz w:val="24"/>
          <w:szCs w:val="24"/>
        </w:rPr>
        <w:t>3</w:t>
      </w:r>
      <w:r>
        <w:rPr>
          <w:rFonts w:cstheme="minorHAnsi"/>
          <w:sz w:val="24"/>
          <w:szCs w:val="24"/>
        </w:rPr>
        <w:t xml:space="preserve"> below are baseline studies for this topic. T</w:t>
      </w:r>
      <w:r w:rsidRPr="004333D3">
        <w:rPr>
          <w:rFonts w:cstheme="minorHAnsi"/>
          <w:sz w:val="24"/>
          <w:szCs w:val="24"/>
        </w:rPr>
        <w:t xml:space="preserve">he aim of </w:t>
      </w:r>
      <w:r>
        <w:rPr>
          <w:rFonts w:cstheme="minorHAnsi"/>
          <w:sz w:val="24"/>
          <w:szCs w:val="24"/>
        </w:rPr>
        <w:t>both</w:t>
      </w:r>
      <w:r w:rsidRPr="004333D3">
        <w:rPr>
          <w:rFonts w:cstheme="minorHAnsi"/>
          <w:sz w:val="24"/>
          <w:szCs w:val="24"/>
        </w:rPr>
        <w:t xml:space="preserve"> paper</w:t>
      </w:r>
      <w:r>
        <w:rPr>
          <w:rFonts w:cstheme="minorHAnsi"/>
          <w:sz w:val="24"/>
          <w:szCs w:val="24"/>
        </w:rPr>
        <w:t>s</w:t>
      </w:r>
      <w:r w:rsidRPr="004333D3">
        <w:rPr>
          <w:rFonts w:cstheme="minorHAnsi"/>
          <w:sz w:val="24"/>
          <w:szCs w:val="24"/>
        </w:rPr>
        <w:t xml:space="preserve"> is to provide </w:t>
      </w:r>
      <w:r>
        <w:rPr>
          <w:rFonts w:cstheme="minorHAnsi"/>
          <w:sz w:val="24"/>
          <w:szCs w:val="24"/>
        </w:rPr>
        <w:t xml:space="preserve">the datasets and </w:t>
      </w:r>
      <w:r w:rsidR="00934CC5">
        <w:rPr>
          <w:rFonts w:cstheme="minorHAnsi"/>
          <w:sz w:val="24"/>
          <w:szCs w:val="24"/>
        </w:rPr>
        <w:t xml:space="preserve">perform baseline analysis </w:t>
      </w:r>
      <w:r>
        <w:rPr>
          <w:rFonts w:cstheme="minorHAnsi"/>
          <w:sz w:val="24"/>
          <w:szCs w:val="24"/>
        </w:rPr>
        <w:t>to enable further research.</w:t>
      </w:r>
      <w:r w:rsidR="00034EB8">
        <w:rPr>
          <w:rFonts w:cstheme="minorHAnsi"/>
          <w:sz w:val="24"/>
          <w:szCs w:val="24"/>
        </w:rPr>
        <w:t xml:space="preserve"> </w:t>
      </w:r>
      <w:r w:rsidR="00034EB8" w:rsidRPr="00034EB8">
        <w:rPr>
          <w:rFonts w:cstheme="minorHAnsi"/>
          <w:sz w:val="24"/>
          <w:szCs w:val="24"/>
        </w:rPr>
        <w:t>These papers do not directly deal with motor activity data or severity estimation.</w:t>
      </w:r>
    </w:p>
    <w:p w14:paraId="61CAE5F0" w14:textId="29E7BCE7" w:rsidR="00934CC5" w:rsidRDefault="00934CC5" w:rsidP="004333D3">
      <w:pPr>
        <w:rPr>
          <w:rFonts w:cstheme="minorHAnsi"/>
          <w:sz w:val="24"/>
          <w:szCs w:val="24"/>
        </w:rPr>
      </w:pPr>
      <w:r>
        <w:rPr>
          <w:rFonts w:cstheme="minorHAnsi"/>
          <w:sz w:val="24"/>
          <w:szCs w:val="24"/>
        </w:rPr>
        <w:t>The studies described in 2.</w:t>
      </w:r>
      <w:r w:rsidR="00DA69D8">
        <w:rPr>
          <w:rFonts w:cstheme="minorHAnsi"/>
          <w:sz w:val="24"/>
          <w:szCs w:val="24"/>
        </w:rPr>
        <w:t>4</w:t>
      </w:r>
      <w:r>
        <w:rPr>
          <w:rFonts w:cstheme="minorHAnsi"/>
          <w:sz w:val="24"/>
          <w:szCs w:val="24"/>
        </w:rPr>
        <w:t xml:space="preserve"> and 2.</w:t>
      </w:r>
      <w:r w:rsidR="00DA69D8">
        <w:rPr>
          <w:rFonts w:cstheme="minorHAnsi"/>
          <w:sz w:val="24"/>
          <w:szCs w:val="24"/>
        </w:rPr>
        <w:t>5</w:t>
      </w:r>
      <w:r>
        <w:rPr>
          <w:rFonts w:cstheme="minorHAnsi"/>
          <w:sz w:val="24"/>
          <w:szCs w:val="24"/>
        </w:rPr>
        <w:t xml:space="preserve"> </w:t>
      </w:r>
      <w:r w:rsidRPr="00934CC5">
        <w:rPr>
          <w:rFonts w:cstheme="minorHAnsi"/>
          <w:sz w:val="24"/>
          <w:szCs w:val="24"/>
        </w:rPr>
        <w:t xml:space="preserve">focus on developing machine learning models for the classification and severity estimation of </w:t>
      </w:r>
      <w:r w:rsidR="00CC6DE4" w:rsidRPr="00934CC5">
        <w:rPr>
          <w:rFonts w:cstheme="minorHAnsi"/>
          <w:sz w:val="24"/>
          <w:szCs w:val="24"/>
        </w:rPr>
        <w:t>behavioural</w:t>
      </w:r>
      <w:r w:rsidRPr="00934CC5">
        <w:rPr>
          <w:rFonts w:cstheme="minorHAnsi"/>
          <w:sz w:val="24"/>
          <w:szCs w:val="24"/>
        </w:rPr>
        <w:t xml:space="preserve"> disorders using motor activity data. </w:t>
      </w:r>
      <w:r w:rsidR="00034EB8">
        <w:rPr>
          <w:rFonts w:cstheme="minorHAnsi"/>
          <w:sz w:val="24"/>
          <w:szCs w:val="24"/>
        </w:rPr>
        <w:t xml:space="preserve">This is </w:t>
      </w:r>
      <w:r w:rsidR="00204BF4">
        <w:rPr>
          <w:rFonts w:cstheme="minorHAnsi"/>
          <w:sz w:val="24"/>
          <w:szCs w:val="24"/>
        </w:rPr>
        <w:t xml:space="preserve">also </w:t>
      </w:r>
      <w:r w:rsidR="00034EB8">
        <w:rPr>
          <w:rFonts w:cstheme="minorHAnsi"/>
          <w:sz w:val="24"/>
          <w:szCs w:val="24"/>
        </w:rPr>
        <w:t>the primary focus of this paper.</w:t>
      </w:r>
    </w:p>
    <w:p w14:paraId="43EB9025" w14:textId="77777777" w:rsidR="00AE7DBF" w:rsidRPr="004333D3" w:rsidRDefault="00AE7DBF" w:rsidP="004333D3">
      <w:pPr>
        <w:rPr>
          <w:rFonts w:cstheme="minorHAnsi"/>
          <w:sz w:val="24"/>
          <w:szCs w:val="24"/>
        </w:rPr>
      </w:pPr>
    </w:p>
    <w:p w14:paraId="31BE4352" w14:textId="0E785637" w:rsidR="00AE7DBF" w:rsidRDefault="00AE7DBF" w:rsidP="00AE7DBF">
      <w:pPr>
        <w:pStyle w:val="Heading2"/>
        <w:rPr>
          <w:rFonts w:asciiTheme="minorHAnsi" w:hAnsiTheme="minorHAnsi" w:cstheme="minorHAnsi"/>
        </w:rPr>
      </w:pPr>
      <w:bookmarkStart w:id="7" w:name="_Toc133850405"/>
      <w:r w:rsidRPr="00AE7DBF">
        <w:rPr>
          <w:rFonts w:asciiTheme="minorHAnsi" w:hAnsiTheme="minorHAnsi" w:cstheme="minorHAnsi"/>
        </w:rPr>
        <w:t>2.1 Dataset description</w:t>
      </w:r>
      <w:bookmarkEnd w:id="7"/>
    </w:p>
    <w:p w14:paraId="3990329B" w14:textId="77777777" w:rsidR="00AE7DBF" w:rsidRPr="00AE7DBF" w:rsidRDefault="00AE7DBF" w:rsidP="00AE7DBF"/>
    <w:p w14:paraId="3461C67E" w14:textId="55E60BA7" w:rsidR="009B4675" w:rsidRPr="009B4675" w:rsidRDefault="009B4675" w:rsidP="009B4675">
      <w:pPr>
        <w:rPr>
          <w:sz w:val="24"/>
          <w:szCs w:val="24"/>
        </w:rPr>
      </w:pPr>
      <w:r w:rsidRPr="009B4675">
        <w:rPr>
          <w:sz w:val="24"/>
          <w:szCs w:val="24"/>
        </w:rPr>
        <w:t>Two independent datasets published by the same research group</w:t>
      </w:r>
      <w:r w:rsidR="00A60E07">
        <w:rPr>
          <w:sz w:val="24"/>
          <w:szCs w:val="24"/>
        </w:rPr>
        <w:t xml:space="preserve"> </w:t>
      </w:r>
      <w:r w:rsidR="00CE15DA">
        <w:rPr>
          <w:sz w:val="24"/>
          <w:szCs w:val="24"/>
        </w:rPr>
        <w:fldChar w:fldCharType="begin"/>
      </w:r>
      <w:r w:rsidR="00CE15DA">
        <w:rPr>
          <w:sz w:val="24"/>
          <w:szCs w:val="24"/>
        </w:rPr>
        <w:instrText xml:space="preserve"> ADDIN ZOTERO_ITEM CSL_CITATION {"citationID":"WFdgDG4a","properties":{"formattedCitation":"[8]","plainCitation":"[8]","noteIndex":0},"citationItems":[{"id":14,"uris":["http://zotero.org/users/local/Hwz9nRDh/items/GXS3IJBM"],"itemData":{"id":14,"type":"book","note":"DOI: 10.1145/3204949.3208125","title":"Depresjon: A Motor Activity Database of Depression Episodes in Unipolar and Bipolar Patients","author":[{"family":"Garcia Ceja","given":"Enrique"},{"family":"Riegler","given":"Michael"},{"family":"Jakobsen","given":"Petter"},{"family":"Torresen","given":"Jim"},{"family":"Nordgreen","given":"T."},{"family":"Oedegaard","given":"Ketil"},{"family":"Fasmer","given":"Ole Bernt"}],"issued":{"date-parts":[["2018",5,8]]}}}],"schema":"https://github.com/citation-style-language/schema/raw/master/csl-citation.json"} </w:instrText>
      </w:r>
      <w:r w:rsidR="00CE15DA">
        <w:rPr>
          <w:sz w:val="24"/>
          <w:szCs w:val="24"/>
        </w:rPr>
        <w:fldChar w:fldCharType="separate"/>
      </w:r>
      <w:r w:rsidR="00761C09" w:rsidRPr="00761C09">
        <w:rPr>
          <w:rFonts w:ascii="Calibri" w:hAnsi="Calibri" w:cs="Calibri"/>
          <w:sz w:val="24"/>
        </w:rPr>
        <w:t>[8]</w:t>
      </w:r>
      <w:r w:rsidR="00CE15DA">
        <w:rPr>
          <w:sz w:val="24"/>
          <w:szCs w:val="24"/>
        </w:rPr>
        <w:fldChar w:fldCharType="end"/>
      </w:r>
      <w:r w:rsidR="00CE15DA">
        <w:rPr>
          <w:sz w:val="24"/>
          <w:szCs w:val="24"/>
        </w:rPr>
        <w:t xml:space="preserve"> </w:t>
      </w:r>
      <w:r w:rsidR="00CE15DA">
        <w:rPr>
          <w:sz w:val="24"/>
          <w:szCs w:val="24"/>
        </w:rPr>
        <w:fldChar w:fldCharType="begin"/>
      </w:r>
      <w:r w:rsidR="00CE15DA">
        <w:rPr>
          <w:sz w:val="24"/>
          <w:szCs w:val="24"/>
        </w:rPr>
        <w:instrText xml:space="preserve"> ADDIN ZOTERO_ITEM CSL_CITATION {"citationID":"7Lp5w6Hy","properties":{"formattedCitation":"[9]","plainCitation":"[9]","noteIndex":0},"citationItems":[{"id":15,"uris":["http://zotero.org/users/local/Hwz9nRDh/items/4SJZP8BV"],"itemData":{"id":15,"type":"paper-conference","DOI":"10.1109/CBMS49503.2020.00064","page":"303-308","title":"PSYKOSE: A Motor Activity Database of Patients with Schizophrenia","author":[{"family":"Jakobsen","given":"Petter"},{"family":"Garcia Ceja","given":"Enrique"},{"family":"Stabell","given":"Lena"},{"family":"Oedegaard","given":"Ketil"},{"family":"Berle","given":"Jan"},{"family":"Thambawita","given":"Vajira"},{"family":"Hicks","given":"Steven"},{"family":"Halvorsen","given":"Pål"},{"family":"Fasmer","given":"Ole Bernt"},{"family":"Riegler","given":"Michael"}],"issued":{"date-parts":[["2020",7]]}}}],"schema":"https://github.com/citation-style-language/schema/raw/master/csl-citation.json"} </w:instrText>
      </w:r>
      <w:r w:rsidR="00CE15DA">
        <w:rPr>
          <w:sz w:val="24"/>
          <w:szCs w:val="24"/>
        </w:rPr>
        <w:fldChar w:fldCharType="separate"/>
      </w:r>
      <w:r w:rsidR="00761C09" w:rsidRPr="00761C09">
        <w:rPr>
          <w:rFonts w:ascii="Calibri" w:hAnsi="Calibri" w:cs="Calibri"/>
          <w:sz w:val="24"/>
        </w:rPr>
        <w:t>[9]</w:t>
      </w:r>
      <w:r w:rsidR="00CE15DA">
        <w:rPr>
          <w:sz w:val="24"/>
          <w:szCs w:val="24"/>
        </w:rPr>
        <w:fldChar w:fldCharType="end"/>
      </w:r>
      <w:r w:rsidRPr="009B4675">
        <w:rPr>
          <w:sz w:val="24"/>
          <w:szCs w:val="24"/>
        </w:rPr>
        <w:t xml:space="preserve"> are used in the </w:t>
      </w:r>
      <w:r w:rsidR="00034EB8">
        <w:rPr>
          <w:sz w:val="24"/>
          <w:szCs w:val="24"/>
        </w:rPr>
        <w:t xml:space="preserve">all the </w:t>
      </w:r>
      <w:r w:rsidRPr="009B4675">
        <w:rPr>
          <w:sz w:val="24"/>
          <w:szCs w:val="24"/>
        </w:rPr>
        <w:t>p</w:t>
      </w:r>
      <w:r w:rsidR="00034EB8">
        <w:rPr>
          <w:sz w:val="24"/>
          <w:szCs w:val="24"/>
        </w:rPr>
        <w:t>rojects</w:t>
      </w:r>
      <w:r w:rsidRPr="009B4675">
        <w:rPr>
          <w:sz w:val="24"/>
          <w:szCs w:val="24"/>
        </w:rPr>
        <w:t xml:space="preserve"> reviewed</w:t>
      </w:r>
      <w:r w:rsidR="00AE7DBF">
        <w:rPr>
          <w:sz w:val="24"/>
          <w:szCs w:val="24"/>
        </w:rPr>
        <w:t xml:space="preserve"> below. These are</w:t>
      </w:r>
      <w:r w:rsidRPr="009B4675">
        <w:rPr>
          <w:sz w:val="24"/>
          <w:szCs w:val="24"/>
        </w:rPr>
        <w:t xml:space="preserve">:  </w:t>
      </w:r>
    </w:p>
    <w:p w14:paraId="6AD7BAE2" w14:textId="3AFBDC77" w:rsidR="009B4675" w:rsidRPr="009B4675" w:rsidRDefault="009B4675" w:rsidP="0048387E">
      <w:pPr>
        <w:ind w:left="720"/>
        <w:rPr>
          <w:sz w:val="24"/>
          <w:szCs w:val="24"/>
        </w:rPr>
      </w:pPr>
      <w:r w:rsidRPr="009B4675">
        <w:rPr>
          <w:sz w:val="24"/>
          <w:szCs w:val="24"/>
        </w:rPr>
        <w:t>The ‘</w:t>
      </w:r>
      <w:r w:rsidRPr="009B4675">
        <w:rPr>
          <w:i/>
          <w:iCs/>
          <w:sz w:val="24"/>
          <w:szCs w:val="24"/>
        </w:rPr>
        <w:t>Psychose</w:t>
      </w:r>
      <w:r w:rsidRPr="009B4675">
        <w:rPr>
          <w:sz w:val="24"/>
          <w:szCs w:val="24"/>
        </w:rPr>
        <w:t>’ dataset which comprises of 22 subjects diagnosed with Schizophrenia</w:t>
      </w:r>
      <w:r w:rsidR="00AE7DBF">
        <w:rPr>
          <w:sz w:val="24"/>
          <w:szCs w:val="24"/>
        </w:rPr>
        <w:t xml:space="preserve"> and 32 healthy patients</w:t>
      </w:r>
      <w:r w:rsidRPr="009B4675">
        <w:rPr>
          <w:sz w:val="24"/>
          <w:szCs w:val="24"/>
        </w:rPr>
        <w:t xml:space="preserve">. This </w:t>
      </w:r>
      <w:r w:rsidRPr="009B4675">
        <w:rPr>
          <w:rFonts w:cstheme="minorHAnsi"/>
          <w:sz w:val="24"/>
          <w:szCs w:val="24"/>
        </w:rPr>
        <w:t>data</w:t>
      </w:r>
      <w:r w:rsidR="0048387E">
        <w:rPr>
          <w:rFonts w:cstheme="minorHAnsi"/>
          <w:sz w:val="24"/>
          <w:szCs w:val="24"/>
        </w:rPr>
        <w:t>set</w:t>
      </w:r>
      <w:r w:rsidRPr="009B4675">
        <w:rPr>
          <w:rFonts w:cstheme="minorHAnsi"/>
          <w:sz w:val="24"/>
          <w:szCs w:val="24"/>
        </w:rPr>
        <w:t xml:space="preserve"> </w:t>
      </w:r>
      <w:r>
        <w:rPr>
          <w:rFonts w:cstheme="minorHAnsi"/>
          <w:sz w:val="24"/>
          <w:szCs w:val="24"/>
        </w:rPr>
        <w:t xml:space="preserve">was </w:t>
      </w:r>
      <w:r w:rsidRPr="009B4675">
        <w:rPr>
          <w:rFonts w:cstheme="minorHAnsi"/>
          <w:sz w:val="24"/>
          <w:szCs w:val="24"/>
        </w:rPr>
        <w:t>intended</w:t>
      </w:r>
      <w:r>
        <w:rPr>
          <w:rFonts w:cstheme="minorHAnsi"/>
          <w:sz w:val="24"/>
          <w:szCs w:val="24"/>
        </w:rPr>
        <w:t xml:space="preserve"> for use </w:t>
      </w:r>
      <w:r w:rsidRPr="009B4675">
        <w:rPr>
          <w:rFonts w:cstheme="minorHAnsi"/>
          <w:sz w:val="24"/>
          <w:szCs w:val="24"/>
        </w:rPr>
        <w:t xml:space="preserve">as a resource for researchers studying schizophrenia and other psychotic disorders. The authors suggest that the database could be used to develop new algorithms for detecting and monitoring psychosis, as well as for identifying patterns in motor activity data that are associated with different types of psychotic episodes. </w:t>
      </w:r>
      <w:r w:rsidRPr="009B4675">
        <w:rPr>
          <w:sz w:val="24"/>
          <w:szCs w:val="24"/>
        </w:rPr>
        <w:t xml:space="preserve"> </w:t>
      </w:r>
    </w:p>
    <w:p w14:paraId="5A67D8E1" w14:textId="6B6ABE0A" w:rsidR="009B4675" w:rsidRPr="009B4675" w:rsidRDefault="009B4675" w:rsidP="0048387E">
      <w:pPr>
        <w:ind w:left="720"/>
        <w:rPr>
          <w:sz w:val="24"/>
          <w:szCs w:val="24"/>
        </w:rPr>
      </w:pPr>
      <w:r w:rsidRPr="009B4675">
        <w:rPr>
          <w:sz w:val="24"/>
          <w:szCs w:val="24"/>
        </w:rPr>
        <w:t>The ‘</w:t>
      </w:r>
      <w:r w:rsidRPr="009B4675">
        <w:rPr>
          <w:i/>
          <w:iCs/>
          <w:sz w:val="24"/>
          <w:szCs w:val="24"/>
        </w:rPr>
        <w:t>Depresjon</w:t>
      </w:r>
      <w:r w:rsidRPr="009B4675">
        <w:rPr>
          <w:sz w:val="24"/>
          <w:szCs w:val="24"/>
        </w:rPr>
        <w:t>’ dataset which consists of 23 subjects suffering from a depressive disorder</w:t>
      </w:r>
      <w:r w:rsidR="00AE7DBF">
        <w:rPr>
          <w:sz w:val="24"/>
          <w:szCs w:val="24"/>
        </w:rPr>
        <w:t xml:space="preserve"> and 32 healthy patients</w:t>
      </w:r>
      <w:r w:rsidRPr="009B4675">
        <w:rPr>
          <w:sz w:val="24"/>
          <w:szCs w:val="24"/>
        </w:rPr>
        <w:t xml:space="preserve">. </w:t>
      </w:r>
      <w:r w:rsidR="0048387E">
        <w:rPr>
          <w:sz w:val="24"/>
          <w:szCs w:val="24"/>
        </w:rPr>
        <w:t xml:space="preserve">This dataset was also intended </w:t>
      </w:r>
      <w:r w:rsidR="0048387E">
        <w:rPr>
          <w:rFonts w:cstheme="minorHAnsi"/>
          <w:sz w:val="24"/>
          <w:szCs w:val="24"/>
        </w:rPr>
        <w:t xml:space="preserve">to </w:t>
      </w:r>
      <w:r w:rsidR="0048387E" w:rsidRPr="009B4675">
        <w:rPr>
          <w:rFonts w:cstheme="minorHAnsi"/>
          <w:sz w:val="24"/>
          <w:szCs w:val="24"/>
        </w:rPr>
        <w:t>help researchers to develop systems capable of automatically detecting depression states based on sensor data.</w:t>
      </w:r>
    </w:p>
    <w:p w14:paraId="678DDD27" w14:textId="6EA06FBC" w:rsidR="009663DB" w:rsidRDefault="00454AD2" w:rsidP="007D3BC3">
      <w:pPr>
        <w:rPr>
          <w:sz w:val="24"/>
          <w:szCs w:val="24"/>
        </w:rPr>
      </w:pPr>
      <w:r>
        <w:rPr>
          <w:sz w:val="24"/>
          <w:szCs w:val="24"/>
        </w:rPr>
        <w:t>The healthy group of 32</w:t>
      </w:r>
      <w:r w:rsidR="00AE7DBF">
        <w:rPr>
          <w:sz w:val="24"/>
          <w:szCs w:val="24"/>
        </w:rPr>
        <w:t xml:space="preserve"> that are </w:t>
      </w:r>
      <w:r>
        <w:rPr>
          <w:sz w:val="24"/>
          <w:szCs w:val="24"/>
        </w:rPr>
        <w:t>part of both datasets</w:t>
      </w:r>
      <w:r w:rsidR="009663DB">
        <w:rPr>
          <w:sz w:val="24"/>
          <w:szCs w:val="24"/>
        </w:rPr>
        <w:t xml:space="preserve"> consist of the same group of individuals, with the same readings</w:t>
      </w:r>
      <w:r>
        <w:rPr>
          <w:sz w:val="24"/>
          <w:szCs w:val="24"/>
        </w:rPr>
        <w:t>.</w:t>
      </w:r>
      <w:r w:rsidR="00AE7DBF">
        <w:rPr>
          <w:sz w:val="24"/>
          <w:szCs w:val="24"/>
        </w:rPr>
        <w:t xml:space="preserve"> </w:t>
      </w:r>
    </w:p>
    <w:p w14:paraId="0BFC06CC" w14:textId="3F05B97A" w:rsidR="004333D3" w:rsidRDefault="00454AD2" w:rsidP="007D3BC3">
      <w:pPr>
        <w:rPr>
          <w:sz w:val="24"/>
          <w:szCs w:val="24"/>
        </w:rPr>
      </w:pPr>
      <w:r>
        <w:rPr>
          <w:sz w:val="24"/>
          <w:szCs w:val="24"/>
        </w:rPr>
        <w:t>The depression groups are labelled as ‘Condition’</w:t>
      </w:r>
      <w:r w:rsidR="009663DB">
        <w:rPr>
          <w:sz w:val="24"/>
          <w:szCs w:val="24"/>
        </w:rPr>
        <w:t xml:space="preserve"> in the dataset</w:t>
      </w:r>
      <w:r>
        <w:rPr>
          <w:sz w:val="24"/>
          <w:szCs w:val="24"/>
        </w:rPr>
        <w:t>, the schizophrenic group are labelled ‘Patient’ and the healthy group are described as ‘Control’.</w:t>
      </w:r>
      <w:r w:rsidR="009663DB">
        <w:rPr>
          <w:sz w:val="24"/>
          <w:szCs w:val="24"/>
        </w:rPr>
        <w:t xml:space="preserve"> Table 1 shows the description of each group and the number of participants.</w:t>
      </w:r>
    </w:p>
    <w:p w14:paraId="59A95596" w14:textId="50453448" w:rsidR="00AE7DBF" w:rsidRDefault="00AE7DBF" w:rsidP="007D3BC3">
      <w:pPr>
        <w:rPr>
          <w:sz w:val="24"/>
          <w:szCs w:val="24"/>
        </w:rPr>
      </w:pPr>
    </w:p>
    <w:p w14:paraId="09F3915D" w14:textId="601C6324" w:rsidR="00AE7DBF" w:rsidRDefault="00AE7DBF" w:rsidP="007D3BC3">
      <w:pPr>
        <w:rPr>
          <w:sz w:val="24"/>
          <w:szCs w:val="24"/>
        </w:rPr>
      </w:pPr>
    </w:p>
    <w:p w14:paraId="3C144B6C" w14:textId="719E44EC" w:rsidR="00AE7DBF" w:rsidRDefault="00AE7DBF" w:rsidP="007D3BC3">
      <w:pPr>
        <w:rPr>
          <w:sz w:val="24"/>
          <w:szCs w:val="24"/>
        </w:rPr>
      </w:pPr>
    </w:p>
    <w:p w14:paraId="5FC71801" w14:textId="73F0CB62" w:rsidR="00AE7DBF" w:rsidRDefault="00AE7DBF" w:rsidP="007D3BC3">
      <w:pPr>
        <w:rPr>
          <w:sz w:val="24"/>
          <w:szCs w:val="24"/>
        </w:rPr>
      </w:pPr>
    </w:p>
    <w:p w14:paraId="370115E8" w14:textId="77777777" w:rsidR="00CF3DB1" w:rsidRDefault="00CF3DB1" w:rsidP="007D3BC3">
      <w:pPr>
        <w:rPr>
          <w:sz w:val="24"/>
          <w:szCs w:val="24"/>
        </w:rPr>
      </w:pPr>
    </w:p>
    <w:p w14:paraId="2B566D88" w14:textId="0E39F17E" w:rsidR="009663DB" w:rsidRPr="009663DB" w:rsidRDefault="009663DB" w:rsidP="007D3BC3">
      <w:pPr>
        <w:rPr>
          <w:b/>
          <w:bCs/>
          <w:sz w:val="18"/>
          <w:szCs w:val="18"/>
        </w:rPr>
      </w:pPr>
    </w:p>
    <w:p w14:paraId="59A7E328" w14:textId="2FC4638C" w:rsidR="002F1ED6" w:rsidRDefault="002F1ED6" w:rsidP="002F1ED6">
      <w:pPr>
        <w:pStyle w:val="Caption"/>
        <w:keepNext/>
      </w:pPr>
      <w:bookmarkStart w:id="8" w:name="_Toc133791949"/>
      <w:r>
        <w:t xml:space="preserve">Table </w:t>
      </w:r>
      <w:r w:rsidR="00B96F20">
        <w:fldChar w:fldCharType="begin"/>
      </w:r>
      <w:r w:rsidR="00B96F20">
        <w:instrText xml:space="preserve"> SEQ Table \* ARABIC </w:instrText>
      </w:r>
      <w:r w:rsidR="00B96F20">
        <w:fldChar w:fldCharType="separate"/>
      </w:r>
      <w:r w:rsidR="004B159E">
        <w:rPr>
          <w:noProof/>
        </w:rPr>
        <w:t>1</w:t>
      </w:r>
      <w:r w:rsidR="00B96F20">
        <w:rPr>
          <w:noProof/>
        </w:rPr>
        <w:fldChar w:fldCharType="end"/>
      </w:r>
      <w:r>
        <w:t xml:space="preserve"> Dataset description</w:t>
      </w:r>
      <w:bookmarkEnd w:id="8"/>
    </w:p>
    <w:tbl>
      <w:tblPr>
        <w:tblStyle w:val="TableGrid"/>
        <w:tblW w:w="0" w:type="auto"/>
        <w:tblLook w:val="04A0" w:firstRow="1" w:lastRow="0" w:firstColumn="1" w:lastColumn="0" w:noHBand="0" w:noVBand="1"/>
      </w:tblPr>
      <w:tblGrid>
        <w:gridCol w:w="3005"/>
        <w:gridCol w:w="3005"/>
        <w:gridCol w:w="3006"/>
      </w:tblGrid>
      <w:tr w:rsidR="00454AD2" w14:paraId="68A4792F" w14:textId="77777777" w:rsidTr="00A20011">
        <w:tc>
          <w:tcPr>
            <w:tcW w:w="3005" w:type="dxa"/>
            <w:shd w:val="clear" w:color="auto" w:fill="1F3864" w:themeFill="accent1" w:themeFillShade="80"/>
          </w:tcPr>
          <w:p w14:paraId="0C028D78" w14:textId="5D539326" w:rsidR="00454AD2" w:rsidRPr="009663DB" w:rsidRDefault="00454AD2" w:rsidP="007D3BC3">
            <w:pPr>
              <w:rPr>
                <w:b/>
                <w:bCs/>
                <w:sz w:val="24"/>
                <w:szCs w:val="24"/>
              </w:rPr>
            </w:pPr>
            <w:r w:rsidRPr="009663DB">
              <w:rPr>
                <w:b/>
                <w:bCs/>
                <w:sz w:val="24"/>
                <w:szCs w:val="24"/>
              </w:rPr>
              <w:t>Grouping</w:t>
            </w:r>
          </w:p>
        </w:tc>
        <w:tc>
          <w:tcPr>
            <w:tcW w:w="3005" w:type="dxa"/>
            <w:shd w:val="clear" w:color="auto" w:fill="1F3864" w:themeFill="accent1" w:themeFillShade="80"/>
          </w:tcPr>
          <w:p w14:paraId="58F9F448" w14:textId="424BF7E2" w:rsidR="00454AD2" w:rsidRPr="009663DB" w:rsidRDefault="00454AD2" w:rsidP="007D3BC3">
            <w:pPr>
              <w:rPr>
                <w:b/>
                <w:bCs/>
                <w:sz w:val="24"/>
                <w:szCs w:val="24"/>
              </w:rPr>
            </w:pPr>
            <w:r w:rsidRPr="009663DB">
              <w:rPr>
                <w:b/>
                <w:bCs/>
                <w:sz w:val="24"/>
                <w:szCs w:val="24"/>
              </w:rPr>
              <w:t>Description</w:t>
            </w:r>
          </w:p>
        </w:tc>
        <w:tc>
          <w:tcPr>
            <w:tcW w:w="3006" w:type="dxa"/>
            <w:shd w:val="clear" w:color="auto" w:fill="1F3864" w:themeFill="accent1" w:themeFillShade="80"/>
          </w:tcPr>
          <w:p w14:paraId="081D5722" w14:textId="7D4F3844" w:rsidR="00454AD2" w:rsidRPr="009663DB" w:rsidRDefault="00454AD2" w:rsidP="009663DB">
            <w:pPr>
              <w:jc w:val="center"/>
              <w:rPr>
                <w:b/>
                <w:bCs/>
                <w:sz w:val="24"/>
                <w:szCs w:val="24"/>
              </w:rPr>
            </w:pPr>
            <w:r w:rsidRPr="009663DB">
              <w:rPr>
                <w:b/>
                <w:bCs/>
                <w:sz w:val="24"/>
                <w:szCs w:val="24"/>
              </w:rPr>
              <w:t xml:space="preserve">No. </w:t>
            </w:r>
            <w:r w:rsidR="009663DB" w:rsidRPr="009663DB">
              <w:rPr>
                <w:b/>
                <w:bCs/>
                <w:sz w:val="24"/>
                <w:szCs w:val="24"/>
              </w:rPr>
              <w:t>participants</w:t>
            </w:r>
          </w:p>
        </w:tc>
      </w:tr>
      <w:tr w:rsidR="00454AD2" w14:paraId="3059AB2E" w14:textId="77777777" w:rsidTr="00A60E07">
        <w:tc>
          <w:tcPr>
            <w:tcW w:w="3005" w:type="dxa"/>
            <w:shd w:val="clear" w:color="auto" w:fill="D9E2F3" w:themeFill="accent1" w:themeFillTint="33"/>
          </w:tcPr>
          <w:p w14:paraId="08C9E502" w14:textId="1F2DFC02" w:rsidR="00454AD2" w:rsidRPr="009663DB" w:rsidRDefault="00454AD2" w:rsidP="007D3BC3">
            <w:pPr>
              <w:rPr>
                <w:sz w:val="20"/>
                <w:szCs w:val="20"/>
              </w:rPr>
            </w:pPr>
            <w:r w:rsidRPr="009663DB">
              <w:rPr>
                <w:sz w:val="20"/>
                <w:szCs w:val="20"/>
              </w:rPr>
              <w:t>Condition</w:t>
            </w:r>
          </w:p>
        </w:tc>
        <w:tc>
          <w:tcPr>
            <w:tcW w:w="3005" w:type="dxa"/>
            <w:shd w:val="clear" w:color="auto" w:fill="D9E2F3" w:themeFill="accent1" w:themeFillTint="33"/>
          </w:tcPr>
          <w:p w14:paraId="4463248A" w14:textId="7A3FB1AA" w:rsidR="00454AD2" w:rsidRPr="009663DB" w:rsidRDefault="00454AD2" w:rsidP="007D3BC3">
            <w:pPr>
              <w:rPr>
                <w:sz w:val="20"/>
                <w:szCs w:val="20"/>
              </w:rPr>
            </w:pPr>
            <w:r w:rsidRPr="009663DB">
              <w:rPr>
                <w:sz w:val="20"/>
                <w:szCs w:val="20"/>
              </w:rPr>
              <w:t>Patients diagnosed with depression</w:t>
            </w:r>
            <w:r w:rsidR="009663DB" w:rsidRPr="009663DB">
              <w:rPr>
                <w:sz w:val="20"/>
                <w:szCs w:val="20"/>
              </w:rPr>
              <w:t>.</w:t>
            </w:r>
          </w:p>
        </w:tc>
        <w:tc>
          <w:tcPr>
            <w:tcW w:w="3006" w:type="dxa"/>
            <w:shd w:val="clear" w:color="auto" w:fill="D9E2F3" w:themeFill="accent1" w:themeFillTint="33"/>
          </w:tcPr>
          <w:p w14:paraId="2A7D9F6C" w14:textId="3F51F738" w:rsidR="00454AD2" w:rsidRPr="009663DB" w:rsidRDefault="009663DB" w:rsidP="009663DB">
            <w:pPr>
              <w:jc w:val="center"/>
              <w:rPr>
                <w:sz w:val="20"/>
                <w:szCs w:val="20"/>
              </w:rPr>
            </w:pPr>
            <w:r w:rsidRPr="009663DB">
              <w:rPr>
                <w:sz w:val="20"/>
                <w:szCs w:val="20"/>
              </w:rPr>
              <w:t>23</w:t>
            </w:r>
          </w:p>
        </w:tc>
      </w:tr>
      <w:tr w:rsidR="00454AD2" w14:paraId="30D3FBF7" w14:textId="77777777" w:rsidTr="00A60E07">
        <w:tc>
          <w:tcPr>
            <w:tcW w:w="3005" w:type="dxa"/>
            <w:shd w:val="clear" w:color="auto" w:fill="D9E2F3" w:themeFill="accent1" w:themeFillTint="33"/>
          </w:tcPr>
          <w:p w14:paraId="7B08DF58" w14:textId="19631CD7" w:rsidR="00454AD2" w:rsidRPr="009663DB" w:rsidRDefault="00454AD2" w:rsidP="007D3BC3">
            <w:pPr>
              <w:rPr>
                <w:sz w:val="20"/>
                <w:szCs w:val="20"/>
              </w:rPr>
            </w:pPr>
            <w:r w:rsidRPr="009663DB">
              <w:rPr>
                <w:sz w:val="20"/>
                <w:szCs w:val="20"/>
              </w:rPr>
              <w:t>Patient</w:t>
            </w:r>
          </w:p>
        </w:tc>
        <w:tc>
          <w:tcPr>
            <w:tcW w:w="3005" w:type="dxa"/>
            <w:shd w:val="clear" w:color="auto" w:fill="D9E2F3" w:themeFill="accent1" w:themeFillTint="33"/>
          </w:tcPr>
          <w:p w14:paraId="1E6D38CB" w14:textId="148981A7" w:rsidR="00454AD2" w:rsidRPr="009663DB" w:rsidRDefault="00454AD2" w:rsidP="007D3BC3">
            <w:pPr>
              <w:rPr>
                <w:sz w:val="20"/>
                <w:szCs w:val="20"/>
              </w:rPr>
            </w:pPr>
            <w:r w:rsidRPr="009663DB">
              <w:rPr>
                <w:sz w:val="20"/>
                <w:szCs w:val="20"/>
              </w:rPr>
              <w:t>Patients diagnosed with schizophrenia</w:t>
            </w:r>
            <w:r w:rsidR="009663DB" w:rsidRPr="009663DB">
              <w:rPr>
                <w:sz w:val="20"/>
                <w:szCs w:val="20"/>
              </w:rPr>
              <w:t>.</w:t>
            </w:r>
          </w:p>
        </w:tc>
        <w:tc>
          <w:tcPr>
            <w:tcW w:w="3006" w:type="dxa"/>
            <w:shd w:val="clear" w:color="auto" w:fill="D9E2F3" w:themeFill="accent1" w:themeFillTint="33"/>
          </w:tcPr>
          <w:p w14:paraId="5F28871B" w14:textId="1D9B4767" w:rsidR="00454AD2" w:rsidRPr="009663DB" w:rsidRDefault="009663DB" w:rsidP="009663DB">
            <w:pPr>
              <w:jc w:val="center"/>
              <w:rPr>
                <w:sz w:val="20"/>
                <w:szCs w:val="20"/>
              </w:rPr>
            </w:pPr>
            <w:r w:rsidRPr="009663DB">
              <w:rPr>
                <w:sz w:val="20"/>
                <w:szCs w:val="20"/>
              </w:rPr>
              <w:t>22</w:t>
            </w:r>
          </w:p>
        </w:tc>
      </w:tr>
      <w:tr w:rsidR="00454AD2" w14:paraId="23CD9904" w14:textId="77777777" w:rsidTr="00A60E07">
        <w:tc>
          <w:tcPr>
            <w:tcW w:w="3005" w:type="dxa"/>
            <w:shd w:val="clear" w:color="auto" w:fill="D9E2F3" w:themeFill="accent1" w:themeFillTint="33"/>
          </w:tcPr>
          <w:p w14:paraId="4F75EE73" w14:textId="6A6C6D01" w:rsidR="00454AD2" w:rsidRPr="009663DB" w:rsidRDefault="00454AD2" w:rsidP="007D3BC3">
            <w:pPr>
              <w:rPr>
                <w:sz w:val="20"/>
                <w:szCs w:val="20"/>
              </w:rPr>
            </w:pPr>
            <w:r w:rsidRPr="009663DB">
              <w:rPr>
                <w:sz w:val="20"/>
                <w:szCs w:val="20"/>
              </w:rPr>
              <w:t>Control</w:t>
            </w:r>
          </w:p>
        </w:tc>
        <w:tc>
          <w:tcPr>
            <w:tcW w:w="3005" w:type="dxa"/>
            <w:shd w:val="clear" w:color="auto" w:fill="D9E2F3" w:themeFill="accent1" w:themeFillTint="33"/>
          </w:tcPr>
          <w:p w14:paraId="7A4982B2" w14:textId="1BD25401" w:rsidR="00454AD2" w:rsidRPr="009663DB" w:rsidRDefault="00454AD2" w:rsidP="007D3BC3">
            <w:pPr>
              <w:rPr>
                <w:sz w:val="20"/>
                <w:szCs w:val="20"/>
              </w:rPr>
            </w:pPr>
            <w:r w:rsidRPr="009663DB">
              <w:rPr>
                <w:sz w:val="20"/>
                <w:szCs w:val="20"/>
              </w:rPr>
              <w:t xml:space="preserve">Healthy </w:t>
            </w:r>
            <w:r w:rsidR="009663DB" w:rsidRPr="009663DB">
              <w:rPr>
                <w:sz w:val="20"/>
                <w:szCs w:val="20"/>
              </w:rPr>
              <w:t>group</w:t>
            </w:r>
            <w:r w:rsidR="009663DB">
              <w:rPr>
                <w:sz w:val="20"/>
                <w:szCs w:val="20"/>
              </w:rPr>
              <w:t>,</w:t>
            </w:r>
            <w:r w:rsidR="009663DB" w:rsidRPr="009663DB">
              <w:rPr>
                <w:sz w:val="20"/>
                <w:szCs w:val="20"/>
              </w:rPr>
              <w:t xml:space="preserve"> not</w:t>
            </w:r>
            <w:r w:rsidR="009663DB">
              <w:rPr>
                <w:sz w:val="20"/>
                <w:szCs w:val="20"/>
              </w:rPr>
              <w:t xml:space="preserve"> </w:t>
            </w:r>
            <w:r w:rsidR="009663DB" w:rsidRPr="009663DB">
              <w:rPr>
                <w:sz w:val="20"/>
                <w:szCs w:val="20"/>
              </w:rPr>
              <w:t>diagnosed with any psychological disorder.</w:t>
            </w:r>
          </w:p>
        </w:tc>
        <w:tc>
          <w:tcPr>
            <w:tcW w:w="3006" w:type="dxa"/>
            <w:shd w:val="clear" w:color="auto" w:fill="D9E2F3" w:themeFill="accent1" w:themeFillTint="33"/>
          </w:tcPr>
          <w:p w14:paraId="7127ED75" w14:textId="7F0DE1BC" w:rsidR="00454AD2" w:rsidRPr="009663DB" w:rsidRDefault="009663DB" w:rsidP="009663DB">
            <w:pPr>
              <w:jc w:val="center"/>
              <w:rPr>
                <w:sz w:val="20"/>
                <w:szCs w:val="20"/>
              </w:rPr>
            </w:pPr>
            <w:r w:rsidRPr="009663DB">
              <w:rPr>
                <w:sz w:val="20"/>
                <w:szCs w:val="20"/>
              </w:rPr>
              <w:t>32</w:t>
            </w:r>
          </w:p>
        </w:tc>
      </w:tr>
      <w:tr w:rsidR="009663DB" w14:paraId="11168FA9" w14:textId="77777777" w:rsidTr="00A60E07">
        <w:tc>
          <w:tcPr>
            <w:tcW w:w="3005" w:type="dxa"/>
            <w:shd w:val="clear" w:color="auto" w:fill="8EAADB" w:themeFill="accent1" w:themeFillTint="99"/>
          </w:tcPr>
          <w:p w14:paraId="7C7F9326" w14:textId="77777777" w:rsidR="009663DB" w:rsidRDefault="009663DB" w:rsidP="007D3BC3">
            <w:pPr>
              <w:rPr>
                <w:sz w:val="24"/>
                <w:szCs w:val="24"/>
              </w:rPr>
            </w:pPr>
          </w:p>
        </w:tc>
        <w:tc>
          <w:tcPr>
            <w:tcW w:w="3005" w:type="dxa"/>
            <w:shd w:val="clear" w:color="auto" w:fill="8EAADB" w:themeFill="accent1" w:themeFillTint="99"/>
          </w:tcPr>
          <w:p w14:paraId="453D02C1" w14:textId="0BE1A032" w:rsidR="009663DB" w:rsidRPr="009663DB" w:rsidRDefault="009663DB" w:rsidP="007D3BC3">
            <w:pPr>
              <w:rPr>
                <w:b/>
                <w:bCs/>
                <w:sz w:val="24"/>
                <w:szCs w:val="24"/>
              </w:rPr>
            </w:pPr>
            <w:r w:rsidRPr="009663DB">
              <w:rPr>
                <w:b/>
                <w:bCs/>
                <w:sz w:val="24"/>
                <w:szCs w:val="24"/>
              </w:rPr>
              <w:t xml:space="preserve">Total participants: </w:t>
            </w:r>
          </w:p>
        </w:tc>
        <w:tc>
          <w:tcPr>
            <w:tcW w:w="3006" w:type="dxa"/>
            <w:shd w:val="clear" w:color="auto" w:fill="8EAADB" w:themeFill="accent1" w:themeFillTint="99"/>
          </w:tcPr>
          <w:p w14:paraId="509F79F5" w14:textId="16F0412E" w:rsidR="009663DB" w:rsidRPr="009663DB" w:rsidRDefault="009663DB" w:rsidP="009663DB">
            <w:pPr>
              <w:jc w:val="center"/>
              <w:rPr>
                <w:b/>
                <w:bCs/>
                <w:sz w:val="24"/>
                <w:szCs w:val="24"/>
              </w:rPr>
            </w:pPr>
            <w:r w:rsidRPr="009663DB">
              <w:rPr>
                <w:b/>
                <w:bCs/>
                <w:sz w:val="24"/>
                <w:szCs w:val="24"/>
              </w:rPr>
              <w:t>77</w:t>
            </w:r>
          </w:p>
        </w:tc>
      </w:tr>
    </w:tbl>
    <w:p w14:paraId="036CBAAA" w14:textId="77777777" w:rsidR="00454AD2" w:rsidRPr="00034EB8" w:rsidRDefault="00454AD2" w:rsidP="007D3BC3">
      <w:pPr>
        <w:rPr>
          <w:sz w:val="24"/>
          <w:szCs w:val="24"/>
        </w:rPr>
      </w:pPr>
    </w:p>
    <w:p w14:paraId="6EE1F22A" w14:textId="45E4951C" w:rsidR="00034EB8" w:rsidRPr="00AE7DBF" w:rsidRDefault="0051265D" w:rsidP="00CF0A52">
      <w:pPr>
        <w:rPr>
          <w:sz w:val="24"/>
          <w:szCs w:val="24"/>
        </w:rPr>
      </w:pPr>
      <w:r w:rsidRPr="0051265D">
        <w:rPr>
          <w:rFonts w:cstheme="minorHAnsi"/>
          <w:sz w:val="24"/>
          <w:szCs w:val="24"/>
        </w:rPr>
        <w:t xml:space="preserve">The data collected from the </w:t>
      </w:r>
      <w:r w:rsidR="00204BF4" w:rsidRPr="0051265D">
        <w:rPr>
          <w:rFonts w:cstheme="minorHAnsi"/>
          <w:sz w:val="24"/>
          <w:szCs w:val="24"/>
        </w:rPr>
        <w:t>actigraphy</w:t>
      </w:r>
      <w:r w:rsidRPr="0051265D">
        <w:rPr>
          <w:rFonts w:cstheme="minorHAnsi"/>
          <w:sz w:val="24"/>
          <w:szCs w:val="24"/>
        </w:rPr>
        <w:t xml:space="preserve"> watches w</w:t>
      </w:r>
      <w:r w:rsidR="0048387E">
        <w:rPr>
          <w:rFonts w:cstheme="minorHAnsi"/>
          <w:sz w:val="24"/>
          <w:szCs w:val="24"/>
        </w:rPr>
        <w:t>as</w:t>
      </w:r>
      <w:r w:rsidRPr="0051265D">
        <w:rPr>
          <w:rFonts w:cstheme="minorHAnsi"/>
          <w:sz w:val="24"/>
          <w:szCs w:val="24"/>
        </w:rPr>
        <w:t xml:space="preserve"> continuously recorded in one-minute intervals and were stored as activity counts. The </w:t>
      </w:r>
      <w:r w:rsidR="0048387E">
        <w:rPr>
          <w:rFonts w:cstheme="minorHAnsi"/>
          <w:sz w:val="24"/>
          <w:szCs w:val="24"/>
        </w:rPr>
        <w:t xml:space="preserve">three </w:t>
      </w:r>
      <w:r w:rsidRPr="0051265D">
        <w:rPr>
          <w:rFonts w:cstheme="minorHAnsi"/>
          <w:sz w:val="24"/>
          <w:szCs w:val="24"/>
        </w:rPr>
        <w:t>dataset</w:t>
      </w:r>
      <w:r w:rsidR="0048387E">
        <w:rPr>
          <w:rFonts w:cstheme="minorHAnsi"/>
          <w:sz w:val="24"/>
          <w:szCs w:val="24"/>
        </w:rPr>
        <w:t>s</w:t>
      </w:r>
      <w:r w:rsidRPr="0051265D">
        <w:rPr>
          <w:rFonts w:cstheme="minorHAnsi"/>
          <w:sz w:val="24"/>
          <w:szCs w:val="24"/>
        </w:rPr>
        <w:t xml:space="preserve"> </w:t>
      </w:r>
      <w:r w:rsidR="0048387E">
        <w:rPr>
          <w:rFonts w:cstheme="minorHAnsi"/>
          <w:sz w:val="24"/>
          <w:szCs w:val="24"/>
        </w:rPr>
        <w:t>comprise of</w:t>
      </w:r>
      <w:r w:rsidRPr="0051265D">
        <w:rPr>
          <w:rFonts w:cstheme="minorHAnsi"/>
          <w:sz w:val="24"/>
          <w:szCs w:val="24"/>
        </w:rPr>
        <w:t xml:space="preserve"> a </w:t>
      </w:r>
      <w:r w:rsidR="0097093A">
        <w:rPr>
          <w:rFonts w:cstheme="minorHAnsi"/>
          <w:sz w:val="24"/>
          <w:szCs w:val="24"/>
        </w:rPr>
        <w:t>.</w:t>
      </w:r>
      <w:r w:rsidRPr="0051265D">
        <w:rPr>
          <w:rFonts w:cstheme="minorHAnsi"/>
          <w:sz w:val="24"/>
          <w:szCs w:val="24"/>
        </w:rPr>
        <w:t xml:space="preserve">csv file for each patient containing the </w:t>
      </w:r>
      <w:r w:rsidR="0048186C" w:rsidRPr="0051265D">
        <w:rPr>
          <w:rFonts w:cstheme="minorHAnsi"/>
          <w:sz w:val="24"/>
          <w:szCs w:val="24"/>
        </w:rPr>
        <w:t>actigraphy</w:t>
      </w:r>
      <w:r w:rsidRPr="0051265D">
        <w:rPr>
          <w:rFonts w:cstheme="minorHAnsi"/>
          <w:sz w:val="24"/>
          <w:szCs w:val="24"/>
        </w:rPr>
        <w:t xml:space="preserve"> data </w:t>
      </w:r>
      <w:r w:rsidR="009663DB">
        <w:rPr>
          <w:rFonts w:cstheme="minorHAnsi"/>
          <w:sz w:val="24"/>
          <w:szCs w:val="24"/>
        </w:rPr>
        <w:t>with a date and timestamp</w:t>
      </w:r>
      <w:r w:rsidRPr="0051265D">
        <w:rPr>
          <w:rFonts w:cstheme="minorHAnsi"/>
          <w:sz w:val="24"/>
          <w:szCs w:val="24"/>
        </w:rPr>
        <w:t>.</w:t>
      </w:r>
      <w:r w:rsidR="009663DB">
        <w:rPr>
          <w:rFonts w:cstheme="minorHAnsi"/>
          <w:sz w:val="24"/>
          <w:szCs w:val="24"/>
        </w:rPr>
        <w:t xml:space="preserve"> The data collection process is described elsewhere </w:t>
      </w:r>
      <w:r w:rsidR="00CE15DA">
        <w:rPr>
          <w:rFonts w:cstheme="minorHAnsi"/>
          <w:sz w:val="24"/>
          <w:szCs w:val="24"/>
        </w:rPr>
        <w:fldChar w:fldCharType="begin"/>
      </w:r>
      <w:r w:rsidR="00CE15DA">
        <w:rPr>
          <w:rFonts w:cstheme="minorHAnsi"/>
          <w:sz w:val="24"/>
          <w:szCs w:val="24"/>
        </w:rPr>
        <w:instrText xml:space="preserve"> ADDIN ZOTERO_ITEM CSL_CITATION {"citationID":"55SbqJnT","properties":{"formattedCitation":"[10]","plainCitation":"[10]","noteIndex":0},"citationItems":[{"id":11,"uris":["http://zotero.org/users/local/Hwz9nRDh/items/3JE65YCI"],"itemData":{"id":11,"type":"article-journal","title":"A Population Analysis Approach using Mobility Data and Correlation Networks for Depression Episodes Detection","volume":"9","author":[{"family":"Thelagathoti","given":"Rama Krishna"},{"family":"Ali","given":"Hesham"}],"issued":{"date-parts":[["2021",1]]}}}],"schema":"https://github.com/citation-style-language/schema/raw/master/csl-citation.json"} </w:instrText>
      </w:r>
      <w:r w:rsidR="00CE15DA">
        <w:rPr>
          <w:rFonts w:cstheme="minorHAnsi"/>
          <w:sz w:val="24"/>
          <w:szCs w:val="24"/>
        </w:rPr>
        <w:fldChar w:fldCharType="separate"/>
      </w:r>
      <w:r w:rsidR="00761C09" w:rsidRPr="00761C09">
        <w:rPr>
          <w:rFonts w:ascii="Calibri" w:hAnsi="Calibri" w:cs="Calibri"/>
          <w:sz w:val="24"/>
        </w:rPr>
        <w:t>[10]</w:t>
      </w:r>
      <w:r w:rsidR="00CE15DA">
        <w:rPr>
          <w:rFonts w:cstheme="minorHAnsi"/>
          <w:sz w:val="24"/>
          <w:szCs w:val="24"/>
        </w:rPr>
        <w:fldChar w:fldCharType="end"/>
      </w:r>
      <w:r w:rsidR="009663DB">
        <w:rPr>
          <w:rFonts w:cstheme="minorHAnsi"/>
          <w:sz w:val="24"/>
          <w:szCs w:val="24"/>
        </w:rPr>
        <w:t xml:space="preserve">. Most of the participants have been recorded over 13 days. </w:t>
      </w:r>
      <w:r w:rsidR="00AE7DBF">
        <w:rPr>
          <w:rFonts w:cstheme="minorHAnsi"/>
          <w:sz w:val="24"/>
          <w:szCs w:val="24"/>
        </w:rPr>
        <w:t>Some of the participants have less than 13 days and some have shared more.</w:t>
      </w:r>
      <w:r w:rsidR="0097093A">
        <w:rPr>
          <w:rFonts w:cstheme="minorHAnsi"/>
          <w:sz w:val="24"/>
          <w:szCs w:val="24"/>
        </w:rPr>
        <w:t xml:space="preserve"> For this study, the length (in days) of the participation was not a particular issue</w:t>
      </w:r>
      <w:r w:rsidR="00DA69D8">
        <w:rPr>
          <w:rFonts w:cstheme="minorHAnsi"/>
          <w:sz w:val="24"/>
          <w:szCs w:val="24"/>
        </w:rPr>
        <w:t>. It was important for the dataset to have</w:t>
      </w:r>
      <w:r w:rsidR="0097093A">
        <w:rPr>
          <w:rFonts w:cstheme="minorHAnsi"/>
          <w:sz w:val="24"/>
          <w:szCs w:val="24"/>
        </w:rPr>
        <w:t xml:space="preserve"> complete 24</w:t>
      </w:r>
      <w:r w:rsidR="00DA69D8">
        <w:rPr>
          <w:rFonts w:cstheme="minorHAnsi"/>
          <w:sz w:val="24"/>
          <w:szCs w:val="24"/>
        </w:rPr>
        <w:t>-</w:t>
      </w:r>
      <w:r w:rsidR="0097093A">
        <w:rPr>
          <w:rFonts w:cstheme="minorHAnsi"/>
          <w:sz w:val="24"/>
          <w:szCs w:val="24"/>
        </w:rPr>
        <w:t>hour readings to use (</w:t>
      </w:r>
      <w:r w:rsidR="00DA69D8">
        <w:rPr>
          <w:rFonts w:cstheme="minorHAnsi"/>
          <w:sz w:val="24"/>
          <w:szCs w:val="24"/>
        </w:rPr>
        <w:t>1440 readings per day</w:t>
      </w:r>
      <w:r w:rsidR="0097093A">
        <w:rPr>
          <w:rFonts w:cstheme="minorHAnsi"/>
          <w:sz w:val="24"/>
          <w:szCs w:val="24"/>
        </w:rPr>
        <w:t>)</w:t>
      </w:r>
      <w:r w:rsidR="00DA69D8">
        <w:rPr>
          <w:rFonts w:cstheme="minorHAnsi"/>
          <w:sz w:val="24"/>
          <w:szCs w:val="24"/>
        </w:rPr>
        <w:t xml:space="preserve"> for as many of the days as possible to </w:t>
      </w:r>
      <w:r w:rsidR="00A60E07">
        <w:rPr>
          <w:rFonts w:cstheme="minorHAnsi"/>
          <w:sz w:val="24"/>
          <w:szCs w:val="24"/>
        </w:rPr>
        <w:t>ensure</w:t>
      </w:r>
      <w:r w:rsidR="00DA69D8">
        <w:rPr>
          <w:rFonts w:cstheme="minorHAnsi"/>
          <w:sz w:val="24"/>
          <w:szCs w:val="24"/>
        </w:rPr>
        <w:t xml:space="preserve"> feature integrity.</w:t>
      </w:r>
      <w:r w:rsidR="0097093A">
        <w:rPr>
          <w:rFonts w:cstheme="minorHAnsi"/>
          <w:sz w:val="24"/>
          <w:szCs w:val="24"/>
        </w:rPr>
        <w:t xml:space="preserve">  </w:t>
      </w:r>
    </w:p>
    <w:p w14:paraId="26010ADF" w14:textId="09D3AEC8" w:rsidR="00034EB8" w:rsidRDefault="00AE7DBF" w:rsidP="00CF0A52">
      <w:pPr>
        <w:rPr>
          <w:rFonts w:cstheme="minorHAnsi"/>
          <w:sz w:val="24"/>
          <w:szCs w:val="24"/>
        </w:rPr>
      </w:pPr>
      <w:r>
        <w:rPr>
          <w:rFonts w:cstheme="minorHAnsi"/>
          <w:sz w:val="24"/>
          <w:szCs w:val="24"/>
        </w:rPr>
        <w:t xml:space="preserve">The datasets also </w:t>
      </w:r>
      <w:r w:rsidR="00A60E07">
        <w:rPr>
          <w:rFonts w:cstheme="minorHAnsi"/>
          <w:sz w:val="24"/>
          <w:szCs w:val="24"/>
        </w:rPr>
        <w:t>contain</w:t>
      </w:r>
      <w:r>
        <w:rPr>
          <w:rFonts w:cstheme="minorHAnsi"/>
          <w:sz w:val="24"/>
          <w:szCs w:val="24"/>
        </w:rPr>
        <w:t xml:space="preserve"> general demographic data information including age and gender, </w:t>
      </w:r>
      <w:r w:rsidR="00A60E07">
        <w:rPr>
          <w:rFonts w:cstheme="minorHAnsi"/>
          <w:sz w:val="24"/>
          <w:szCs w:val="24"/>
        </w:rPr>
        <w:t>and</w:t>
      </w:r>
      <w:r>
        <w:rPr>
          <w:rFonts w:cstheme="minorHAnsi"/>
          <w:sz w:val="24"/>
          <w:szCs w:val="24"/>
        </w:rPr>
        <w:t xml:space="preserve"> clinical information such as the </w:t>
      </w:r>
      <w:r w:rsidR="00204BF4" w:rsidRPr="00E837EF">
        <w:rPr>
          <w:rFonts w:cstheme="minorHAnsi"/>
          <w:sz w:val="24"/>
          <w:szCs w:val="24"/>
        </w:rPr>
        <w:t xml:space="preserve">Montgomery-Asberg Depression Rating Scale </w:t>
      </w:r>
      <w:r w:rsidR="00204BF4">
        <w:rPr>
          <w:rFonts w:cstheme="minorHAnsi"/>
          <w:sz w:val="24"/>
          <w:szCs w:val="24"/>
        </w:rPr>
        <w:t>(</w:t>
      </w:r>
      <w:r>
        <w:rPr>
          <w:rFonts w:cstheme="minorHAnsi"/>
          <w:sz w:val="24"/>
          <w:szCs w:val="24"/>
        </w:rPr>
        <w:t>MADRS</w:t>
      </w:r>
      <w:r w:rsidR="00204BF4">
        <w:rPr>
          <w:rFonts w:cstheme="minorHAnsi"/>
          <w:sz w:val="24"/>
          <w:szCs w:val="24"/>
        </w:rPr>
        <w:t>)</w:t>
      </w:r>
      <w:r>
        <w:rPr>
          <w:rFonts w:cstheme="minorHAnsi"/>
          <w:sz w:val="24"/>
          <w:szCs w:val="24"/>
        </w:rPr>
        <w:t xml:space="preserve"> score </w:t>
      </w:r>
      <w:r w:rsidR="00CE15DA">
        <w:rPr>
          <w:rFonts w:cstheme="minorHAnsi"/>
          <w:sz w:val="24"/>
          <w:szCs w:val="24"/>
        </w:rPr>
        <w:fldChar w:fldCharType="begin"/>
      </w:r>
      <w:r w:rsidR="00CE15DA">
        <w:rPr>
          <w:rFonts w:cstheme="minorHAnsi"/>
          <w:sz w:val="24"/>
          <w:szCs w:val="24"/>
        </w:rPr>
        <w:instrText xml:space="preserve"> ADDIN ZOTERO_ITEM CSL_CITATION {"citationID":"AyIytpY0","properties":{"formattedCitation":"[11]","plainCitation":"[11]","noteIndex":0},"citationItems":[{"id":12,"uris":["http://zotero.org/users/local/Hwz9nRDh/items/8MRJZKEN"],"itemData":{"id":12,"type":"article-journal","container-title":"The British Journal of Psychiatry","DOI":"10.1192/bjp.134.4.382","issue":"4","note":"publisher: Cambridge University Press","page":"382–389","title":"A New Depression Scale Designed to be Sensitive to Change","volume":"134","author":[{"family":"Montgomery","given":"Stuart A."},{"family":"Åsberg","given":"Marie"}],"issued":{"date-parts":[["1979"]]}}}],"schema":"https://github.com/citation-style-language/schema/raw/master/csl-citation.json"} </w:instrText>
      </w:r>
      <w:r w:rsidR="00CE15DA">
        <w:rPr>
          <w:rFonts w:cstheme="minorHAnsi"/>
          <w:sz w:val="24"/>
          <w:szCs w:val="24"/>
        </w:rPr>
        <w:fldChar w:fldCharType="separate"/>
      </w:r>
      <w:r w:rsidR="00761C09" w:rsidRPr="00761C09">
        <w:rPr>
          <w:rFonts w:ascii="Calibri" w:hAnsi="Calibri" w:cs="Calibri"/>
          <w:sz w:val="24"/>
        </w:rPr>
        <w:t>[11]</w:t>
      </w:r>
      <w:r w:rsidR="00CE15DA">
        <w:rPr>
          <w:rFonts w:cstheme="minorHAnsi"/>
          <w:sz w:val="24"/>
          <w:szCs w:val="24"/>
        </w:rPr>
        <w:fldChar w:fldCharType="end"/>
      </w:r>
      <w:r>
        <w:rPr>
          <w:rFonts w:cstheme="minorHAnsi"/>
          <w:sz w:val="24"/>
          <w:szCs w:val="24"/>
        </w:rPr>
        <w:t xml:space="preserve"> and the </w:t>
      </w:r>
      <w:r w:rsidR="00204BF4">
        <w:rPr>
          <w:rFonts w:cstheme="minorHAnsi"/>
          <w:sz w:val="24"/>
          <w:szCs w:val="24"/>
        </w:rPr>
        <w:t xml:space="preserve">Brief </w:t>
      </w:r>
      <w:r w:rsidR="000B2D45">
        <w:rPr>
          <w:rFonts w:cstheme="minorHAnsi"/>
          <w:sz w:val="24"/>
          <w:szCs w:val="24"/>
        </w:rPr>
        <w:t>Psychiatric</w:t>
      </w:r>
      <w:r w:rsidR="00204BF4">
        <w:rPr>
          <w:rFonts w:cstheme="minorHAnsi"/>
          <w:sz w:val="24"/>
          <w:szCs w:val="24"/>
        </w:rPr>
        <w:t xml:space="preserve"> Rating Scale (</w:t>
      </w:r>
      <w:r>
        <w:rPr>
          <w:rFonts w:cstheme="minorHAnsi"/>
          <w:sz w:val="24"/>
          <w:szCs w:val="24"/>
        </w:rPr>
        <w:t>BPRS</w:t>
      </w:r>
      <w:r w:rsidR="00204BF4">
        <w:rPr>
          <w:rFonts w:cstheme="minorHAnsi"/>
          <w:sz w:val="24"/>
          <w:szCs w:val="24"/>
        </w:rPr>
        <w:t>)</w:t>
      </w:r>
      <w:r>
        <w:rPr>
          <w:rFonts w:cstheme="minorHAnsi"/>
          <w:sz w:val="24"/>
          <w:szCs w:val="24"/>
        </w:rPr>
        <w:t xml:space="preserve"> score</w:t>
      </w:r>
      <w:r w:rsidR="00A60E07">
        <w:rPr>
          <w:rFonts w:cstheme="minorHAnsi"/>
          <w:sz w:val="24"/>
          <w:szCs w:val="24"/>
        </w:rPr>
        <w:t xml:space="preserve"> </w:t>
      </w:r>
      <w:r w:rsidR="00CE15DA">
        <w:rPr>
          <w:rFonts w:cstheme="minorHAnsi"/>
          <w:sz w:val="24"/>
          <w:szCs w:val="24"/>
        </w:rPr>
        <w:fldChar w:fldCharType="begin"/>
      </w:r>
      <w:r w:rsidR="00CE15DA">
        <w:rPr>
          <w:rFonts w:cstheme="minorHAnsi"/>
          <w:sz w:val="24"/>
          <w:szCs w:val="24"/>
        </w:rPr>
        <w:instrText xml:space="preserve"> ADDIN ZOTERO_ITEM CSL_CITATION {"citationID":"9JELCXz7","properties":{"formattedCitation":"[12]","plainCitation":"[12]","noteIndex":0},"citationItems":[{"id":13,"uris":["http://zotero.org/users/local/Hwz9nRDh/items/IT4I4BEI"],"itemData":{"id":13,"type":"article-journal","container-title":"Psychological Reports","DOI":"10.2466/pr0.1962.10.3.799","issue":"3","note":"_eprint: https://doi.org/10.2466/pr0.1962.10.3.799","page":"799-812","title":"The Brief Psychiatric Rating Scale","volume":"10","author":[{"family":"Overall","given":"John E."},{"family":"Gorham","given":"Donald R."}],"issued":{"date-parts":[["1962"]]}}}],"schema":"https://github.com/citation-style-language/schema/raw/master/csl-citation.json"} </w:instrText>
      </w:r>
      <w:r w:rsidR="00CE15DA">
        <w:rPr>
          <w:rFonts w:cstheme="minorHAnsi"/>
          <w:sz w:val="24"/>
          <w:szCs w:val="24"/>
        </w:rPr>
        <w:fldChar w:fldCharType="separate"/>
      </w:r>
      <w:r w:rsidR="00761C09" w:rsidRPr="00761C09">
        <w:rPr>
          <w:rFonts w:ascii="Calibri" w:hAnsi="Calibri" w:cs="Calibri"/>
          <w:sz w:val="24"/>
        </w:rPr>
        <w:t>[12]</w:t>
      </w:r>
      <w:r w:rsidR="00CE15DA">
        <w:rPr>
          <w:rFonts w:cstheme="minorHAnsi"/>
          <w:sz w:val="24"/>
          <w:szCs w:val="24"/>
        </w:rPr>
        <w:fldChar w:fldCharType="end"/>
      </w:r>
      <w:r>
        <w:rPr>
          <w:rFonts w:cstheme="minorHAnsi"/>
          <w:sz w:val="24"/>
          <w:szCs w:val="24"/>
        </w:rPr>
        <w:t xml:space="preserve">. These scores represent the severity levels of depression and schizophrenia respectively. A higher score generally represents a higher </w:t>
      </w:r>
      <w:r w:rsidR="0097093A">
        <w:rPr>
          <w:rFonts w:cstheme="minorHAnsi"/>
          <w:sz w:val="24"/>
          <w:szCs w:val="24"/>
        </w:rPr>
        <w:t xml:space="preserve">intensity of illness. This information was useful to us comparing activity levels at an individual level – to compare individuals with similar demographics and illness levels to see if mobility patterns are distinguishable between a particular patient with schizophrenia, a person with a depressive condition and a person of similar age and gender from the control group.  </w:t>
      </w:r>
      <w:r>
        <w:rPr>
          <w:rFonts w:cstheme="minorHAnsi"/>
          <w:sz w:val="24"/>
          <w:szCs w:val="24"/>
        </w:rPr>
        <w:t xml:space="preserve">  </w:t>
      </w:r>
    </w:p>
    <w:p w14:paraId="681963F4" w14:textId="77777777" w:rsidR="00034EB8" w:rsidRDefault="00034EB8" w:rsidP="00CF0A52">
      <w:pPr>
        <w:rPr>
          <w:rFonts w:cstheme="minorHAnsi"/>
          <w:sz w:val="24"/>
          <w:szCs w:val="24"/>
        </w:rPr>
      </w:pPr>
    </w:p>
    <w:p w14:paraId="7B9F5DBB" w14:textId="3CF69F7E" w:rsidR="007D3BC3" w:rsidRDefault="00296D7E" w:rsidP="00E837EF">
      <w:pPr>
        <w:pStyle w:val="Heading2"/>
        <w:rPr>
          <w:rFonts w:asciiTheme="minorHAnsi" w:hAnsiTheme="minorHAnsi" w:cstheme="minorHAnsi"/>
        </w:rPr>
      </w:pPr>
      <w:bookmarkStart w:id="9" w:name="_Toc133850406"/>
      <w:r w:rsidRPr="00E837EF">
        <w:rPr>
          <w:rFonts w:asciiTheme="minorHAnsi" w:hAnsiTheme="minorHAnsi" w:cstheme="minorHAnsi"/>
        </w:rPr>
        <w:t>2.</w:t>
      </w:r>
      <w:r w:rsidR="00AE7DBF">
        <w:rPr>
          <w:rFonts w:asciiTheme="minorHAnsi" w:hAnsiTheme="minorHAnsi" w:cstheme="minorHAnsi"/>
        </w:rPr>
        <w:t>2</w:t>
      </w:r>
      <w:r w:rsidRPr="00E837EF">
        <w:rPr>
          <w:rFonts w:asciiTheme="minorHAnsi" w:hAnsiTheme="minorHAnsi" w:cstheme="minorHAnsi"/>
        </w:rPr>
        <w:t xml:space="preserve"> </w:t>
      </w:r>
      <w:r w:rsidR="00114E76">
        <w:rPr>
          <w:rFonts w:asciiTheme="minorHAnsi" w:hAnsiTheme="minorHAnsi" w:cstheme="minorHAnsi"/>
        </w:rPr>
        <w:t>‘</w:t>
      </w:r>
      <w:r w:rsidR="007D3BC3" w:rsidRPr="00E837EF">
        <w:rPr>
          <w:rFonts w:asciiTheme="minorHAnsi" w:hAnsiTheme="minorHAnsi" w:cstheme="minorHAnsi"/>
        </w:rPr>
        <w:t>Depresjon: A Motor Activity Database of Depression Episodes in Unipolar and Bipolar Patients</w:t>
      </w:r>
      <w:r w:rsidR="00114E76">
        <w:rPr>
          <w:rFonts w:asciiTheme="minorHAnsi" w:hAnsiTheme="minorHAnsi" w:cstheme="minorHAnsi"/>
        </w:rPr>
        <w:t>’</w:t>
      </w:r>
      <w:bookmarkEnd w:id="9"/>
    </w:p>
    <w:p w14:paraId="1EF147D9" w14:textId="77777777" w:rsidR="005B6E59" w:rsidRPr="005B6E59" w:rsidRDefault="005B6E59" w:rsidP="005B6E59"/>
    <w:p w14:paraId="41DE994F" w14:textId="76B28CC3" w:rsidR="00E837EF" w:rsidRPr="00E837EF" w:rsidRDefault="00E837EF" w:rsidP="007D3BC3">
      <w:pPr>
        <w:rPr>
          <w:rFonts w:cstheme="minorHAnsi"/>
          <w:sz w:val="24"/>
          <w:szCs w:val="24"/>
        </w:rPr>
      </w:pPr>
      <w:r w:rsidRPr="00E837EF">
        <w:rPr>
          <w:rFonts w:cstheme="minorHAnsi"/>
          <w:sz w:val="24"/>
          <w:szCs w:val="24"/>
        </w:rPr>
        <w:t xml:space="preserve">The paper "Depresjon: A Motor Activity Database of Depression Episodes in Unipolar and Bipolar Patients" </w:t>
      </w:r>
      <w:r w:rsidR="00754B24">
        <w:rPr>
          <w:rFonts w:cstheme="minorHAnsi"/>
          <w:sz w:val="24"/>
          <w:szCs w:val="24"/>
        </w:rPr>
        <w:fldChar w:fldCharType="begin"/>
      </w:r>
      <w:r w:rsidR="00754B24">
        <w:rPr>
          <w:rFonts w:cstheme="minorHAnsi"/>
          <w:sz w:val="24"/>
          <w:szCs w:val="24"/>
        </w:rPr>
        <w:instrText xml:space="preserve"> ADDIN ZOTERO_ITEM CSL_CITATION {"citationID":"1b53T0pE","properties":{"formattedCitation":"[8]","plainCitation":"[8]","noteIndex":0},"citationItems":[{"id":14,"uris":["http://zotero.org/users/local/Hwz9nRDh/items/GXS3IJBM"],"itemData":{"id":14,"type":"book","note":"DOI: 10.1145/3204949.3208125","title":"Depresjon: A Motor Activity Database of Depression Episodes in Unipolar and Bipolar Patients","author":[{"family":"Garcia Ceja","given":"Enrique"},{"family":"Riegler","given":"Michael"},{"family":"Jakobsen","given":"Petter"},{"family":"Torresen","given":"Jim"},{"family":"Nordgreen","given":"T."},{"family":"Oedegaard","given":"Ketil"},{"family":"Fasmer","given":"Ole Bernt"}],"issued":{"date-parts":[["2018",5,8]]}}}],"schema":"https://github.com/citation-style-language/schema/raw/master/csl-citation.json"} </w:instrText>
      </w:r>
      <w:r w:rsidR="00754B24">
        <w:rPr>
          <w:rFonts w:cstheme="minorHAnsi"/>
          <w:sz w:val="24"/>
          <w:szCs w:val="24"/>
        </w:rPr>
        <w:fldChar w:fldCharType="separate"/>
      </w:r>
      <w:r w:rsidR="00761C09" w:rsidRPr="00761C09">
        <w:rPr>
          <w:rFonts w:ascii="Calibri" w:hAnsi="Calibri" w:cs="Calibri"/>
          <w:sz w:val="24"/>
        </w:rPr>
        <w:t>[8]</w:t>
      </w:r>
      <w:r w:rsidR="00754B24">
        <w:rPr>
          <w:rFonts w:cstheme="minorHAnsi"/>
          <w:sz w:val="24"/>
          <w:szCs w:val="24"/>
        </w:rPr>
        <w:fldChar w:fldCharType="end"/>
      </w:r>
      <w:r w:rsidR="00754B24">
        <w:rPr>
          <w:rFonts w:cstheme="minorHAnsi"/>
          <w:sz w:val="24"/>
          <w:szCs w:val="24"/>
        </w:rPr>
        <w:t xml:space="preserve"> </w:t>
      </w:r>
      <w:r w:rsidR="0051265D">
        <w:rPr>
          <w:rFonts w:cstheme="minorHAnsi"/>
          <w:sz w:val="24"/>
          <w:szCs w:val="24"/>
        </w:rPr>
        <w:t xml:space="preserve">uses </w:t>
      </w:r>
      <w:r w:rsidRPr="00E837EF">
        <w:rPr>
          <w:rFonts w:cstheme="minorHAnsi"/>
          <w:sz w:val="24"/>
          <w:szCs w:val="24"/>
        </w:rPr>
        <w:t>the dataset containing sensor data collected from</w:t>
      </w:r>
      <w:r w:rsidR="006B495C">
        <w:rPr>
          <w:rFonts w:cstheme="minorHAnsi"/>
          <w:sz w:val="24"/>
          <w:szCs w:val="24"/>
        </w:rPr>
        <w:t xml:space="preserve"> both</w:t>
      </w:r>
      <w:r w:rsidRPr="00E837EF">
        <w:rPr>
          <w:rFonts w:cstheme="minorHAnsi"/>
          <w:sz w:val="24"/>
          <w:szCs w:val="24"/>
        </w:rPr>
        <w:t xml:space="preserve"> patients suffering from depression</w:t>
      </w:r>
      <w:r w:rsidR="006B495C">
        <w:rPr>
          <w:rFonts w:cstheme="minorHAnsi"/>
          <w:sz w:val="24"/>
          <w:szCs w:val="24"/>
        </w:rPr>
        <w:t xml:space="preserve"> and the healthy (control) group</w:t>
      </w:r>
      <w:r w:rsidRPr="00E837EF">
        <w:rPr>
          <w:rFonts w:cstheme="minorHAnsi"/>
          <w:sz w:val="24"/>
          <w:szCs w:val="24"/>
        </w:rPr>
        <w:t xml:space="preserve">. </w:t>
      </w:r>
    </w:p>
    <w:p w14:paraId="447F756B" w14:textId="500D62C0" w:rsidR="00D24B36" w:rsidRDefault="00E837EF" w:rsidP="00E837EF">
      <w:pPr>
        <w:rPr>
          <w:rFonts w:cstheme="minorHAnsi"/>
          <w:sz w:val="24"/>
          <w:szCs w:val="24"/>
        </w:rPr>
      </w:pPr>
      <w:r w:rsidRPr="00E837EF">
        <w:rPr>
          <w:rFonts w:cstheme="minorHAnsi"/>
          <w:sz w:val="24"/>
          <w:szCs w:val="24"/>
        </w:rPr>
        <w:t xml:space="preserve">The patients' depressive state was </w:t>
      </w:r>
      <w:r w:rsidR="00951EDC" w:rsidRPr="00E837EF">
        <w:rPr>
          <w:rFonts w:cstheme="minorHAnsi"/>
          <w:sz w:val="24"/>
          <w:szCs w:val="24"/>
        </w:rPr>
        <w:t>labelled</w:t>
      </w:r>
      <w:r w:rsidRPr="00E837EF">
        <w:rPr>
          <w:rFonts w:cstheme="minorHAnsi"/>
          <w:sz w:val="24"/>
          <w:szCs w:val="24"/>
        </w:rPr>
        <w:t xml:space="preserve"> using ratings done by medical experts on the MADRS. Th</w:t>
      </w:r>
      <w:r w:rsidR="000B2D45">
        <w:rPr>
          <w:rFonts w:cstheme="minorHAnsi"/>
          <w:sz w:val="24"/>
          <w:szCs w:val="24"/>
        </w:rPr>
        <w:t xml:space="preserve">is scoring </w:t>
      </w:r>
      <w:r w:rsidRPr="00E837EF">
        <w:rPr>
          <w:rFonts w:cstheme="minorHAnsi"/>
          <w:sz w:val="24"/>
          <w:szCs w:val="24"/>
        </w:rPr>
        <w:t>consists of ten items that assess various symptoms of depression, including mood, anxiety, sleep, appetite, and concentration. The scores for each item are added together to obtain a total score, which ranges from 0 to 60. A higher score indicates greater severity of depression symptoms.</w:t>
      </w:r>
    </w:p>
    <w:p w14:paraId="10B4DBAA" w14:textId="1625D595" w:rsidR="00E837EF" w:rsidRPr="00E837EF" w:rsidRDefault="00E837EF" w:rsidP="00E837EF">
      <w:pPr>
        <w:rPr>
          <w:rFonts w:cstheme="minorHAnsi"/>
          <w:sz w:val="24"/>
          <w:szCs w:val="24"/>
        </w:rPr>
      </w:pPr>
      <w:r w:rsidRPr="00E837EF">
        <w:rPr>
          <w:rFonts w:cstheme="minorHAnsi"/>
          <w:sz w:val="24"/>
          <w:szCs w:val="24"/>
        </w:rPr>
        <w:lastRenderedPageBreak/>
        <w:t>The paper evaluated algorithms include Nearest Neighbors, Linear SVM, RBF SVM, Gaussian Process, Decision Tree, Random Forest, Neural Net, AdaBoost, Naive Bayes, and QDA. The evaluation was performed using 10-fold cross-validation and the performance metrics presented in the table include Precision, Recall, Accuracy, Specificity, Matthews Correlation Coefficient (MCC), and F1-score.</w:t>
      </w:r>
    </w:p>
    <w:p w14:paraId="62440BF0" w14:textId="367CECA0" w:rsidR="00E837EF" w:rsidRPr="00E837EF" w:rsidRDefault="00E837EF" w:rsidP="00E837EF">
      <w:pPr>
        <w:rPr>
          <w:rFonts w:cstheme="minorHAnsi"/>
          <w:sz w:val="24"/>
          <w:szCs w:val="24"/>
        </w:rPr>
      </w:pPr>
      <w:r w:rsidRPr="00E837EF">
        <w:rPr>
          <w:rFonts w:cstheme="minorHAnsi"/>
          <w:sz w:val="24"/>
          <w:szCs w:val="24"/>
        </w:rPr>
        <w:t xml:space="preserve">The results indicate that Linear SVM obtained the best overall weighted recall, accuracy, MCC, and F1-score. In general, all methods tested performed better than the ZeroR baseline (majority class) in terms of classification performance. However, the performance of the classifiers is still moderate, with the highest weighted average F1-score being </w:t>
      </w:r>
      <w:r w:rsidR="00A36647">
        <w:rPr>
          <w:rFonts w:cstheme="minorHAnsi"/>
          <w:sz w:val="24"/>
          <w:szCs w:val="24"/>
        </w:rPr>
        <w:t>78%</w:t>
      </w:r>
      <w:r w:rsidRPr="00E837EF">
        <w:rPr>
          <w:rFonts w:cstheme="minorHAnsi"/>
          <w:sz w:val="24"/>
          <w:szCs w:val="24"/>
        </w:rPr>
        <w:t xml:space="preserve"> for the Linear SVM classifier.</w:t>
      </w:r>
    </w:p>
    <w:p w14:paraId="57FBC465" w14:textId="77777777" w:rsidR="00E837EF" w:rsidRPr="00E837EF" w:rsidRDefault="00E837EF" w:rsidP="007D3BC3">
      <w:pPr>
        <w:rPr>
          <w:rFonts w:cstheme="minorHAnsi"/>
          <w:sz w:val="24"/>
          <w:szCs w:val="24"/>
        </w:rPr>
      </w:pPr>
    </w:p>
    <w:p w14:paraId="4F14208C" w14:textId="6F5C6E7C" w:rsidR="00E837EF" w:rsidRDefault="00D24B36" w:rsidP="00D24B36">
      <w:pPr>
        <w:pStyle w:val="Heading2"/>
        <w:rPr>
          <w:rFonts w:asciiTheme="minorHAnsi" w:eastAsia="NimbusRomNo9L-Regu" w:hAnsiTheme="minorHAnsi" w:cstheme="minorHAnsi"/>
        </w:rPr>
      </w:pPr>
      <w:bookmarkStart w:id="10" w:name="_Toc133850407"/>
      <w:r w:rsidRPr="00D24B36">
        <w:rPr>
          <w:rFonts w:asciiTheme="minorHAnsi" w:hAnsiTheme="minorHAnsi" w:cstheme="minorHAnsi"/>
          <w:szCs w:val="28"/>
        </w:rPr>
        <w:t>2.</w:t>
      </w:r>
      <w:r w:rsidR="00AE7DBF">
        <w:rPr>
          <w:rFonts w:asciiTheme="minorHAnsi" w:hAnsiTheme="minorHAnsi" w:cstheme="minorHAnsi"/>
          <w:szCs w:val="28"/>
        </w:rPr>
        <w:t>3</w:t>
      </w:r>
      <w:r w:rsidRPr="00D24B36">
        <w:rPr>
          <w:rFonts w:asciiTheme="minorHAnsi" w:hAnsiTheme="minorHAnsi" w:cstheme="minorHAnsi"/>
          <w:sz w:val="24"/>
          <w:szCs w:val="24"/>
        </w:rPr>
        <w:t xml:space="preserve"> </w:t>
      </w:r>
      <w:r w:rsidR="00114E76">
        <w:rPr>
          <w:rFonts w:asciiTheme="minorHAnsi" w:hAnsiTheme="minorHAnsi" w:cstheme="minorHAnsi"/>
          <w:sz w:val="24"/>
          <w:szCs w:val="24"/>
        </w:rPr>
        <w:t>‘</w:t>
      </w:r>
      <w:r w:rsidRPr="00D24B36">
        <w:rPr>
          <w:rFonts w:asciiTheme="minorHAnsi" w:eastAsia="NimbusRomNo9L-Regu" w:hAnsiTheme="minorHAnsi" w:cstheme="minorHAnsi"/>
        </w:rPr>
        <w:t>PSYKOSE: A Motor Activity Database of Patients</w:t>
      </w:r>
      <w:r>
        <w:rPr>
          <w:rFonts w:asciiTheme="minorHAnsi" w:eastAsia="NimbusRomNo9L-Regu" w:hAnsiTheme="minorHAnsi" w:cstheme="minorHAnsi"/>
        </w:rPr>
        <w:t xml:space="preserve"> </w:t>
      </w:r>
      <w:r w:rsidRPr="00D24B36">
        <w:rPr>
          <w:rFonts w:asciiTheme="minorHAnsi" w:eastAsia="NimbusRomNo9L-Regu" w:hAnsiTheme="minorHAnsi" w:cstheme="minorHAnsi"/>
        </w:rPr>
        <w:t>with Schizophrenia</w:t>
      </w:r>
      <w:r w:rsidR="00114E76">
        <w:rPr>
          <w:rFonts w:asciiTheme="minorHAnsi" w:eastAsia="NimbusRomNo9L-Regu" w:hAnsiTheme="minorHAnsi" w:cstheme="minorHAnsi"/>
        </w:rPr>
        <w:t>’</w:t>
      </w:r>
      <w:bookmarkEnd w:id="10"/>
    </w:p>
    <w:p w14:paraId="6DD3C335" w14:textId="4B212754" w:rsidR="00D24B36" w:rsidRDefault="00D24B36" w:rsidP="00D24B36">
      <w:pPr>
        <w:rPr>
          <w:sz w:val="24"/>
          <w:szCs w:val="24"/>
        </w:rPr>
      </w:pPr>
    </w:p>
    <w:p w14:paraId="2D398CE2" w14:textId="2CB018CE" w:rsidR="00366D10" w:rsidRPr="006B495C" w:rsidRDefault="00366D10" w:rsidP="006B495C">
      <w:pPr>
        <w:spacing w:after="0"/>
      </w:pPr>
      <w:r w:rsidRPr="00AD5CBC">
        <w:rPr>
          <w:sz w:val="24"/>
          <w:szCs w:val="24"/>
        </w:rPr>
        <w:t>Th</w:t>
      </w:r>
      <w:r w:rsidR="006B495C" w:rsidRPr="00AD5CBC">
        <w:rPr>
          <w:sz w:val="24"/>
          <w:szCs w:val="24"/>
        </w:rPr>
        <w:t xml:space="preserve">e paper PSYKOSE: A Motor Activity Database of Patients with Schizophrenia </w:t>
      </w:r>
      <w:r w:rsidR="00754B24">
        <w:rPr>
          <w:sz w:val="24"/>
          <w:szCs w:val="24"/>
        </w:rPr>
        <w:fldChar w:fldCharType="begin"/>
      </w:r>
      <w:r w:rsidR="00754B24">
        <w:rPr>
          <w:sz w:val="24"/>
          <w:szCs w:val="24"/>
        </w:rPr>
        <w:instrText xml:space="preserve"> ADDIN ZOTERO_ITEM CSL_CITATION {"citationID":"e9FAx9pu","properties":{"formattedCitation":"[9]","plainCitation":"[9]","noteIndex":0},"citationItems":[{"id":15,"uris":["http://zotero.org/users/local/Hwz9nRDh/items/4SJZP8BV"],"itemData":{"id":15,"type":"paper-conference","DOI":"10.1109/CBMS49503.2020.00064","page":"303-308","title":"PSYKOSE: A Motor Activity Database of Patients with Schizophrenia","author":[{"family":"Jakobsen","given":"Petter"},{"family":"Garcia Ceja","given":"Enrique"},{"family":"Stabell","given":"Lena"},{"family":"Oedegaard","given":"Ketil"},{"family":"Berle","given":"Jan"},{"family":"Thambawita","given":"Vajira"},{"family":"Hicks","given":"Steven"},{"family":"Halvorsen","given":"Pål"},{"family":"Fasmer","given":"Ole Bernt"},{"family":"Riegler","given":"Michael"}],"issued":{"date-parts":[["2020",7]]}}}],"schema":"https://github.com/citation-style-language/schema/raw/master/csl-citation.json"} </w:instrText>
      </w:r>
      <w:r w:rsidR="00754B24">
        <w:rPr>
          <w:sz w:val="24"/>
          <w:szCs w:val="24"/>
        </w:rPr>
        <w:fldChar w:fldCharType="separate"/>
      </w:r>
      <w:r w:rsidR="00761C09" w:rsidRPr="00761C09">
        <w:rPr>
          <w:rFonts w:ascii="Calibri" w:hAnsi="Calibri" w:cs="Calibri"/>
          <w:sz w:val="24"/>
        </w:rPr>
        <w:t>[9]</w:t>
      </w:r>
      <w:r w:rsidR="00754B24">
        <w:rPr>
          <w:sz w:val="24"/>
          <w:szCs w:val="24"/>
        </w:rPr>
        <w:fldChar w:fldCharType="end"/>
      </w:r>
      <w:r w:rsidR="006B495C" w:rsidRPr="00AD5CBC">
        <w:rPr>
          <w:sz w:val="24"/>
          <w:szCs w:val="24"/>
        </w:rPr>
        <w:t xml:space="preserve"> </w:t>
      </w:r>
      <w:r w:rsidRPr="00AD5CBC">
        <w:rPr>
          <w:sz w:val="24"/>
          <w:szCs w:val="24"/>
        </w:rPr>
        <w:t>is the</w:t>
      </w:r>
      <w:r>
        <w:rPr>
          <w:sz w:val="24"/>
          <w:szCs w:val="24"/>
        </w:rPr>
        <w:t xml:space="preserve"> source study of the </w:t>
      </w:r>
      <w:r w:rsidR="00DB56B8">
        <w:rPr>
          <w:sz w:val="24"/>
          <w:szCs w:val="24"/>
        </w:rPr>
        <w:t>Schizophrenia</w:t>
      </w:r>
      <w:r>
        <w:rPr>
          <w:sz w:val="24"/>
          <w:szCs w:val="24"/>
        </w:rPr>
        <w:t xml:space="preserve"> data that will be used in this project. T</w:t>
      </w:r>
      <w:r w:rsidRPr="00366D10">
        <w:rPr>
          <w:sz w:val="24"/>
          <w:szCs w:val="24"/>
        </w:rPr>
        <w:t xml:space="preserve">he authors describe the design and implementation of the PSYKOSE database, including the data collection process and the </w:t>
      </w:r>
      <w:r w:rsidR="00DB56B8" w:rsidRPr="00366D10">
        <w:rPr>
          <w:sz w:val="24"/>
          <w:szCs w:val="24"/>
        </w:rPr>
        <w:t>pre-processing</w:t>
      </w:r>
      <w:r w:rsidRPr="00366D10">
        <w:rPr>
          <w:sz w:val="24"/>
          <w:szCs w:val="24"/>
        </w:rPr>
        <w:t xml:space="preserve"> steps used to clean and normalize the data. They also provide some initial analysis of the data, including a comparison of the motor activity patterns of patients during psychotic and non-psychotic episodes.</w:t>
      </w:r>
    </w:p>
    <w:p w14:paraId="23B94133" w14:textId="03D41795" w:rsidR="00366D10" w:rsidRDefault="00366D10" w:rsidP="00366D10">
      <w:pPr>
        <w:rPr>
          <w:sz w:val="24"/>
          <w:szCs w:val="24"/>
        </w:rPr>
      </w:pPr>
      <w:r w:rsidRPr="00366D10">
        <w:rPr>
          <w:sz w:val="24"/>
          <w:szCs w:val="24"/>
        </w:rPr>
        <w:t>The paper de</w:t>
      </w:r>
      <w:r>
        <w:rPr>
          <w:sz w:val="24"/>
          <w:szCs w:val="24"/>
        </w:rPr>
        <w:t>m</w:t>
      </w:r>
      <w:r w:rsidRPr="00366D10">
        <w:rPr>
          <w:sz w:val="24"/>
          <w:szCs w:val="24"/>
        </w:rPr>
        <w:t>onstrates that patients with schizophrenia exhibited significantly lower levels of physical activity and spent more time sedentary compared to healthy controls. Furthermore, they found that patients with schizophrenia had significantly higher variability in their physical activity levels than healthy controls.</w:t>
      </w:r>
    </w:p>
    <w:p w14:paraId="55BB0991" w14:textId="718C7A17" w:rsidR="006B495C" w:rsidRDefault="00DB56B8" w:rsidP="00DB56B8">
      <w:pPr>
        <w:rPr>
          <w:sz w:val="24"/>
          <w:szCs w:val="24"/>
        </w:rPr>
      </w:pPr>
      <w:r w:rsidRPr="00DB56B8">
        <w:rPr>
          <w:sz w:val="24"/>
          <w:szCs w:val="24"/>
        </w:rPr>
        <w:t>Four different machine learning algorithms to classify patients - Logistic Regression, Random Forest, Extreme Gradient Boosting, and Light Gradient Boosting, with an ensemble method used to combine them. The metrics used to evaluate their performance were average precision and area under the curve. The testing was stratified to balance the number of schizophrenic and non-schizophrenic data points.</w:t>
      </w:r>
      <w:r w:rsidR="00AD5CBC">
        <w:rPr>
          <w:sz w:val="24"/>
          <w:szCs w:val="24"/>
        </w:rPr>
        <w:t xml:space="preserve"> The source code ‘</w:t>
      </w:r>
      <w:r w:rsidR="00AD5CBC" w:rsidRPr="00AD5CBC">
        <w:rPr>
          <w:i/>
          <w:iCs/>
          <w:sz w:val="24"/>
          <w:szCs w:val="24"/>
        </w:rPr>
        <w:t>schizophrenia_baseline_experiment.py’</w:t>
      </w:r>
      <w:r w:rsidR="00AD5CBC">
        <w:rPr>
          <w:sz w:val="24"/>
          <w:szCs w:val="24"/>
        </w:rPr>
        <w:t xml:space="preserve"> that produced the results was made available. </w:t>
      </w:r>
    </w:p>
    <w:p w14:paraId="57298D88" w14:textId="1A56DFFB" w:rsidR="00DB56B8" w:rsidRPr="00DB56B8" w:rsidRDefault="00DB56B8" w:rsidP="00DB56B8">
      <w:pPr>
        <w:rPr>
          <w:sz w:val="24"/>
          <w:szCs w:val="24"/>
        </w:rPr>
      </w:pPr>
      <w:r w:rsidRPr="00DB56B8">
        <w:rPr>
          <w:sz w:val="24"/>
          <w:szCs w:val="24"/>
        </w:rPr>
        <w:t xml:space="preserve">The results show that all four algorithms performed well with average precision and </w:t>
      </w:r>
      <w:r w:rsidR="00AD5CBC">
        <w:rPr>
          <w:sz w:val="24"/>
          <w:szCs w:val="24"/>
        </w:rPr>
        <w:t xml:space="preserve">AUC of </w:t>
      </w:r>
      <w:r w:rsidRPr="00DB56B8">
        <w:rPr>
          <w:sz w:val="24"/>
          <w:szCs w:val="24"/>
        </w:rPr>
        <w:t>80</w:t>
      </w:r>
      <w:r w:rsidR="00AD5CBC">
        <w:rPr>
          <w:sz w:val="24"/>
          <w:szCs w:val="24"/>
        </w:rPr>
        <w:t>%</w:t>
      </w:r>
      <w:r w:rsidRPr="00DB56B8">
        <w:rPr>
          <w:sz w:val="24"/>
          <w:szCs w:val="24"/>
        </w:rPr>
        <w:t xml:space="preserve">. Logistic regression performed best in terms of average precision and area under the curve. The precision-recall curve for Logistic Regression and 90% of the data as a test set showed very good performance even with a small number of training data. The random baseline threshold was </w:t>
      </w:r>
      <w:r w:rsidR="00AD5CBC">
        <w:rPr>
          <w:sz w:val="24"/>
          <w:szCs w:val="24"/>
        </w:rPr>
        <w:t>41%</w:t>
      </w:r>
      <w:r w:rsidRPr="00DB56B8">
        <w:rPr>
          <w:sz w:val="24"/>
          <w:szCs w:val="24"/>
        </w:rPr>
        <w:t xml:space="preserve"> for true positive divided by all samples. The </w:t>
      </w:r>
      <w:r w:rsidR="00AD5CBC">
        <w:rPr>
          <w:sz w:val="24"/>
          <w:szCs w:val="24"/>
        </w:rPr>
        <w:t>receiver operating characteristic (ROC)</w:t>
      </w:r>
      <w:r w:rsidRPr="00DB56B8">
        <w:rPr>
          <w:sz w:val="24"/>
          <w:szCs w:val="24"/>
        </w:rPr>
        <w:t xml:space="preserve"> </w:t>
      </w:r>
      <w:r w:rsidR="00B04CDC">
        <w:rPr>
          <w:sz w:val="24"/>
          <w:szCs w:val="24"/>
        </w:rPr>
        <w:t xml:space="preserve">for the </w:t>
      </w:r>
      <w:r w:rsidR="00627C07">
        <w:rPr>
          <w:sz w:val="24"/>
          <w:szCs w:val="24"/>
        </w:rPr>
        <w:t>Logistic</w:t>
      </w:r>
      <w:r w:rsidR="00B04CDC">
        <w:rPr>
          <w:sz w:val="24"/>
          <w:szCs w:val="24"/>
        </w:rPr>
        <w:t xml:space="preserve"> Regression using 90% of the dataset as a test set </w:t>
      </w:r>
      <w:r w:rsidRPr="00DB56B8">
        <w:rPr>
          <w:sz w:val="24"/>
          <w:szCs w:val="24"/>
        </w:rPr>
        <w:t xml:space="preserve">also showed good performance with an </w:t>
      </w:r>
      <w:r w:rsidR="00AD5CBC">
        <w:rPr>
          <w:sz w:val="24"/>
          <w:szCs w:val="24"/>
        </w:rPr>
        <w:t>AUC</w:t>
      </w:r>
      <w:r w:rsidR="00B04CDC">
        <w:rPr>
          <w:sz w:val="24"/>
          <w:szCs w:val="24"/>
        </w:rPr>
        <w:t xml:space="preserve"> of</w:t>
      </w:r>
      <w:r w:rsidR="00AD5CBC">
        <w:rPr>
          <w:sz w:val="24"/>
          <w:szCs w:val="24"/>
        </w:rPr>
        <w:t xml:space="preserve"> 92%</w:t>
      </w:r>
      <w:r w:rsidRPr="00DB56B8">
        <w:rPr>
          <w:sz w:val="24"/>
          <w:szCs w:val="24"/>
        </w:rPr>
        <w:t>.</w:t>
      </w:r>
    </w:p>
    <w:p w14:paraId="317838C8" w14:textId="2D974686" w:rsidR="00DB56B8" w:rsidRDefault="00DB56B8" w:rsidP="00366D10">
      <w:pPr>
        <w:rPr>
          <w:sz w:val="24"/>
          <w:szCs w:val="24"/>
        </w:rPr>
      </w:pPr>
      <w:r w:rsidRPr="00DB56B8">
        <w:rPr>
          <w:sz w:val="24"/>
          <w:szCs w:val="24"/>
        </w:rPr>
        <w:t xml:space="preserve">Overall, the results suggest that the motor activity data of patients with schizophrenia can be effectively classified using machine learning algorithms, particularly logistic regression. </w:t>
      </w:r>
    </w:p>
    <w:p w14:paraId="6859F0D2" w14:textId="77777777" w:rsidR="00DB56B8" w:rsidRPr="00D24B36" w:rsidRDefault="00DB56B8" w:rsidP="00366D10">
      <w:pPr>
        <w:rPr>
          <w:sz w:val="24"/>
          <w:szCs w:val="24"/>
        </w:rPr>
      </w:pPr>
    </w:p>
    <w:p w14:paraId="337BE705" w14:textId="4A43B9C6" w:rsidR="0051265D" w:rsidRPr="00E837EF" w:rsidRDefault="0051265D" w:rsidP="0051265D">
      <w:pPr>
        <w:pStyle w:val="Heading2"/>
        <w:rPr>
          <w:rFonts w:asciiTheme="minorHAnsi" w:hAnsiTheme="minorHAnsi" w:cstheme="minorHAnsi"/>
        </w:rPr>
      </w:pPr>
      <w:bookmarkStart w:id="11" w:name="_Toc133850408"/>
      <w:r w:rsidRPr="00E837EF">
        <w:rPr>
          <w:rFonts w:asciiTheme="minorHAnsi" w:hAnsiTheme="minorHAnsi" w:cstheme="minorHAnsi"/>
        </w:rPr>
        <w:lastRenderedPageBreak/>
        <w:t>2.</w:t>
      </w:r>
      <w:r w:rsidR="00AE7DBF">
        <w:rPr>
          <w:rFonts w:asciiTheme="minorHAnsi" w:hAnsiTheme="minorHAnsi" w:cstheme="minorHAnsi"/>
        </w:rPr>
        <w:t>4</w:t>
      </w:r>
      <w:r w:rsidRPr="00E837EF">
        <w:rPr>
          <w:rFonts w:asciiTheme="minorHAnsi" w:hAnsiTheme="minorHAnsi" w:cstheme="minorHAnsi"/>
        </w:rPr>
        <w:t xml:space="preserve"> </w:t>
      </w:r>
      <w:r w:rsidR="00114E76">
        <w:rPr>
          <w:rFonts w:asciiTheme="minorHAnsi" w:hAnsiTheme="minorHAnsi" w:cstheme="minorHAnsi"/>
        </w:rPr>
        <w:t>‘</w:t>
      </w:r>
      <w:r w:rsidRPr="00E837EF">
        <w:rPr>
          <w:rFonts w:asciiTheme="minorHAnsi" w:hAnsiTheme="minorHAnsi" w:cstheme="minorHAnsi"/>
        </w:rPr>
        <w:t>Classification of Depressive and Schizophrenic Episodes using Night-Time Motor Activity Signals</w:t>
      </w:r>
      <w:r w:rsidR="00114E76">
        <w:rPr>
          <w:rFonts w:asciiTheme="minorHAnsi" w:hAnsiTheme="minorHAnsi" w:cstheme="minorHAnsi"/>
        </w:rPr>
        <w:t>’</w:t>
      </w:r>
      <w:bookmarkEnd w:id="11"/>
    </w:p>
    <w:p w14:paraId="335A822F" w14:textId="77777777" w:rsidR="0051265D" w:rsidRPr="00E837EF" w:rsidRDefault="0051265D" w:rsidP="0051265D">
      <w:pPr>
        <w:rPr>
          <w:rFonts w:cstheme="minorHAnsi"/>
          <w:sz w:val="24"/>
          <w:szCs w:val="24"/>
        </w:rPr>
      </w:pPr>
    </w:p>
    <w:p w14:paraId="324116F9" w14:textId="19704038" w:rsidR="0051265D" w:rsidRDefault="0051265D" w:rsidP="0051265D">
      <w:pPr>
        <w:rPr>
          <w:rFonts w:cstheme="minorHAnsi"/>
          <w:sz w:val="24"/>
          <w:szCs w:val="24"/>
        </w:rPr>
      </w:pPr>
      <w:r w:rsidRPr="00E837EF">
        <w:rPr>
          <w:rFonts w:cstheme="minorHAnsi"/>
          <w:sz w:val="24"/>
          <w:szCs w:val="24"/>
        </w:rPr>
        <w:t xml:space="preserve">In the study </w:t>
      </w:r>
      <w:r w:rsidR="00B04CDC" w:rsidRPr="00E837EF">
        <w:rPr>
          <w:rFonts w:cstheme="minorHAnsi"/>
        </w:rPr>
        <w:t xml:space="preserve">Classification of Depressive and Schizophrenic Episodes using Night-Time Motor Activity </w:t>
      </w:r>
      <w:r w:rsidR="008A06EB" w:rsidRPr="00E837EF">
        <w:rPr>
          <w:rFonts w:cstheme="minorHAnsi"/>
        </w:rPr>
        <w:t>Signals</w:t>
      </w:r>
      <w:r w:rsidR="008A06EB">
        <w:rPr>
          <w:rFonts w:cstheme="minorHAnsi"/>
          <w:sz w:val="24"/>
          <w:szCs w:val="24"/>
        </w:rPr>
        <w:t xml:space="preserve"> </w:t>
      </w:r>
      <w:r w:rsidR="00754B24">
        <w:rPr>
          <w:rFonts w:cstheme="minorHAnsi"/>
          <w:sz w:val="24"/>
          <w:szCs w:val="24"/>
        </w:rPr>
        <w:fldChar w:fldCharType="begin"/>
      </w:r>
      <w:r w:rsidR="00754B24">
        <w:rPr>
          <w:rFonts w:cstheme="minorHAnsi"/>
          <w:sz w:val="24"/>
          <w:szCs w:val="24"/>
        </w:rPr>
        <w:instrText xml:space="preserve"> ADDIN ZOTERO_ITEM CSL_CITATION {"citationID":"hAx0rcz4","properties":{"formattedCitation":"[7]","plainCitation":"[7]","noteIndex":0},"citationItems":[{"id":16,"uris":["http://zotero.org/users/local/Hwz9nRDh/items/9R54482P"],"itemData":{"id":16,"type":"article-journal","abstract":"Major depressive disorder (MDD) is the most recurrent mental illness globally, affecting approximately 5% of adults. Furthermore, according to the National  Institute of Mental Health (NIMH) of the U.S., calculating an actual  schizophrenia prevalence rate is challenging because of this illness's  underdiagnosis. Still, most current global metrics hover between 0.33% and 0.75%.  Machine-learning scientists use data from diverse sources to analyze, classify,  or predict to improve the psychiatric attention, diagnosis, and treatment of MDD,  schizophrenia, and other psychiatric conditions. Motor activity data are gaining  popularity in mental illness diagnosis assistance because they are a  cost-effective and noninvasive method. In the knowledge discovery in databases  (KDD) framework, a model to classify depressive and schizophrenic patients from  healthy controls is constructed using accelerometer data. Taking advantage of the  multiple sleep disorders caused by mental disorders, the main objective is to  increase the model's accuracy by employing only data from night-time activity. To  compare the classification between the stages of the day and improve the accuracy  of the classification, the total activity signal was cut into hourly time lapses  and then grouped into subdatasets depending on the phases of the day: morning  (06:00-11:59), afternoon (12:00-17:59), evening (18:00-23:59), and night  (00:00-05:59). Random forest classifier (RFC) is the algorithm proposed for  multiclass classification, and it uses accuracy, recall, precision, the Matthews  correlation coefficient, and F1 score to measure its efficiency. The best model  was night-featured data and RFC, with 98% accuracy for the classification of  three classes. The effectiveness of this experiment leads to less monitoring time  for patients, reducing stress and anxiety, producing more efficient models, using  wearables, and increasing the amount of data.","container-title":"Healthcare (Basel, Switzerland)","DOI":"10.3390/healthcare10071256","ISSN":"2227-9032","issue":"7","journalAbbreviation":"Healthcare (Basel)","language":"eng","note":"publisher-place: Switzerland\nPMID: 35885784 \nPMCID: PMC9318635","title":"Classification of Depressive and Schizophrenic Episodes Using Night-Time Motor Activity Signal.","volume":"10","author":[{"family":"Rodríguez-Ruiz","given":"Julieta G."},{"family":"Galván-Tejada","given":"Carlos E."},{"family":"Luna-García","given":"Huizilopoztli"},{"family":"Gamboa-Rosales","given":"Hamurabi"},{"family":"Celaya-Padilla","given":"José M."},{"family":"Arceo-Olague","given":"José G."},{"family":"Galván Tejada","given":"Jorge I."}],"issued":{"date-parts":[["2022",7,5]]}}}],"schema":"https://github.com/citation-style-language/schema/raw/master/csl-citation.json"} </w:instrText>
      </w:r>
      <w:r w:rsidR="00754B24">
        <w:rPr>
          <w:rFonts w:cstheme="minorHAnsi"/>
          <w:sz w:val="24"/>
          <w:szCs w:val="24"/>
        </w:rPr>
        <w:fldChar w:fldCharType="separate"/>
      </w:r>
      <w:r w:rsidR="00761C09" w:rsidRPr="00761C09">
        <w:rPr>
          <w:rFonts w:ascii="Calibri" w:hAnsi="Calibri" w:cs="Calibri"/>
          <w:sz w:val="24"/>
        </w:rPr>
        <w:t>[7]</w:t>
      </w:r>
      <w:r w:rsidR="00754B24">
        <w:rPr>
          <w:rFonts w:cstheme="minorHAnsi"/>
          <w:sz w:val="24"/>
          <w:szCs w:val="24"/>
        </w:rPr>
        <w:fldChar w:fldCharType="end"/>
      </w:r>
      <w:r w:rsidRPr="00E837EF">
        <w:rPr>
          <w:rFonts w:cstheme="minorHAnsi"/>
          <w:sz w:val="24"/>
          <w:szCs w:val="24"/>
        </w:rPr>
        <w:t xml:space="preserve">, </w:t>
      </w:r>
      <w:r>
        <w:rPr>
          <w:rFonts w:cstheme="minorHAnsi"/>
          <w:sz w:val="24"/>
          <w:szCs w:val="24"/>
        </w:rPr>
        <w:t>t</w:t>
      </w:r>
      <w:r w:rsidRPr="00CF0A52">
        <w:rPr>
          <w:rFonts w:cstheme="minorHAnsi"/>
          <w:sz w:val="24"/>
          <w:szCs w:val="24"/>
        </w:rPr>
        <w:t>he objective was to increase the accuracy of the classification by employing only data from night-time activity</w:t>
      </w:r>
      <w:r w:rsidR="00981A48">
        <w:rPr>
          <w:rFonts w:cstheme="minorHAnsi"/>
          <w:sz w:val="24"/>
          <w:szCs w:val="24"/>
        </w:rPr>
        <w:t xml:space="preserve"> (00:00-05:59)</w:t>
      </w:r>
      <w:r w:rsidRPr="00CF0A52">
        <w:rPr>
          <w:rFonts w:cstheme="minorHAnsi"/>
          <w:sz w:val="24"/>
          <w:szCs w:val="24"/>
        </w:rPr>
        <w:t>. R</w:t>
      </w:r>
      <w:r>
        <w:rPr>
          <w:rFonts w:cstheme="minorHAnsi"/>
          <w:sz w:val="24"/>
          <w:szCs w:val="24"/>
        </w:rPr>
        <w:t xml:space="preserve">andom Forest </w:t>
      </w:r>
      <w:r w:rsidRPr="00CF0A52">
        <w:rPr>
          <w:rFonts w:cstheme="minorHAnsi"/>
          <w:sz w:val="24"/>
          <w:szCs w:val="24"/>
        </w:rPr>
        <w:t>C</w:t>
      </w:r>
      <w:r>
        <w:rPr>
          <w:rFonts w:cstheme="minorHAnsi"/>
          <w:sz w:val="24"/>
          <w:szCs w:val="24"/>
        </w:rPr>
        <w:t>lassifier (RFC)</w:t>
      </w:r>
      <w:r w:rsidRPr="00CF0A52">
        <w:rPr>
          <w:rFonts w:cstheme="minorHAnsi"/>
          <w:sz w:val="24"/>
          <w:szCs w:val="24"/>
        </w:rPr>
        <w:t xml:space="preserve"> models were trained to classify activity data from </w:t>
      </w:r>
      <w:r>
        <w:rPr>
          <w:rFonts w:cstheme="minorHAnsi"/>
          <w:sz w:val="24"/>
          <w:szCs w:val="24"/>
        </w:rPr>
        <w:t xml:space="preserve">the datasets </w:t>
      </w:r>
      <w:r w:rsidR="00034EB8">
        <w:rPr>
          <w:rFonts w:cstheme="minorHAnsi"/>
          <w:sz w:val="24"/>
          <w:szCs w:val="24"/>
        </w:rPr>
        <w:t>already described</w:t>
      </w:r>
      <w:r>
        <w:rPr>
          <w:rFonts w:cstheme="minorHAnsi"/>
          <w:sz w:val="24"/>
          <w:szCs w:val="24"/>
        </w:rPr>
        <w:t xml:space="preserve">: 32 </w:t>
      </w:r>
      <w:r w:rsidRPr="00CF0A52">
        <w:rPr>
          <w:rFonts w:cstheme="minorHAnsi"/>
          <w:sz w:val="24"/>
          <w:szCs w:val="24"/>
        </w:rPr>
        <w:t xml:space="preserve">healthy controls, </w:t>
      </w:r>
      <w:r>
        <w:rPr>
          <w:rFonts w:cstheme="minorHAnsi"/>
          <w:sz w:val="24"/>
          <w:szCs w:val="24"/>
        </w:rPr>
        <w:t xml:space="preserve">22 </w:t>
      </w:r>
      <w:r w:rsidRPr="00CF0A52">
        <w:rPr>
          <w:rFonts w:cstheme="minorHAnsi"/>
          <w:sz w:val="24"/>
          <w:szCs w:val="24"/>
        </w:rPr>
        <w:t xml:space="preserve">schizophrenic patients, and </w:t>
      </w:r>
      <w:r>
        <w:rPr>
          <w:rFonts w:cstheme="minorHAnsi"/>
          <w:sz w:val="24"/>
          <w:szCs w:val="24"/>
        </w:rPr>
        <w:t xml:space="preserve">23 </w:t>
      </w:r>
      <w:r w:rsidRPr="00CF0A52">
        <w:rPr>
          <w:rFonts w:cstheme="minorHAnsi"/>
          <w:sz w:val="24"/>
          <w:szCs w:val="24"/>
        </w:rPr>
        <w:t xml:space="preserve">depressive patients. The data was divided into time segments (night-time, morning, afternoon, and evening), and fivefold cross-validation was performed to obtain accuracy metrics for each model. Additionally, precision, recall, F1 score, and MCC were calculated for each model and class, and ROC curves were generated to provide a general model representation. </w:t>
      </w:r>
    </w:p>
    <w:p w14:paraId="3089D9F9" w14:textId="5ADE979E" w:rsidR="0051265D" w:rsidRDefault="0051265D" w:rsidP="00B04CDC">
      <w:pPr>
        <w:rPr>
          <w:rFonts w:cstheme="minorHAnsi"/>
          <w:sz w:val="24"/>
          <w:szCs w:val="24"/>
        </w:rPr>
      </w:pPr>
      <w:r w:rsidRPr="00CF0A52">
        <w:rPr>
          <w:rFonts w:cstheme="minorHAnsi"/>
          <w:sz w:val="24"/>
          <w:szCs w:val="24"/>
        </w:rPr>
        <w:t xml:space="preserve">The study found that despite data imbalance, the RFC models performed well in classifying the different groups, with accuracy ranging from 80.92% to 98.62% depending on the time segment. The results showed that the best model was night-featured data and the random forest classifier, with 98% accuracy for the classification of three classes. </w:t>
      </w:r>
    </w:p>
    <w:p w14:paraId="286B7AAA" w14:textId="77777777" w:rsidR="00B04CDC" w:rsidRPr="00B04CDC" w:rsidRDefault="00B04CDC" w:rsidP="00B04CDC">
      <w:pPr>
        <w:rPr>
          <w:rFonts w:cstheme="minorHAnsi"/>
          <w:sz w:val="24"/>
          <w:szCs w:val="24"/>
        </w:rPr>
      </w:pPr>
    </w:p>
    <w:p w14:paraId="3F054AEC" w14:textId="1D3BDED7" w:rsidR="007D3BC3" w:rsidRPr="005B6E59" w:rsidRDefault="005B6E59" w:rsidP="005B6E59">
      <w:pPr>
        <w:pStyle w:val="Heading2"/>
        <w:rPr>
          <w:rFonts w:asciiTheme="minorHAnsi" w:hAnsiTheme="minorHAnsi" w:cstheme="minorHAnsi"/>
        </w:rPr>
      </w:pPr>
      <w:bookmarkStart w:id="12" w:name="_Toc133850409"/>
      <w:r w:rsidRPr="005B6E59">
        <w:rPr>
          <w:rFonts w:asciiTheme="minorHAnsi" w:hAnsiTheme="minorHAnsi" w:cstheme="minorHAnsi"/>
        </w:rPr>
        <w:t>2.</w:t>
      </w:r>
      <w:r w:rsidR="00AE7DBF">
        <w:rPr>
          <w:rFonts w:asciiTheme="minorHAnsi" w:hAnsiTheme="minorHAnsi" w:cstheme="minorHAnsi"/>
        </w:rPr>
        <w:t>5</w:t>
      </w:r>
      <w:r w:rsidRPr="005B6E59">
        <w:rPr>
          <w:rFonts w:asciiTheme="minorHAnsi" w:hAnsiTheme="minorHAnsi" w:cstheme="minorHAnsi"/>
        </w:rPr>
        <w:t xml:space="preserve"> </w:t>
      </w:r>
      <w:r w:rsidR="00114E76">
        <w:rPr>
          <w:rFonts w:asciiTheme="minorHAnsi" w:hAnsiTheme="minorHAnsi" w:cstheme="minorHAnsi"/>
        </w:rPr>
        <w:t>‘</w:t>
      </w:r>
      <w:r w:rsidR="00CF0A52" w:rsidRPr="005B6E59">
        <w:rPr>
          <w:rFonts w:asciiTheme="minorHAnsi" w:hAnsiTheme="minorHAnsi" w:cstheme="minorHAnsi"/>
        </w:rPr>
        <w:t>A Dat</w:t>
      </w:r>
      <w:r w:rsidRPr="005B6E59">
        <w:rPr>
          <w:rFonts w:asciiTheme="minorHAnsi" w:hAnsiTheme="minorHAnsi" w:cstheme="minorHAnsi"/>
        </w:rPr>
        <w:t>a</w:t>
      </w:r>
      <w:r w:rsidR="00CF0A52" w:rsidRPr="005B6E59">
        <w:rPr>
          <w:rFonts w:asciiTheme="minorHAnsi" w:hAnsiTheme="minorHAnsi" w:cstheme="minorHAnsi"/>
        </w:rPr>
        <w:t xml:space="preserve">-Driven approach for the Analysis of </w:t>
      </w:r>
      <w:r w:rsidR="00951EDC" w:rsidRPr="005B6E59">
        <w:rPr>
          <w:rFonts w:asciiTheme="minorHAnsi" w:hAnsiTheme="minorHAnsi" w:cstheme="minorHAnsi"/>
        </w:rPr>
        <w:t>Behavioural</w:t>
      </w:r>
      <w:r w:rsidR="00CF0A52" w:rsidRPr="005B6E59">
        <w:rPr>
          <w:rFonts w:asciiTheme="minorHAnsi" w:hAnsiTheme="minorHAnsi" w:cstheme="minorHAnsi"/>
        </w:rPr>
        <w:t xml:space="preserve"> Disorders with a Focus on Classification and Severity Estimation</w:t>
      </w:r>
      <w:r w:rsidR="00114E76">
        <w:rPr>
          <w:rFonts w:asciiTheme="minorHAnsi" w:hAnsiTheme="minorHAnsi" w:cstheme="minorHAnsi"/>
        </w:rPr>
        <w:t>’</w:t>
      </w:r>
      <w:bookmarkEnd w:id="12"/>
    </w:p>
    <w:p w14:paraId="0E861F72" w14:textId="77777777" w:rsidR="006376E0" w:rsidRDefault="006376E0" w:rsidP="005B6E59">
      <w:pPr>
        <w:rPr>
          <w:rFonts w:cstheme="minorHAnsi"/>
          <w:sz w:val="24"/>
          <w:szCs w:val="24"/>
        </w:rPr>
      </w:pPr>
    </w:p>
    <w:p w14:paraId="7636876E" w14:textId="0E969020" w:rsidR="005B6E59" w:rsidRDefault="005B6E59" w:rsidP="005B6E59">
      <w:pPr>
        <w:rPr>
          <w:rFonts w:cstheme="minorHAnsi"/>
          <w:sz w:val="24"/>
          <w:szCs w:val="24"/>
        </w:rPr>
      </w:pPr>
      <w:r w:rsidRPr="005B6E59">
        <w:rPr>
          <w:rFonts w:cstheme="minorHAnsi"/>
          <w:sz w:val="24"/>
          <w:szCs w:val="24"/>
        </w:rPr>
        <w:t>Th</w:t>
      </w:r>
      <w:r>
        <w:rPr>
          <w:rFonts w:cstheme="minorHAnsi"/>
          <w:sz w:val="24"/>
          <w:szCs w:val="24"/>
        </w:rPr>
        <w:t>is</w:t>
      </w:r>
      <w:r w:rsidRPr="005B6E59">
        <w:rPr>
          <w:rFonts w:cstheme="minorHAnsi"/>
          <w:sz w:val="24"/>
          <w:szCs w:val="24"/>
        </w:rPr>
        <w:t xml:space="preserve"> study </w:t>
      </w:r>
      <w:r w:rsidR="00754B24">
        <w:rPr>
          <w:rFonts w:cstheme="minorHAnsi"/>
          <w:sz w:val="24"/>
          <w:szCs w:val="24"/>
        </w:rPr>
        <w:fldChar w:fldCharType="begin"/>
      </w:r>
      <w:r w:rsidR="00754B24">
        <w:rPr>
          <w:rFonts w:cstheme="minorHAnsi"/>
          <w:sz w:val="24"/>
          <w:szCs w:val="24"/>
        </w:rPr>
        <w:instrText xml:space="preserve"> ADDIN ZOTERO_ITEM CSL_CITATION {"citationID":"YSrJH4mr","properties":{"formattedCitation":"[6]","plainCitation":"[6]","noteIndex":0},"citationItems":[{"id":9,"uris":["http://zotero.org/users/local/Hwz9nRDh/items/2KAM8VZK"],"itemData":{"id":9,"type":"paper-conference","container-title":"2022 IEEE International Conference on Bioinformatics and Biomedicine (BIBM)","DOI":"10.1109/BIBM55620.2022.9994876","page":"821-825","title":"A Data-Driven Approach for the Analysis of Behavioral Disorders With a Focus on Classification and Severity Estimation","author":[{"family":"Thelagathoti","given":"Rama Krishna"},{"family":"Ali","given":"Hesham H."}],"issued":{"date-parts":[["2022"]]}}}],"schema":"https://github.com/citation-style-language/schema/raw/master/csl-citation.json"} </w:instrText>
      </w:r>
      <w:r w:rsidR="00754B24">
        <w:rPr>
          <w:rFonts w:cstheme="minorHAnsi"/>
          <w:sz w:val="24"/>
          <w:szCs w:val="24"/>
        </w:rPr>
        <w:fldChar w:fldCharType="separate"/>
      </w:r>
      <w:r w:rsidR="00761C09" w:rsidRPr="00761C09">
        <w:rPr>
          <w:rFonts w:ascii="Calibri" w:hAnsi="Calibri" w:cs="Calibri"/>
          <w:sz w:val="24"/>
        </w:rPr>
        <w:t>[6]</w:t>
      </w:r>
      <w:r w:rsidR="00754B24">
        <w:rPr>
          <w:rFonts w:cstheme="minorHAnsi"/>
          <w:sz w:val="24"/>
          <w:szCs w:val="24"/>
        </w:rPr>
        <w:fldChar w:fldCharType="end"/>
      </w:r>
      <w:r w:rsidR="00754B24">
        <w:rPr>
          <w:rFonts w:cstheme="minorHAnsi"/>
          <w:sz w:val="24"/>
          <w:szCs w:val="24"/>
        </w:rPr>
        <w:t xml:space="preserve"> </w:t>
      </w:r>
      <w:r w:rsidRPr="005B6E59">
        <w:rPr>
          <w:rFonts w:cstheme="minorHAnsi"/>
          <w:sz w:val="24"/>
          <w:szCs w:val="24"/>
        </w:rPr>
        <w:t xml:space="preserve">proposed to differentiate between multiple </w:t>
      </w:r>
      <w:r w:rsidR="00951EDC" w:rsidRPr="005B6E59">
        <w:rPr>
          <w:rFonts w:cstheme="minorHAnsi"/>
          <w:sz w:val="24"/>
          <w:szCs w:val="24"/>
        </w:rPr>
        <w:t>behavioural</w:t>
      </w:r>
      <w:r w:rsidRPr="005B6E59">
        <w:rPr>
          <w:rFonts w:cstheme="minorHAnsi"/>
          <w:sz w:val="24"/>
          <w:szCs w:val="24"/>
        </w:rPr>
        <w:t xml:space="preserve"> disorders and assess their severity level </w:t>
      </w:r>
      <w:r>
        <w:rPr>
          <w:rFonts w:cstheme="minorHAnsi"/>
          <w:sz w:val="24"/>
          <w:szCs w:val="24"/>
        </w:rPr>
        <w:t xml:space="preserve">by creating a </w:t>
      </w:r>
      <w:r w:rsidR="00951EDC" w:rsidRPr="005B6E59">
        <w:rPr>
          <w:rFonts w:cstheme="minorHAnsi"/>
          <w:sz w:val="24"/>
          <w:szCs w:val="24"/>
        </w:rPr>
        <w:t>Behavioural</w:t>
      </w:r>
      <w:r w:rsidRPr="005B6E59">
        <w:rPr>
          <w:rFonts w:cstheme="minorHAnsi"/>
          <w:sz w:val="24"/>
          <w:szCs w:val="24"/>
        </w:rPr>
        <w:t xml:space="preserve"> Health Score (BHS) index for each subject</w:t>
      </w:r>
      <w:r>
        <w:rPr>
          <w:rFonts w:cstheme="minorHAnsi"/>
          <w:sz w:val="24"/>
          <w:szCs w:val="24"/>
        </w:rPr>
        <w:t xml:space="preserve">. </w:t>
      </w:r>
    </w:p>
    <w:p w14:paraId="19A2C0A6" w14:textId="1E5D4D03" w:rsidR="00F62115" w:rsidRDefault="00934CC5" w:rsidP="00F62115">
      <w:pPr>
        <w:rPr>
          <w:rFonts w:cstheme="minorHAnsi"/>
          <w:sz w:val="24"/>
          <w:szCs w:val="24"/>
        </w:rPr>
      </w:pPr>
      <w:r>
        <w:rPr>
          <w:rFonts w:cstheme="minorHAnsi"/>
          <w:sz w:val="24"/>
          <w:szCs w:val="24"/>
        </w:rPr>
        <w:t xml:space="preserve">The mobility data was </w:t>
      </w:r>
      <w:r w:rsidR="00693640">
        <w:rPr>
          <w:rFonts w:cstheme="minorHAnsi"/>
          <w:sz w:val="24"/>
          <w:szCs w:val="24"/>
        </w:rPr>
        <w:t>processed,</w:t>
      </w:r>
      <w:r w:rsidR="00F62115">
        <w:rPr>
          <w:rFonts w:cstheme="minorHAnsi"/>
          <w:sz w:val="24"/>
          <w:szCs w:val="24"/>
        </w:rPr>
        <w:t xml:space="preserve"> </w:t>
      </w:r>
      <w:r w:rsidR="00F62115" w:rsidRPr="00F62115">
        <w:rPr>
          <w:rFonts w:cstheme="minorHAnsi"/>
          <w:sz w:val="24"/>
          <w:szCs w:val="24"/>
        </w:rPr>
        <w:t xml:space="preserve">48 features </w:t>
      </w:r>
      <w:r w:rsidR="00F62115">
        <w:rPr>
          <w:rFonts w:cstheme="minorHAnsi"/>
          <w:sz w:val="24"/>
          <w:szCs w:val="24"/>
        </w:rPr>
        <w:t xml:space="preserve">were created </w:t>
      </w:r>
      <w:r w:rsidR="00F62115" w:rsidRPr="00F62115">
        <w:rPr>
          <w:rFonts w:cstheme="minorHAnsi"/>
          <w:sz w:val="24"/>
          <w:szCs w:val="24"/>
        </w:rPr>
        <w:t>to represent the motor activity of each subject in the dataset</w:t>
      </w:r>
      <w:r w:rsidR="00693640">
        <w:rPr>
          <w:rFonts w:cstheme="minorHAnsi"/>
          <w:sz w:val="24"/>
          <w:szCs w:val="24"/>
        </w:rPr>
        <w:t xml:space="preserve"> </w:t>
      </w:r>
      <w:r w:rsidR="00754B24">
        <w:rPr>
          <w:rFonts w:cstheme="minorHAnsi"/>
          <w:sz w:val="24"/>
          <w:szCs w:val="24"/>
        </w:rPr>
        <w:fldChar w:fldCharType="begin"/>
      </w:r>
      <w:r w:rsidR="00754B24">
        <w:rPr>
          <w:rFonts w:cstheme="minorHAnsi"/>
          <w:sz w:val="24"/>
          <w:szCs w:val="24"/>
        </w:rPr>
        <w:instrText xml:space="preserve"> ADDIN ZOTERO_ITEM CSL_CITATION {"citationID":"irmPQVPL","properties":{"formattedCitation":"[10]","plainCitation":"[10]","noteIndex":0},"citationItems":[{"id":11,"uris":["http://zotero.org/users/local/Hwz9nRDh/items/3JE65YCI"],"itemData":{"id":11,"type":"article-journal","title":"A Population Analysis Approach using Mobility Data and Correlation Networks for Depression Episodes Detection","volume":"9","author":[{"family":"Thelagathoti","given":"Rama Krishna"},{"family":"Ali","given":"Hesham"}],"issued":{"date-parts":[["2021",1]]}}}],"schema":"https://github.com/citation-style-language/schema/raw/master/csl-citation.json"} </w:instrText>
      </w:r>
      <w:r w:rsidR="00754B24">
        <w:rPr>
          <w:rFonts w:cstheme="minorHAnsi"/>
          <w:sz w:val="24"/>
          <w:szCs w:val="24"/>
        </w:rPr>
        <w:fldChar w:fldCharType="separate"/>
      </w:r>
      <w:r w:rsidR="00761C09" w:rsidRPr="00761C09">
        <w:rPr>
          <w:rFonts w:ascii="Calibri" w:hAnsi="Calibri" w:cs="Calibri"/>
          <w:sz w:val="24"/>
        </w:rPr>
        <w:t>[10]</w:t>
      </w:r>
      <w:r w:rsidR="00754B24">
        <w:rPr>
          <w:rFonts w:cstheme="minorHAnsi"/>
          <w:sz w:val="24"/>
          <w:szCs w:val="24"/>
        </w:rPr>
        <w:fldChar w:fldCharType="end"/>
      </w:r>
      <w:r w:rsidR="00F62115" w:rsidRPr="00F62115">
        <w:rPr>
          <w:rFonts w:cstheme="minorHAnsi"/>
          <w:sz w:val="24"/>
          <w:szCs w:val="24"/>
        </w:rPr>
        <w:t xml:space="preserve">. For each participant, every single day activity is segmented into 24 hour-wise mean activity features and 24 hour-wise SD activity features. </w:t>
      </w:r>
      <w:r w:rsidR="003A0686">
        <w:rPr>
          <w:rFonts w:cstheme="minorHAnsi"/>
          <w:sz w:val="24"/>
          <w:szCs w:val="24"/>
        </w:rPr>
        <w:t>A</w:t>
      </w:r>
      <w:r w:rsidR="00F62115" w:rsidRPr="00F62115">
        <w:rPr>
          <w:rFonts w:cstheme="minorHAnsi"/>
          <w:sz w:val="24"/>
          <w:szCs w:val="24"/>
        </w:rPr>
        <w:t xml:space="preserve"> total of 48 features are obtained for each person for the total number of days. A unique id is also appended to the dataset to identify each participant. The final dataset contains 55 observations, each representing a person with 49 feature variables, including the 48 hour-wise mean and SD activity features and a unique id.</w:t>
      </w:r>
      <w:r w:rsidR="00F62115">
        <w:rPr>
          <w:rFonts w:cstheme="minorHAnsi"/>
          <w:sz w:val="24"/>
          <w:szCs w:val="24"/>
        </w:rPr>
        <w:t xml:space="preserve"> </w:t>
      </w:r>
    </w:p>
    <w:p w14:paraId="757BCFB7" w14:textId="75BB8F5F" w:rsidR="00742E0F" w:rsidRPr="005B6E59" w:rsidRDefault="00F62115" w:rsidP="00F62115">
      <w:pPr>
        <w:rPr>
          <w:rFonts w:cstheme="minorHAnsi"/>
          <w:sz w:val="24"/>
          <w:szCs w:val="24"/>
        </w:rPr>
      </w:pPr>
      <w:r>
        <w:rPr>
          <w:rFonts w:cstheme="minorHAnsi"/>
          <w:sz w:val="24"/>
          <w:szCs w:val="24"/>
        </w:rPr>
        <w:t xml:space="preserve">Then </w:t>
      </w:r>
      <w:r w:rsidR="00934CC5">
        <w:rPr>
          <w:rFonts w:cstheme="minorHAnsi"/>
          <w:sz w:val="24"/>
          <w:szCs w:val="24"/>
        </w:rPr>
        <w:t xml:space="preserve">a correlation network graph was built by estimating pair-wise correlation. </w:t>
      </w:r>
      <w:r w:rsidR="00742E0F">
        <w:rPr>
          <w:rFonts w:cstheme="minorHAnsi"/>
          <w:sz w:val="24"/>
          <w:szCs w:val="24"/>
        </w:rPr>
        <w:t xml:space="preserve">Markov Clustering (MCL) technique was employed for classification. </w:t>
      </w:r>
      <w:r w:rsidR="00934CC5">
        <w:rPr>
          <w:rFonts w:cstheme="minorHAnsi"/>
          <w:sz w:val="24"/>
          <w:szCs w:val="24"/>
        </w:rPr>
        <w:t>MCL is a</w:t>
      </w:r>
      <w:r w:rsidR="00742E0F">
        <w:rPr>
          <w:rFonts w:cstheme="minorHAnsi"/>
          <w:sz w:val="24"/>
          <w:szCs w:val="24"/>
        </w:rPr>
        <w:t xml:space="preserve">n unsupervised clustering algorithm that is used for extracting clusters in biological networks. </w:t>
      </w:r>
      <w:r w:rsidR="00934CC5">
        <w:rPr>
          <w:rFonts w:cstheme="minorHAnsi"/>
          <w:sz w:val="24"/>
          <w:szCs w:val="24"/>
        </w:rPr>
        <w:t xml:space="preserve">It </w:t>
      </w:r>
      <w:r w:rsidR="00742E0F">
        <w:rPr>
          <w:rFonts w:cstheme="minorHAnsi"/>
          <w:sz w:val="24"/>
          <w:szCs w:val="24"/>
        </w:rPr>
        <w:t xml:space="preserve">works by the random walk property of a graph where all nodes are visited (77 nodes in this case, representing each participant) </w:t>
      </w:r>
      <w:r w:rsidR="00934CC5">
        <w:rPr>
          <w:rFonts w:cstheme="minorHAnsi"/>
          <w:sz w:val="24"/>
          <w:szCs w:val="24"/>
        </w:rPr>
        <w:t xml:space="preserve">to find the most strongly connected nodes in the graph. </w:t>
      </w:r>
    </w:p>
    <w:p w14:paraId="3F09FDC6" w14:textId="0F18B3EF" w:rsidR="005B6E59" w:rsidRPr="005B6E59" w:rsidRDefault="005B6E59" w:rsidP="005B6E59">
      <w:pPr>
        <w:rPr>
          <w:rFonts w:cstheme="minorHAnsi"/>
          <w:sz w:val="24"/>
          <w:szCs w:val="24"/>
        </w:rPr>
      </w:pPr>
      <w:r w:rsidRPr="005B6E59">
        <w:rPr>
          <w:rFonts w:cstheme="minorHAnsi"/>
          <w:sz w:val="24"/>
          <w:szCs w:val="24"/>
        </w:rPr>
        <w:t xml:space="preserve">The obtained results demonstrate that the proposed correlation network model can distinguish between different types of disorders, such as depression, schizophrenia, and healthy individuals. The BHS index can be utilized to estimate the severity levels of the </w:t>
      </w:r>
      <w:r>
        <w:rPr>
          <w:rFonts w:cstheme="minorHAnsi"/>
          <w:sz w:val="24"/>
          <w:szCs w:val="24"/>
        </w:rPr>
        <w:t xml:space="preserve">described </w:t>
      </w:r>
      <w:r w:rsidRPr="005B6E59">
        <w:rPr>
          <w:rFonts w:cstheme="minorHAnsi"/>
          <w:sz w:val="24"/>
          <w:szCs w:val="24"/>
        </w:rPr>
        <w:t>disorder</w:t>
      </w:r>
      <w:r>
        <w:rPr>
          <w:rFonts w:cstheme="minorHAnsi"/>
          <w:sz w:val="24"/>
          <w:szCs w:val="24"/>
        </w:rPr>
        <w:t>.</w:t>
      </w:r>
    </w:p>
    <w:p w14:paraId="4563988A" w14:textId="77777777" w:rsidR="005B6E59" w:rsidRDefault="005B6E59" w:rsidP="007D3BC3">
      <w:pPr>
        <w:rPr>
          <w:rFonts w:cstheme="minorHAnsi"/>
          <w:sz w:val="24"/>
          <w:szCs w:val="24"/>
        </w:rPr>
      </w:pPr>
    </w:p>
    <w:p w14:paraId="6ECCB3F8" w14:textId="6DD37795" w:rsidR="007D3BC3" w:rsidRPr="005B6E59" w:rsidRDefault="005B6E59" w:rsidP="005B6E59">
      <w:pPr>
        <w:pStyle w:val="Heading2"/>
        <w:rPr>
          <w:rFonts w:asciiTheme="minorHAnsi" w:hAnsiTheme="minorHAnsi" w:cstheme="minorHAnsi"/>
        </w:rPr>
      </w:pPr>
      <w:bookmarkStart w:id="13" w:name="_Toc133850410"/>
      <w:r w:rsidRPr="005B6E59">
        <w:rPr>
          <w:rFonts w:asciiTheme="minorHAnsi" w:hAnsiTheme="minorHAnsi" w:cstheme="minorHAnsi"/>
        </w:rPr>
        <w:lastRenderedPageBreak/>
        <w:t>2.</w:t>
      </w:r>
      <w:r w:rsidR="00AE7DBF">
        <w:rPr>
          <w:rFonts w:asciiTheme="minorHAnsi" w:hAnsiTheme="minorHAnsi" w:cstheme="minorHAnsi"/>
        </w:rPr>
        <w:t>5</w:t>
      </w:r>
      <w:r w:rsidRPr="005B6E59">
        <w:rPr>
          <w:rFonts w:asciiTheme="minorHAnsi" w:hAnsiTheme="minorHAnsi" w:cstheme="minorHAnsi"/>
        </w:rPr>
        <w:t xml:space="preserve"> </w:t>
      </w:r>
      <w:r w:rsidR="00114E76">
        <w:rPr>
          <w:rFonts w:asciiTheme="minorHAnsi" w:hAnsiTheme="minorHAnsi" w:cstheme="minorHAnsi"/>
        </w:rPr>
        <w:t>Proposed approach</w:t>
      </w:r>
      <w:bookmarkEnd w:id="13"/>
      <w:r w:rsidR="00114E76">
        <w:rPr>
          <w:rFonts w:asciiTheme="minorHAnsi" w:hAnsiTheme="minorHAnsi" w:cstheme="minorHAnsi"/>
        </w:rPr>
        <w:t xml:space="preserve"> </w:t>
      </w:r>
    </w:p>
    <w:p w14:paraId="3E212EF9" w14:textId="77777777" w:rsidR="007D3BC3" w:rsidRPr="00E837EF" w:rsidRDefault="007D3BC3" w:rsidP="007D3BC3">
      <w:pPr>
        <w:rPr>
          <w:rFonts w:cstheme="minorHAnsi"/>
          <w:sz w:val="24"/>
          <w:szCs w:val="24"/>
        </w:rPr>
      </w:pPr>
    </w:p>
    <w:p w14:paraId="68AF3932" w14:textId="1FA0ED3A" w:rsidR="006376E0" w:rsidRDefault="006376E0" w:rsidP="007D3BC3">
      <w:pPr>
        <w:rPr>
          <w:rFonts w:cstheme="minorHAnsi"/>
          <w:sz w:val="24"/>
          <w:szCs w:val="24"/>
        </w:rPr>
      </w:pPr>
      <w:r>
        <w:rPr>
          <w:rFonts w:cstheme="minorHAnsi"/>
          <w:sz w:val="24"/>
          <w:szCs w:val="24"/>
        </w:rPr>
        <w:t>T</w:t>
      </w:r>
      <w:r w:rsidRPr="00E837EF">
        <w:rPr>
          <w:rFonts w:cstheme="minorHAnsi"/>
          <w:sz w:val="24"/>
          <w:szCs w:val="24"/>
        </w:rPr>
        <w:t xml:space="preserve">he studies reviewed in this chapter </w:t>
      </w:r>
      <w:r w:rsidR="00693640">
        <w:rPr>
          <w:rFonts w:cstheme="minorHAnsi"/>
          <w:sz w:val="24"/>
          <w:szCs w:val="24"/>
        </w:rPr>
        <w:t xml:space="preserve">have </w:t>
      </w:r>
      <w:r w:rsidRPr="00E837EF">
        <w:rPr>
          <w:rFonts w:cstheme="minorHAnsi"/>
          <w:sz w:val="24"/>
          <w:szCs w:val="24"/>
        </w:rPr>
        <w:t>demonstrate</w:t>
      </w:r>
      <w:r w:rsidR="00693640">
        <w:rPr>
          <w:rFonts w:cstheme="minorHAnsi"/>
          <w:sz w:val="24"/>
          <w:szCs w:val="24"/>
        </w:rPr>
        <w:t>d</w:t>
      </w:r>
      <w:r w:rsidRPr="00E837EF">
        <w:rPr>
          <w:rFonts w:cstheme="minorHAnsi"/>
          <w:sz w:val="24"/>
          <w:szCs w:val="24"/>
        </w:rPr>
        <w:t xml:space="preserve"> the potential of using motor activity data for the classification of mental illness. </w:t>
      </w:r>
      <w:r w:rsidR="005B6E59">
        <w:rPr>
          <w:rFonts w:cstheme="minorHAnsi"/>
          <w:sz w:val="24"/>
          <w:szCs w:val="24"/>
        </w:rPr>
        <w:t>Two of t</w:t>
      </w:r>
      <w:r w:rsidR="007D3BC3" w:rsidRPr="00E837EF">
        <w:rPr>
          <w:rFonts w:cstheme="minorHAnsi"/>
          <w:sz w:val="24"/>
          <w:szCs w:val="24"/>
        </w:rPr>
        <w:t xml:space="preserve">he </w:t>
      </w:r>
      <w:r w:rsidR="00034EB8">
        <w:rPr>
          <w:rFonts w:cstheme="minorHAnsi"/>
          <w:sz w:val="24"/>
          <w:szCs w:val="24"/>
        </w:rPr>
        <w:t xml:space="preserve">studies reviewed are baseline and clearly demonstrate </w:t>
      </w:r>
      <w:r w:rsidR="002754B2">
        <w:rPr>
          <w:rFonts w:cstheme="minorHAnsi"/>
          <w:sz w:val="24"/>
          <w:szCs w:val="24"/>
        </w:rPr>
        <w:t>that a high accuracy of illness prediction is possible from the data provided</w:t>
      </w:r>
      <w:r w:rsidR="007D3BC3" w:rsidRPr="00E837EF">
        <w:rPr>
          <w:rFonts w:cstheme="minorHAnsi"/>
          <w:sz w:val="24"/>
          <w:szCs w:val="24"/>
        </w:rPr>
        <w:t>.</w:t>
      </w:r>
      <w:r w:rsidR="005B6E59">
        <w:rPr>
          <w:rFonts w:cstheme="minorHAnsi"/>
          <w:sz w:val="24"/>
          <w:szCs w:val="24"/>
        </w:rPr>
        <w:t xml:space="preserve"> </w:t>
      </w:r>
    </w:p>
    <w:p w14:paraId="4FFF23C3" w14:textId="5DB1E307" w:rsidR="00CC6DE4" w:rsidRDefault="00A97217" w:rsidP="00CC6DE4">
      <w:pPr>
        <w:spacing w:after="0"/>
        <w:rPr>
          <w:rFonts w:eastAsia="NimbusRomNo9L-Regu" w:cstheme="minorHAnsi"/>
          <w:sz w:val="24"/>
          <w:szCs w:val="24"/>
        </w:rPr>
      </w:pPr>
      <w:r>
        <w:rPr>
          <w:rFonts w:cstheme="minorHAnsi"/>
          <w:sz w:val="24"/>
          <w:szCs w:val="24"/>
        </w:rPr>
        <w:t>The paper</w:t>
      </w:r>
      <w:r w:rsidRPr="00A97217">
        <w:rPr>
          <w:rFonts w:cstheme="minorHAnsi"/>
          <w:sz w:val="24"/>
          <w:szCs w:val="24"/>
        </w:rPr>
        <w:t xml:space="preserve"> </w:t>
      </w:r>
      <w:r>
        <w:rPr>
          <w:rFonts w:cstheme="minorHAnsi"/>
          <w:sz w:val="24"/>
          <w:szCs w:val="24"/>
        </w:rPr>
        <w:t>‘</w:t>
      </w:r>
      <w:r w:rsidRPr="00A97217">
        <w:rPr>
          <w:rFonts w:eastAsia="NimbusRomNo9L-Regu" w:cstheme="minorHAnsi"/>
          <w:sz w:val="24"/>
          <w:szCs w:val="24"/>
        </w:rPr>
        <w:t>PSYKOSE: A Motor Activity Database of Patients</w:t>
      </w:r>
      <w:r>
        <w:rPr>
          <w:rFonts w:eastAsia="NimbusRomNo9L-Regu" w:cstheme="minorHAnsi"/>
          <w:sz w:val="24"/>
          <w:szCs w:val="24"/>
        </w:rPr>
        <w:t xml:space="preserve"> </w:t>
      </w:r>
      <w:r w:rsidRPr="00A97217">
        <w:rPr>
          <w:rFonts w:eastAsia="NimbusRomNo9L-Regu" w:cstheme="minorHAnsi"/>
          <w:sz w:val="24"/>
          <w:szCs w:val="24"/>
        </w:rPr>
        <w:t>with Schizophrenia</w:t>
      </w:r>
      <w:r>
        <w:rPr>
          <w:rFonts w:eastAsia="NimbusRomNo9L-Regu" w:cstheme="minorHAnsi"/>
          <w:sz w:val="24"/>
          <w:szCs w:val="24"/>
        </w:rPr>
        <w:t>’ produce</w:t>
      </w:r>
      <w:r w:rsidR="00CC6DE4">
        <w:rPr>
          <w:rFonts w:eastAsia="NimbusRomNo9L-Regu" w:cstheme="minorHAnsi"/>
          <w:sz w:val="24"/>
          <w:szCs w:val="24"/>
        </w:rPr>
        <w:t xml:space="preserve">d </w:t>
      </w:r>
      <w:r>
        <w:rPr>
          <w:rFonts w:eastAsia="NimbusRomNo9L-Regu" w:cstheme="minorHAnsi"/>
          <w:sz w:val="24"/>
          <w:szCs w:val="24"/>
        </w:rPr>
        <w:t xml:space="preserve">effective accuracy results using the following features: Daily </w:t>
      </w:r>
      <w:r w:rsidR="00CC6DE4">
        <w:rPr>
          <w:rFonts w:eastAsia="NimbusRomNo9L-Regu" w:cstheme="minorHAnsi"/>
          <w:sz w:val="24"/>
          <w:szCs w:val="24"/>
        </w:rPr>
        <w:t>‘</w:t>
      </w:r>
      <w:r>
        <w:rPr>
          <w:rFonts w:eastAsia="NimbusRomNo9L-Regu" w:cstheme="minorHAnsi"/>
          <w:sz w:val="24"/>
          <w:szCs w:val="24"/>
        </w:rPr>
        <w:t>mean’, ‘Standard deviation’ and ‘Proportion of Zero’ on the activity reading</w:t>
      </w:r>
      <w:r w:rsidR="00CC6DE4">
        <w:rPr>
          <w:rFonts w:eastAsia="NimbusRomNo9L-Regu" w:cstheme="minorHAnsi"/>
          <w:sz w:val="24"/>
          <w:szCs w:val="24"/>
        </w:rPr>
        <w:t>s</w:t>
      </w:r>
      <w:r>
        <w:rPr>
          <w:rFonts w:eastAsia="NimbusRomNo9L-Regu" w:cstheme="minorHAnsi"/>
          <w:sz w:val="24"/>
          <w:szCs w:val="24"/>
        </w:rPr>
        <w:t xml:space="preserve">.  Although, </w:t>
      </w:r>
      <w:r w:rsidR="00DA69D8">
        <w:rPr>
          <w:rFonts w:eastAsia="NimbusRomNo9L-Regu" w:cstheme="minorHAnsi"/>
          <w:sz w:val="24"/>
          <w:szCs w:val="24"/>
        </w:rPr>
        <w:t>it</w:t>
      </w:r>
      <w:r>
        <w:rPr>
          <w:rFonts w:eastAsia="NimbusRomNo9L-Regu" w:cstheme="minorHAnsi"/>
          <w:sz w:val="24"/>
          <w:szCs w:val="24"/>
        </w:rPr>
        <w:t xml:space="preserve"> only attempts to classify schizophrenia against the control group. We propose to use the same features on the Depression and Schizophrenia data</w:t>
      </w:r>
      <w:r w:rsidR="00CC6DE4">
        <w:rPr>
          <w:rFonts w:eastAsia="NimbusRomNo9L-Regu" w:cstheme="minorHAnsi"/>
          <w:sz w:val="24"/>
          <w:szCs w:val="24"/>
        </w:rPr>
        <w:t xml:space="preserve"> combined</w:t>
      </w:r>
      <w:r>
        <w:rPr>
          <w:rFonts w:eastAsia="NimbusRomNo9L-Regu" w:cstheme="minorHAnsi"/>
          <w:sz w:val="24"/>
          <w:szCs w:val="24"/>
        </w:rPr>
        <w:t xml:space="preserve">. </w:t>
      </w:r>
    </w:p>
    <w:p w14:paraId="20DBA515" w14:textId="77777777" w:rsidR="00CC6DE4" w:rsidRPr="00CC6DE4" w:rsidRDefault="00CC6DE4" w:rsidP="00CC6DE4">
      <w:pPr>
        <w:spacing w:after="0"/>
        <w:rPr>
          <w:rFonts w:eastAsia="NimbusRomNo9L-Regu" w:cstheme="minorHAnsi"/>
          <w:sz w:val="24"/>
          <w:szCs w:val="24"/>
        </w:rPr>
      </w:pPr>
    </w:p>
    <w:p w14:paraId="29921A9C" w14:textId="371848FF" w:rsidR="00D24B36" w:rsidRPr="00E837EF" w:rsidRDefault="00D24B36" w:rsidP="00D24B36">
      <w:pPr>
        <w:rPr>
          <w:rFonts w:cstheme="minorHAnsi"/>
          <w:sz w:val="24"/>
          <w:szCs w:val="24"/>
        </w:rPr>
      </w:pPr>
      <w:r>
        <w:rPr>
          <w:rFonts w:cstheme="minorHAnsi"/>
          <w:sz w:val="24"/>
          <w:szCs w:val="24"/>
        </w:rPr>
        <w:t xml:space="preserve">This </w:t>
      </w:r>
      <w:r w:rsidRPr="00D24B36">
        <w:rPr>
          <w:rFonts w:cstheme="minorHAnsi"/>
          <w:sz w:val="24"/>
          <w:szCs w:val="24"/>
        </w:rPr>
        <w:t xml:space="preserve">project takes a different approach from </w:t>
      </w:r>
      <w:r>
        <w:rPr>
          <w:rFonts w:cstheme="minorHAnsi"/>
          <w:sz w:val="24"/>
          <w:szCs w:val="24"/>
        </w:rPr>
        <w:t xml:space="preserve">the </w:t>
      </w:r>
      <w:r w:rsidRPr="00D24B36">
        <w:rPr>
          <w:rFonts w:cstheme="minorHAnsi"/>
          <w:sz w:val="24"/>
          <w:szCs w:val="24"/>
        </w:rPr>
        <w:t>previous projects</w:t>
      </w:r>
      <w:r>
        <w:rPr>
          <w:rFonts w:cstheme="minorHAnsi"/>
          <w:sz w:val="24"/>
          <w:szCs w:val="24"/>
        </w:rPr>
        <w:t xml:space="preserve"> reviewed</w:t>
      </w:r>
      <w:r w:rsidRPr="00D24B36">
        <w:rPr>
          <w:rFonts w:cstheme="minorHAnsi"/>
          <w:sz w:val="24"/>
          <w:szCs w:val="24"/>
        </w:rPr>
        <w:t xml:space="preserve">, including the combination of data from two types of </w:t>
      </w:r>
      <w:r>
        <w:rPr>
          <w:rFonts w:cstheme="minorHAnsi"/>
          <w:sz w:val="24"/>
          <w:szCs w:val="24"/>
        </w:rPr>
        <w:t>behavioural disorder</w:t>
      </w:r>
      <w:r w:rsidRPr="00D24B36">
        <w:rPr>
          <w:rFonts w:cstheme="minorHAnsi"/>
          <w:sz w:val="24"/>
          <w:szCs w:val="24"/>
        </w:rPr>
        <w:t xml:space="preserve">, the use of 24-hour data for analysis, the inclusion of sleep pattern analysis, the evaluation of different machine learning methods and approaches, and the comparison of different machine learning classification approaches. This approach will enable a more comprehensive analysis of the relationship between motor activity and </w:t>
      </w:r>
      <w:r w:rsidR="002754B2">
        <w:rPr>
          <w:rFonts w:cstheme="minorHAnsi"/>
          <w:sz w:val="24"/>
          <w:szCs w:val="24"/>
        </w:rPr>
        <w:t xml:space="preserve">mental illness and </w:t>
      </w:r>
      <w:r w:rsidRPr="00D24B36">
        <w:rPr>
          <w:rFonts w:cstheme="minorHAnsi"/>
          <w:sz w:val="24"/>
          <w:szCs w:val="24"/>
        </w:rPr>
        <w:t>may lead to the development of more accurate and personalized approaches to the diagnosis and treatment of depression.</w:t>
      </w:r>
    </w:p>
    <w:p w14:paraId="7932DB56" w14:textId="22B35264" w:rsidR="00EE070F" w:rsidRDefault="00EE070F" w:rsidP="00916C16">
      <w:pPr>
        <w:spacing w:line="360" w:lineRule="auto"/>
        <w:rPr>
          <w:rFonts w:cstheme="minorHAnsi"/>
          <w:sz w:val="24"/>
          <w:szCs w:val="24"/>
        </w:rPr>
      </w:pPr>
    </w:p>
    <w:p w14:paraId="546C9DD8" w14:textId="65F0474D" w:rsidR="00316352" w:rsidRDefault="00316352" w:rsidP="00916C16">
      <w:pPr>
        <w:spacing w:line="360" w:lineRule="auto"/>
        <w:rPr>
          <w:rFonts w:cstheme="minorHAnsi"/>
          <w:sz w:val="24"/>
          <w:szCs w:val="24"/>
        </w:rPr>
      </w:pPr>
    </w:p>
    <w:p w14:paraId="4DEC3B06" w14:textId="4F63B6B7" w:rsidR="00316352" w:rsidRDefault="00316352" w:rsidP="00916C16">
      <w:pPr>
        <w:spacing w:line="360" w:lineRule="auto"/>
        <w:rPr>
          <w:rFonts w:cstheme="minorHAnsi"/>
          <w:sz w:val="24"/>
          <w:szCs w:val="24"/>
        </w:rPr>
      </w:pPr>
    </w:p>
    <w:p w14:paraId="03A92DB8" w14:textId="77777777" w:rsidR="005B0BF8" w:rsidRDefault="005B0BF8" w:rsidP="00194814">
      <w:pPr>
        <w:pStyle w:val="Heading1"/>
        <w:rPr>
          <w:rFonts w:asciiTheme="minorHAnsi" w:hAnsiTheme="minorHAnsi" w:cstheme="minorHAnsi"/>
        </w:rPr>
      </w:pPr>
    </w:p>
    <w:p w14:paraId="6F24F154" w14:textId="77777777" w:rsidR="00FC13F2" w:rsidRDefault="00FC13F2" w:rsidP="00194814">
      <w:pPr>
        <w:pStyle w:val="Heading1"/>
        <w:rPr>
          <w:rFonts w:asciiTheme="minorHAnsi" w:hAnsiTheme="minorHAnsi" w:cstheme="minorHAnsi"/>
        </w:rPr>
      </w:pPr>
    </w:p>
    <w:p w14:paraId="14256F87" w14:textId="77777777" w:rsidR="00FC13F2" w:rsidRDefault="00FC13F2" w:rsidP="00194814">
      <w:pPr>
        <w:pStyle w:val="Heading1"/>
        <w:rPr>
          <w:rFonts w:asciiTheme="minorHAnsi" w:hAnsiTheme="minorHAnsi" w:cstheme="minorHAnsi"/>
        </w:rPr>
      </w:pPr>
    </w:p>
    <w:p w14:paraId="213AC08A" w14:textId="77777777" w:rsidR="00FC13F2" w:rsidRDefault="00FC13F2" w:rsidP="00194814">
      <w:pPr>
        <w:pStyle w:val="Heading1"/>
        <w:rPr>
          <w:rFonts w:asciiTheme="minorHAnsi" w:hAnsiTheme="minorHAnsi" w:cstheme="minorHAnsi"/>
        </w:rPr>
      </w:pPr>
    </w:p>
    <w:p w14:paraId="239C178D" w14:textId="77777777" w:rsidR="00FC13F2" w:rsidRDefault="00FC13F2" w:rsidP="00194814">
      <w:pPr>
        <w:pStyle w:val="Heading1"/>
        <w:rPr>
          <w:rFonts w:asciiTheme="minorHAnsi" w:hAnsiTheme="minorHAnsi" w:cstheme="minorHAnsi"/>
        </w:rPr>
      </w:pPr>
    </w:p>
    <w:p w14:paraId="58BA68F4" w14:textId="77777777" w:rsidR="00FC13F2" w:rsidRDefault="00FC13F2" w:rsidP="00194814">
      <w:pPr>
        <w:pStyle w:val="Heading1"/>
        <w:rPr>
          <w:rFonts w:asciiTheme="minorHAnsi" w:hAnsiTheme="minorHAnsi" w:cstheme="minorHAnsi"/>
        </w:rPr>
      </w:pPr>
    </w:p>
    <w:p w14:paraId="3736B936" w14:textId="77777777" w:rsidR="00FC13F2" w:rsidRDefault="00FC13F2" w:rsidP="00194814">
      <w:pPr>
        <w:pStyle w:val="Heading1"/>
        <w:rPr>
          <w:rFonts w:asciiTheme="minorHAnsi" w:hAnsiTheme="minorHAnsi" w:cstheme="minorHAnsi"/>
        </w:rPr>
      </w:pPr>
    </w:p>
    <w:p w14:paraId="5603740E" w14:textId="77777777" w:rsidR="00FC13F2" w:rsidRDefault="00FC13F2" w:rsidP="00194814">
      <w:pPr>
        <w:pStyle w:val="Heading1"/>
        <w:rPr>
          <w:rFonts w:asciiTheme="minorHAnsi" w:hAnsiTheme="minorHAnsi" w:cstheme="minorHAnsi"/>
        </w:rPr>
      </w:pPr>
    </w:p>
    <w:p w14:paraId="73129B48" w14:textId="499F69C3" w:rsidR="00194814" w:rsidRPr="00194814" w:rsidRDefault="00174E32" w:rsidP="00194814">
      <w:pPr>
        <w:pStyle w:val="Heading1"/>
        <w:rPr>
          <w:rFonts w:asciiTheme="minorHAnsi" w:hAnsiTheme="minorHAnsi" w:cstheme="minorHAnsi"/>
        </w:rPr>
      </w:pPr>
      <w:bookmarkStart w:id="14" w:name="_Toc133850411"/>
      <w:r w:rsidRPr="00E837EF">
        <w:rPr>
          <w:rFonts w:asciiTheme="minorHAnsi" w:hAnsiTheme="minorHAnsi" w:cstheme="minorHAnsi"/>
        </w:rPr>
        <w:lastRenderedPageBreak/>
        <w:t>3.</w:t>
      </w:r>
      <w:r w:rsidR="00F82EA0" w:rsidRPr="00E837EF">
        <w:rPr>
          <w:rFonts w:asciiTheme="minorHAnsi" w:hAnsiTheme="minorHAnsi" w:cstheme="minorHAnsi"/>
        </w:rPr>
        <w:t xml:space="preserve"> </w:t>
      </w:r>
      <w:r w:rsidR="00B87EB2" w:rsidRPr="00E837EF">
        <w:rPr>
          <w:rFonts w:asciiTheme="minorHAnsi" w:hAnsiTheme="minorHAnsi" w:cstheme="minorHAnsi"/>
        </w:rPr>
        <w:t>Methodology</w:t>
      </w:r>
      <w:bookmarkEnd w:id="14"/>
      <w:r w:rsidR="00C7254C" w:rsidRPr="00E837EF">
        <w:rPr>
          <w:rFonts w:asciiTheme="minorHAnsi" w:hAnsiTheme="minorHAnsi" w:cstheme="minorHAnsi"/>
        </w:rPr>
        <w:t xml:space="preserve"> </w:t>
      </w:r>
    </w:p>
    <w:p w14:paraId="2BDBFC83" w14:textId="66FA4491" w:rsidR="00194814" w:rsidRPr="00E837EF" w:rsidRDefault="00194814" w:rsidP="00194814">
      <w:pPr>
        <w:pStyle w:val="Heading2"/>
        <w:rPr>
          <w:rFonts w:asciiTheme="minorHAnsi" w:hAnsiTheme="minorHAnsi" w:cstheme="minorHAnsi"/>
        </w:rPr>
      </w:pPr>
      <w:bookmarkStart w:id="15" w:name="_Toc133850412"/>
      <w:r>
        <w:rPr>
          <w:rFonts w:asciiTheme="minorHAnsi" w:hAnsiTheme="minorHAnsi" w:cstheme="minorHAnsi"/>
        </w:rPr>
        <w:t>3.1</w:t>
      </w:r>
      <w:r w:rsidRPr="00E837EF">
        <w:rPr>
          <w:rFonts w:asciiTheme="minorHAnsi" w:hAnsiTheme="minorHAnsi" w:cstheme="minorHAnsi"/>
        </w:rPr>
        <w:t xml:space="preserve"> Materials and Methods</w:t>
      </w:r>
      <w:bookmarkEnd w:id="15"/>
    </w:p>
    <w:p w14:paraId="60EEFD06" w14:textId="77777777" w:rsidR="008F4B0A" w:rsidRPr="00E837EF" w:rsidRDefault="008F4B0A" w:rsidP="00194814">
      <w:pPr>
        <w:rPr>
          <w:rFonts w:cstheme="minorHAnsi"/>
          <w:sz w:val="24"/>
          <w:szCs w:val="24"/>
        </w:rPr>
      </w:pPr>
    </w:p>
    <w:p w14:paraId="5C6816DE" w14:textId="70FC397A" w:rsidR="00194814" w:rsidRPr="00E837EF" w:rsidRDefault="00316352" w:rsidP="00194814">
      <w:pPr>
        <w:rPr>
          <w:rFonts w:cstheme="minorHAnsi"/>
          <w:sz w:val="24"/>
          <w:szCs w:val="24"/>
        </w:rPr>
      </w:pPr>
      <w:r>
        <w:rPr>
          <w:rFonts w:cstheme="minorHAnsi"/>
          <w:b/>
          <w:bCs/>
          <w:sz w:val="24"/>
          <w:szCs w:val="24"/>
        </w:rPr>
        <w:t>3.1.</w:t>
      </w:r>
      <w:r w:rsidR="00194814" w:rsidRPr="00E837EF">
        <w:rPr>
          <w:rFonts w:cstheme="minorHAnsi"/>
          <w:b/>
          <w:bCs/>
          <w:sz w:val="24"/>
          <w:szCs w:val="24"/>
        </w:rPr>
        <w:t>1</w:t>
      </w:r>
      <w:r w:rsidR="00194814" w:rsidRPr="00E837EF">
        <w:rPr>
          <w:rFonts w:cstheme="minorHAnsi"/>
          <w:sz w:val="24"/>
          <w:szCs w:val="24"/>
        </w:rPr>
        <w:t xml:space="preserve"> </w:t>
      </w:r>
      <w:r w:rsidR="00194814" w:rsidRPr="00E837EF">
        <w:rPr>
          <w:rFonts w:cstheme="minorHAnsi"/>
          <w:b/>
          <w:bCs/>
          <w:sz w:val="24"/>
          <w:szCs w:val="24"/>
        </w:rPr>
        <w:t xml:space="preserve">Data </w:t>
      </w:r>
      <w:r w:rsidR="009859B0">
        <w:rPr>
          <w:rFonts w:cstheme="minorHAnsi"/>
          <w:b/>
          <w:bCs/>
          <w:sz w:val="24"/>
          <w:szCs w:val="24"/>
        </w:rPr>
        <w:t>selection</w:t>
      </w:r>
      <w:r w:rsidR="00194814" w:rsidRPr="00E837EF">
        <w:rPr>
          <w:rFonts w:cstheme="minorHAnsi"/>
          <w:sz w:val="24"/>
          <w:szCs w:val="24"/>
        </w:rPr>
        <w:t xml:space="preserve"> Collecting the data is the first step in the process. </w:t>
      </w:r>
      <w:r w:rsidR="00DA69D8">
        <w:rPr>
          <w:rFonts w:cstheme="minorHAnsi"/>
          <w:sz w:val="24"/>
          <w:szCs w:val="24"/>
        </w:rPr>
        <w:t>Th</w:t>
      </w:r>
      <w:r w:rsidR="00BD30D6">
        <w:rPr>
          <w:rFonts w:cstheme="minorHAnsi"/>
          <w:sz w:val="24"/>
          <w:szCs w:val="24"/>
        </w:rPr>
        <w:t xml:space="preserve">e collection </w:t>
      </w:r>
      <w:r w:rsidR="00DA69D8">
        <w:rPr>
          <w:rFonts w:cstheme="minorHAnsi"/>
          <w:sz w:val="24"/>
          <w:szCs w:val="24"/>
        </w:rPr>
        <w:t>process is outlined here [</w:t>
      </w:r>
      <w:r>
        <w:rPr>
          <w:rFonts w:cstheme="minorHAnsi"/>
          <w:sz w:val="24"/>
          <w:szCs w:val="24"/>
        </w:rPr>
        <w:t>9</w:t>
      </w:r>
      <w:r w:rsidR="00DA69D8">
        <w:rPr>
          <w:rFonts w:cstheme="minorHAnsi"/>
          <w:sz w:val="24"/>
          <w:szCs w:val="24"/>
        </w:rPr>
        <w:t xml:space="preserve">]. </w:t>
      </w:r>
      <w:r w:rsidR="00194814" w:rsidRPr="00E837EF">
        <w:rPr>
          <w:rFonts w:cstheme="minorHAnsi"/>
          <w:sz w:val="24"/>
          <w:szCs w:val="24"/>
        </w:rPr>
        <w:t xml:space="preserve">For this project the </w:t>
      </w:r>
      <w:r w:rsidR="002754B2">
        <w:rPr>
          <w:rFonts w:cstheme="minorHAnsi"/>
          <w:sz w:val="24"/>
          <w:szCs w:val="24"/>
        </w:rPr>
        <w:t xml:space="preserve">data </w:t>
      </w:r>
      <w:r w:rsidR="00DA69D8">
        <w:rPr>
          <w:rFonts w:cstheme="minorHAnsi"/>
          <w:sz w:val="24"/>
          <w:szCs w:val="24"/>
        </w:rPr>
        <w:t>(</w:t>
      </w:r>
      <w:r w:rsidR="008F4B0A">
        <w:rPr>
          <w:rFonts w:cstheme="minorHAnsi"/>
          <w:sz w:val="24"/>
          <w:szCs w:val="24"/>
        </w:rPr>
        <w:t xml:space="preserve">as </w:t>
      </w:r>
      <w:r w:rsidR="002754B2">
        <w:rPr>
          <w:rFonts w:cstheme="minorHAnsi"/>
          <w:sz w:val="24"/>
          <w:szCs w:val="24"/>
        </w:rPr>
        <w:t xml:space="preserve">described </w:t>
      </w:r>
      <w:r w:rsidR="00DA69D8">
        <w:rPr>
          <w:rFonts w:cstheme="minorHAnsi"/>
          <w:sz w:val="24"/>
          <w:szCs w:val="24"/>
        </w:rPr>
        <w:t>at 2.1</w:t>
      </w:r>
      <w:r>
        <w:rPr>
          <w:rFonts w:cstheme="minorHAnsi"/>
          <w:sz w:val="24"/>
          <w:szCs w:val="24"/>
        </w:rPr>
        <w:t xml:space="preserve"> above</w:t>
      </w:r>
      <w:r w:rsidR="00DA69D8">
        <w:rPr>
          <w:rFonts w:cstheme="minorHAnsi"/>
          <w:sz w:val="24"/>
          <w:szCs w:val="24"/>
        </w:rPr>
        <w:t>)</w:t>
      </w:r>
      <w:r w:rsidR="002754B2">
        <w:rPr>
          <w:rFonts w:cstheme="minorHAnsi"/>
          <w:sz w:val="24"/>
          <w:szCs w:val="24"/>
        </w:rPr>
        <w:t xml:space="preserve"> </w:t>
      </w:r>
      <w:r w:rsidR="00DA69D8">
        <w:rPr>
          <w:rFonts w:cstheme="minorHAnsi"/>
          <w:sz w:val="24"/>
          <w:szCs w:val="24"/>
        </w:rPr>
        <w:t xml:space="preserve">described here </w:t>
      </w:r>
      <w:r w:rsidR="002754B2">
        <w:rPr>
          <w:rFonts w:cstheme="minorHAnsi"/>
          <w:sz w:val="24"/>
          <w:szCs w:val="24"/>
        </w:rPr>
        <w:t>will be used</w:t>
      </w:r>
      <w:r w:rsidR="00AC4F3A">
        <w:rPr>
          <w:rFonts w:cstheme="minorHAnsi"/>
          <w:sz w:val="24"/>
          <w:szCs w:val="24"/>
        </w:rPr>
        <w:t xml:space="preserve"> [</w:t>
      </w:r>
      <w:r>
        <w:rPr>
          <w:rFonts w:cstheme="minorHAnsi"/>
          <w:sz w:val="24"/>
          <w:szCs w:val="24"/>
        </w:rPr>
        <w:t>8</w:t>
      </w:r>
      <w:r w:rsidR="00AC4F3A">
        <w:rPr>
          <w:rFonts w:cstheme="minorHAnsi"/>
          <w:sz w:val="24"/>
          <w:szCs w:val="24"/>
        </w:rPr>
        <w:t>]</w:t>
      </w:r>
      <w:r w:rsidR="00AD4528">
        <w:rPr>
          <w:rFonts w:cstheme="minorHAnsi"/>
          <w:sz w:val="24"/>
          <w:szCs w:val="24"/>
        </w:rPr>
        <w:t xml:space="preserve">. </w:t>
      </w:r>
      <w:r w:rsidR="002754B2">
        <w:rPr>
          <w:rFonts w:cstheme="minorHAnsi"/>
          <w:sz w:val="24"/>
          <w:szCs w:val="24"/>
        </w:rPr>
        <w:t>As stated, t</w:t>
      </w:r>
      <w:r w:rsidR="00AD4528">
        <w:rPr>
          <w:rFonts w:cstheme="minorHAnsi"/>
          <w:sz w:val="24"/>
          <w:szCs w:val="24"/>
        </w:rPr>
        <w:t>he ‘</w:t>
      </w:r>
      <w:r w:rsidR="00AD4528" w:rsidRPr="00870616">
        <w:rPr>
          <w:rFonts w:cstheme="minorHAnsi"/>
          <w:i/>
          <w:iCs/>
          <w:sz w:val="24"/>
          <w:szCs w:val="24"/>
        </w:rPr>
        <w:t>Depresjon</w:t>
      </w:r>
      <w:r w:rsidR="00AD4528">
        <w:rPr>
          <w:rFonts w:cstheme="minorHAnsi"/>
          <w:sz w:val="24"/>
          <w:szCs w:val="24"/>
        </w:rPr>
        <w:t>’ dataset of</w:t>
      </w:r>
      <w:r w:rsidR="00194814" w:rsidRPr="00E837EF">
        <w:rPr>
          <w:rFonts w:cstheme="minorHAnsi"/>
          <w:sz w:val="24"/>
          <w:szCs w:val="24"/>
        </w:rPr>
        <w:t xml:space="preserve"> 23 CSV files of depressive </w:t>
      </w:r>
      <w:r w:rsidR="00AD4528">
        <w:rPr>
          <w:rFonts w:cstheme="minorHAnsi"/>
          <w:sz w:val="24"/>
          <w:szCs w:val="24"/>
        </w:rPr>
        <w:t xml:space="preserve">subjects </w:t>
      </w:r>
      <w:r w:rsidR="00194814" w:rsidRPr="00E837EF">
        <w:rPr>
          <w:rFonts w:cstheme="minorHAnsi"/>
          <w:sz w:val="24"/>
          <w:szCs w:val="24"/>
        </w:rPr>
        <w:t xml:space="preserve">data readings, </w:t>
      </w:r>
      <w:r w:rsidR="002754B2">
        <w:rPr>
          <w:rFonts w:cstheme="minorHAnsi"/>
          <w:sz w:val="24"/>
          <w:szCs w:val="24"/>
        </w:rPr>
        <w:t>t</w:t>
      </w:r>
      <w:r w:rsidR="00AD4528">
        <w:rPr>
          <w:rFonts w:cstheme="minorHAnsi"/>
          <w:sz w:val="24"/>
          <w:szCs w:val="24"/>
        </w:rPr>
        <w:t>he ‘</w:t>
      </w:r>
      <w:r w:rsidR="00AD4528" w:rsidRPr="00870616">
        <w:rPr>
          <w:rFonts w:cstheme="minorHAnsi"/>
          <w:i/>
          <w:iCs/>
          <w:sz w:val="24"/>
          <w:szCs w:val="24"/>
        </w:rPr>
        <w:t>Psychose</w:t>
      </w:r>
      <w:r w:rsidR="00AD4528">
        <w:rPr>
          <w:rFonts w:cstheme="minorHAnsi"/>
          <w:sz w:val="24"/>
          <w:szCs w:val="24"/>
        </w:rPr>
        <w:t xml:space="preserve">’ dataset consisting of </w:t>
      </w:r>
      <w:r w:rsidR="00194814" w:rsidRPr="00E837EF">
        <w:rPr>
          <w:rFonts w:cstheme="minorHAnsi"/>
          <w:sz w:val="24"/>
          <w:szCs w:val="24"/>
        </w:rPr>
        <w:t xml:space="preserve">22 CSV files of schizophrenic </w:t>
      </w:r>
      <w:r w:rsidR="00AD4528">
        <w:rPr>
          <w:rFonts w:cstheme="minorHAnsi"/>
          <w:sz w:val="24"/>
          <w:szCs w:val="24"/>
        </w:rPr>
        <w:t>subjects</w:t>
      </w:r>
      <w:r w:rsidR="00194814" w:rsidRPr="00E837EF">
        <w:rPr>
          <w:rFonts w:cstheme="minorHAnsi"/>
          <w:sz w:val="24"/>
          <w:szCs w:val="24"/>
        </w:rPr>
        <w:t>, and 32 CSV files of control group data readings</w:t>
      </w:r>
      <w:r w:rsidR="00955AD6">
        <w:rPr>
          <w:rFonts w:cstheme="minorHAnsi"/>
          <w:sz w:val="24"/>
          <w:szCs w:val="24"/>
        </w:rPr>
        <w:t xml:space="preserve"> of healthy participants</w:t>
      </w:r>
      <w:r w:rsidR="00DA69D8">
        <w:rPr>
          <w:rFonts w:cstheme="minorHAnsi"/>
          <w:sz w:val="24"/>
          <w:szCs w:val="24"/>
        </w:rPr>
        <w:t>, with each .csv representing a participant</w:t>
      </w:r>
      <w:r w:rsidR="00955AD6">
        <w:rPr>
          <w:rFonts w:cstheme="minorHAnsi"/>
          <w:sz w:val="24"/>
          <w:szCs w:val="24"/>
        </w:rPr>
        <w:t xml:space="preserve"> </w:t>
      </w:r>
    </w:p>
    <w:p w14:paraId="5773F270" w14:textId="2C135D6B" w:rsidR="00DA69D8" w:rsidRPr="00E837EF" w:rsidRDefault="003F2EA0" w:rsidP="00194814">
      <w:pPr>
        <w:rPr>
          <w:rFonts w:cstheme="minorHAnsi"/>
          <w:sz w:val="24"/>
          <w:szCs w:val="24"/>
        </w:rPr>
      </w:pPr>
      <w:r>
        <w:rPr>
          <w:rFonts w:cstheme="minorHAnsi"/>
          <w:sz w:val="24"/>
          <w:szCs w:val="24"/>
        </w:rPr>
        <w:t xml:space="preserve">The data contains the activity count along with a per-minute timestamp for all participants. </w:t>
      </w:r>
      <w:r w:rsidR="009818E8" w:rsidRPr="00E837EF">
        <w:rPr>
          <w:rFonts w:cstheme="minorHAnsi"/>
          <w:sz w:val="24"/>
          <w:szCs w:val="24"/>
        </w:rPr>
        <w:t>The data was collected from actigraphy devices worn by the subjects</w:t>
      </w:r>
      <w:r w:rsidR="009818E8">
        <w:rPr>
          <w:rFonts w:cstheme="minorHAnsi"/>
          <w:sz w:val="24"/>
          <w:szCs w:val="24"/>
        </w:rPr>
        <w:t xml:space="preserve"> for (in most cases) 16 days</w:t>
      </w:r>
      <w:r w:rsidR="009818E8" w:rsidRPr="00E837EF">
        <w:rPr>
          <w:rFonts w:cstheme="minorHAnsi"/>
          <w:sz w:val="24"/>
          <w:szCs w:val="24"/>
        </w:rPr>
        <w:t>.</w:t>
      </w:r>
      <w:r w:rsidR="009818E8">
        <w:rPr>
          <w:rFonts w:cstheme="minorHAnsi"/>
          <w:sz w:val="24"/>
          <w:szCs w:val="24"/>
        </w:rPr>
        <w:t xml:space="preserve"> </w:t>
      </w:r>
      <w:r>
        <w:rPr>
          <w:rFonts w:cstheme="minorHAnsi"/>
          <w:sz w:val="24"/>
          <w:szCs w:val="24"/>
        </w:rPr>
        <w:t>Each participant’s data was stored in a separate data file. Files were distinguishable by each partic</w:t>
      </w:r>
      <w:r w:rsidR="00CB1C9D">
        <w:rPr>
          <w:rFonts w:cstheme="minorHAnsi"/>
          <w:sz w:val="24"/>
          <w:szCs w:val="24"/>
        </w:rPr>
        <w:t>i</w:t>
      </w:r>
      <w:r>
        <w:rPr>
          <w:rFonts w:cstheme="minorHAnsi"/>
          <w:sz w:val="24"/>
          <w:szCs w:val="24"/>
        </w:rPr>
        <w:t xml:space="preserve">pants unique id. </w:t>
      </w:r>
    </w:p>
    <w:p w14:paraId="0705EBAC" w14:textId="7A8E0607" w:rsidR="008F4B0A" w:rsidRDefault="00316352" w:rsidP="00194814">
      <w:pPr>
        <w:rPr>
          <w:rFonts w:cstheme="minorHAnsi"/>
          <w:sz w:val="24"/>
          <w:szCs w:val="24"/>
        </w:rPr>
      </w:pPr>
      <w:r>
        <w:rPr>
          <w:rFonts w:cstheme="minorHAnsi"/>
          <w:b/>
          <w:bCs/>
          <w:sz w:val="24"/>
          <w:szCs w:val="24"/>
        </w:rPr>
        <w:t>3.1.2</w:t>
      </w:r>
      <w:r w:rsidR="00194814" w:rsidRPr="00E837EF">
        <w:rPr>
          <w:rFonts w:cstheme="minorHAnsi"/>
          <w:sz w:val="24"/>
          <w:szCs w:val="24"/>
        </w:rPr>
        <w:t xml:space="preserve"> </w:t>
      </w:r>
      <w:r w:rsidR="0048186C">
        <w:rPr>
          <w:rFonts w:cstheme="minorHAnsi"/>
          <w:b/>
          <w:bCs/>
          <w:sz w:val="24"/>
          <w:szCs w:val="24"/>
        </w:rPr>
        <w:t>Pre-processing</w:t>
      </w:r>
      <w:r w:rsidR="00194814" w:rsidRPr="00E837EF">
        <w:rPr>
          <w:rFonts w:cstheme="minorHAnsi"/>
          <w:sz w:val="24"/>
          <w:szCs w:val="24"/>
        </w:rPr>
        <w:t xml:space="preserve"> </w:t>
      </w:r>
    </w:p>
    <w:p w14:paraId="69B1FA17" w14:textId="30B4B138" w:rsidR="003D3DF8" w:rsidRDefault="003D3DF8" w:rsidP="003D3DF8">
      <w:pPr>
        <w:rPr>
          <w:rFonts w:cstheme="minorHAnsi"/>
          <w:sz w:val="24"/>
          <w:szCs w:val="24"/>
        </w:rPr>
      </w:pPr>
      <w:r>
        <w:rPr>
          <w:rFonts w:cstheme="minorHAnsi"/>
          <w:sz w:val="24"/>
          <w:szCs w:val="24"/>
        </w:rPr>
        <w:t>O</w:t>
      </w:r>
      <w:r w:rsidRPr="00E837EF">
        <w:rPr>
          <w:rFonts w:cstheme="minorHAnsi"/>
          <w:sz w:val="24"/>
          <w:szCs w:val="24"/>
        </w:rPr>
        <w:t>ur proposed approach involves amalgamating all the data from depressive and schizophrenic patients and healthy controls into one data</w:t>
      </w:r>
      <w:r>
        <w:rPr>
          <w:rFonts w:cstheme="minorHAnsi"/>
          <w:sz w:val="24"/>
          <w:szCs w:val="24"/>
        </w:rPr>
        <w:t>set</w:t>
      </w:r>
      <w:r w:rsidRPr="00E837EF">
        <w:rPr>
          <w:rFonts w:cstheme="minorHAnsi"/>
          <w:sz w:val="24"/>
          <w:szCs w:val="24"/>
        </w:rPr>
        <w:t xml:space="preserve">. The proposed approach of amalgamating all the data presents a different approach to </w:t>
      </w:r>
      <w:r w:rsidR="0091278D">
        <w:rPr>
          <w:rFonts w:cstheme="minorHAnsi"/>
          <w:sz w:val="24"/>
          <w:szCs w:val="24"/>
        </w:rPr>
        <w:t xml:space="preserve">other </w:t>
      </w:r>
      <w:r w:rsidRPr="00E837EF">
        <w:rPr>
          <w:rFonts w:cstheme="minorHAnsi"/>
          <w:sz w:val="24"/>
          <w:szCs w:val="24"/>
        </w:rPr>
        <w:t xml:space="preserve">classification </w:t>
      </w:r>
      <w:r w:rsidR="00E819BE">
        <w:rPr>
          <w:rFonts w:cstheme="minorHAnsi"/>
          <w:sz w:val="24"/>
          <w:szCs w:val="24"/>
        </w:rPr>
        <w:t xml:space="preserve">projects </w:t>
      </w:r>
      <w:r w:rsidRPr="00E837EF">
        <w:rPr>
          <w:rFonts w:cstheme="minorHAnsi"/>
          <w:sz w:val="24"/>
          <w:szCs w:val="24"/>
        </w:rPr>
        <w:t>and aims to increase the sample size for improved generali</w:t>
      </w:r>
      <w:r>
        <w:rPr>
          <w:rFonts w:cstheme="minorHAnsi"/>
          <w:sz w:val="24"/>
          <w:szCs w:val="24"/>
        </w:rPr>
        <w:t>sation</w:t>
      </w:r>
      <w:r w:rsidRPr="00E837EF">
        <w:rPr>
          <w:rFonts w:cstheme="minorHAnsi"/>
          <w:sz w:val="24"/>
          <w:szCs w:val="24"/>
        </w:rPr>
        <w:t xml:space="preserve">. </w:t>
      </w:r>
    </w:p>
    <w:p w14:paraId="688349CD" w14:textId="1086C02B" w:rsidR="003D3DF8" w:rsidRDefault="003D3DF8" w:rsidP="00DA69D8">
      <w:pPr>
        <w:rPr>
          <w:rFonts w:cstheme="minorHAnsi"/>
          <w:sz w:val="24"/>
          <w:szCs w:val="24"/>
        </w:rPr>
      </w:pPr>
      <w:r>
        <w:rPr>
          <w:rFonts w:cstheme="minorHAnsi"/>
          <w:sz w:val="24"/>
          <w:szCs w:val="24"/>
        </w:rPr>
        <w:t>We plan to use cross-validation algorithms such as Leave</w:t>
      </w:r>
      <w:r w:rsidR="00AE7E5D">
        <w:rPr>
          <w:rFonts w:cstheme="minorHAnsi"/>
          <w:sz w:val="24"/>
          <w:szCs w:val="24"/>
        </w:rPr>
        <w:t>PGroupsOut</w:t>
      </w:r>
      <w:r>
        <w:rPr>
          <w:rFonts w:cstheme="minorHAnsi"/>
          <w:sz w:val="24"/>
          <w:szCs w:val="24"/>
        </w:rPr>
        <w:t xml:space="preserve"> (LO</w:t>
      </w:r>
      <w:r w:rsidR="00AE7E5D">
        <w:rPr>
          <w:rFonts w:cstheme="minorHAnsi"/>
          <w:sz w:val="24"/>
          <w:szCs w:val="24"/>
        </w:rPr>
        <w:t>G</w:t>
      </w:r>
      <w:r>
        <w:rPr>
          <w:rFonts w:cstheme="minorHAnsi"/>
          <w:sz w:val="24"/>
          <w:szCs w:val="24"/>
        </w:rPr>
        <w:t xml:space="preserve">O) and K-Fold stratification to help maximize the learning from limited data. </w:t>
      </w:r>
      <w:r w:rsidRPr="00E837EF">
        <w:rPr>
          <w:rFonts w:cstheme="minorHAnsi"/>
          <w:sz w:val="24"/>
          <w:szCs w:val="24"/>
        </w:rPr>
        <w:t>We plan to extract daily average, daily standard deviation, and daily proportion of zero activity readings as features from the amalgamated dataset. We will then use machine learning algorithms to classify the data into the three groups of depressive patients, schizophrenic patients, and healthy controls.</w:t>
      </w:r>
    </w:p>
    <w:p w14:paraId="7B46863B" w14:textId="77777777" w:rsidR="00F02F17" w:rsidRDefault="003F2EA0" w:rsidP="00DA69D8">
      <w:pPr>
        <w:rPr>
          <w:rFonts w:cstheme="minorHAnsi"/>
          <w:sz w:val="24"/>
          <w:szCs w:val="24"/>
        </w:rPr>
      </w:pPr>
      <w:r>
        <w:rPr>
          <w:rFonts w:cstheme="minorHAnsi"/>
          <w:sz w:val="24"/>
          <w:szCs w:val="24"/>
        </w:rPr>
        <w:t xml:space="preserve">The raw sensor data from every participant data file was combined into a single dataset. The numbers of days </w:t>
      </w:r>
      <w:r w:rsidR="003D3DF8">
        <w:rPr>
          <w:rFonts w:cstheme="minorHAnsi"/>
          <w:sz w:val="24"/>
          <w:szCs w:val="24"/>
        </w:rPr>
        <w:t>recorded</w:t>
      </w:r>
      <w:r>
        <w:rPr>
          <w:rFonts w:cstheme="minorHAnsi"/>
          <w:sz w:val="24"/>
          <w:szCs w:val="24"/>
        </w:rPr>
        <w:t xml:space="preserve"> for all partic</w:t>
      </w:r>
      <w:r w:rsidR="009818E8">
        <w:rPr>
          <w:rFonts w:cstheme="minorHAnsi"/>
          <w:sz w:val="24"/>
          <w:szCs w:val="24"/>
        </w:rPr>
        <w:t>i</w:t>
      </w:r>
      <w:r>
        <w:rPr>
          <w:rFonts w:cstheme="minorHAnsi"/>
          <w:sz w:val="24"/>
          <w:szCs w:val="24"/>
        </w:rPr>
        <w:t xml:space="preserve">pants </w:t>
      </w:r>
      <w:r w:rsidR="00FF6D5B">
        <w:rPr>
          <w:rFonts w:cstheme="minorHAnsi"/>
          <w:sz w:val="24"/>
          <w:szCs w:val="24"/>
        </w:rPr>
        <w:t>varied significantly</w:t>
      </w:r>
      <w:r>
        <w:rPr>
          <w:rFonts w:cstheme="minorHAnsi"/>
          <w:sz w:val="24"/>
          <w:szCs w:val="24"/>
        </w:rPr>
        <w:t xml:space="preserve">. </w:t>
      </w:r>
      <w:r w:rsidR="009818E8">
        <w:rPr>
          <w:rFonts w:cstheme="minorHAnsi"/>
          <w:sz w:val="24"/>
          <w:szCs w:val="24"/>
        </w:rPr>
        <w:t xml:space="preserve">The minimum number of days recorded was 14 </w:t>
      </w:r>
      <w:r w:rsidR="003B0C09">
        <w:rPr>
          <w:rFonts w:cstheme="minorHAnsi"/>
          <w:sz w:val="24"/>
          <w:szCs w:val="24"/>
        </w:rPr>
        <w:t>(</w:t>
      </w:r>
      <w:r w:rsidR="003B0C09" w:rsidRPr="00C0608C">
        <w:rPr>
          <w:rFonts w:cstheme="minorHAnsi"/>
          <w:sz w:val="20"/>
          <w:szCs w:val="20"/>
        </w:rPr>
        <w:t>condition_8</w:t>
      </w:r>
      <w:r w:rsidR="00C0608C" w:rsidRPr="00C0608C">
        <w:rPr>
          <w:rFonts w:cstheme="minorHAnsi"/>
          <w:sz w:val="20"/>
          <w:szCs w:val="20"/>
        </w:rPr>
        <w:t>: 06/05/2004-19/05/2004</w:t>
      </w:r>
      <w:r w:rsidR="003B0C09">
        <w:rPr>
          <w:rFonts w:cstheme="minorHAnsi"/>
          <w:sz w:val="24"/>
          <w:szCs w:val="24"/>
        </w:rPr>
        <w:t>),</w:t>
      </w:r>
      <w:r w:rsidR="009818E8">
        <w:rPr>
          <w:rFonts w:cstheme="minorHAnsi"/>
          <w:sz w:val="24"/>
          <w:szCs w:val="24"/>
        </w:rPr>
        <w:t xml:space="preserve"> the maximum number of days recorded was 47</w:t>
      </w:r>
      <w:r w:rsidR="003B0C09">
        <w:rPr>
          <w:rFonts w:cstheme="minorHAnsi"/>
          <w:sz w:val="24"/>
          <w:szCs w:val="24"/>
        </w:rPr>
        <w:t xml:space="preserve"> (</w:t>
      </w:r>
      <w:r w:rsidR="003B0C09" w:rsidRPr="00C0608C">
        <w:rPr>
          <w:rFonts w:cstheme="minorHAnsi"/>
          <w:sz w:val="20"/>
          <w:szCs w:val="20"/>
        </w:rPr>
        <w:t>control_3</w:t>
      </w:r>
      <w:r w:rsidR="00C0608C">
        <w:rPr>
          <w:rFonts w:cstheme="minorHAnsi"/>
          <w:sz w:val="20"/>
          <w:szCs w:val="20"/>
        </w:rPr>
        <w:t>:</w:t>
      </w:r>
      <w:r w:rsidR="00C0608C" w:rsidRPr="00C0608C">
        <w:rPr>
          <w:rFonts w:cstheme="minorHAnsi"/>
          <w:sz w:val="20"/>
          <w:szCs w:val="20"/>
        </w:rPr>
        <w:t xml:space="preserve"> 6/11/2002-22/12/2002</w:t>
      </w:r>
      <w:r w:rsidR="003B0C09">
        <w:rPr>
          <w:rFonts w:cstheme="minorHAnsi"/>
          <w:sz w:val="24"/>
          <w:szCs w:val="24"/>
        </w:rPr>
        <w:t>)</w:t>
      </w:r>
      <w:r w:rsidR="009818E8">
        <w:rPr>
          <w:rFonts w:cstheme="minorHAnsi"/>
          <w:sz w:val="24"/>
          <w:szCs w:val="24"/>
        </w:rPr>
        <w:t xml:space="preserve">. </w:t>
      </w:r>
    </w:p>
    <w:p w14:paraId="7F7E1357" w14:textId="56992264" w:rsidR="003F2EA0" w:rsidRDefault="009818E8" w:rsidP="00DA69D8">
      <w:pPr>
        <w:rPr>
          <w:rFonts w:cstheme="minorHAnsi"/>
          <w:sz w:val="24"/>
          <w:szCs w:val="24"/>
        </w:rPr>
      </w:pPr>
      <w:r>
        <w:rPr>
          <w:rFonts w:cstheme="minorHAnsi"/>
          <w:sz w:val="24"/>
          <w:szCs w:val="24"/>
        </w:rPr>
        <w:t>Th</w:t>
      </w:r>
      <w:r w:rsidR="00F02F17">
        <w:rPr>
          <w:rFonts w:cstheme="minorHAnsi"/>
          <w:sz w:val="24"/>
          <w:szCs w:val="24"/>
        </w:rPr>
        <w:t>e number of days for each partic</w:t>
      </w:r>
      <w:r w:rsidR="00117685">
        <w:rPr>
          <w:rFonts w:cstheme="minorHAnsi"/>
          <w:sz w:val="24"/>
          <w:szCs w:val="24"/>
        </w:rPr>
        <w:t>ipant</w:t>
      </w:r>
      <w:r>
        <w:rPr>
          <w:rFonts w:cstheme="minorHAnsi"/>
          <w:sz w:val="24"/>
          <w:szCs w:val="24"/>
        </w:rPr>
        <w:t xml:space="preserve"> conflicts with the information provide</w:t>
      </w:r>
      <w:r w:rsidR="00873DED">
        <w:rPr>
          <w:rFonts w:cstheme="minorHAnsi"/>
          <w:sz w:val="24"/>
          <w:szCs w:val="24"/>
        </w:rPr>
        <w:t xml:space="preserve">d with the datasets in the </w:t>
      </w:r>
      <w:r w:rsidR="00873DED" w:rsidRPr="00AE7E5D">
        <w:rPr>
          <w:rFonts w:cstheme="minorHAnsi"/>
          <w:i/>
          <w:iCs/>
          <w:sz w:val="24"/>
          <w:szCs w:val="24"/>
        </w:rPr>
        <w:t>Days.csv</w:t>
      </w:r>
      <w:r w:rsidR="00873DED">
        <w:rPr>
          <w:rFonts w:cstheme="minorHAnsi"/>
          <w:sz w:val="24"/>
          <w:szCs w:val="24"/>
        </w:rPr>
        <w:t xml:space="preserve"> file of the dataset</w:t>
      </w:r>
      <w:r>
        <w:rPr>
          <w:rFonts w:cstheme="minorHAnsi"/>
          <w:sz w:val="24"/>
          <w:szCs w:val="24"/>
        </w:rPr>
        <w:t>.</w:t>
      </w:r>
      <w:r w:rsidR="003B0C09">
        <w:rPr>
          <w:rFonts w:cstheme="minorHAnsi"/>
          <w:sz w:val="24"/>
          <w:szCs w:val="24"/>
        </w:rPr>
        <w:t xml:space="preserve"> </w:t>
      </w:r>
      <w:r w:rsidR="003D3DF8">
        <w:rPr>
          <w:rFonts w:cstheme="minorHAnsi"/>
          <w:sz w:val="24"/>
          <w:szCs w:val="24"/>
        </w:rPr>
        <w:t xml:space="preserve">An analysis of the daily recordings was performed – there were significantly more days of valid data recorded than was indicated in the </w:t>
      </w:r>
      <w:r w:rsidR="005F7022">
        <w:rPr>
          <w:rFonts w:cstheme="minorHAnsi"/>
          <w:sz w:val="24"/>
          <w:szCs w:val="24"/>
        </w:rPr>
        <w:t xml:space="preserve">information files released with the dataset. </w:t>
      </w:r>
      <w:r w:rsidR="003B0C09">
        <w:rPr>
          <w:rFonts w:cstheme="minorHAnsi"/>
          <w:sz w:val="24"/>
          <w:szCs w:val="24"/>
        </w:rPr>
        <w:t>Table 2 shows the statistical results of the merged dataset.</w:t>
      </w:r>
      <w:r w:rsidR="00FF6D5B">
        <w:rPr>
          <w:rFonts w:cstheme="minorHAnsi"/>
          <w:sz w:val="24"/>
          <w:szCs w:val="24"/>
        </w:rPr>
        <w:t xml:space="preserve"> </w:t>
      </w:r>
      <w:r w:rsidR="00117685">
        <w:rPr>
          <w:rFonts w:cstheme="minorHAnsi"/>
          <w:sz w:val="24"/>
          <w:szCs w:val="24"/>
        </w:rPr>
        <w:t>Most of the participants recorded for 16 days</w:t>
      </w:r>
      <w:r w:rsidR="00DC3EEB">
        <w:rPr>
          <w:rFonts w:cstheme="minorHAnsi"/>
          <w:sz w:val="24"/>
          <w:szCs w:val="24"/>
        </w:rPr>
        <w:t xml:space="preserve">. </w:t>
      </w:r>
      <w:r w:rsidR="00D10FC9">
        <w:rPr>
          <w:rFonts w:cstheme="minorHAnsi"/>
          <w:sz w:val="24"/>
          <w:szCs w:val="24"/>
        </w:rPr>
        <w:t>There were no participants who recorded less than 14 days.</w:t>
      </w:r>
    </w:p>
    <w:p w14:paraId="002A14B8" w14:textId="77777777" w:rsidR="00D10FC9" w:rsidRDefault="00D10FC9" w:rsidP="00DA69D8">
      <w:pPr>
        <w:rPr>
          <w:rFonts w:cstheme="minorHAnsi"/>
          <w:sz w:val="24"/>
          <w:szCs w:val="24"/>
        </w:rPr>
      </w:pPr>
    </w:p>
    <w:p w14:paraId="71F8A604" w14:textId="77777777" w:rsidR="00EA7E88" w:rsidRDefault="00EA7E88" w:rsidP="00DA69D8">
      <w:pPr>
        <w:rPr>
          <w:rFonts w:cstheme="minorHAnsi"/>
          <w:sz w:val="24"/>
          <w:szCs w:val="24"/>
        </w:rPr>
      </w:pPr>
    </w:p>
    <w:p w14:paraId="706780E3" w14:textId="14F931B6" w:rsidR="002F1ED6" w:rsidRDefault="002F1ED6" w:rsidP="002F1ED6">
      <w:pPr>
        <w:pStyle w:val="Caption"/>
        <w:keepNext/>
      </w:pPr>
      <w:bookmarkStart w:id="16" w:name="_Toc133791950"/>
      <w:r>
        <w:lastRenderedPageBreak/>
        <w:t xml:space="preserve">Table </w:t>
      </w:r>
      <w:r w:rsidR="00B96F20">
        <w:fldChar w:fldCharType="begin"/>
      </w:r>
      <w:r w:rsidR="00B96F20">
        <w:instrText xml:space="preserve"> SEQ Table \* ARABIC </w:instrText>
      </w:r>
      <w:r w:rsidR="00B96F20">
        <w:fldChar w:fldCharType="separate"/>
      </w:r>
      <w:r w:rsidR="004B159E">
        <w:rPr>
          <w:noProof/>
        </w:rPr>
        <w:t>2</w:t>
      </w:r>
      <w:r w:rsidR="00B96F20">
        <w:rPr>
          <w:noProof/>
        </w:rPr>
        <w:fldChar w:fldCharType="end"/>
      </w:r>
      <w:r w:rsidR="00FC13F2">
        <w:t xml:space="preserve"> </w:t>
      </w:r>
      <w:r>
        <w:t>Activity summary statistics</w:t>
      </w:r>
      <w:bookmarkEnd w:id="16"/>
    </w:p>
    <w:tbl>
      <w:tblPr>
        <w:tblStyle w:val="TableGrid"/>
        <w:tblW w:w="0" w:type="auto"/>
        <w:tblLook w:val="04A0" w:firstRow="1" w:lastRow="0" w:firstColumn="1" w:lastColumn="0" w:noHBand="0" w:noVBand="1"/>
      </w:tblPr>
      <w:tblGrid>
        <w:gridCol w:w="1794"/>
        <w:gridCol w:w="1810"/>
        <w:gridCol w:w="1812"/>
        <w:gridCol w:w="1799"/>
        <w:gridCol w:w="1801"/>
      </w:tblGrid>
      <w:tr w:rsidR="003B0C09" w14:paraId="46DB6EFD" w14:textId="77777777" w:rsidTr="00A20011">
        <w:tc>
          <w:tcPr>
            <w:tcW w:w="9016" w:type="dxa"/>
            <w:gridSpan w:val="5"/>
            <w:shd w:val="clear" w:color="auto" w:fill="1F3864" w:themeFill="accent1" w:themeFillShade="80"/>
          </w:tcPr>
          <w:p w14:paraId="328C2E5D" w14:textId="19929137" w:rsidR="003B0C09" w:rsidRPr="003B0C09" w:rsidRDefault="003B0C09" w:rsidP="003B0C09">
            <w:pPr>
              <w:jc w:val="center"/>
              <w:rPr>
                <w:rFonts w:cstheme="minorHAnsi"/>
                <w:b/>
                <w:bCs/>
                <w:sz w:val="24"/>
                <w:szCs w:val="24"/>
              </w:rPr>
            </w:pPr>
            <w:r w:rsidRPr="003B0C09">
              <w:rPr>
                <w:rFonts w:cstheme="minorHAnsi"/>
                <w:b/>
                <w:bCs/>
                <w:sz w:val="24"/>
                <w:szCs w:val="24"/>
              </w:rPr>
              <w:t xml:space="preserve">Days Recorded </w:t>
            </w:r>
          </w:p>
        </w:tc>
      </w:tr>
      <w:tr w:rsidR="003B0C09" w14:paraId="04622CCA" w14:textId="77777777" w:rsidTr="00A20011">
        <w:tc>
          <w:tcPr>
            <w:tcW w:w="1794" w:type="dxa"/>
            <w:shd w:val="clear" w:color="auto" w:fill="1F3864" w:themeFill="accent1" w:themeFillShade="80"/>
          </w:tcPr>
          <w:p w14:paraId="6B3DCB81" w14:textId="0206A8CD" w:rsidR="003B0C09" w:rsidRPr="003B0C09" w:rsidRDefault="003B0C09" w:rsidP="003B0C09">
            <w:pPr>
              <w:jc w:val="center"/>
              <w:rPr>
                <w:rFonts w:cstheme="minorHAnsi"/>
                <w:b/>
                <w:bCs/>
                <w:sz w:val="24"/>
                <w:szCs w:val="24"/>
              </w:rPr>
            </w:pPr>
            <w:r w:rsidRPr="003B0C09">
              <w:rPr>
                <w:rFonts w:cstheme="minorHAnsi"/>
                <w:b/>
                <w:bCs/>
                <w:sz w:val="24"/>
                <w:szCs w:val="24"/>
              </w:rPr>
              <w:t>Total</w:t>
            </w:r>
            <w:r>
              <w:rPr>
                <w:rFonts w:cstheme="minorHAnsi"/>
                <w:b/>
                <w:bCs/>
                <w:sz w:val="24"/>
                <w:szCs w:val="24"/>
              </w:rPr>
              <w:t xml:space="preserve"> days overall</w:t>
            </w:r>
            <w:r w:rsidR="00FF6D5B">
              <w:rPr>
                <w:rFonts w:cstheme="minorHAnsi"/>
                <w:b/>
                <w:bCs/>
                <w:sz w:val="24"/>
                <w:szCs w:val="24"/>
              </w:rPr>
              <w:t xml:space="preserve"> </w:t>
            </w:r>
          </w:p>
        </w:tc>
        <w:tc>
          <w:tcPr>
            <w:tcW w:w="1810" w:type="dxa"/>
            <w:shd w:val="clear" w:color="auto" w:fill="1F3864" w:themeFill="accent1" w:themeFillShade="80"/>
          </w:tcPr>
          <w:p w14:paraId="185465CA" w14:textId="77777777" w:rsidR="003B0C09" w:rsidRDefault="003B0C09" w:rsidP="003B0C09">
            <w:pPr>
              <w:jc w:val="center"/>
              <w:rPr>
                <w:rFonts w:cstheme="minorHAnsi"/>
                <w:b/>
                <w:bCs/>
                <w:sz w:val="24"/>
                <w:szCs w:val="24"/>
              </w:rPr>
            </w:pPr>
            <w:r w:rsidRPr="003B0C09">
              <w:rPr>
                <w:rFonts w:cstheme="minorHAnsi"/>
                <w:b/>
                <w:bCs/>
                <w:sz w:val="24"/>
                <w:szCs w:val="24"/>
              </w:rPr>
              <w:t>Minimum</w:t>
            </w:r>
          </w:p>
          <w:p w14:paraId="3CB50DC6" w14:textId="57BF55E3" w:rsidR="003B0C09" w:rsidRPr="003B0C09" w:rsidRDefault="003B0C09" w:rsidP="003B0C09">
            <w:pPr>
              <w:jc w:val="center"/>
              <w:rPr>
                <w:rFonts w:cstheme="minorHAnsi"/>
                <w:b/>
                <w:bCs/>
                <w:sz w:val="24"/>
                <w:szCs w:val="24"/>
              </w:rPr>
            </w:pPr>
          </w:p>
        </w:tc>
        <w:tc>
          <w:tcPr>
            <w:tcW w:w="1812" w:type="dxa"/>
            <w:shd w:val="clear" w:color="auto" w:fill="1F3864" w:themeFill="accent1" w:themeFillShade="80"/>
          </w:tcPr>
          <w:p w14:paraId="493501C2" w14:textId="77777777" w:rsidR="003B0C09" w:rsidRDefault="003B0C09" w:rsidP="003B0C09">
            <w:pPr>
              <w:jc w:val="center"/>
              <w:rPr>
                <w:rFonts w:cstheme="minorHAnsi"/>
                <w:b/>
                <w:bCs/>
                <w:sz w:val="24"/>
                <w:szCs w:val="24"/>
              </w:rPr>
            </w:pPr>
            <w:r w:rsidRPr="003B0C09">
              <w:rPr>
                <w:rFonts w:cstheme="minorHAnsi"/>
                <w:b/>
                <w:bCs/>
                <w:sz w:val="24"/>
                <w:szCs w:val="24"/>
              </w:rPr>
              <w:t>Maximum</w:t>
            </w:r>
          </w:p>
          <w:p w14:paraId="08DE2CCA" w14:textId="1FA0E063" w:rsidR="003B0C09" w:rsidRPr="003B0C09" w:rsidRDefault="003B0C09" w:rsidP="003B0C09">
            <w:pPr>
              <w:jc w:val="center"/>
              <w:rPr>
                <w:rFonts w:cstheme="minorHAnsi"/>
                <w:b/>
                <w:bCs/>
                <w:sz w:val="24"/>
                <w:szCs w:val="24"/>
              </w:rPr>
            </w:pPr>
          </w:p>
        </w:tc>
        <w:tc>
          <w:tcPr>
            <w:tcW w:w="1799" w:type="dxa"/>
            <w:shd w:val="clear" w:color="auto" w:fill="1F3864" w:themeFill="accent1" w:themeFillShade="80"/>
          </w:tcPr>
          <w:p w14:paraId="4E68FC47" w14:textId="18F56400" w:rsidR="003B0C09" w:rsidRPr="003B0C09" w:rsidRDefault="003B0C09" w:rsidP="003B0C09">
            <w:pPr>
              <w:jc w:val="center"/>
              <w:rPr>
                <w:rFonts w:cstheme="minorHAnsi"/>
                <w:b/>
                <w:bCs/>
                <w:sz w:val="24"/>
                <w:szCs w:val="24"/>
              </w:rPr>
            </w:pPr>
            <w:r w:rsidRPr="003B0C09">
              <w:rPr>
                <w:rFonts w:cstheme="minorHAnsi"/>
                <w:b/>
                <w:bCs/>
                <w:sz w:val="24"/>
                <w:szCs w:val="24"/>
              </w:rPr>
              <w:t>Median</w:t>
            </w:r>
            <w:r w:rsidR="00C0608C">
              <w:rPr>
                <w:rFonts w:cstheme="minorHAnsi"/>
                <w:b/>
                <w:bCs/>
                <w:sz w:val="24"/>
                <w:szCs w:val="24"/>
              </w:rPr>
              <w:t xml:space="preserve"> &amp; Mode</w:t>
            </w:r>
          </w:p>
        </w:tc>
        <w:tc>
          <w:tcPr>
            <w:tcW w:w="1801" w:type="dxa"/>
            <w:shd w:val="clear" w:color="auto" w:fill="1F3864" w:themeFill="accent1" w:themeFillShade="80"/>
          </w:tcPr>
          <w:p w14:paraId="2CA300CB" w14:textId="2FEACDCF" w:rsidR="003B0C09" w:rsidRPr="003B0C09" w:rsidRDefault="003B0C09" w:rsidP="003B0C09">
            <w:pPr>
              <w:jc w:val="center"/>
              <w:rPr>
                <w:rFonts w:cstheme="minorHAnsi"/>
                <w:b/>
                <w:bCs/>
                <w:sz w:val="24"/>
                <w:szCs w:val="24"/>
              </w:rPr>
            </w:pPr>
            <w:r w:rsidRPr="003B0C09">
              <w:rPr>
                <w:rFonts w:cstheme="minorHAnsi"/>
                <w:b/>
                <w:bCs/>
                <w:sz w:val="24"/>
                <w:szCs w:val="24"/>
              </w:rPr>
              <w:t>Total days with 1440 minutes</w:t>
            </w:r>
          </w:p>
        </w:tc>
      </w:tr>
      <w:tr w:rsidR="003B0C09" w14:paraId="7D0F40C4" w14:textId="77777777" w:rsidTr="002F1ED6">
        <w:tc>
          <w:tcPr>
            <w:tcW w:w="1794" w:type="dxa"/>
            <w:shd w:val="clear" w:color="auto" w:fill="D9E2F3" w:themeFill="accent1" w:themeFillTint="33"/>
          </w:tcPr>
          <w:p w14:paraId="455CE7F9" w14:textId="1943921C" w:rsidR="003B0C09" w:rsidRPr="00A20011" w:rsidRDefault="003B0C09" w:rsidP="003B0C09">
            <w:pPr>
              <w:jc w:val="center"/>
              <w:rPr>
                <w:rFonts w:cstheme="minorHAnsi"/>
                <w:b/>
                <w:bCs/>
                <w:sz w:val="24"/>
                <w:szCs w:val="24"/>
              </w:rPr>
            </w:pPr>
            <w:r w:rsidRPr="00A20011">
              <w:rPr>
                <w:rFonts w:cstheme="minorHAnsi"/>
                <w:b/>
                <w:bCs/>
                <w:sz w:val="24"/>
                <w:szCs w:val="24"/>
              </w:rPr>
              <w:t>1534</w:t>
            </w:r>
          </w:p>
        </w:tc>
        <w:tc>
          <w:tcPr>
            <w:tcW w:w="1810" w:type="dxa"/>
            <w:shd w:val="clear" w:color="auto" w:fill="D9E2F3" w:themeFill="accent1" w:themeFillTint="33"/>
          </w:tcPr>
          <w:p w14:paraId="183C03D7" w14:textId="1B23EDB3" w:rsidR="003B0C09" w:rsidRPr="00A20011" w:rsidRDefault="003B0C09" w:rsidP="003B0C09">
            <w:pPr>
              <w:jc w:val="center"/>
              <w:rPr>
                <w:rFonts w:cstheme="minorHAnsi"/>
                <w:b/>
                <w:bCs/>
                <w:sz w:val="24"/>
                <w:szCs w:val="24"/>
              </w:rPr>
            </w:pPr>
            <w:r w:rsidRPr="00A20011">
              <w:rPr>
                <w:rFonts w:cstheme="minorHAnsi"/>
                <w:b/>
                <w:bCs/>
                <w:sz w:val="24"/>
                <w:szCs w:val="24"/>
              </w:rPr>
              <w:t>14</w:t>
            </w:r>
          </w:p>
        </w:tc>
        <w:tc>
          <w:tcPr>
            <w:tcW w:w="1812" w:type="dxa"/>
            <w:shd w:val="clear" w:color="auto" w:fill="D9E2F3" w:themeFill="accent1" w:themeFillTint="33"/>
          </w:tcPr>
          <w:p w14:paraId="516C146A" w14:textId="024DFE58" w:rsidR="003B0C09" w:rsidRPr="00A20011" w:rsidRDefault="003B0C09" w:rsidP="003B0C09">
            <w:pPr>
              <w:jc w:val="center"/>
              <w:rPr>
                <w:rFonts w:cstheme="minorHAnsi"/>
                <w:b/>
                <w:bCs/>
                <w:sz w:val="24"/>
                <w:szCs w:val="24"/>
              </w:rPr>
            </w:pPr>
            <w:r w:rsidRPr="00A20011">
              <w:rPr>
                <w:rFonts w:cstheme="minorHAnsi"/>
                <w:b/>
                <w:bCs/>
                <w:sz w:val="24"/>
                <w:szCs w:val="24"/>
              </w:rPr>
              <w:t>47</w:t>
            </w:r>
          </w:p>
        </w:tc>
        <w:tc>
          <w:tcPr>
            <w:tcW w:w="1799" w:type="dxa"/>
            <w:shd w:val="clear" w:color="auto" w:fill="D9E2F3" w:themeFill="accent1" w:themeFillTint="33"/>
          </w:tcPr>
          <w:p w14:paraId="3A580106" w14:textId="319AC4D9" w:rsidR="003B0C09" w:rsidRPr="00A20011" w:rsidRDefault="003B0C09" w:rsidP="003B0C09">
            <w:pPr>
              <w:jc w:val="center"/>
              <w:rPr>
                <w:rFonts w:cstheme="minorHAnsi"/>
                <w:b/>
                <w:bCs/>
                <w:sz w:val="24"/>
                <w:szCs w:val="24"/>
              </w:rPr>
            </w:pPr>
            <w:r w:rsidRPr="00A20011">
              <w:rPr>
                <w:rFonts w:cstheme="minorHAnsi"/>
                <w:b/>
                <w:bCs/>
                <w:sz w:val="24"/>
                <w:szCs w:val="24"/>
              </w:rPr>
              <w:t>16</w:t>
            </w:r>
          </w:p>
        </w:tc>
        <w:tc>
          <w:tcPr>
            <w:tcW w:w="1801" w:type="dxa"/>
            <w:shd w:val="clear" w:color="auto" w:fill="D9E2F3" w:themeFill="accent1" w:themeFillTint="33"/>
          </w:tcPr>
          <w:p w14:paraId="5D2C06D7" w14:textId="1CED2B77" w:rsidR="003B0C09" w:rsidRPr="00A20011" w:rsidRDefault="003B0C09" w:rsidP="003B0C09">
            <w:pPr>
              <w:jc w:val="center"/>
              <w:rPr>
                <w:rFonts w:cstheme="minorHAnsi"/>
                <w:b/>
                <w:bCs/>
                <w:sz w:val="24"/>
                <w:szCs w:val="24"/>
              </w:rPr>
            </w:pPr>
            <w:r w:rsidRPr="00A20011">
              <w:rPr>
                <w:rFonts w:cstheme="minorHAnsi"/>
                <w:b/>
                <w:bCs/>
                <w:sz w:val="24"/>
                <w:szCs w:val="24"/>
              </w:rPr>
              <w:t>1369</w:t>
            </w:r>
          </w:p>
        </w:tc>
      </w:tr>
    </w:tbl>
    <w:p w14:paraId="657823B2" w14:textId="77777777" w:rsidR="003B0C09" w:rsidRDefault="003B0C09" w:rsidP="003B0C09">
      <w:pPr>
        <w:rPr>
          <w:rFonts w:cstheme="minorHAnsi"/>
          <w:sz w:val="24"/>
          <w:szCs w:val="24"/>
        </w:rPr>
      </w:pPr>
    </w:p>
    <w:p w14:paraId="011C1A29" w14:textId="673E4AF4" w:rsidR="00887A00" w:rsidRDefault="00FF6D5B" w:rsidP="00DA69D8">
      <w:pPr>
        <w:rPr>
          <w:rFonts w:cstheme="minorHAnsi"/>
          <w:sz w:val="24"/>
          <w:szCs w:val="24"/>
        </w:rPr>
      </w:pPr>
      <w:r>
        <w:rPr>
          <w:rFonts w:cstheme="minorHAnsi"/>
          <w:sz w:val="24"/>
          <w:szCs w:val="24"/>
        </w:rPr>
        <w:t>Once a single dataset was created, a</w:t>
      </w:r>
      <w:r w:rsidR="006357C1">
        <w:rPr>
          <w:rFonts w:cstheme="minorHAnsi"/>
          <w:sz w:val="24"/>
          <w:szCs w:val="24"/>
        </w:rPr>
        <w:t xml:space="preserve"> </w:t>
      </w:r>
      <w:r w:rsidR="00194814" w:rsidRPr="00E837EF">
        <w:rPr>
          <w:rFonts w:cstheme="minorHAnsi"/>
          <w:sz w:val="24"/>
          <w:szCs w:val="24"/>
        </w:rPr>
        <w:t xml:space="preserve">category of </w:t>
      </w:r>
      <w:r w:rsidR="006357C1">
        <w:rPr>
          <w:rFonts w:cstheme="minorHAnsi"/>
          <w:sz w:val="24"/>
          <w:szCs w:val="24"/>
        </w:rPr>
        <w:t>‘</w:t>
      </w:r>
      <w:r w:rsidR="00DA69D8">
        <w:rPr>
          <w:rFonts w:cstheme="minorHAnsi"/>
          <w:i/>
          <w:iCs/>
          <w:sz w:val="24"/>
          <w:szCs w:val="24"/>
        </w:rPr>
        <w:t>c</w:t>
      </w:r>
      <w:r w:rsidR="00194814" w:rsidRPr="00887A00">
        <w:rPr>
          <w:rFonts w:cstheme="minorHAnsi"/>
          <w:i/>
          <w:iCs/>
          <w:sz w:val="24"/>
          <w:szCs w:val="24"/>
        </w:rPr>
        <w:t>lass</w:t>
      </w:r>
      <w:r w:rsidR="006357C1">
        <w:rPr>
          <w:rFonts w:cstheme="minorHAnsi"/>
          <w:sz w:val="24"/>
          <w:szCs w:val="24"/>
        </w:rPr>
        <w:t xml:space="preserve">’ </w:t>
      </w:r>
      <w:r w:rsidR="00A20FE2">
        <w:rPr>
          <w:rFonts w:cstheme="minorHAnsi"/>
          <w:sz w:val="24"/>
          <w:szCs w:val="24"/>
        </w:rPr>
        <w:t xml:space="preserve">was generated </w:t>
      </w:r>
      <w:r w:rsidR="00E03762">
        <w:rPr>
          <w:rFonts w:cstheme="minorHAnsi"/>
          <w:sz w:val="24"/>
          <w:szCs w:val="24"/>
        </w:rPr>
        <w:t>(</w:t>
      </w:r>
      <w:r w:rsidR="00A20FE2">
        <w:rPr>
          <w:rFonts w:cstheme="minorHAnsi"/>
          <w:sz w:val="24"/>
          <w:szCs w:val="24"/>
        </w:rPr>
        <w:t xml:space="preserve">0: </w:t>
      </w:r>
      <w:r w:rsidR="00E03762">
        <w:rPr>
          <w:rFonts w:cstheme="minorHAnsi"/>
          <w:sz w:val="24"/>
          <w:szCs w:val="24"/>
        </w:rPr>
        <w:t xml:space="preserve">Control; 1: Depression; 2: Schizophrenia) </w:t>
      </w:r>
      <w:r w:rsidR="006357C1">
        <w:rPr>
          <w:rFonts w:cstheme="minorHAnsi"/>
          <w:sz w:val="24"/>
          <w:szCs w:val="24"/>
        </w:rPr>
        <w:t xml:space="preserve">which will be the target variable. </w:t>
      </w:r>
    </w:p>
    <w:p w14:paraId="3AAF4562" w14:textId="77777777" w:rsidR="00A13190" w:rsidRDefault="00DA69D8" w:rsidP="00DA69D8">
      <w:pPr>
        <w:autoSpaceDE w:val="0"/>
        <w:autoSpaceDN w:val="0"/>
        <w:adjustRightInd w:val="0"/>
        <w:spacing w:after="0" w:line="240" w:lineRule="auto"/>
        <w:rPr>
          <w:rFonts w:cstheme="minorHAnsi"/>
          <w:sz w:val="24"/>
          <w:szCs w:val="24"/>
        </w:rPr>
      </w:pPr>
      <w:r>
        <w:rPr>
          <w:rFonts w:cstheme="minorHAnsi"/>
          <w:sz w:val="24"/>
          <w:szCs w:val="24"/>
        </w:rPr>
        <w:t>Based on the results of the previous</w:t>
      </w:r>
      <w:r w:rsidR="00CB1C9D">
        <w:rPr>
          <w:rFonts w:cstheme="minorHAnsi"/>
          <w:sz w:val="24"/>
          <w:szCs w:val="24"/>
        </w:rPr>
        <w:t xml:space="preserve"> experiments</w:t>
      </w:r>
      <w:r>
        <w:rPr>
          <w:rFonts w:cstheme="minorHAnsi"/>
          <w:sz w:val="24"/>
          <w:szCs w:val="24"/>
        </w:rPr>
        <w:t xml:space="preserve"> and referring to source materials</w:t>
      </w:r>
      <w:r w:rsidR="00873DED">
        <w:rPr>
          <w:rFonts w:cstheme="minorHAnsi"/>
          <w:sz w:val="24"/>
          <w:szCs w:val="24"/>
        </w:rPr>
        <w:t xml:space="preserve"> </w:t>
      </w:r>
      <w:r w:rsidR="00CB1C9D">
        <w:rPr>
          <w:rFonts w:cstheme="minorHAnsi"/>
          <w:sz w:val="24"/>
          <w:szCs w:val="24"/>
        </w:rPr>
        <w:t>[13]</w:t>
      </w:r>
      <w:r>
        <w:rPr>
          <w:rFonts w:cstheme="minorHAnsi"/>
          <w:sz w:val="24"/>
          <w:szCs w:val="24"/>
        </w:rPr>
        <w:t xml:space="preserve">, we developed the features that we will use in modelling. </w:t>
      </w:r>
      <w:r w:rsidR="00CB1C9D">
        <w:rPr>
          <w:rFonts w:cstheme="minorHAnsi"/>
          <w:sz w:val="24"/>
          <w:szCs w:val="24"/>
        </w:rPr>
        <w:t xml:space="preserve">We created statistical features from the activity data. They are calculated by patient, by day. </w:t>
      </w:r>
      <w:r>
        <w:rPr>
          <w:rFonts w:cstheme="minorHAnsi"/>
          <w:sz w:val="24"/>
          <w:szCs w:val="24"/>
        </w:rPr>
        <w:t>T</w:t>
      </w:r>
      <w:r w:rsidRPr="00E837EF">
        <w:rPr>
          <w:rFonts w:cstheme="minorHAnsi"/>
          <w:sz w:val="24"/>
          <w:szCs w:val="24"/>
        </w:rPr>
        <w:t>he daily average</w:t>
      </w:r>
      <w:r>
        <w:rPr>
          <w:rFonts w:cstheme="minorHAnsi"/>
          <w:sz w:val="24"/>
          <w:szCs w:val="24"/>
        </w:rPr>
        <w:t xml:space="preserve"> (</w:t>
      </w:r>
      <w:r w:rsidRPr="00887A00">
        <w:rPr>
          <w:rFonts w:cstheme="minorHAnsi"/>
          <w:i/>
          <w:iCs/>
          <w:sz w:val="24"/>
          <w:szCs w:val="24"/>
        </w:rPr>
        <w:t>f.mean</w:t>
      </w:r>
      <w:r>
        <w:rPr>
          <w:rFonts w:cstheme="minorHAnsi"/>
          <w:sz w:val="24"/>
          <w:szCs w:val="24"/>
        </w:rPr>
        <w:t>)</w:t>
      </w:r>
      <w:r w:rsidRPr="00E837EF">
        <w:rPr>
          <w:rFonts w:cstheme="minorHAnsi"/>
          <w:sz w:val="24"/>
          <w:szCs w:val="24"/>
        </w:rPr>
        <w:t>, daily standard deviation</w:t>
      </w:r>
      <w:r>
        <w:rPr>
          <w:rFonts w:cstheme="minorHAnsi"/>
          <w:sz w:val="24"/>
          <w:szCs w:val="24"/>
        </w:rPr>
        <w:t xml:space="preserve"> (</w:t>
      </w:r>
      <w:r w:rsidRPr="00887A00">
        <w:rPr>
          <w:rFonts w:cstheme="minorHAnsi"/>
          <w:i/>
          <w:iCs/>
          <w:sz w:val="24"/>
          <w:szCs w:val="24"/>
        </w:rPr>
        <w:t>f.sd</w:t>
      </w:r>
      <w:r>
        <w:rPr>
          <w:rFonts w:cstheme="minorHAnsi"/>
          <w:sz w:val="24"/>
          <w:szCs w:val="24"/>
        </w:rPr>
        <w:t>)</w:t>
      </w:r>
      <w:r w:rsidRPr="00E837EF">
        <w:rPr>
          <w:rFonts w:cstheme="minorHAnsi"/>
          <w:sz w:val="24"/>
          <w:szCs w:val="24"/>
        </w:rPr>
        <w:t xml:space="preserve">, and daily proportion of zero </w:t>
      </w:r>
      <w:r>
        <w:rPr>
          <w:rFonts w:cstheme="minorHAnsi"/>
          <w:sz w:val="24"/>
          <w:szCs w:val="24"/>
        </w:rPr>
        <w:t>(</w:t>
      </w:r>
      <w:r w:rsidRPr="00887A00">
        <w:rPr>
          <w:rFonts w:cstheme="minorHAnsi"/>
          <w:i/>
          <w:iCs/>
          <w:sz w:val="24"/>
          <w:szCs w:val="24"/>
        </w:rPr>
        <w:t>f.propZeros</w:t>
      </w:r>
      <w:r>
        <w:rPr>
          <w:rFonts w:cstheme="minorHAnsi"/>
          <w:sz w:val="24"/>
          <w:szCs w:val="24"/>
        </w:rPr>
        <w:t xml:space="preserve">) </w:t>
      </w:r>
      <w:r w:rsidRPr="00E837EF">
        <w:rPr>
          <w:rFonts w:cstheme="minorHAnsi"/>
          <w:sz w:val="24"/>
          <w:szCs w:val="24"/>
        </w:rPr>
        <w:t>activity readings</w:t>
      </w:r>
      <w:r>
        <w:rPr>
          <w:rFonts w:cstheme="minorHAnsi"/>
          <w:sz w:val="24"/>
          <w:szCs w:val="24"/>
        </w:rPr>
        <w:t xml:space="preserve"> fields </w:t>
      </w:r>
      <w:r w:rsidR="00873DED">
        <w:rPr>
          <w:rFonts w:cstheme="minorHAnsi"/>
          <w:sz w:val="24"/>
          <w:szCs w:val="24"/>
        </w:rPr>
        <w:t xml:space="preserve">for each day </w:t>
      </w:r>
      <w:r>
        <w:rPr>
          <w:rFonts w:cstheme="minorHAnsi"/>
          <w:sz w:val="24"/>
          <w:szCs w:val="24"/>
        </w:rPr>
        <w:t>w</w:t>
      </w:r>
      <w:r w:rsidR="00873DED">
        <w:rPr>
          <w:rFonts w:cstheme="minorHAnsi"/>
          <w:sz w:val="24"/>
          <w:szCs w:val="24"/>
        </w:rPr>
        <w:t>as</w:t>
      </w:r>
      <w:r>
        <w:rPr>
          <w:rFonts w:cstheme="minorHAnsi"/>
          <w:sz w:val="24"/>
          <w:szCs w:val="24"/>
        </w:rPr>
        <w:t xml:space="preserve"> created</w:t>
      </w:r>
      <w:r w:rsidR="00873DED">
        <w:rPr>
          <w:rFonts w:cstheme="minorHAnsi"/>
          <w:sz w:val="24"/>
          <w:szCs w:val="24"/>
        </w:rPr>
        <w:t xml:space="preserve">. </w:t>
      </w:r>
    </w:p>
    <w:p w14:paraId="7DFD1E7D" w14:textId="77777777" w:rsidR="00A13190" w:rsidRDefault="00A13190" w:rsidP="00DA69D8">
      <w:pPr>
        <w:autoSpaceDE w:val="0"/>
        <w:autoSpaceDN w:val="0"/>
        <w:adjustRightInd w:val="0"/>
        <w:spacing w:after="0" w:line="240" w:lineRule="auto"/>
        <w:rPr>
          <w:rFonts w:cstheme="minorHAnsi"/>
          <w:sz w:val="24"/>
          <w:szCs w:val="24"/>
        </w:rPr>
      </w:pPr>
    </w:p>
    <w:p w14:paraId="3D8376BB" w14:textId="708D856C" w:rsidR="00A13190" w:rsidRDefault="00873DED" w:rsidP="00DA69D8">
      <w:pPr>
        <w:autoSpaceDE w:val="0"/>
        <w:autoSpaceDN w:val="0"/>
        <w:adjustRightInd w:val="0"/>
        <w:spacing w:after="0" w:line="240" w:lineRule="auto"/>
        <w:rPr>
          <w:rFonts w:cstheme="minorHAnsi"/>
          <w:sz w:val="24"/>
          <w:szCs w:val="24"/>
        </w:rPr>
      </w:pPr>
      <w:r>
        <w:rPr>
          <w:rFonts w:cstheme="minorHAnsi"/>
          <w:sz w:val="24"/>
          <w:szCs w:val="24"/>
        </w:rPr>
        <w:t xml:space="preserve">Only days which had recordings of 1440 minutes were used to create features. Features which produced a zero value for </w:t>
      </w:r>
      <w:r w:rsidR="003D3DF8" w:rsidRPr="00B80C78">
        <w:rPr>
          <w:rFonts w:cstheme="minorHAnsi"/>
          <w:i/>
          <w:iCs/>
          <w:sz w:val="24"/>
          <w:szCs w:val="24"/>
        </w:rPr>
        <w:t>f.</w:t>
      </w:r>
      <w:r w:rsidRPr="00B80C78">
        <w:rPr>
          <w:rFonts w:cstheme="minorHAnsi"/>
          <w:i/>
          <w:iCs/>
          <w:sz w:val="24"/>
          <w:szCs w:val="24"/>
        </w:rPr>
        <w:t>mean</w:t>
      </w:r>
      <w:r>
        <w:rPr>
          <w:rFonts w:cstheme="minorHAnsi"/>
          <w:sz w:val="24"/>
          <w:szCs w:val="24"/>
        </w:rPr>
        <w:t xml:space="preserve"> were dropped.</w:t>
      </w:r>
      <w:r w:rsidR="003D3DF8">
        <w:rPr>
          <w:rFonts w:cstheme="minorHAnsi"/>
          <w:sz w:val="24"/>
          <w:szCs w:val="24"/>
        </w:rPr>
        <w:t xml:space="preserve"> There were 86 features produced that had a zero value for mean and standard deviation. Some of these cases were checked</w:t>
      </w:r>
      <w:r w:rsidR="00A13190">
        <w:rPr>
          <w:rFonts w:cstheme="minorHAnsi"/>
          <w:sz w:val="24"/>
          <w:szCs w:val="24"/>
        </w:rPr>
        <w:t>,</w:t>
      </w:r>
      <w:r w:rsidR="003D3DF8">
        <w:rPr>
          <w:rFonts w:cstheme="minorHAnsi"/>
          <w:sz w:val="24"/>
          <w:szCs w:val="24"/>
        </w:rPr>
        <w:t xml:space="preserve"> </w:t>
      </w:r>
      <w:r w:rsidR="00A13190">
        <w:rPr>
          <w:rFonts w:cstheme="minorHAnsi"/>
          <w:sz w:val="24"/>
          <w:szCs w:val="24"/>
        </w:rPr>
        <w:t>t</w:t>
      </w:r>
      <w:r w:rsidR="003D3DF8">
        <w:rPr>
          <w:rFonts w:cstheme="minorHAnsi"/>
          <w:sz w:val="24"/>
          <w:szCs w:val="24"/>
        </w:rPr>
        <w:t xml:space="preserve">here had been zero activity recorded by </w:t>
      </w:r>
      <w:r w:rsidR="002F0006">
        <w:rPr>
          <w:rFonts w:cstheme="minorHAnsi"/>
          <w:sz w:val="24"/>
          <w:szCs w:val="24"/>
        </w:rPr>
        <w:t xml:space="preserve">various participants </w:t>
      </w:r>
      <w:r w:rsidR="003D3DF8">
        <w:rPr>
          <w:rFonts w:cstheme="minorHAnsi"/>
          <w:sz w:val="24"/>
          <w:szCs w:val="24"/>
        </w:rPr>
        <w:t>for 86 days. It can be assumed that the device was not wor</w:t>
      </w:r>
      <w:r w:rsidR="00A13190">
        <w:rPr>
          <w:rFonts w:cstheme="minorHAnsi"/>
          <w:sz w:val="24"/>
          <w:szCs w:val="24"/>
        </w:rPr>
        <w:t>n</w:t>
      </w:r>
      <w:r w:rsidR="003D3DF8">
        <w:rPr>
          <w:rFonts w:cstheme="minorHAnsi"/>
          <w:sz w:val="24"/>
          <w:szCs w:val="24"/>
        </w:rPr>
        <w:t xml:space="preserve"> for these days</w:t>
      </w:r>
      <w:r w:rsidR="00A13190">
        <w:rPr>
          <w:rFonts w:cstheme="minorHAnsi"/>
          <w:sz w:val="24"/>
          <w:szCs w:val="24"/>
        </w:rPr>
        <w:t>, but still recorded</w:t>
      </w:r>
      <w:r w:rsidR="003D3DF8">
        <w:rPr>
          <w:rFonts w:cstheme="minorHAnsi"/>
          <w:sz w:val="24"/>
          <w:szCs w:val="24"/>
        </w:rPr>
        <w:t xml:space="preserve">. For example, patient_9 has 24 hours of zero values for the dates 10/10-11/10 and 12/10. </w:t>
      </w:r>
    </w:p>
    <w:p w14:paraId="6FE3160C" w14:textId="77777777" w:rsidR="00A13190" w:rsidRDefault="00A13190" w:rsidP="00DA69D8">
      <w:pPr>
        <w:autoSpaceDE w:val="0"/>
        <w:autoSpaceDN w:val="0"/>
        <w:adjustRightInd w:val="0"/>
        <w:spacing w:after="0" w:line="240" w:lineRule="auto"/>
        <w:rPr>
          <w:rFonts w:cstheme="minorHAnsi"/>
          <w:sz w:val="24"/>
          <w:szCs w:val="24"/>
        </w:rPr>
      </w:pPr>
    </w:p>
    <w:p w14:paraId="21D38A7B" w14:textId="0853F6D0" w:rsidR="00CB1C9D" w:rsidRDefault="003D3DF8" w:rsidP="00FC13F2">
      <w:pPr>
        <w:autoSpaceDE w:val="0"/>
        <w:autoSpaceDN w:val="0"/>
        <w:adjustRightInd w:val="0"/>
        <w:spacing w:after="0" w:line="240" w:lineRule="auto"/>
        <w:rPr>
          <w:rFonts w:cstheme="minorHAnsi"/>
          <w:sz w:val="24"/>
          <w:szCs w:val="24"/>
        </w:rPr>
      </w:pPr>
      <w:r>
        <w:rPr>
          <w:rFonts w:cstheme="minorHAnsi"/>
          <w:sz w:val="24"/>
          <w:szCs w:val="24"/>
        </w:rPr>
        <w:t>Once the 86 cases were dropped t</w:t>
      </w:r>
      <w:r w:rsidR="00DA69D8">
        <w:rPr>
          <w:rFonts w:cstheme="minorHAnsi"/>
          <w:sz w:val="24"/>
          <w:szCs w:val="24"/>
        </w:rPr>
        <w:t xml:space="preserve">he resulting daily data had 1283 data points (feature vectors). There were 354 depression cases, 605 control and 324 schizophrenic data points. </w:t>
      </w:r>
    </w:p>
    <w:p w14:paraId="2C5B4D6C" w14:textId="52BD984B" w:rsidR="00BD30D6" w:rsidRPr="00BD30D6" w:rsidRDefault="00BD30D6" w:rsidP="00DA69D8">
      <w:pPr>
        <w:autoSpaceDE w:val="0"/>
        <w:autoSpaceDN w:val="0"/>
        <w:adjustRightInd w:val="0"/>
        <w:spacing w:after="0" w:line="240" w:lineRule="auto"/>
        <w:rPr>
          <w:rFonts w:cstheme="minorHAnsi"/>
          <w:b/>
          <w:bCs/>
          <w:sz w:val="18"/>
          <w:szCs w:val="18"/>
        </w:rPr>
      </w:pPr>
    </w:p>
    <w:p w14:paraId="242A641B" w14:textId="25518EDB" w:rsidR="002F1ED6" w:rsidRDefault="002F1ED6" w:rsidP="002F1ED6">
      <w:pPr>
        <w:pStyle w:val="Caption"/>
        <w:keepNext/>
      </w:pPr>
      <w:bookmarkStart w:id="17" w:name="_Toc133791951"/>
      <w:r>
        <w:t xml:space="preserve">Table </w:t>
      </w:r>
      <w:r w:rsidR="00B96F20">
        <w:fldChar w:fldCharType="begin"/>
      </w:r>
      <w:r w:rsidR="00B96F20">
        <w:instrText xml:space="preserve"> SEQ Table \* ARABIC </w:instrText>
      </w:r>
      <w:r w:rsidR="00B96F20">
        <w:fldChar w:fldCharType="separate"/>
      </w:r>
      <w:r w:rsidR="004B159E">
        <w:rPr>
          <w:noProof/>
        </w:rPr>
        <w:t>3</w:t>
      </w:r>
      <w:r w:rsidR="00B96F20">
        <w:rPr>
          <w:noProof/>
        </w:rPr>
        <w:fldChar w:fldCharType="end"/>
      </w:r>
      <w:r>
        <w:t xml:space="preserve"> </w:t>
      </w:r>
      <w:r w:rsidRPr="00027F57">
        <w:t>24-hour features dataset</w:t>
      </w:r>
      <w:bookmarkEnd w:id="17"/>
    </w:p>
    <w:p w14:paraId="6F7DC6F9" w14:textId="2773D4F0" w:rsidR="00BD30D6" w:rsidRDefault="00BD30D6" w:rsidP="00DA69D8">
      <w:pPr>
        <w:autoSpaceDE w:val="0"/>
        <w:autoSpaceDN w:val="0"/>
        <w:adjustRightInd w:val="0"/>
        <w:spacing w:after="0" w:line="240" w:lineRule="auto"/>
        <w:rPr>
          <w:rFonts w:cstheme="minorHAnsi"/>
          <w:sz w:val="24"/>
          <w:szCs w:val="24"/>
        </w:rPr>
      </w:pPr>
      <w:r w:rsidRPr="00BD30D6">
        <w:rPr>
          <w:rFonts w:cstheme="minorHAnsi"/>
          <w:noProof/>
          <w:sz w:val="24"/>
          <w:szCs w:val="24"/>
        </w:rPr>
        <w:drawing>
          <wp:inline distT="0" distB="0" distL="0" distR="0" wp14:anchorId="5BAF9629" wp14:editId="4755FCA6">
            <wp:extent cx="5448300" cy="20203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9089" cy="2024327"/>
                    </a:xfrm>
                    <a:prstGeom prst="rect">
                      <a:avLst/>
                    </a:prstGeom>
                  </pic:spPr>
                </pic:pic>
              </a:graphicData>
            </a:graphic>
          </wp:inline>
        </w:drawing>
      </w:r>
    </w:p>
    <w:p w14:paraId="145E9CCD" w14:textId="77777777" w:rsidR="007832FE" w:rsidRDefault="007832FE" w:rsidP="00D81984">
      <w:pPr>
        <w:rPr>
          <w:rFonts w:cstheme="minorHAnsi"/>
          <w:sz w:val="24"/>
          <w:szCs w:val="24"/>
        </w:rPr>
      </w:pPr>
    </w:p>
    <w:p w14:paraId="41544881" w14:textId="46CE3C4E" w:rsidR="00DC6870" w:rsidRDefault="00E852E6" w:rsidP="00D81984">
      <w:pPr>
        <w:rPr>
          <w:rFonts w:cstheme="minorHAnsi"/>
          <w:sz w:val="24"/>
          <w:szCs w:val="24"/>
        </w:rPr>
      </w:pPr>
      <w:r>
        <w:rPr>
          <w:rFonts w:cstheme="minorHAnsi"/>
          <w:sz w:val="24"/>
          <w:szCs w:val="24"/>
        </w:rPr>
        <w:t>Table 3</w:t>
      </w:r>
      <w:r w:rsidR="00DA69D8">
        <w:rPr>
          <w:rFonts w:cstheme="minorHAnsi"/>
          <w:sz w:val="24"/>
          <w:szCs w:val="24"/>
        </w:rPr>
        <w:t xml:space="preserve"> </w:t>
      </w:r>
      <w:r>
        <w:rPr>
          <w:rFonts w:cstheme="minorHAnsi"/>
          <w:sz w:val="24"/>
          <w:szCs w:val="24"/>
        </w:rPr>
        <w:t>s</w:t>
      </w:r>
      <w:r w:rsidR="00DA69D8">
        <w:rPr>
          <w:rFonts w:cstheme="minorHAnsi"/>
          <w:sz w:val="24"/>
          <w:szCs w:val="24"/>
        </w:rPr>
        <w:t>how</w:t>
      </w:r>
      <w:r w:rsidR="00871DEC">
        <w:rPr>
          <w:rFonts w:cstheme="minorHAnsi"/>
          <w:sz w:val="24"/>
          <w:szCs w:val="24"/>
        </w:rPr>
        <w:t>s</w:t>
      </w:r>
      <w:r w:rsidR="00DA69D8">
        <w:rPr>
          <w:rFonts w:cstheme="minorHAnsi"/>
          <w:sz w:val="24"/>
          <w:szCs w:val="24"/>
        </w:rPr>
        <w:t xml:space="preserve"> the first set of records from the 24-hour features dataset. Daily feature values can be seen (</w:t>
      </w:r>
      <w:r w:rsidR="00DA69D8" w:rsidRPr="00887A00">
        <w:rPr>
          <w:rFonts w:cstheme="minorHAnsi"/>
          <w:i/>
          <w:iCs/>
          <w:sz w:val="24"/>
          <w:szCs w:val="24"/>
        </w:rPr>
        <w:t>f.mean</w:t>
      </w:r>
      <w:r w:rsidR="00DA69D8">
        <w:rPr>
          <w:rFonts w:cstheme="minorHAnsi"/>
          <w:sz w:val="24"/>
          <w:szCs w:val="24"/>
        </w:rPr>
        <w:t>,</w:t>
      </w:r>
      <w:r w:rsidR="006322CF">
        <w:rPr>
          <w:rFonts w:cstheme="minorHAnsi"/>
          <w:sz w:val="24"/>
          <w:szCs w:val="24"/>
        </w:rPr>
        <w:t xml:space="preserve"> </w:t>
      </w:r>
      <w:r w:rsidR="00DA69D8" w:rsidRPr="00887A00">
        <w:rPr>
          <w:rFonts w:cstheme="minorHAnsi"/>
          <w:i/>
          <w:iCs/>
          <w:sz w:val="24"/>
          <w:szCs w:val="24"/>
        </w:rPr>
        <w:t xml:space="preserve">f.sd </w:t>
      </w:r>
      <w:r w:rsidR="00DA69D8">
        <w:rPr>
          <w:rFonts w:cstheme="minorHAnsi"/>
          <w:sz w:val="24"/>
          <w:szCs w:val="24"/>
        </w:rPr>
        <w:t xml:space="preserve">&amp; </w:t>
      </w:r>
      <w:r w:rsidR="00DA69D8" w:rsidRPr="00887A00">
        <w:rPr>
          <w:rFonts w:cstheme="minorHAnsi"/>
          <w:i/>
          <w:iCs/>
          <w:sz w:val="24"/>
          <w:szCs w:val="24"/>
        </w:rPr>
        <w:t>f.propZeroes</w:t>
      </w:r>
      <w:r w:rsidR="00DA69D8">
        <w:rPr>
          <w:rFonts w:cstheme="minorHAnsi"/>
          <w:sz w:val="24"/>
          <w:szCs w:val="24"/>
        </w:rPr>
        <w:t>).</w:t>
      </w:r>
      <w:r w:rsidR="00871DEC">
        <w:rPr>
          <w:rFonts w:cstheme="minorHAnsi"/>
          <w:sz w:val="24"/>
          <w:szCs w:val="24"/>
        </w:rPr>
        <w:t xml:space="preserve"> </w:t>
      </w:r>
      <w:r w:rsidR="00DA69D8">
        <w:rPr>
          <w:rFonts w:cstheme="minorHAnsi"/>
          <w:sz w:val="24"/>
          <w:szCs w:val="24"/>
        </w:rPr>
        <w:t xml:space="preserve"> </w:t>
      </w:r>
      <w:r w:rsidR="00AA1404">
        <w:rPr>
          <w:rFonts w:cstheme="minorHAnsi"/>
          <w:sz w:val="24"/>
          <w:szCs w:val="24"/>
        </w:rPr>
        <w:t>A ‘</w:t>
      </w:r>
      <w:r w:rsidR="00AA1404" w:rsidRPr="00887A00">
        <w:rPr>
          <w:rFonts w:cstheme="minorHAnsi"/>
          <w:i/>
          <w:iCs/>
          <w:sz w:val="24"/>
          <w:szCs w:val="24"/>
        </w:rPr>
        <w:t>patientID</w:t>
      </w:r>
      <w:r w:rsidR="00AA1404">
        <w:rPr>
          <w:rFonts w:cstheme="minorHAnsi"/>
          <w:sz w:val="24"/>
          <w:szCs w:val="24"/>
        </w:rPr>
        <w:t>’ variable was generated assigning a number to each participant (1-77), to be used by the Leave-One-Out cross-validation model, ‘</w:t>
      </w:r>
      <w:r w:rsidR="00AA1404" w:rsidRPr="003B6775">
        <w:rPr>
          <w:rFonts w:cstheme="minorHAnsi"/>
          <w:i/>
          <w:iCs/>
          <w:sz w:val="24"/>
          <w:szCs w:val="24"/>
        </w:rPr>
        <w:t>counter</w:t>
      </w:r>
      <w:r w:rsidR="00AA1404">
        <w:rPr>
          <w:rFonts w:cstheme="minorHAnsi"/>
          <w:sz w:val="24"/>
          <w:szCs w:val="24"/>
        </w:rPr>
        <w:t>’ and ‘</w:t>
      </w:r>
      <w:r w:rsidR="00AA1404" w:rsidRPr="003B6775">
        <w:rPr>
          <w:rFonts w:cstheme="minorHAnsi"/>
          <w:i/>
          <w:iCs/>
          <w:sz w:val="24"/>
          <w:szCs w:val="24"/>
        </w:rPr>
        <w:t>category</w:t>
      </w:r>
      <w:r w:rsidR="00AA1404">
        <w:rPr>
          <w:rFonts w:cstheme="minorHAnsi"/>
          <w:sz w:val="24"/>
          <w:szCs w:val="24"/>
        </w:rPr>
        <w:t>’ variables were created for plotting and visualisations</w:t>
      </w:r>
    </w:p>
    <w:p w14:paraId="7F948391" w14:textId="77777777" w:rsidR="001D56A9" w:rsidRDefault="001D56A9" w:rsidP="00D81984">
      <w:pPr>
        <w:rPr>
          <w:rFonts w:cstheme="minorHAnsi"/>
          <w:sz w:val="24"/>
          <w:szCs w:val="24"/>
        </w:rPr>
      </w:pPr>
    </w:p>
    <w:p w14:paraId="41A10A1A" w14:textId="77777777" w:rsidR="001D56A9" w:rsidRPr="00FC13F2" w:rsidRDefault="001D56A9" w:rsidP="00D81984">
      <w:pPr>
        <w:rPr>
          <w:rFonts w:cstheme="minorHAnsi"/>
          <w:sz w:val="24"/>
          <w:szCs w:val="24"/>
        </w:rPr>
      </w:pPr>
    </w:p>
    <w:p w14:paraId="4B9DCF5B" w14:textId="09CABA28" w:rsidR="00D81984" w:rsidRDefault="00D81984" w:rsidP="00D81984">
      <w:pPr>
        <w:rPr>
          <w:rFonts w:cstheme="minorHAnsi"/>
          <w:sz w:val="24"/>
          <w:szCs w:val="24"/>
        </w:rPr>
      </w:pPr>
      <w:r>
        <w:rPr>
          <w:rFonts w:cstheme="minorHAnsi"/>
          <w:b/>
          <w:bCs/>
          <w:sz w:val="24"/>
          <w:szCs w:val="24"/>
        </w:rPr>
        <w:lastRenderedPageBreak/>
        <w:t>3.1.3</w:t>
      </w:r>
      <w:r w:rsidRPr="00E837EF">
        <w:rPr>
          <w:rFonts w:cstheme="minorHAnsi"/>
          <w:sz w:val="24"/>
          <w:szCs w:val="24"/>
        </w:rPr>
        <w:t xml:space="preserve"> </w:t>
      </w:r>
      <w:r>
        <w:rPr>
          <w:rFonts w:cstheme="minorHAnsi"/>
          <w:b/>
          <w:bCs/>
          <w:sz w:val="24"/>
          <w:szCs w:val="24"/>
        </w:rPr>
        <w:t>Data Analysis</w:t>
      </w:r>
      <w:r w:rsidRPr="00E837EF">
        <w:rPr>
          <w:rFonts w:cstheme="minorHAnsi"/>
          <w:sz w:val="24"/>
          <w:szCs w:val="24"/>
        </w:rPr>
        <w:t xml:space="preserve"> </w:t>
      </w:r>
    </w:p>
    <w:p w14:paraId="2CD66B81" w14:textId="299170B6" w:rsidR="00A13190" w:rsidRDefault="00DA69D8" w:rsidP="00DA69D8">
      <w:pPr>
        <w:autoSpaceDE w:val="0"/>
        <w:autoSpaceDN w:val="0"/>
        <w:adjustRightInd w:val="0"/>
        <w:spacing w:after="0" w:line="240" w:lineRule="auto"/>
        <w:rPr>
          <w:rFonts w:cstheme="minorHAnsi"/>
          <w:sz w:val="24"/>
          <w:szCs w:val="24"/>
        </w:rPr>
      </w:pPr>
      <w:r>
        <w:rPr>
          <w:rFonts w:cstheme="minorHAnsi"/>
          <w:sz w:val="24"/>
          <w:szCs w:val="24"/>
        </w:rPr>
        <w:t xml:space="preserve">As part of our pre-processing and preliminary investigations </w:t>
      </w:r>
      <w:r w:rsidR="00992806">
        <w:rPr>
          <w:rFonts w:cstheme="minorHAnsi"/>
          <w:sz w:val="24"/>
          <w:szCs w:val="24"/>
        </w:rPr>
        <w:t xml:space="preserve">and </w:t>
      </w:r>
      <w:r>
        <w:rPr>
          <w:rFonts w:cstheme="minorHAnsi"/>
          <w:sz w:val="24"/>
          <w:szCs w:val="24"/>
        </w:rPr>
        <w:t xml:space="preserve">using the </w:t>
      </w:r>
      <w:r w:rsidR="006322CF">
        <w:rPr>
          <w:rFonts w:cstheme="minorHAnsi"/>
          <w:sz w:val="24"/>
          <w:szCs w:val="24"/>
        </w:rPr>
        <w:t xml:space="preserve">demographic and severity score </w:t>
      </w:r>
      <w:r>
        <w:rPr>
          <w:rFonts w:cstheme="minorHAnsi"/>
          <w:sz w:val="24"/>
          <w:szCs w:val="24"/>
        </w:rPr>
        <w:t>information about the cases provided, we compare</w:t>
      </w:r>
      <w:r w:rsidR="006322CF">
        <w:rPr>
          <w:rFonts w:cstheme="minorHAnsi"/>
          <w:sz w:val="24"/>
          <w:szCs w:val="24"/>
        </w:rPr>
        <w:t>d</w:t>
      </w:r>
      <w:r>
        <w:rPr>
          <w:rFonts w:cstheme="minorHAnsi"/>
          <w:sz w:val="24"/>
          <w:szCs w:val="24"/>
        </w:rPr>
        <w:t xml:space="preserve"> individuals with </w:t>
      </w:r>
      <w:r w:rsidR="006322CF">
        <w:rPr>
          <w:rFonts w:cstheme="minorHAnsi"/>
          <w:sz w:val="24"/>
          <w:szCs w:val="24"/>
        </w:rPr>
        <w:t xml:space="preserve">from similar </w:t>
      </w:r>
      <w:r>
        <w:rPr>
          <w:rFonts w:cstheme="minorHAnsi"/>
          <w:sz w:val="24"/>
          <w:szCs w:val="24"/>
        </w:rPr>
        <w:t>gender and age group from each category group.</w:t>
      </w:r>
      <w:r w:rsidR="006322CF">
        <w:rPr>
          <w:rFonts w:cstheme="minorHAnsi"/>
          <w:sz w:val="24"/>
          <w:szCs w:val="24"/>
        </w:rPr>
        <w:t xml:space="preserve"> This experiment was performed to investigate if mobility patterns are distinguishable between patients with a disorder and a healthy patient. </w:t>
      </w:r>
      <w:r>
        <w:rPr>
          <w:rFonts w:cstheme="minorHAnsi"/>
          <w:sz w:val="24"/>
          <w:szCs w:val="24"/>
        </w:rPr>
        <w:t xml:space="preserve"> </w:t>
      </w:r>
    </w:p>
    <w:p w14:paraId="0E25FC31" w14:textId="77777777" w:rsidR="00A13190" w:rsidRDefault="00A13190" w:rsidP="00DA69D8">
      <w:pPr>
        <w:autoSpaceDE w:val="0"/>
        <w:autoSpaceDN w:val="0"/>
        <w:adjustRightInd w:val="0"/>
        <w:spacing w:after="0" w:line="240" w:lineRule="auto"/>
        <w:rPr>
          <w:rFonts w:cstheme="minorHAnsi"/>
          <w:sz w:val="24"/>
          <w:szCs w:val="24"/>
        </w:rPr>
      </w:pPr>
    </w:p>
    <w:p w14:paraId="279CE713" w14:textId="57FD7D72" w:rsidR="007A6EF2" w:rsidRPr="003D42CD" w:rsidRDefault="00DA69D8" w:rsidP="00DA69D8">
      <w:pPr>
        <w:autoSpaceDE w:val="0"/>
        <w:autoSpaceDN w:val="0"/>
        <w:adjustRightInd w:val="0"/>
        <w:spacing w:after="0" w:line="240" w:lineRule="auto"/>
        <w:rPr>
          <w:rFonts w:cstheme="minorHAnsi"/>
          <w:i/>
          <w:iCs/>
          <w:sz w:val="24"/>
          <w:szCs w:val="24"/>
        </w:rPr>
      </w:pPr>
      <w:r>
        <w:rPr>
          <w:rFonts w:cstheme="minorHAnsi"/>
          <w:sz w:val="24"/>
          <w:szCs w:val="24"/>
        </w:rPr>
        <w:t>For example, a healthy female aged 40-44 who participated for 1</w:t>
      </w:r>
      <w:r w:rsidR="009273B9">
        <w:rPr>
          <w:rFonts w:cstheme="minorHAnsi"/>
          <w:sz w:val="24"/>
          <w:szCs w:val="24"/>
        </w:rPr>
        <w:t>7</w:t>
      </w:r>
      <w:r>
        <w:rPr>
          <w:rFonts w:cstheme="minorHAnsi"/>
          <w:sz w:val="24"/>
          <w:szCs w:val="24"/>
        </w:rPr>
        <w:t xml:space="preserve"> days is compared to a reported depressive and schizophrenic with the same characteristics. The same comparisons were done with males aged 30-34 and females aged 50-59. Also, all individuals had per minute readings for 24 hours for each day for </w:t>
      </w:r>
      <w:r w:rsidR="009273B9">
        <w:rPr>
          <w:rFonts w:cstheme="minorHAnsi"/>
          <w:sz w:val="24"/>
          <w:szCs w:val="24"/>
        </w:rPr>
        <w:t>varying amounts of days from 13-32 days (after data cleaning)</w:t>
      </w:r>
      <w:r>
        <w:rPr>
          <w:rFonts w:cstheme="minorHAnsi"/>
          <w:sz w:val="24"/>
          <w:szCs w:val="24"/>
        </w:rPr>
        <w:t>.</w:t>
      </w:r>
      <w:r w:rsidR="007A6EF2">
        <w:rPr>
          <w:rFonts w:cstheme="minorHAnsi"/>
          <w:sz w:val="24"/>
          <w:szCs w:val="24"/>
        </w:rPr>
        <w:t xml:space="preserve"> </w:t>
      </w:r>
      <w:r w:rsidR="005F7022" w:rsidRPr="005F7022">
        <w:rPr>
          <w:rFonts w:cstheme="minorHAnsi"/>
          <w:i/>
          <w:iCs/>
          <w:sz w:val="24"/>
          <w:szCs w:val="24"/>
        </w:rPr>
        <w:t xml:space="preserve">Note: The first 13 days of data for each of the selected individuals </w:t>
      </w:r>
      <w:r w:rsidR="009761C5">
        <w:rPr>
          <w:rFonts w:cstheme="minorHAnsi"/>
          <w:i/>
          <w:iCs/>
          <w:sz w:val="24"/>
          <w:szCs w:val="24"/>
        </w:rPr>
        <w:t xml:space="preserve">was </w:t>
      </w:r>
      <w:r w:rsidR="005F7022" w:rsidRPr="005F7022">
        <w:rPr>
          <w:rFonts w:cstheme="minorHAnsi"/>
          <w:i/>
          <w:iCs/>
          <w:sz w:val="24"/>
          <w:szCs w:val="24"/>
        </w:rPr>
        <w:t xml:space="preserve">used for comparison. </w:t>
      </w:r>
      <w:r w:rsidR="00705617">
        <w:rPr>
          <w:rFonts w:cstheme="minorHAnsi"/>
          <w:i/>
          <w:iCs/>
          <w:sz w:val="24"/>
          <w:szCs w:val="24"/>
        </w:rPr>
        <w:t>13 days was chosen for consistency between all individuals</w:t>
      </w:r>
      <w:r w:rsidR="009761C5">
        <w:rPr>
          <w:rFonts w:cstheme="minorHAnsi"/>
          <w:i/>
          <w:iCs/>
          <w:sz w:val="24"/>
          <w:szCs w:val="24"/>
        </w:rPr>
        <w:t xml:space="preserve"> as it was </w:t>
      </w:r>
      <w:r w:rsidR="005E0AC7">
        <w:rPr>
          <w:rFonts w:cstheme="minorHAnsi"/>
          <w:i/>
          <w:iCs/>
          <w:sz w:val="24"/>
          <w:szCs w:val="24"/>
        </w:rPr>
        <w:t>the minimum</w:t>
      </w:r>
      <w:r w:rsidR="009761C5">
        <w:rPr>
          <w:rFonts w:cstheme="minorHAnsi"/>
          <w:i/>
          <w:iCs/>
          <w:sz w:val="24"/>
          <w:szCs w:val="24"/>
        </w:rPr>
        <w:t xml:space="preserve"> of days recorded post data cleaning</w:t>
      </w:r>
      <w:r w:rsidR="00705617">
        <w:rPr>
          <w:rFonts w:cstheme="minorHAnsi"/>
          <w:i/>
          <w:iCs/>
          <w:sz w:val="24"/>
          <w:szCs w:val="24"/>
        </w:rPr>
        <w:t>.</w:t>
      </w:r>
    </w:p>
    <w:p w14:paraId="0D4A931C" w14:textId="77777777" w:rsidR="007A6EF2" w:rsidRDefault="007A6EF2" w:rsidP="00DA69D8">
      <w:pPr>
        <w:autoSpaceDE w:val="0"/>
        <w:autoSpaceDN w:val="0"/>
        <w:adjustRightInd w:val="0"/>
        <w:spacing w:after="0" w:line="240" w:lineRule="auto"/>
        <w:rPr>
          <w:rFonts w:cstheme="minorHAnsi"/>
          <w:sz w:val="24"/>
          <w:szCs w:val="24"/>
        </w:rPr>
      </w:pPr>
    </w:p>
    <w:p w14:paraId="1961281E" w14:textId="00934ADF" w:rsidR="00A13190" w:rsidRDefault="00CE6FA5" w:rsidP="007A6EF2">
      <w:pPr>
        <w:autoSpaceDE w:val="0"/>
        <w:autoSpaceDN w:val="0"/>
        <w:adjustRightInd w:val="0"/>
        <w:spacing w:after="0" w:line="240" w:lineRule="auto"/>
        <w:rPr>
          <w:rFonts w:cstheme="minorHAnsi"/>
          <w:sz w:val="24"/>
          <w:szCs w:val="24"/>
        </w:rPr>
      </w:pPr>
      <w:r>
        <w:rPr>
          <w:rFonts w:cstheme="minorHAnsi"/>
          <w:sz w:val="24"/>
          <w:szCs w:val="24"/>
        </w:rPr>
        <w:t>Of t</w:t>
      </w:r>
      <w:r w:rsidR="007A6EF2">
        <w:rPr>
          <w:rFonts w:cstheme="minorHAnsi"/>
          <w:sz w:val="24"/>
          <w:szCs w:val="24"/>
        </w:rPr>
        <w:t xml:space="preserve">he </w:t>
      </w:r>
      <w:r w:rsidR="003D3DF8">
        <w:rPr>
          <w:rFonts w:cstheme="minorHAnsi"/>
          <w:sz w:val="24"/>
          <w:szCs w:val="24"/>
        </w:rPr>
        <w:t>three</w:t>
      </w:r>
      <w:r w:rsidR="007A6EF2">
        <w:rPr>
          <w:rFonts w:cstheme="minorHAnsi"/>
          <w:sz w:val="24"/>
          <w:szCs w:val="24"/>
        </w:rPr>
        <w:t xml:space="preserve"> depressive patients selected</w:t>
      </w:r>
      <w:r>
        <w:rPr>
          <w:rFonts w:cstheme="minorHAnsi"/>
          <w:sz w:val="24"/>
          <w:szCs w:val="24"/>
        </w:rPr>
        <w:t>,</w:t>
      </w:r>
      <w:r w:rsidR="007A6EF2">
        <w:rPr>
          <w:rFonts w:cstheme="minorHAnsi"/>
          <w:sz w:val="24"/>
          <w:szCs w:val="24"/>
        </w:rPr>
        <w:t xml:space="preserve"> all recorded </w:t>
      </w:r>
      <w:r w:rsidR="0026334A">
        <w:rPr>
          <w:rFonts w:cstheme="minorHAnsi"/>
          <w:sz w:val="24"/>
          <w:szCs w:val="24"/>
        </w:rPr>
        <w:t xml:space="preserve">a </w:t>
      </w:r>
      <w:r w:rsidR="007A6EF2">
        <w:rPr>
          <w:rFonts w:cstheme="minorHAnsi"/>
          <w:sz w:val="24"/>
          <w:szCs w:val="24"/>
        </w:rPr>
        <w:t xml:space="preserve">mean MADRS </w:t>
      </w:r>
      <w:r w:rsidR="007A6EF2" w:rsidRPr="007A6EF2">
        <w:rPr>
          <w:rFonts w:cstheme="minorHAnsi"/>
          <w:sz w:val="24"/>
          <w:szCs w:val="24"/>
        </w:rPr>
        <w:t>score of 16-26</w:t>
      </w:r>
      <w:r w:rsidR="007A6EF2">
        <w:rPr>
          <w:rFonts w:cstheme="minorHAnsi"/>
          <w:sz w:val="24"/>
          <w:szCs w:val="24"/>
        </w:rPr>
        <w:t>. This</w:t>
      </w:r>
      <w:r w:rsidR="007A6EF2" w:rsidRPr="007A6EF2">
        <w:rPr>
          <w:rFonts w:cstheme="minorHAnsi"/>
          <w:sz w:val="24"/>
          <w:szCs w:val="24"/>
        </w:rPr>
        <w:t xml:space="preserve"> indicates moderate depression. Symptoms of moderate depression may interfere with an individual's ability to function normally in their daily life, affecting their work, social relationships, and personal life. People with moderate depression may experience a range of symptoms such as persistent sadness, loss of interest or pleasure in activities, feelings of worthlessness or guilt, changes in appetite and sleep patterns, fatigue, and difficulty concentrating.</w:t>
      </w:r>
      <w:r w:rsidR="007A6EF2">
        <w:rPr>
          <w:rFonts w:cstheme="minorHAnsi"/>
          <w:sz w:val="24"/>
          <w:szCs w:val="24"/>
        </w:rPr>
        <w:t xml:space="preserve"> </w:t>
      </w:r>
    </w:p>
    <w:p w14:paraId="004E6741" w14:textId="77777777" w:rsidR="00A13190" w:rsidRDefault="00A13190" w:rsidP="007A6EF2">
      <w:pPr>
        <w:autoSpaceDE w:val="0"/>
        <w:autoSpaceDN w:val="0"/>
        <w:adjustRightInd w:val="0"/>
        <w:spacing w:after="0" w:line="240" w:lineRule="auto"/>
        <w:rPr>
          <w:rFonts w:cstheme="minorHAnsi"/>
          <w:sz w:val="24"/>
          <w:szCs w:val="24"/>
        </w:rPr>
      </w:pPr>
    </w:p>
    <w:p w14:paraId="1C6BD0DC" w14:textId="3F4CCC82" w:rsidR="007A6EF2" w:rsidRDefault="007A6EF2" w:rsidP="007A6EF2">
      <w:pPr>
        <w:autoSpaceDE w:val="0"/>
        <w:autoSpaceDN w:val="0"/>
        <w:adjustRightInd w:val="0"/>
        <w:spacing w:after="0" w:line="240" w:lineRule="auto"/>
        <w:rPr>
          <w:rFonts w:cstheme="minorHAnsi"/>
          <w:sz w:val="24"/>
          <w:szCs w:val="24"/>
        </w:rPr>
      </w:pPr>
      <w:r>
        <w:rPr>
          <w:rFonts w:cstheme="minorHAnsi"/>
          <w:sz w:val="24"/>
          <w:szCs w:val="24"/>
        </w:rPr>
        <w:t>The 3 schizophrenic patients selected all recorded mean BPRS scores of 38-59. A</w:t>
      </w:r>
      <w:r w:rsidRPr="007A6EF2">
        <w:rPr>
          <w:rFonts w:cstheme="minorHAnsi"/>
          <w:sz w:val="24"/>
          <w:szCs w:val="24"/>
        </w:rPr>
        <w:t xml:space="preserve"> BPRS score of 38-59 generally indicates moderate </w:t>
      </w:r>
      <w:r>
        <w:rPr>
          <w:rFonts w:cstheme="minorHAnsi"/>
          <w:sz w:val="24"/>
          <w:szCs w:val="24"/>
        </w:rPr>
        <w:t>schizophrenia</w:t>
      </w:r>
      <w:r w:rsidR="0026334A">
        <w:rPr>
          <w:rFonts w:cstheme="minorHAnsi"/>
          <w:sz w:val="24"/>
          <w:szCs w:val="24"/>
        </w:rPr>
        <w:t xml:space="preserve"> denoting symptoms </w:t>
      </w:r>
      <w:r w:rsidR="005F7022">
        <w:rPr>
          <w:rFonts w:cstheme="minorHAnsi"/>
          <w:sz w:val="24"/>
          <w:szCs w:val="24"/>
        </w:rPr>
        <w:t>like</w:t>
      </w:r>
      <w:r w:rsidR="0026334A">
        <w:rPr>
          <w:rFonts w:cstheme="minorHAnsi"/>
          <w:sz w:val="24"/>
          <w:szCs w:val="24"/>
        </w:rPr>
        <w:t xml:space="preserve"> those described for depression</w:t>
      </w:r>
      <w:r w:rsidRPr="007A6EF2">
        <w:rPr>
          <w:rFonts w:cstheme="minorHAnsi"/>
          <w:sz w:val="24"/>
          <w:szCs w:val="24"/>
        </w:rPr>
        <w:t>.</w:t>
      </w:r>
      <w:r>
        <w:rPr>
          <w:rFonts w:cstheme="minorHAnsi"/>
          <w:sz w:val="24"/>
          <w:szCs w:val="24"/>
        </w:rPr>
        <w:t xml:space="preserve"> </w:t>
      </w:r>
    </w:p>
    <w:p w14:paraId="5E34083B" w14:textId="77777777" w:rsidR="007A6EF2" w:rsidRDefault="007A6EF2" w:rsidP="007A6EF2">
      <w:pPr>
        <w:autoSpaceDE w:val="0"/>
        <w:autoSpaceDN w:val="0"/>
        <w:adjustRightInd w:val="0"/>
        <w:spacing w:after="0" w:line="240" w:lineRule="auto"/>
        <w:rPr>
          <w:rFonts w:cstheme="minorHAnsi"/>
          <w:sz w:val="24"/>
          <w:szCs w:val="24"/>
        </w:rPr>
      </w:pPr>
    </w:p>
    <w:p w14:paraId="4425050C" w14:textId="4AA2E5DA" w:rsidR="006322CF" w:rsidRDefault="007A6EF2" w:rsidP="00DA69D8">
      <w:pPr>
        <w:autoSpaceDE w:val="0"/>
        <w:autoSpaceDN w:val="0"/>
        <w:adjustRightInd w:val="0"/>
        <w:spacing w:after="0" w:line="240" w:lineRule="auto"/>
        <w:rPr>
          <w:rFonts w:cstheme="minorHAnsi"/>
          <w:sz w:val="24"/>
          <w:szCs w:val="24"/>
        </w:rPr>
      </w:pPr>
      <w:r>
        <w:rPr>
          <w:rFonts w:cstheme="minorHAnsi"/>
          <w:sz w:val="24"/>
          <w:szCs w:val="24"/>
        </w:rPr>
        <w:t>In both groups, m</w:t>
      </w:r>
      <w:r w:rsidRPr="007A6EF2">
        <w:rPr>
          <w:rFonts w:cstheme="minorHAnsi"/>
          <w:sz w:val="24"/>
          <w:szCs w:val="24"/>
        </w:rPr>
        <w:t xml:space="preserve">oderate symptoms can interfere with a person's daily functioning and quality of life, but they may not be as severe as those seen in severe or acute mental illness. </w:t>
      </w:r>
      <w:r w:rsidR="00DA69D8">
        <w:rPr>
          <w:rFonts w:cstheme="minorHAnsi"/>
          <w:sz w:val="24"/>
          <w:szCs w:val="24"/>
        </w:rPr>
        <w:t xml:space="preserve"> </w:t>
      </w:r>
    </w:p>
    <w:p w14:paraId="76C1CC9E" w14:textId="77777777" w:rsidR="005F7022" w:rsidRDefault="005F7022" w:rsidP="00A97217">
      <w:pPr>
        <w:autoSpaceDE w:val="0"/>
        <w:autoSpaceDN w:val="0"/>
        <w:adjustRightInd w:val="0"/>
        <w:spacing w:after="0" w:line="240" w:lineRule="auto"/>
        <w:rPr>
          <w:rFonts w:cstheme="minorHAnsi"/>
          <w:sz w:val="24"/>
          <w:szCs w:val="24"/>
        </w:rPr>
      </w:pPr>
    </w:p>
    <w:p w14:paraId="3F8BB08C" w14:textId="17920452" w:rsidR="00A13190" w:rsidRDefault="00DA69D8" w:rsidP="00A97217">
      <w:pPr>
        <w:autoSpaceDE w:val="0"/>
        <w:autoSpaceDN w:val="0"/>
        <w:adjustRightInd w:val="0"/>
        <w:spacing w:after="0" w:line="240" w:lineRule="auto"/>
        <w:rPr>
          <w:rFonts w:cstheme="minorHAnsi"/>
          <w:sz w:val="24"/>
          <w:szCs w:val="24"/>
        </w:rPr>
      </w:pPr>
      <w:r>
        <w:rPr>
          <w:rFonts w:cstheme="minorHAnsi"/>
          <w:sz w:val="24"/>
          <w:szCs w:val="24"/>
        </w:rPr>
        <w:t xml:space="preserve">The results are </w:t>
      </w:r>
      <w:r w:rsidR="0026334A">
        <w:rPr>
          <w:rFonts w:cstheme="minorHAnsi"/>
          <w:sz w:val="24"/>
          <w:szCs w:val="24"/>
        </w:rPr>
        <w:t>consistent</w:t>
      </w:r>
      <w:r w:rsidR="007A6EF2">
        <w:rPr>
          <w:rFonts w:cstheme="minorHAnsi"/>
          <w:sz w:val="24"/>
          <w:szCs w:val="24"/>
        </w:rPr>
        <w:t xml:space="preserve"> for the 3 groups</w:t>
      </w:r>
      <w:r>
        <w:rPr>
          <w:rFonts w:cstheme="minorHAnsi"/>
          <w:sz w:val="24"/>
          <w:szCs w:val="24"/>
        </w:rPr>
        <w:t xml:space="preserve">. As the boxplots for the 3 comparison age groups show, </w:t>
      </w:r>
      <w:r w:rsidR="007A6EF2">
        <w:rPr>
          <w:rFonts w:cstheme="minorHAnsi"/>
          <w:sz w:val="24"/>
          <w:szCs w:val="24"/>
        </w:rPr>
        <w:t>t</w:t>
      </w:r>
      <w:r>
        <w:rPr>
          <w:rFonts w:cstheme="minorHAnsi"/>
          <w:sz w:val="24"/>
          <w:szCs w:val="24"/>
        </w:rPr>
        <w:t xml:space="preserve">he control person </w:t>
      </w:r>
      <w:r w:rsidR="007A6EF2">
        <w:rPr>
          <w:rFonts w:cstheme="minorHAnsi"/>
          <w:sz w:val="24"/>
          <w:szCs w:val="24"/>
        </w:rPr>
        <w:t xml:space="preserve">in each case </w:t>
      </w:r>
      <w:r>
        <w:rPr>
          <w:rFonts w:cstheme="minorHAnsi"/>
          <w:sz w:val="24"/>
          <w:szCs w:val="24"/>
        </w:rPr>
        <w:t xml:space="preserve">recorded a higher median of activity over the </w:t>
      </w:r>
      <w:r w:rsidR="0026334A">
        <w:rPr>
          <w:rFonts w:cstheme="minorHAnsi"/>
          <w:sz w:val="24"/>
          <w:szCs w:val="24"/>
        </w:rPr>
        <w:t>13-day</w:t>
      </w:r>
      <w:r>
        <w:rPr>
          <w:rFonts w:cstheme="minorHAnsi"/>
          <w:sz w:val="24"/>
          <w:szCs w:val="24"/>
        </w:rPr>
        <w:t xml:space="preserve"> cycle [</w:t>
      </w:r>
      <w:r w:rsidRPr="0026334A">
        <w:rPr>
          <w:rFonts w:cstheme="minorHAnsi"/>
          <w:i/>
          <w:iCs/>
          <w:sz w:val="24"/>
          <w:szCs w:val="24"/>
        </w:rPr>
        <w:t xml:space="preserve">figures </w:t>
      </w:r>
      <w:r w:rsidR="002108CE">
        <w:rPr>
          <w:rFonts w:cstheme="minorHAnsi"/>
          <w:i/>
          <w:iCs/>
          <w:sz w:val="24"/>
          <w:szCs w:val="24"/>
        </w:rPr>
        <w:t>2</w:t>
      </w:r>
      <w:r w:rsidRPr="0026334A">
        <w:rPr>
          <w:rFonts w:cstheme="minorHAnsi"/>
          <w:i/>
          <w:iCs/>
          <w:sz w:val="24"/>
          <w:szCs w:val="24"/>
        </w:rPr>
        <w:t>,</w:t>
      </w:r>
      <w:r w:rsidR="002108CE">
        <w:rPr>
          <w:rFonts w:cstheme="minorHAnsi"/>
          <w:i/>
          <w:iCs/>
          <w:sz w:val="24"/>
          <w:szCs w:val="24"/>
        </w:rPr>
        <w:t>4</w:t>
      </w:r>
      <w:r w:rsidRPr="0026334A">
        <w:rPr>
          <w:rFonts w:cstheme="minorHAnsi"/>
          <w:i/>
          <w:iCs/>
          <w:sz w:val="24"/>
          <w:szCs w:val="24"/>
        </w:rPr>
        <w:t xml:space="preserve"> and </w:t>
      </w:r>
      <w:r w:rsidR="002108CE">
        <w:rPr>
          <w:rFonts w:cstheme="minorHAnsi"/>
          <w:i/>
          <w:iCs/>
          <w:sz w:val="24"/>
          <w:szCs w:val="24"/>
        </w:rPr>
        <w:t>6</w:t>
      </w:r>
      <w:r>
        <w:rPr>
          <w:rFonts w:cstheme="minorHAnsi"/>
          <w:sz w:val="24"/>
          <w:szCs w:val="24"/>
        </w:rPr>
        <w:t>]. The 24</w:t>
      </w:r>
      <w:r w:rsidR="007A6EF2">
        <w:rPr>
          <w:rFonts w:cstheme="minorHAnsi"/>
          <w:sz w:val="24"/>
          <w:szCs w:val="24"/>
        </w:rPr>
        <w:t>-</w:t>
      </w:r>
      <w:r>
        <w:rPr>
          <w:rFonts w:cstheme="minorHAnsi"/>
          <w:sz w:val="24"/>
          <w:szCs w:val="24"/>
        </w:rPr>
        <w:t>hour activity readings for the 3 groups are also similar – all 3 conditions show a low level of activity during the night [</w:t>
      </w:r>
      <w:r w:rsidRPr="0026334A">
        <w:rPr>
          <w:rFonts w:cstheme="minorHAnsi"/>
          <w:i/>
          <w:iCs/>
          <w:sz w:val="24"/>
          <w:szCs w:val="24"/>
        </w:rPr>
        <w:t xml:space="preserve">figures </w:t>
      </w:r>
      <w:r w:rsidR="002108CE">
        <w:rPr>
          <w:rFonts w:cstheme="minorHAnsi"/>
          <w:i/>
          <w:iCs/>
          <w:sz w:val="24"/>
          <w:szCs w:val="24"/>
        </w:rPr>
        <w:t>1</w:t>
      </w:r>
      <w:r w:rsidRPr="0026334A">
        <w:rPr>
          <w:rFonts w:cstheme="minorHAnsi"/>
          <w:i/>
          <w:iCs/>
          <w:sz w:val="24"/>
          <w:szCs w:val="24"/>
        </w:rPr>
        <w:t xml:space="preserve">,3 and </w:t>
      </w:r>
      <w:r w:rsidR="002108CE">
        <w:rPr>
          <w:rFonts w:cstheme="minorHAnsi"/>
          <w:i/>
          <w:iCs/>
          <w:sz w:val="24"/>
          <w:szCs w:val="24"/>
        </w:rPr>
        <w:t>5</w:t>
      </w:r>
      <w:r>
        <w:rPr>
          <w:rFonts w:cstheme="minorHAnsi"/>
          <w:sz w:val="24"/>
          <w:szCs w:val="24"/>
        </w:rPr>
        <w:t xml:space="preserve">] but the control participant has a much higher average activity reading in daylight hours. </w:t>
      </w:r>
    </w:p>
    <w:p w14:paraId="57BC8E30" w14:textId="07E67CC9" w:rsidR="0085026F" w:rsidRDefault="0085026F" w:rsidP="00A97217">
      <w:pPr>
        <w:autoSpaceDE w:val="0"/>
        <w:autoSpaceDN w:val="0"/>
        <w:adjustRightInd w:val="0"/>
        <w:spacing w:after="0" w:line="240" w:lineRule="auto"/>
        <w:rPr>
          <w:rFonts w:cstheme="minorHAnsi"/>
          <w:sz w:val="24"/>
          <w:szCs w:val="24"/>
        </w:rPr>
      </w:pPr>
    </w:p>
    <w:p w14:paraId="304DCDB6" w14:textId="33D99CC7" w:rsidR="0085026F" w:rsidRDefault="0085026F" w:rsidP="00A97217">
      <w:pPr>
        <w:autoSpaceDE w:val="0"/>
        <w:autoSpaceDN w:val="0"/>
        <w:adjustRightInd w:val="0"/>
        <w:spacing w:after="0" w:line="240" w:lineRule="auto"/>
        <w:rPr>
          <w:rFonts w:cstheme="minorHAnsi"/>
          <w:sz w:val="24"/>
          <w:szCs w:val="24"/>
        </w:rPr>
      </w:pPr>
    </w:p>
    <w:p w14:paraId="3E605A15" w14:textId="116C9EAA" w:rsidR="0085026F" w:rsidRDefault="0085026F" w:rsidP="00A97217">
      <w:pPr>
        <w:autoSpaceDE w:val="0"/>
        <w:autoSpaceDN w:val="0"/>
        <w:adjustRightInd w:val="0"/>
        <w:spacing w:after="0" w:line="240" w:lineRule="auto"/>
        <w:rPr>
          <w:rFonts w:cstheme="minorHAnsi"/>
          <w:sz w:val="24"/>
          <w:szCs w:val="24"/>
        </w:rPr>
      </w:pPr>
    </w:p>
    <w:p w14:paraId="0F0F9ABB" w14:textId="77777777" w:rsidR="0085026F" w:rsidRDefault="0085026F" w:rsidP="00A97217">
      <w:pPr>
        <w:autoSpaceDE w:val="0"/>
        <w:autoSpaceDN w:val="0"/>
        <w:adjustRightInd w:val="0"/>
        <w:spacing w:after="0" w:line="240" w:lineRule="auto"/>
        <w:rPr>
          <w:rFonts w:cstheme="minorHAnsi"/>
          <w:sz w:val="24"/>
          <w:szCs w:val="24"/>
        </w:rPr>
      </w:pPr>
    </w:p>
    <w:p w14:paraId="50562668" w14:textId="77777777" w:rsidR="00A13190" w:rsidRDefault="00A13190" w:rsidP="00A97217">
      <w:pPr>
        <w:autoSpaceDE w:val="0"/>
        <w:autoSpaceDN w:val="0"/>
        <w:adjustRightInd w:val="0"/>
        <w:spacing w:after="0" w:line="240" w:lineRule="auto"/>
        <w:rPr>
          <w:rFonts w:cstheme="minorHAnsi"/>
          <w:sz w:val="24"/>
          <w:szCs w:val="24"/>
        </w:rPr>
      </w:pPr>
    </w:p>
    <w:p w14:paraId="36CCB59B" w14:textId="3A8B44B2" w:rsidR="00A13190" w:rsidRDefault="00A13190" w:rsidP="00A97217">
      <w:pPr>
        <w:autoSpaceDE w:val="0"/>
        <w:autoSpaceDN w:val="0"/>
        <w:adjustRightInd w:val="0"/>
        <w:spacing w:after="0" w:line="240" w:lineRule="auto"/>
        <w:rPr>
          <w:rFonts w:cstheme="minorHAnsi"/>
          <w:sz w:val="24"/>
          <w:szCs w:val="24"/>
        </w:rPr>
      </w:pPr>
    </w:p>
    <w:p w14:paraId="34B019A9" w14:textId="77777777" w:rsidR="00FC13F2" w:rsidRDefault="00FC13F2" w:rsidP="00A97217">
      <w:pPr>
        <w:autoSpaceDE w:val="0"/>
        <w:autoSpaceDN w:val="0"/>
        <w:adjustRightInd w:val="0"/>
        <w:spacing w:after="0" w:line="240" w:lineRule="auto"/>
        <w:rPr>
          <w:rFonts w:cstheme="minorHAnsi"/>
          <w:sz w:val="24"/>
          <w:szCs w:val="24"/>
        </w:rPr>
      </w:pPr>
    </w:p>
    <w:p w14:paraId="2860E03B" w14:textId="77777777" w:rsidR="00FC13F2" w:rsidRDefault="00FC13F2" w:rsidP="00A97217">
      <w:pPr>
        <w:autoSpaceDE w:val="0"/>
        <w:autoSpaceDN w:val="0"/>
        <w:adjustRightInd w:val="0"/>
        <w:spacing w:after="0" w:line="240" w:lineRule="auto"/>
        <w:rPr>
          <w:rFonts w:cstheme="minorHAnsi"/>
          <w:sz w:val="24"/>
          <w:szCs w:val="24"/>
        </w:rPr>
      </w:pPr>
    </w:p>
    <w:p w14:paraId="03134317" w14:textId="77777777" w:rsidR="00FC13F2" w:rsidRDefault="00FC13F2" w:rsidP="00A97217">
      <w:pPr>
        <w:autoSpaceDE w:val="0"/>
        <w:autoSpaceDN w:val="0"/>
        <w:adjustRightInd w:val="0"/>
        <w:spacing w:after="0" w:line="240" w:lineRule="auto"/>
        <w:rPr>
          <w:rFonts w:cstheme="minorHAnsi"/>
          <w:sz w:val="24"/>
          <w:szCs w:val="24"/>
        </w:rPr>
      </w:pPr>
    </w:p>
    <w:p w14:paraId="73E85704" w14:textId="77777777" w:rsidR="00FC13F2" w:rsidRDefault="00FC13F2" w:rsidP="00A97217">
      <w:pPr>
        <w:autoSpaceDE w:val="0"/>
        <w:autoSpaceDN w:val="0"/>
        <w:adjustRightInd w:val="0"/>
        <w:spacing w:after="0" w:line="240" w:lineRule="auto"/>
        <w:rPr>
          <w:rFonts w:cstheme="minorHAnsi"/>
          <w:sz w:val="24"/>
          <w:szCs w:val="24"/>
        </w:rPr>
      </w:pPr>
    </w:p>
    <w:p w14:paraId="678AB628" w14:textId="77777777" w:rsidR="00FC13F2" w:rsidRDefault="00FC13F2" w:rsidP="00A97217">
      <w:pPr>
        <w:autoSpaceDE w:val="0"/>
        <w:autoSpaceDN w:val="0"/>
        <w:adjustRightInd w:val="0"/>
        <w:spacing w:after="0" w:line="240" w:lineRule="auto"/>
        <w:rPr>
          <w:rFonts w:cstheme="minorHAnsi"/>
          <w:sz w:val="24"/>
          <w:szCs w:val="24"/>
        </w:rPr>
      </w:pPr>
    </w:p>
    <w:p w14:paraId="01D7CEA4" w14:textId="28CA8E09" w:rsidR="00A13190" w:rsidRDefault="00A13190" w:rsidP="00A97217">
      <w:pPr>
        <w:autoSpaceDE w:val="0"/>
        <w:autoSpaceDN w:val="0"/>
        <w:adjustRightInd w:val="0"/>
        <w:spacing w:after="0" w:line="240" w:lineRule="auto"/>
        <w:rPr>
          <w:rFonts w:cstheme="minorHAnsi"/>
          <w:sz w:val="24"/>
          <w:szCs w:val="24"/>
        </w:rPr>
      </w:pPr>
    </w:p>
    <w:p w14:paraId="77B5F33D" w14:textId="202C55D4" w:rsidR="00A13190" w:rsidRDefault="005B0BF8" w:rsidP="00A97217">
      <w:pPr>
        <w:autoSpaceDE w:val="0"/>
        <w:autoSpaceDN w:val="0"/>
        <w:adjustRightInd w:val="0"/>
        <w:spacing w:after="0" w:line="240" w:lineRule="auto"/>
        <w:rPr>
          <w:rFonts w:cstheme="minorHAnsi"/>
          <w:sz w:val="24"/>
          <w:szCs w:val="24"/>
        </w:rPr>
      </w:pPr>
      <w:r>
        <w:rPr>
          <w:noProof/>
        </w:rPr>
        <w:lastRenderedPageBreak/>
        <mc:AlternateContent>
          <mc:Choice Requires="wps">
            <w:drawing>
              <wp:anchor distT="0" distB="0" distL="114300" distR="114300" simplePos="0" relativeHeight="251583488" behindDoc="0" locked="0" layoutInCell="1" allowOverlap="1" wp14:anchorId="2133F844" wp14:editId="7F812798">
                <wp:simplePos x="0" y="0"/>
                <wp:positionH relativeFrom="column">
                  <wp:posOffset>200025</wp:posOffset>
                </wp:positionH>
                <wp:positionV relativeFrom="paragraph">
                  <wp:posOffset>9525</wp:posOffset>
                </wp:positionV>
                <wp:extent cx="2390775" cy="171450"/>
                <wp:effectExtent l="0" t="0" r="9525" b="0"/>
                <wp:wrapThrough wrapText="bothSides">
                  <wp:wrapPolygon edited="0">
                    <wp:start x="0" y="0"/>
                    <wp:lineTo x="0" y="19200"/>
                    <wp:lineTo x="21514" y="19200"/>
                    <wp:lineTo x="21514"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390775" cy="171450"/>
                        </a:xfrm>
                        <a:prstGeom prst="rect">
                          <a:avLst/>
                        </a:prstGeom>
                        <a:solidFill>
                          <a:prstClr val="white"/>
                        </a:solidFill>
                        <a:ln>
                          <a:noFill/>
                        </a:ln>
                      </wps:spPr>
                      <wps:txbx>
                        <w:txbxContent>
                          <w:p w14:paraId="70C3B49A" w14:textId="09D776A5" w:rsidR="00F8181E" w:rsidRPr="00CA0764" w:rsidRDefault="00F8181E" w:rsidP="00F8181E">
                            <w:pPr>
                              <w:pStyle w:val="Caption"/>
                              <w:rPr>
                                <w:rFonts w:cstheme="minorHAnsi"/>
                                <w:b/>
                                <w:bCs/>
                              </w:rPr>
                            </w:pPr>
                            <w:bookmarkStart w:id="18" w:name="_Toc133786185"/>
                            <w:bookmarkStart w:id="19" w:name="_Toc133793637"/>
                            <w:r>
                              <w:t xml:space="preserve">Figure </w:t>
                            </w:r>
                            <w:r w:rsidR="00B96F20">
                              <w:fldChar w:fldCharType="begin"/>
                            </w:r>
                            <w:r w:rsidR="00B96F20">
                              <w:instrText xml:space="preserve"> SEQ Figure \* ARABIC </w:instrText>
                            </w:r>
                            <w:r w:rsidR="00B96F20">
                              <w:fldChar w:fldCharType="separate"/>
                            </w:r>
                            <w:r w:rsidR="00A059B5">
                              <w:rPr>
                                <w:noProof/>
                              </w:rPr>
                              <w:t>1</w:t>
                            </w:r>
                            <w:r w:rsidR="00B96F20">
                              <w:rPr>
                                <w:noProof/>
                              </w:rPr>
                              <w:fldChar w:fldCharType="end"/>
                            </w:r>
                            <w:r>
                              <w:t xml:space="preserve"> Average activity of 3 females 40-44</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33F844" id="_x0000_t202" coordsize="21600,21600" o:spt="202" path="m,l,21600r21600,l21600,xe">
                <v:stroke joinstyle="miter"/>
                <v:path gradientshapeok="t" o:connecttype="rect"/>
              </v:shapetype>
              <v:shape id="Text Box 8" o:spid="_x0000_s1026" type="#_x0000_t202" style="position:absolute;margin-left:15.75pt;margin-top:.75pt;width:188.25pt;height:13.5pt;z-index:251583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" stroked="f">
                <v:textbox inset="0,0,0,0">
                  <w:txbxContent>
                    <w:p w14:paraId="70C3B49A" w14:textId="09D776A5" w:rsidR="00F8181E" w:rsidRPr="00CA0764" w:rsidRDefault="00F8181E" w:rsidP="00F8181E">
                      <w:pPr>
                        <w:pStyle w:val="Caption"/>
                        <w:rPr>
                          <w:rFonts w:cstheme="minorHAnsi"/>
                          <w:b/>
                          <w:bCs/>
                        </w:rPr>
                      </w:pPr>
                      <w:bookmarkStart w:id="20" w:name="_Toc133786185"/>
                      <w:bookmarkStart w:id="21" w:name="_Toc133793637"/>
                      <w:r>
                        <w:t xml:space="preserve">Figure </w:t>
                      </w:r>
                      <w:r w:rsidR="00B96F20">
                        <w:fldChar w:fldCharType="begin"/>
                      </w:r>
                      <w:r w:rsidR="00B96F20">
                        <w:instrText xml:space="preserve"> SEQ Figure \* ARABIC </w:instrText>
                      </w:r>
                      <w:r w:rsidR="00B96F20">
                        <w:fldChar w:fldCharType="separate"/>
                      </w:r>
                      <w:r w:rsidR="00A059B5">
                        <w:rPr>
                          <w:noProof/>
                        </w:rPr>
                        <w:t>1</w:t>
                      </w:r>
                      <w:r w:rsidR="00B96F20">
                        <w:rPr>
                          <w:noProof/>
                        </w:rPr>
                        <w:fldChar w:fldCharType="end"/>
                      </w:r>
                      <w:r>
                        <w:t xml:space="preserve"> Average activity of 3 females 40-44</w:t>
                      </w:r>
                      <w:bookmarkEnd w:id="20"/>
                      <w:bookmarkEnd w:id="21"/>
                    </w:p>
                  </w:txbxContent>
                </v:textbox>
                <w10:wrap type="through"/>
              </v:shape>
            </w:pict>
          </mc:Fallback>
        </mc:AlternateContent>
      </w:r>
      <w:r>
        <w:rPr>
          <w:noProof/>
        </w:rPr>
        <mc:AlternateContent>
          <mc:Choice Requires="wps">
            <w:drawing>
              <wp:anchor distT="0" distB="0" distL="114300" distR="114300" simplePos="0" relativeHeight="251728896" behindDoc="0" locked="0" layoutInCell="1" allowOverlap="1" wp14:anchorId="0988C67E" wp14:editId="708D3CBC">
                <wp:simplePos x="0" y="0"/>
                <wp:positionH relativeFrom="column">
                  <wp:posOffset>3914775</wp:posOffset>
                </wp:positionH>
                <wp:positionV relativeFrom="paragraph">
                  <wp:posOffset>9525</wp:posOffset>
                </wp:positionV>
                <wp:extent cx="2518410" cy="152400"/>
                <wp:effectExtent l="0" t="0" r="0" b="0"/>
                <wp:wrapThrough wrapText="bothSides">
                  <wp:wrapPolygon edited="0">
                    <wp:start x="0" y="0"/>
                    <wp:lineTo x="0" y="18900"/>
                    <wp:lineTo x="21404" y="18900"/>
                    <wp:lineTo x="21404"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2518410" cy="152400"/>
                        </a:xfrm>
                        <a:prstGeom prst="rect">
                          <a:avLst/>
                        </a:prstGeom>
                        <a:solidFill>
                          <a:prstClr val="white"/>
                        </a:solidFill>
                        <a:ln>
                          <a:noFill/>
                        </a:ln>
                      </wps:spPr>
                      <wps:txbx>
                        <w:txbxContent>
                          <w:p w14:paraId="6DA1D9E2" w14:textId="7CE48FB8" w:rsidR="005B0BF8" w:rsidRPr="007D5126" w:rsidRDefault="005B0BF8" w:rsidP="005B0BF8">
                            <w:pPr>
                              <w:pStyle w:val="Caption"/>
                              <w:rPr>
                                <w:rFonts w:cstheme="minorHAnsi"/>
                                <w:b/>
                                <w:bCs/>
                              </w:rPr>
                            </w:pPr>
                            <w:bookmarkStart w:id="22" w:name="_Toc133786186"/>
                            <w:bookmarkStart w:id="23" w:name="_Toc133793638"/>
                            <w:r>
                              <w:t xml:space="preserve">Figure </w:t>
                            </w:r>
                            <w:r w:rsidR="00B96F20">
                              <w:fldChar w:fldCharType="begin"/>
                            </w:r>
                            <w:r w:rsidR="00B96F20">
                              <w:instrText xml:space="preserve"> SEQ Figure \* ARABIC </w:instrText>
                            </w:r>
                            <w:r w:rsidR="00B96F20">
                              <w:fldChar w:fldCharType="separate"/>
                            </w:r>
                            <w:r w:rsidR="00A059B5">
                              <w:rPr>
                                <w:noProof/>
                              </w:rPr>
                              <w:t>2</w:t>
                            </w:r>
                            <w:r w:rsidR="00B96F20">
                              <w:rPr>
                                <w:noProof/>
                              </w:rPr>
                              <w:fldChar w:fldCharType="end"/>
                            </w:r>
                            <w:r>
                              <w:t xml:space="preserve"> Boxplot of females 40-44</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88C67E" id="Text Box 11" o:spid="_x0000_s1027" type="#_x0000_t202" style="position:absolute;margin-left:308.25pt;margin-top:.75pt;width:198.3pt;height:12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" stroked="f">
                <v:textbox inset="0,0,0,0">
                  <w:txbxContent>
                    <w:p w14:paraId="6DA1D9E2" w14:textId="7CE48FB8" w:rsidR="005B0BF8" w:rsidRPr="007D5126" w:rsidRDefault="005B0BF8" w:rsidP="005B0BF8">
                      <w:pPr>
                        <w:pStyle w:val="Caption"/>
                        <w:rPr>
                          <w:rFonts w:cstheme="minorHAnsi"/>
                          <w:b/>
                          <w:bCs/>
                        </w:rPr>
                      </w:pPr>
                      <w:bookmarkStart w:id="24" w:name="_Toc133786186"/>
                      <w:bookmarkStart w:id="25" w:name="_Toc133793638"/>
                      <w:r>
                        <w:t xml:space="preserve">Figure </w:t>
                      </w:r>
                      <w:r w:rsidR="00B96F20">
                        <w:fldChar w:fldCharType="begin"/>
                      </w:r>
                      <w:r w:rsidR="00B96F20">
                        <w:instrText xml:space="preserve"> SEQ Figure \* ARABIC </w:instrText>
                      </w:r>
                      <w:r w:rsidR="00B96F20">
                        <w:fldChar w:fldCharType="separate"/>
                      </w:r>
                      <w:r w:rsidR="00A059B5">
                        <w:rPr>
                          <w:noProof/>
                        </w:rPr>
                        <w:t>2</w:t>
                      </w:r>
                      <w:r w:rsidR="00B96F20">
                        <w:rPr>
                          <w:noProof/>
                        </w:rPr>
                        <w:fldChar w:fldCharType="end"/>
                      </w:r>
                      <w:r>
                        <w:t xml:space="preserve"> Boxplot of females 40-44</w:t>
                      </w:r>
                      <w:bookmarkEnd w:id="24"/>
                      <w:bookmarkEnd w:id="25"/>
                    </w:p>
                  </w:txbxContent>
                </v:textbox>
                <w10:wrap type="through"/>
              </v:shape>
            </w:pict>
          </mc:Fallback>
        </mc:AlternateContent>
      </w:r>
    </w:p>
    <w:p w14:paraId="0480294A" w14:textId="29A75A4B" w:rsidR="005B0BF8" w:rsidRDefault="00E74656" w:rsidP="005B0BF8">
      <w:pPr>
        <w:autoSpaceDE w:val="0"/>
        <w:autoSpaceDN w:val="0"/>
        <w:adjustRightInd w:val="0"/>
        <w:spacing w:after="0" w:line="240" w:lineRule="auto"/>
        <w:rPr>
          <w:rFonts w:cstheme="minorHAnsi"/>
          <w:sz w:val="24"/>
          <w:szCs w:val="24"/>
        </w:rPr>
      </w:pPr>
      <w:r>
        <w:rPr>
          <w:noProof/>
        </w:rPr>
        <mc:AlternateContent>
          <mc:Choice Requires="wps">
            <w:drawing>
              <wp:anchor distT="0" distB="0" distL="114300" distR="114300" simplePos="0" relativeHeight="251816960" behindDoc="0" locked="0" layoutInCell="1" allowOverlap="1" wp14:anchorId="0AF1214F" wp14:editId="134AE3F4">
                <wp:simplePos x="0" y="0"/>
                <wp:positionH relativeFrom="column">
                  <wp:posOffset>285750</wp:posOffset>
                </wp:positionH>
                <wp:positionV relativeFrom="paragraph">
                  <wp:posOffset>1871345</wp:posOffset>
                </wp:positionV>
                <wp:extent cx="2552700" cy="20955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552700" cy="209550"/>
                        </a:xfrm>
                        <a:prstGeom prst="rect">
                          <a:avLst/>
                        </a:prstGeom>
                        <a:solidFill>
                          <a:prstClr val="white"/>
                        </a:solidFill>
                        <a:ln>
                          <a:noFill/>
                        </a:ln>
                      </wps:spPr>
                      <wps:txbx>
                        <w:txbxContent>
                          <w:p w14:paraId="543D2066" w14:textId="67D2511B" w:rsidR="005B0BF8" w:rsidRPr="0095692C" w:rsidRDefault="005B0BF8" w:rsidP="005B0BF8">
                            <w:pPr>
                              <w:pStyle w:val="Caption"/>
                              <w:rPr>
                                <w:noProof/>
                              </w:rPr>
                            </w:pPr>
                            <w:bookmarkStart w:id="26" w:name="_Toc133786187"/>
                            <w:bookmarkStart w:id="27" w:name="_Toc133793639"/>
                            <w:r>
                              <w:t xml:space="preserve">Figure </w:t>
                            </w:r>
                            <w:r w:rsidR="00B96F20">
                              <w:fldChar w:fldCharType="begin"/>
                            </w:r>
                            <w:r w:rsidR="00B96F20">
                              <w:instrText xml:space="preserve"> SEQ Figure \* ARABIC </w:instrText>
                            </w:r>
                            <w:r w:rsidR="00B96F20">
                              <w:fldChar w:fldCharType="separate"/>
                            </w:r>
                            <w:r w:rsidR="00A059B5">
                              <w:rPr>
                                <w:noProof/>
                              </w:rPr>
                              <w:t>3</w:t>
                            </w:r>
                            <w:r w:rsidR="00B96F20">
                              <w:rPr>
                                <w:noProof/>
                              </w:rPr>
                              <w:fldChar w:fldCharType="end"/>
                            </w:r>
                            <w:r>
                              <w:t xml:space="preserve"> </w:t>
                            </w:r>
                            <w:r w:rsidR="00494AC9">
                              <w:t>Average activity</w:t>
                            </w:r>
                            <w:r>
                              <w:t xml:space="preserve"> of females 50-</w:t>
                            </w:r>
                            <w:bookmarkEnd w:id="26"/>
                            <w:r w:rsidR="00494AC9">
                              <w:t>59</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F1214F" id="Text Box 13" o:spid="_x0000_s1028" type="#_x0000_t202" style="position:absolute;margin-left:22.5pt;margin-top:147.35pt;width:201pt;height:16.5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" stroked="f">
                <v:textbox inset="0,0,0,0">
                  <w:txbxContent>
                    <w:p w14:paraId="543D2066" w14:textId="67D2511B" w:rsidR="005B0BF8" w:rsidRPr="0095692C" w:rsidRDefault="005B0BF8" w:rsidP="005B0BF8">
                      <w:pPr>
                        <w:pStyle w:val="Caption"/>
                        <w:rPr>
                          <w:noProof/>
                        </w:rPr>
                      </w:pPr>
                      <w:bookmarkStart w:id="28" w:name="_Toc133786187"/>
                      <w:bookmarkStart w:id="29" w:name="_Toc133793639"/>
                      <w:r>
                        <w:t xml:space="preserve">Figure </w:t>
                      </w:r>
                      <w:r w:rsidR="00B96F20">
                        <w:fldChar w:fldCharType="begin"/>
                      </w:r>
                      <w:r w:rsidR="00B96F20">
                        <w:instrText xml:space="preserve"> SEQ Figure \* ARABIC </w:instrText>
                      </w:r>
                      <w:r w:rsidR="00B96F20">
                        <w:fldChar w:fldCharType="separate"/>
                      </w:r>
                      <w:r w:rsidR="00A059B5">
                        <w:rPr>
                          <w:noProof/>
                        </w:rPr>
                        <w:t>3</w:t>
                      </w:r>
                      <w:r w:rsidR="00B96F20">
                        <w:rPr>
                          <w:noProof/>
                        </w:rPr>
                        <w:fldChar w:fldCharType="end"/>
                      </w:r>
                      <w:r>
                        <w:t xml:space="preserve"> </w:t>
                      </w:r>
                      <w:r w:rsidR="00494AC9">
                        <w:t>Average activity</w:t>
                      </w:r>
                      <w:r>
                        <w:t xml:space="preserve"> of females 50-</w:t>
                      </w:r>
                      <w:bookmarkEnd w:id="28"/>
                      <w:r w:rsidR="00494AC9">
                        <w:t>59</w:t>
                      </w:r>
                      <w:bookmarkEnd w:id="29"/>
                    </w:p>
                  </w:txbxContent>
                </v:textbox>
                <w10:wrap type="square"/>
              </v:shape>
            </w:pict>
          </mc:Fallback>
        </mc:AlternateContent>
      </w:r>
      <w:r>
        <w:rPr>
          <w:noProof/>
        </w:rPr>
        <mc:AlternateContent>
          <mc:Choice Requires="wps">
            <w:drawing>
              <wp:anchor distT="0" distB="0" distL="114300" distR="114300" simplePos="0" relativeHeight="251772928" behindDoc="0" locked="0" layoutInCell="1" allowOverlap="1" wp14:anchorId="0804BA97" wp14:editId="7B81E0AC">
                <wp:simplePos x="0" y="0"/>
                <wp:positionH relativeFrom="column">
                  <wp:posOffset>3867150</wp:posOffset>
                </wp:positionH>
                <wp:positionV relativeFrom="paragraph">
                  <wp:posOffset>1787525</wp:posOffset>
                </wp:positionV>
                <wp:extent cx="2552700" cy="1905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552700" cy="190500"/>
                        </a:xfrm>
                        <a:prstGeom prst="rect">
                          <a:avLst/>
                        </a:prstGeom>
                        <a:solidFill>
                          <a:prstClr val="white"/>
                        </a:solidFill>
                        <a:ln>
                          <a:noFill/>
                        </a:ln>
                      </wps:spPr>
                      <wps:txbx>
                        <w:txbxContent>
                          <w:p w14:paraId="11734D99" w14:textId="07407874" w:rsidR="005B0BF8" w:rsidRPr="00C71825" w:rsidRDefault="005B0BF8" w:rsidP="005B0BF8">
                            <w:pPr>
                              <w:pStyle w:val="Caption"/>
                              <w:rPr>
                                <w:noProof/>
                              </w:rPr>
                            </w:pPr>
                            <w:bookmarkStart w:id="30" w:name="_Toc133786188"/>
                            <w:bookmarkStart w:id="31" w:name="_Toc133793640"/>
                            <w:r>
                              <w:t xml:space="preserve">Figure </w:t>
                            </w:r>
                            <w:r w:rsidR="00B96F20">
                              <w:fldChar w:fldCharType="begin"/>
                            </w:r>
                            <w:r w:rsidR="00B96F20">
                              <w:instrText xml:space="preserve"> SEQ Figure \* ARABIC </w:instrText>
                            </w:r>
                            <w:r w:rsidR="00B96F20">
                              <w:fldChar w:fldCharType="separate"/>
                            </w:r>
                            <w:r w:rsidR="00A059B5">
                              <w:rPr>
                                <w:noProof/>
                              </w:rPr>
                              <w:t>4</w:t>
                            </w:r>
                            <w:r w:rsidR="00B96F20">
                              <w:rPr>
                                <w:noProof/>
                              </w:rPr>
                              <w:fldChar w:fldCharType="end"/>
                            </w:r>
                            <w:r>
                              <w:t xml:space="preserve"> </w:t>
                            </w:r>
                            <w:r w:rsidR="00494AC9">
                              <w:t>Boxplot</w:t>
                            </w:r>
                            <w:r>
                              <w:t xml:space="preserve"> of females 50-59</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04BA97" id="Text Box 12" o:spid="_x0000_s1029" type="#_x0000_t202" style="position:absolute;margin-left:304.5pt;margin-top:140.75pt;width:201pt;height:1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" stroked="f">
                <v:textbox inset="0,0,0,0">
                  <w:txbxContent>
                    <w:p w14:paraId="11734D99" w14:textId="07407874" w:rsidR="005B0BF8" w:rsidRPr="00C71825" w:rsidRDefault="005B0BF8" w:rsidP="005B0BF8">
                      <w:pPr>
                        <w:pStyle w:val="Caption"/>
                        <w:rPr>
                          <w:noProof/>
                        </w:rPr>
                      </w:pPr>
                      <w:bookmarkStart w:id="32" w:name="_Toc133786188"/>
                      <w:bookmarkStart w:id="33" w:name="_Toc133793640"/>
                      <w:r>
                        <w:t xml:space="preserve">Figure </w:t>
                      </w:r>
                      <w:r w:rsidR="00B96F20">
                        <w:fldChar w:fldCharType="begin"/>
                      </w:r>
                      <w:r w:rsidR="00B96F20">
                        <w:instrText xml:space="preserve"> SEQ Figure \* ARABIC </w:instrText>
                      </w:r>
                      <w:r w:rsidR="00B96F20">
                        <w:fldChar w:fldCharType="separate"/>
                      </w:r>
                      <w:r w:rsidR="00A059B5">
                        <w:rPr>
                          <w:noProof/>
                        </w:rPr>
                        <w:t>4</w:t>
                      </w:r>
                      <w:r w:rsidR="00B96F20">
                        <w:rPr>
                          <w:noProof/>
                        </w:rPr>
                        <w:fldChar w:fldCharType="end"/>
                      </w:r>
                      <w:r>
                        <w:t xml:space="preserve"> </w:t>
                      </w:r>
                      <w:r w:rsidR="00494AC9">
                        <w:t>Boxplot</w:t>
                      </w:r>
                      <w:r>
                        <w:t xml:space="preserve"> of females 50-59</w:t>
                      </w:r>
                      <w:bookmarkEnd w:id="32"/>
                      <w:bookmarkEnd w:id="33"/>
                    </w:p>
                  </w:txbxContent>
                </v:textbox>
                <w10:wrap type="square"/>
              </v:shape>
            </w:pict>
          </mc:Fallback>
        </mc:AlternateContent>
      </w:r>
      <w:r w:rsidR="00136AFC" w:rsidRPr="00031B2C">
        <w:rPr>
          <w:noProof/>
        </w:rPr>
        <w:drawing>
          <wp:anchor distT="0" distB="0" distL="114300" distR="114300" simplePos="0" relativeHeight="251644928" behindDoc="0" locked="0" layoutInCell="1" allowOverlap="1" wp14:anchorId="4CC68454" wp14:editId="70434FA2">
            <wp:simplePos x="0" y="0"/>
            <wp:positionH relativeFrom="margin">
              <wp:posOffset>3491230</wp:posOffset>
            </wp:positionH>
            <wp:positionV relativeFrom="margin">
              <wp:posOffset>2200275</wp:posOffset>
            </wp:positionV>
            <wp:extent cx="2552700" cy="166116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52700" cy="1661160"/>
                    </a:xfrm>
                    <a:prstGeom prst="rect">
                      <a:avLst/>
                    </a:prstGeom>
                  </pic:spPr>
                </pic:pic>
              </a:graphicData>
            </a:graphic>
            <wp14:sizeRelH relativeFrom="margin">
              <wp14:pctWidth>0</wp14:pctWidth>
            </wp14:sizeRelH>
            <wp14:sizeRelV relativeFrom="margin">
              <wp14:pctHeight>0</wp14:pctHeight>
            </wp14:sizeRelV>
          </wp:anchor>
        </w:drawing>
      </w:r>
      <w:r w:rsidR="0085026F" w:rsidRPr="00031B2C">
        <w:rPr>
          <w:rFonts w:cstheme="minorHAnsi"/>
          <w:b/>
          <w:bCs/>
          <w:noProof/>
          <w:sz w:val="18"/>
          <w:szCs w:val="18"/>
        </w:rPr>
        <w:drawing>
          <wp:anchor distT="0" distB="0" distL="114300" distR="114300" simplePos="0" relativeHeight="251540480" behindDoc="0" locked="0" layoutInCell="1" allowOverlap="1" wp14:anchorId="4AE1D4AF" wp14:editId="67802D01">
            <wp:simplePos x="0" y="0"/>
            <wp:positionH relativeFrom="column">
              <wp:posOffset>3524250</wp:posOffset>
            </wp:positionH>
            <wp:positionV relativeFrom="paragraph">
              <wp:posOffset>13970</wp:posOffset>
            </wp:positionV>
            <wp:extent cx="2520000" cy="1638000"/>
            <wp:effectExtent l="0" t="0" r="0" b="635"/>
            <wp:wrapThrough wrapText="bothSides">
              <wp:wrapPolygon edited="0">
                <wp:start x="0" y="0"/>
                <wp:lineTo x="0" y="21357"/>
                <wp:lineTo x="21393" y="21357"/>
                <wp:lineTo x="2139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20000" cy="1638000"/>
                    </a:xfrm>
                    <a:prstGeom prst="rect">
                      <a:avLst/>
                    </a:prstGeom>
                  </pic:spPr>
                </pic:pic>
              </a:graphicData>
            </a:graphic>
            <wp14:sizeRelH relativeFrom="margin">
              <wp14:pctWidth>0</wp14:pctWidth>
            </wp14:sizeRelH>
            <wp14:sizeRelV relativeFrom="margin">
              <wp14:pctHeight>0</wp14:pctHeight>
            </wp14:sizeRelV>
          </wp:anchor>
        </w:drawing>
      </w:r>
      <w:r w:rsidR="002A7F3A">
        <w:rPr>
          <w:noProof/>
        </w:rPr>
        <w:drawing>
          <wp:inline distT="0" distB="0" distL="0" distR="0" wp14:anchorId="57B29EC0" wp14:editId="7A810D61">
            <wp:extent cx="3333600" cy="1782000"/>
            <wp:effectExtent l="0" t="0" r="63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0"/>
                    <a:stretch>
                      <a:fillRect/>
                    </a:stretch>
                  </pic:blipFill>
                  <pic:spPr>
                    <a:xfrm>
                      <a:off x="0" y="0"/>
                      <a:ext cx="3333600" cy="1782000"/>
                    </a:xfrm>
                    <a:prstGeom prst="rect">
                      <a:avLst/>
                    </a:prstGeom>
                  </pic:spPr>
                </pic:pic>
              </a:graphicData>
            </a:graphic>
          </wp:inline>
        </w:drawing>
      </w:r>
      <w:r w:rsidR="0085026F" w:rsidRPr="00BD30D6">
        <w:rPr>
          <w:noProof/>
        </w:rPr>
        <w:drawing>
          <wp:inline distT="0" distB="0" distL="0" distR="0" wp14:anchorId="7F9326AB" wp14:editId="59505143">
            <wp:extent cx="3351600" cy="1648800"/>
            <wp:effectExtent l="0" t="0" r="127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51600" cy="1648800"/>
                    </a:xfrm>
                    <a:prstGeom prst="rect">
                      <a:avLst/>
                    </a:prstGeom>
                  </pic:spPr>
                </pic:pic>
              </a:graphicData>
            </a:graphic>
          </wp:inline>
        </w:drawing>
      </w:r>
    </w:p>
    <w:p w14:paraId="6F41A8B7" w14:textId="77777777" w:rsidR="00136AFC" w:rsidRDefault="00136AFC" w:rsidP="00136AFC">
      <w:pPr>
        <w:autoSpaceDE w:val="0"/>
        <w:autoSpaceDN w:val="0"/>
        <w:adjustRightInd w:val="0"/>
        <w:spacing w:after="0" w:line="240" w:lineRule="auto"/>
        <w:rPr>
          <w:rFonts w:cstheme="minorHAnsi"/>
          <w:sz w:val="24"/>
          <w:szCs w:val="24"/>
        </w:rPr>
      </w:pPr>
      <w:r>
        <w:rPr>
          <w:noProof/>
        </w:rPr>
        <mc:AlternateContent>
          <mc:Choice Requires="wps">
            <w:drawing>
              <wp:anchor distT="0" distB="0" distL="114300" distR="114300" simplePos="0" relativeHeight="251841536" behindDoc="0" locked="0" layoutInCell="1" allowOverlap="1" wp14:anchorId="74888542" wp14:editId="38D35D3E">
                <wp:simplePos x="0" y="0"/>
                <wp:positionH relativeFrom="column">
                  <wp:posOffset>523875</wp:posOffset>
                </wp:positionH>
                <wp:positionV relativeFrom="paragraph">
                  <wp:posOffset>170180</wp:posOffset>
                </wp:positionV>
                <wp:extent cx="2505075" cy="200025"/>
                <wp:effectExtent l="0" t="0" r="9525" b="9525"/>
                <wp:wrapSquare wrapText="bothSides"/>
                <wp:docPr id="28" name="Text Box 28"/>
                <wp:cNvGraphicFramePr/>
                <a:graphic xmlns:a="http://schemas.openxmlformats.org/drawingml/2006/main">
                  <a:graphicData uri="http://schemas.microsoft.com/office/word/2010/wordprocessingShape">
                    <wps:wsp>
                      <wps:cNvSpPr txBox="1"/>
                      <wps:spPr>
                        <a:xfrm>
                          <a:off x="0" y="0"/>
                          <a:ext cx="2505075" cy="200025"/>
                        </a:xfrm>
                        <a:prstGeom prst="rect">
                          <a:avLst/>
                        </a:prstGeom>
                        <a:solidFill>
                          <a:prstClr val="white"/>
                        </a:solidFill>
                        <a:ln>
                          <a:noFill/>
                        </a:ln>
                      </wps:spPr>
                      <wps:txbx>
                        <w:txbxContent>
                          <w:p w14:paraId="5653341B" w14:textId="7C2A3577" w:rsidR="004003AD" w:rsidRPr="0035538C" w:rsidRDefault="004003AD" w:rsidP="004003AD">
                            <w:pPr>
                              <w:pStyle w:val="Caption"/>
                              <w:rPr>
                                <w:noProof/>
                              </w:rPr>
                            </w:pPr>
                            <w:bookmarkStart w:id="34" w:name="_Toc133786189"/>
                            <w:bookmarkStart w:id="35" w:name="_Toc133793641"/>
                            <w:r>
                              <w:t xml:space="preserve">Figure </w:t>
                            </w:r>
                            <w:r w:rsidR="00B96F20">
                              <w:fldChar w:fldCharType="begin"/>
                            </w:r>
                            <w:r w:rsidR="00B96F20">
                              <w:instrText xml:space="preserve"> SEQ Figure \* ARABIC </w:instrText>
                            </w:r>
                            <w:r w:rsidR="00B96F20">
                              <w:fldChar w:fldCharType="separate"/>
                            </w:r>
                            <w:r w:rsidR="00A059B5">
                              <w:rPr>
                                <w:noProof/>
                              </w:rPr>
                              <w:t>5</w:t>
                            </w:r>
                            <w:r w:rsidR="00B96F20">
                              <w:rPr>
                                <w:noProof/>
                              </w:rPr>
                              <w:fldChar w:fldCharType="end"/>
                            </w:r>
                            <w:r>
                              <w:t xml:space="preserve"> Average activity of males 30-34</w:t>
                            </w:r>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88542" id="Text Box 28" o:spid="_x0000_s1030" type="#_x0000_t202" style="position:absolute;margin-left:41.25pt;margin-top:13.4pt;width:197.25pt;height:15.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" stroked="f">
                <v:textbox inset="0,0,0,0">
                  <w:txbxContent>
                    <w:p w14:paraId="5653341B" w14:textId="7C2A3577" w:rsidR="004003AD" w:rsidRPr="0035538C" w:rsidRDefault="004003AD" w:rsidP="004003AD">
                      <w:pPr>
                        <w:pStyle w:val="Caption"/>
                        <w:rPr>
                          <w:noProof/>
                        </w:rPr>
                      </w:pPr>
                      <w:bookmarkStart w:id="36" w:name="_Toc133786189"/>
                      <w:bookmarkStart w:id="37" w:name="_Toc133793641"/>
                      <w:r>
                        <w:t xml:space="preserve">Figure </w:t>
                      </w:r>
                      <w:r w:rsidR="00B96F20">
                        <w:fldChar w:fldCharType="begin"/>
                      </w:r>
                      <w:r w:rsidR="00B96F20">
                        <w:instrText xml:space="preserve"> SEQ Figure \* ARABIC </w:instrText>
                      </w:r>
                      <w:r w:rsidR="00B96F20">
                        <w:fldChar w:fldCharType="separate"/>
                      </w:r>
                      <w:r w:rsidR="00A059B5">
                        <w:rPr>
                          <w:noProof/>
                        </w:rPr>
                        <w:t>5</w:t>
                      </w:r>
                      <w:r w:rsidR="00B96F20">
                        <w:rPr>
                          <w:noProof/>
                        </w:rPr>
                        <w:fldChar w:fldCharType="end"/>
                      </w:r>
                      <w:r>
                        <w:t xml:space="preserve"> Average activity of males 30-34</w:t>
                      </w:r>
                      <w:bookmarkEnd w:id="36"/>
                      <w:bookmarkEnd w:id="37"/>
                    </w:p>
                  </w:txbxContent>
                </v:textbox>
                <w10:wrap type="square"/>
              </v:shape>
            </w:pict>
          </mc:Fallback>
        </mc:AlternateContent>
      </w:r>
      <w:r w:rsidR="005B0BF8">
        <w:rPr>
          <w:rFonts w:cstheme="minorHAnsi"/>
          <w:sz w:val="24"/>
          <w:szCs w:val="24"/>
        </w:rPr>
        <w:t xml:space="preserve">                   </w:t>
      </w:r>
    </w:p>
    <w:p w14:paraId="7E90399F" w14:textId="6F8C2A5A" w:rsidR="00136AFC" w:rsidRPr="00136AFC" w:rsidRDefault="00136AFC" w:rsidP="00136AFC">
      <w:pPr>
        <w:autoSpaceDE w:val="0"/>
        <w:autoSpaceDN w:val="0"/>
        <w:adjustRightInd w:val="0"/>
        <w:spacing w:after="0" w:line="240" w:lineRule="auto"/>
        <w:rPr>
          <w:rFonts w:cstheme="minorHAnsi"/>
          <w:sz w:val="24"/>
          <w:szCs w:val="24"/>
        </w:rPr>
      </w:pPr>
      <w:r w:rsidRPr="00031B2C">
        <w:rPr>
          <w:noProof/>
        </w:rPr>
        <w:drawing>
          <wp:anchor distT="0" distB="0" distL="114300" distR="114300" simplePos="0" relativeHeight="251705344" behindDoc="0" locked="0" layoutInCell="1" allowOverlap="1" wp14:anchorId="76A9E0A8" wp14:editId="5C6D1EAA">
            <wp:simplePos x="0" y="0"/>
            <wp:positionH relativeFrom="margin">
              <wp:align>left</wp:align>
            </wp:positionH>
            <wp:positionV relativeFrom="margin">
              <wp:posOffset>4237990</wp:posOffset>
            </wp:positionV>
            <wp:extent cx="3435985" cy="168592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35985" cy="1685925"/>
                    </a:xfrm>
                    <a:prstGeom prst="rect">
                      <a:avLst/>
                    </a:prstGeom>
                  </pic:spPr>
                </pic:pic>
              </a:graphicData>
            </a:graphic>
            <wp14:sizeRelH relativeFrom="margin">
              <wp14:pctWidth>0</wp14:pctWidth>
            </wp14:sizeRelH>
            <wp14:sizeRelV relativeFrom="margin">
              <wp14:pctHeight>0</wp14:pctHeight>
            </wp14:sizeRelV>
          </wp:anchor>
        </w:drawing>
      </w:r>
    </w:p>
    <w:p w14:paraId="3F9351AB" w14:textId="67AF217E" w:rsidR="00CA1833" w:rsidRDefault="00CA1833" w:rsidP="00CA1833">
      <w:pPr>
        <w:pStyle w:val="Caption"/>
        <w:keepNext/>
      </w:pPr>
      <w:bookmarkStart w:id="38" w:name="_Toc133786190"/>
      <w:bookmarkStart w:id="39" w:name="_Toc133793642"/>
      <w:r>
        <w:t xml:space="preserve">Figure </w:t>
      </w:r>
      <w:r w:rsidR="00B96F20">
        <w:fldChar w:fldCharType="begin"/>
      </w:r>
      <w:r w:rsidR="00B96F20">
        <w:instrText xml:space="preserve"> SEQ Figure \* ARABIC </w:instrText>
      </w:r>
      <w:r w:rsidR="00B96F20">
        <w:fldChar w:fldCharType="separate"/>
      </w:r>
      <w:r w:rsidR="00A059B5">
        <w:rPr>
          <w:noProof/>
        </w:rPr>
        <w:t>6</w:t>
      </w:r>
      <w:r w:rsidR="00B96F20">
        <w:rPr>
          <w:noProof/>
        </w:rPr>
        <w:fldChar w:fldCharType="end"/>
      </w:r>
      <w:r>
        <w:t xml:space="preserve"> Boxplot of males 30-34</w:t>
      </w:r>
      <w:bookmarkEnd w:id="38"/>
      <w:bookmarkEnd w:id="39"/>
    </w:p>
    <w:p w14:paraId="48415540" w14:textId="58148FDE" w:rsidR="005B0BF8" w:rsidRDefault="0085026F" w:rsidP="00A97217">
      <w:pPr>
        <w:autoSpaceDE w:val="0"/>
        <w:autoSpaceDN w:val="0"/>
        <w:adjustRightInd w:val="0"/>
        <w:spacing w:after="0" w:line="240" w:lineRule="auto"/>
        <w:rPr>
          <w:rFonts w:cstheme="minorHAnsi"/>
          <w:sz w:val="24"/>
          <w:szCs w:val="24"/>
        </w:rPr>
      </w:pPr>
      <w:r w:rsidRPr="00031B2C">
        <w:rPr>
          <w:noProof/>
        </w:rPr>
        <w:drawing>
          <wp:inline distT="0" distB="0" distL="0" distR="0" wp14:anchorId="5479E7C3" wp14:editId="4547D82A">
            <wp:extent cx="2133600" cy="1552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33600" cy="1552575"/>
                    </a:xfrm>
                    <a:prstGeom prst="roundRect">
                      <a:avLst>
                        <a:gd name="adj" fmla="val 8594"/>
                      </a:avLst>
                    </a:prstGeom>
                    <a:solidFill>
                      <a:srgbClr val="FFFFFF">
                        <a:shade val="85000"/>
                      </a:srgbClr>
                    </a:solidFill>
                    <a:ln>
                      <a:noFill/>
                    </a:ln>
                    <a:effectLst/>
                  </pic:spPr>
                </pic:pic>
              </a:graphicData>
            </a:graphic>
          </wp:inline>
        </w:drawing>
      </w:r>
    </w:p>
    <w:p w14:paraId="3F1FFD3F" w14:textId="77777777" w:rsidR="005B0BF8" w:rsidRDefault="005B0BF8" w:rsidP="00A97217">
      <w:pPr>
        <w:autoSpaceDE w:val="0"/>
        <w:autoSpaceDN w:val="0"/>
        <w:adjustRightInd w:val="0"/>
        <w:spacing w:after="0" w:line="240" w:lineRule="auto"/>
        <w:rPr>
          <w:rFonts w:cstheme="minorHAnsi"/>
          <w:sz w:val="24"/>
          <w:szCs w:val="24"/>
        </w:rPr>
      </w:pPr>
    </w:p>
    <w:p w14:paraId="24934C81" w14:textId="096D3F3F" w:rsidR="00D26B3B" w:rsidRDefault="00D26B3B" w:rsidP="00A97217">
      <w:pPr>
        <w:autoSpaceDE w:val="0"/>
        <w:autoSpaceDN w:val="0"/>
        <w:adjustRightInd w:val="0"/>
        <w:spacing w:after="0" w:line="240" w:lineRule="auto"/>
        <w:rPr>
          <w:rFonts w:cstheme="minorHAnsi"/>
          <w:sz w:val="24"/>
          <w:szCs w:val="24"/>
        </w:rPr>
      </w:pPr>
      <w:r>
        <w:rPr>
          <w:rFonts w:cstheme="minorHAnsi"/>
          <w:sz w:val="24"/>
          <w:szCs w:val="24"/>
        </w:rPr>
        <w:t xml:space="preserve">The </w:t>
      </w:r>
      <w:r w:rsidR="00990BAE">
        <w:rPr>
          <w:rFonts w:cstheme="minorHAnsi"/>
          <w:sz w:val="24"/>
          <w:szCs w:val="24"/>
        </w:rPr>
        <w:t>three</w:t>
      </w:r>
      <w:r>
        <w:rPr>
          <w:rFonts w:cstheme="minorHAnsi"/>
          <w:sz w:val="24"/>
          <w:szCs w:val="24"/>
        </w:rPr>
        <w:t xml:space="preserve"> boxplots show low medians of activity from th</w:t>
      </w:r>
      <w:r w:rsidR="00990BAE">
        <w:rPr>
          <w:rFonts w:cstheme="minorHAnsi"/>
          <w:sz w:val="24"/>
          <w:szCs w:val="24"/>
        </w:rPr>
        <w:t>e</w:t>
      </w:r>
      <w:r>
        <w:rPr>
          <w:rFonts w:cstheme="minorHAnsi"/>
          <w:sz w:val="24"/>
          <w:szCs w:val="24"/>
        </w:rPr>
        <w:t xml:space="preserve"> depressive and schizophrenic </w:t>
      </w:r>
      <w:r w:rsidR="009B3FE7">
        <w:rPr>
          <w:rFonts w:cstheme="minorHAnsi"/>
          <w:sz w:val="24"/>
          <w:szCs w:val="24"/>
        </w:rPr>
        <w:t xml:space="preserve">participants </w:t>
      </w:r>
      <w:r>
        <w:rPr>
          <w:rFonts w:cstheme="minorHAnsi"/>
          <w:sz w:val="24"/>
          <w:szCs w:val="24"/>
        </w:rPr>
        <w:t xml:space="preserve">– all </w:t>
      </w:r>
      <w:r w:rsidR="009B3FE7">
        <w:rPr>
          <w:rFonts w:cstheme="minorHAnsi"/>
          <w:sz w:val="24"/>
          <w:szCs w:val="24"/>
        </w:rPr>
        <w:t>show median readings of 100 or less</w:t>
      </w:r>
      <w:r>
        <w:rPr>
          <w:rFonts w:cstheme="minorHAnsi"/>
          <w:sz w:val="24"/>
          <w:szCs w:val="24"/>
        </w:rPr>
        <w:t xml:space="preserve"> (depression patient 5, outliers </w:t>
      </w:r>
      <w:r w:rsidR="009B3FE7">
        <w:rPr>
          <w:rFonts w:cstheme="minorHAnsi"/>
          <w:sz w:val="24"/>
          <w:szCs w:val="24"/>
        </w:rPr>
        <w:t xml:space="preserve">for this participant </w:t>
      </w:r>
      <w:r w:rsidR="00990BAE">
        <w:rPr>
          <w:rFonts w:cstheme="minorHAnsi"/>
          <w:sz w:val="24"/>
          <w:szCs w:val="24"/>
        </w:rPr>
        <w:t xml:space="preserve">may </w:t>
      </w:r>
      <w:r>
        <w:rPr>
          <w:rFonts w:cstheme="minorHAnsi"/>
          <w:sz w:val="24"/>
          <w:szCs w:val="24"/>
        </w:rPr>
        <w:t xml:space="preserve">have </w:t>
      </w:r>
      <w:r w:rsidR="00990BAE">
        <w:rPr>
          <w:rFonts w:cstheme="minorHAnsi"/>
          <w:sz w:val="24"/>
          <w:szCs w:val="24"/>
        </w:rPr>
        <w:t>impacted the mean and median for this case</w:t>
      </w:r>
      <w:r>
        <w:rPr>
          <w:rFonts w:cstheme="minorHAnsi"/>
          <w:sz w:val="24"/>
          <w:szCs w:val="24"/>
        </w:rPr>
        <w:t xml:space="preserve">). The </w:t>
      </w:r>
      <w:r w:rsidR="00E11678">
        <w:rPr>
          <w:rFonts w:cstheme="minorHAnsi"/>
          <w:sz w:val="24"/>
          <w:szCs w:val="24"/>
        </w:rPr>
        <w:t>three</w:t>
      </w:r>
      <w:r>
        <w:rPr>
          <w:rFonts w:cstheme="minorHAnsi"/>
          <w:sz w:val="24"/>
          <w:szCs w:val="24"/>
        </w:rPr>
        <w:t xml:space="preserve"> schizophrenic patients show </w:t>
      </w:r>
      <w:r w:rsidR="00990BAE">
        <w:rPr>
          <w:rFonts w:cstheme="minorHAnsi"/>
          <w:sz w:val="24"/>
          <w:szCs w:val="24"/>
        </w:rPr>
        <w:t xml:space="preserve">median activity </w:t>
      </w:r>
      <w:r>
        <w:rPr>
          <w:rFonts w:cstheme="minorHAnsi"/>
          <w:sz w:val="24"/>
          <w:szCs w:val="24"/>
        </w:rPr>
        <w:t>reading</w:t>
      </w:r>
      <w:r w:rsidR="009B3FE7">
        <w:rPr>
          <w:rFonts w:cstheme="minorHAnsi"/>
          <w:sz w:val="24"/>
          <w:szCs w:val="24"/>
        </w:rPr>
        <w:t>s</w:t>
      </w:r>
      <w:r>
        <w:rPr>
          <w:rFonts w:cstheme="minorHAnsi"/>
          <w:sz w:val="24"/>
          <w:szCs w:val="24"/>
        </w:rPr>
        <w:t xml:space="preserve"> of 100 </w:t>
      </w:r>
      <w:r w:rsidR="00990BAE">
        <w:rPr>
          <w:rFonts w:cstheme="minorHAnsi"/>
          <w:sz w:val="24"/>
          <w:szCs w:val="24"/>
        </w:rPr>
        <w:t>or</w:t>
      </w:r>
      <w:r>
        <w:rPr>
          <w:rFonts w:cstheme="minorHAnsi"/>
          <w:sz w:val="24"/>
          <w:szCs w:val="24"/>
        </w:rPr>
        <w:t xml:space="preserve"> less. </w:t>
      </w:r>
      <w:r w:rsidR="009B3FE7">
        <w:rPr>
          <w:rFonts w:cstheme="minorHAnsi"/>
          <w:sz w:val="24"/>
          <w:szCs w:val="24"/>
        </w:rPr>
        <w:t>However, t</w:t>
      </w:r>
      <w:r>
        <w:rPr>
          <w:rFonts w:cstheme="minorHAnsi"/>
          <w:sz w:val="24"/>
          <w:szCs w:val="24"/>
        </w:rPr>
        <w:t xml:space="preserve">he median reading for the </w:t>
      </w:r>
      <w:r w:rsidR="00990BAE">
        <w:rPr>
          <w:rFonts w:cstheme="minorHAnsi"/>
          <w:sz w:val="24"/>
          <w:szCs w:val="24"/>
        </w:rPr>
        <w:t>three</w:t>
      </w:r>
      <w:r>
        <w:rPr>
          <w:rFonts w:cstheme="minorHAnsi"/>
          <w:sz w:val="24"/>
          <w:szCs w:val="24"/>
        </w:rPr>
        <w:t xml:space="preserve"> control participants is significantly higher than the patients, with median </w:t>
      </w:r>
      <w:r w:rsidR="00990BAE">
        <w:rPr>
          <w:rFonts w:cstheme="minorHAnsi"/>
          <w:sz w:val="24"/>
          <w:szCs w:val="24"/>
        </w:rPr>
        <w:t xml:space="preserve">activity </w:t>
      </w:r>
      <w:r>
        <w:rPr>
          <w:rFonts w:cstheme="minorHAnsi"/>
          <w:sz w:val="24"/>
          <w:szCs w:val="24"/>
        </w:rPr>
        <w:t xml:space="preserve">values of 300-400. </w:t>
      </w:r>
    </w:p>
    <w:p w14:paraId="2CD7F0A4" w14:textId="77777777" w:rsidR="007A6EF2" w:rsidRDefault="007A6EF2" w:rsidP="00A97217">
      <w:pPr>
        <w:autoSpaceDE w:val="0"/>
        <w:autoSpaceDN w:val="0"/>
        <w:adjustRightInd w:val="0"/>
        <w:spacing w:after="0" w:line="240" w:lineRule="auto"/>
        <w:rPr>
          <w:rFonts w:cstheme="minorHAnsi"/>
          <w:sz w:val="24"/>
          <w:szCs w:val="24"/>
        </w:rPr>
      </w:pPr>
    </w:p>
    <w:p w14:paraId="52B3AF0B" w14:textId="5F612511" w:rsidR="00BF2685" w:rsidRDefault="00D26B3B" w:rsidP="00A97217">
      <w:pPr>
        <w:autoSpaceDE w:val="0"/>
        <w:autoSpaceDN w:val="0"/>
        <w:adjustRightInd w:val="0"/>
        <w:spacing w:after="0" w:line="240" w:lineRule="auto"/>
        <w:rPr>
          <w:rFonts w:cstheme="minorHAnsi"/>
          <w:sz w:val="24"/>
          <w:szCs w:val="24"/>
        </w:rPr>
      </w:pPr>
      <w:r>
        <w:rPr>
          <w:rFonts w:cstheme="minorHAnsi"/>
          <w:sz w:val="24"/>
          <w:szCs w:val="24"/>
        </w:rPr>
        <w:t xml:space="preserve">These results were encouraging and </w:t>
      </w:r>
      <w:r w:rsidR="009B3FE7">
        <w:rPr>
          <w:rFonts w:cstheme="minorHAnsi"/>
          <w:sz w:val="24"/>
          <w:szCs w:val="24"/>
        </w:rPr>
        <w:t>support</w:t>
      </w:r>
      <w:r>
        <w:rPr>
          <w:rFonts w:cstheme="minorHAnsi"/>
          <w:sz w:val="24"/>
          <w:szCs w:val="24"/>
        </w:rPr>
        <w:t xml:space="preserve"> the hypothesis that mobility patterns will be distinguishable between healthy patients and those with behavioural disorders.  </w:t>
      </w:r>
    </w:p>
    <w:p w14:paraId="30D755FE" w14:textId="22F4B99D" w:rsidR="00BF2685" w:rsidRDefault="00BF2685" w:rsidP="00A97217">
      <w:pPr>
        <w:autoSpaceDE w:val="0"/>
        <w:autoSpaceDN w:val="0"/>
        <w:adjustRightInd w:val="0"/>
        <w:spacing w:after="0" w:line="240" w:lineRule="auto"/>
        <w:rPr>
          <w:rFonts w:cstheme="minorHAnsi"/>
          <w:sz w:val="24"/>
          <w:szCs w:val="24"/>
        </w:rPr>
      </w:pPr>
    </w:p>
    <w:p w14:paraId="21817BCD" w14:textId="7F77310C" w:rsidR="00DA69D8" w:rsidRDefault="00DA69D8" w:rsidP="00A97217">
      <w:pPr>
        <w:autoSpaceDE w:val="0"/>
        <w:autoSpaceDN w:val="0"/>
        <w:adjustRightInd w:val="0"/>
        <w:spacing w:after="0" w:line="240" w:lineRule="auto"/>
        <w:rPr>
          <w:rFonts w:cstheme="minorHAnsi"/>
          <w:sz w:val="24"/>
          <w:szCs w:val="24"/>
        </w:rPr>
      </w:pPr>
    </w:p>
    <w:p w14:paraId="05D06F47" w14:textId="5ADB9BBA" w:rsidR="00987482" w:rsidRDefault="00987482" w:rsidP="00194814">
      <w:pPr>
        <w:rPr>
          <w:rFonts w:cstheme="minorHAnsi"/>
          <w:sz w:val="24"/>
          <w:szCs w:val="24"/>
        </w:rPr>
      </w:pPr>
      <w:r>
        <w:rPr>
          <w:rFonts w:cstheme="minorHAnsi"/>
          <w:sz w:val="24"/>
          <w:szCs w:val="24"/>
        </w:rPr>
        <w:lastRenderedPageBreak/>
        <w:t xml:space="preserve">Figure </w:t>
      </w:r>
      <w:r w:rsidR="00D25125">
        <w:rPr>
          <w:rFonts w:cstheme="minorHAnsi"/>
          <w:sz w:val="24"/>
          <w:szCs w:val="24"/>
        </w:rPr>
        <w:t>7</w:t>
      </w:r>
      <w:r>
        <w:rPr>
          <w:rFonts w:cstheme="minorHAnsi"/>
          <w:sz w:val="24"/>
          <w:szCs w:val="24"/>
        </w:rPr>
        <w:t xml:space="preserve"> shows the average activity for the 3 classes over a </w:t>
      </w:r>
      <w:r w:rsidR="00270ABD">
        <w:rPr>
          <w:rFonts w:cstheme="minorHAnsi"/>
          <w:sz w:val="24"/>
          <w:szCs w:val="24"/>
        </w:rPr>
        <w:t>24-hour</w:t>
      </w:r>
      <w:r>
        <w:rPr>
          <w:rFonts w:cstheme="minorHAnsi"/>
          <w:sz w:val="24"/>
          <w:szCs w:val="24"/>
        </w:rPr>
        <w:t xml:space="preserve"> period. </w:t>
      </w:r>
      <w:r w:rsidR="00270ABD">
        <w:rPr>
          <w:rFonts w:cstheme="minorHAnsi"/>
          <w:sz w:val="24"/>
          <w:szCs w:val="24"/>
        </w:rPr>
        <w:t>Schizophrenic</w:t>
      </w:r>
      <w:r>
        <w:rPr>
          <w:rFonts w:cstheme="minorHAnsi"/>
          <w:sz w:val="24"/>
          <w:szCs w:val="24"/>
        </w:rPr>
        <w:t xml:space="preserve"> signal shows the lowest activity levels. Depression are closer to the control activity levels but do show less activity overall than the control group.</w:t>
      </w:r>
    </w:p>
    <w:p w14:paraId="22C49F2A" w14:textId="6C89EEC3" w:rsidR="00194814" w:rsidRDefault="00194814" w:rsidP="00194814">
      <w:pPr>
        <w:rPr>
          <w:rFonts w:cstheme="minorHAnsi"/>
          <w:sz w:val="24"/>
          <w:szCs w:val="24"/>
        </w:rPr>
      </w:pPr>
    </w:p>
    <w:p w14:paraId="087BC0DA" w14:textId="050370F4" w:rsidR="00831766" w:rsidRDefault="00831766" w:rsidP="00831766">
      <w:pPr>
        <w:pStyle w:val="Caption"/>
        <w:keepNext/>
      </w:pPr>
      <w:bookmarkStart w:id="40" w:name="_Toc133786191"/>
      <w:bookmarkStart w:id="41" w:name="_Toc133793643"/>
      <w:r>
        <w:t xml:space="preserve">Figure </w:t>
      </w:r>
      <w:r w:rsidR="00B96F20">
        <w:fldChar w:fldCharType="begin"/>
      </w:r>
      <w:r w:rsidR="00B96F20">
        <w:instrText xml:space="preserve"> SEQ Figure \* ARABIC </w:instrText>
      </w:r>
      <w:r w:rsidR="00B96F20">
        <w:fldChar w:fldCharType="separate"/>
      </w:r>
      <w:r w:rsidR="00A059B5">
        <w:rPr>
          <w:noProof/>
        </w:rPr>
        <w:t>7</w:t>
      </w:r>
      <w:r w:rsidR="00B96F20">
        <w:rPr>
          <w:noProof/>
        </w:rPr>
        <w:fldChar w:fldCharType="end"/>
      </w:r>
      <w:r>
        <w:t xml:space="preserve"> Mean activity levels over 24-hours</w:t>
      </w:r>
      <w:bookmarkEnd w:id="40"/>
      <w:bookmarkEnd w:id="41"/>
    </w:p>
    <w:p w14:paraId="3251C5D2" w14:textId="1E5F6F04" w:rsidR="00F517F0" w:rsidRDefault="00031B2C" w:rsidP="00194814">
      <w:pPr>
        <w:rPr>
          <w:rFonts w:cstheme="minorHAnsi"/>
          <w:sz w:val="24"/>
          <w:szCs w:val="24"/>
        </w:rPr>
      </w:pPr>
      <w:r w:rsidRPr="00031B2C">
        <w:rPr>
          <w:rFonts w:cstheme="minorHAnsi"/>
          <w:noProof/>
          <w:sz w:val="24"/>
          <w:szCs w:val="24"/>
        </w:rPr>
        <w:drawing>
          <wp:inline distT="0" distB="0" distL="0" distR="0" wp14:anchorId="4E32B5A8" wp14:editId="5C1E5591">
            <wp:extent cx="5300482" cy="2600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3078" cy="2601599"/>
                    </a:xfrm>
                    <a:prstGeom prst="rect">
                      <a:avLst/>
                    </a:prstGeom>
                  </pic:spPr>
                </pic:pic>
              </a:graphicData>
            </a:graphic>
          </wp:inline>
        </w:drawing>
      </w:r>
    </w:p>
    <w:p w14:paraId="3717C99F" w14:textId="77777777" w:rsidR="007A6EF2" w:rsidRDefault="007A6EF2" w:rsidP="00BD4191">
      <w:pPr>
        <w:rPr>
          <w:rFonts w:cstheme="minorHAnsi"/>
          <w:sz w:val="24"/>
          <w:szCs w:val="24"/>
        </w:rPr>
      </w:pPr>
    </w:p>
    <w:p w14:paraId="5CF129E9" w14:textId="77777777" w:rsidR="00CB1C9D" w:rsidRDefault="00CB1C9D" w:rsidP="00BD4191">
      <w:pPr>
        <w:rPr>
          <w:rFonts w:cstheme="minorHAnsi"/>
          <w:sz w:val="24"/>
          <w:szCs w:val="24"/>
        </w:rPr>
      </w:pPr>
    </w:p>
    <w:p w14:paraId="43CED64C" w14:textId="06137414" w:rsidR="00A60E07" w:rsidRDefault="00CB1C9D" w:rsidP="00BD4191">
      <w:pPr>
        <w:rPr>
          <w:rFonts w:cstheme="minorHAnsi"/>
          <w:sz w:val="24"/>
          <w:szCs w:val="24"/>
        </w:rPr>
      </w:pPr>
      <w:r>
        <w:rPr>
          <w:rFonts w:cstheme="minorHAnsi"/>
          <w:sz w:val="24"/>
          <w:szCs w:val="24"/>
        </w:rPr>
        <w:t xml:space="preserve">A </w:t>
      </w:r>
      <w:r w:rsidR="00BD4191">
        <w:rPr>
          <w:rFonts w:cstheme="minorHAnsi"/>
          <w:sz w:val="24"/>
          <w:szCs w:val="24"/>
        </w:rPr>
        <w:t>further</w:t>
      </w:r>
      <w:r w:rsidR="00BD4191" w:rsidRPr="00E11678">
        <w:rPr>
          <w:rFonts w:cstheme="minorHAnsi"/>
          <w:sz w:val="24"/>
          <w:szCs w:val="24"/>
        </w:rPr>
        <w:t xml:space="preserve"> </w:t>
      </w:r>
      <w:r w:rsidR="00E11678" w:rsidRPr="00E11678">
        <w:rPr>
          <w:rFonts w:cstheme="minorHAnsi"/>
          <w:sz w:val="24"/>
          <w:szCs w:val="24"/>
        </w:rPr>
        <w:t>three</w:t>
      </w:r>
      <w:r w:rsidR="00BD4191">
        <w:rPr>
          <w:rFonts w:cstheme="minorHAnsi"/>
          <w:sz w:val="24"/>
          <w:szCs w:val="24"/>
        </w:rPr>
        <w:t xml:space="preserve"> datasets of features</w:t>
      </w:r>
      <w:r>
        <w:rPr>
          <w:rFonts w:cstheme="minorHAnsi"/>
          <w:sz w:val="24"/>
          <w:szCs w:val="24"/>
        </w:rPr>
        <w:t xml:space="preserve"> were also created</w:t>
      </w:r>
      <w:r w:rsidR="00BD4191">
        <w:rPr>
          <w:rFonts w:cstheme="minorHAnsi"/>
          <w:sz w:val="24"/>
          <w:szCs w:val="24"/>
        </w:rPr>
        <w:t xml:space="preserve">: 4 hourly dataset containing </w:t>
      </w:r>
      <w:r w:rsidR="00BD4191" w:rsidRPr="00887A00">
        <w:rPr>
          <w:rFonts w:cstheme="minorHAnsi"/>
          <w:i/>
          <w:iCs/>
          <w:sz w:val="24"/>
          <w:szCs w:val="24"/>
        </w:rPr>
        <w:t>f.mean</w:t>
      </w:r>
      <w:r w:rsidR="00BD4191">
        <w:rPr>
          <w:rFonts w:cstheme="minorHAnsi"/>
          <w:sz w:val="24"/>
          <w:szCs w:val="24"/>
        </w:rPr>
        <w:t xml:space="preserve">, </w:t>
      </w:r>
      <w:r w:rsidR="00BD4191" w:rsidRPr="00887A00">
        <w:rPr>
          <w:rFonts w:cstheme="minorHAnsi"/>
          <w:i/>
          <w:iCs/>
          <w:sz w:val="24"/>
          <w:szCs w:val="24"/>
        </w:rPr>
        <w:t xml:space="preserve">f.sd </w:t>
      </w:r>
      <w:r w:rsidR="00BD4191">
        <w:rPr>
          <w:rFonts w:cstheme="minorHAnsi"/>
          <w:sz w:val="24"/>
          <w:szCs w:val="24"/>
        </w:rPr>
        <w:t xml:space="preserve">and </w:t>
      </w:r>
      <w:r w:rsidR="00BD4191" w:rsidRPr="00887A00">
        <w:rPr>
          <w:rFonts w:cstheme="minorHAnsi"/>
          <w:i/>
          <w:iCs/>
          <w:sz w:val="24"/>
          <w:szCs w:val="24"/>
        </w:rPr>
        <w:t>f.propZeros</w:t>
      </w:r>
      <w:r w:rsidR="00BD4191">
        <w:rPr>
          <w:rFonts w:cstheme="minorHAnsi"/>
          <w:sz w:val="24"/>
          <w:szCs w:val="24"/>
        </w:rPr>
        <w:t xml:space="preserve"> features for every 4 hours of data (00:00-03:59, 04:00-07:59, 08:00-11:59, 12:00-15:59, 16:00-19:59, 20:00-23:59). This will have the effect of creating 6 times more feature data which may improve performance and accuracy based on higher volumes of testing and training data. </w:t>
      </w:r>
    </w:p>
    <w:p w14:paraId="22325C11" w14:textId="3B9F0B32" w:rsidR="00BD4191" w:rsidRDefault="00CB1C9D" w:rsidP="00BD4191">
      <w:pPr>
        <w:rPr>
          <w:rFonts w:cstheme="minorHAnsi"/>
          <w:sz w:val="24"/>
          <w:szCs w:val="24"/>
        </w:rPr>
      </w:pPr>
      <w:r>
        <w:rPr>
          <w:rFonts w:cstheme="minorHAnsi"/>
          <w:sz w:val="24"/>
          <w:szCs w:val="24"/>
        </w:rPr>
        <w:t xml:space="preserve">A </w:t>
      </w:r>
      <w:r w:rsidR="00BD4191">
        <w:rPr>
          <w:rFonts w:cstheme="minorHAnsi"/>
          <w:sz w:val="24"/>
          <w:szCs w:val="24"/>
        </w:rPr>
        <w:t xml:space="preserve">daytime (08:00-11:59; 12:00-15:59; 16:00-19:59) and night-time dataset </w:t>
      </w:r>
      <w:r>
        <w:rPr>
          <w:rFonts w:cstheme="minorHAnsi"/>
          <w:sz w:val="24"/>
          <w:szCs w:val="24"/>
        </w:rPr>
        <w:t xml:space="preserve">were created </w:t>
      </w:r>
      <w:r w:rsidR="00BD4191">
        <w:rPr>
          <w:rFonts w:cstheme="minorHAnsi"/>
          <w:sz w:val="24"/>
          <w:szCs w:val="24"/>
        </w:rPr>
        <w:t xml:space="preserve">(20:00-23:59; 00:00-03:59; 04:00-07:59) to investigate activity patterns between the three classes based on previous analysis and results obtained using only night-time activity. </w:t>
      </w:r>
    </w:p>
    <w:p w14:paraId="6374AD15" w14:textId="1A265268" w:rsidR="00CB1C9D" w:rsidRDefault="00CB1C9D" w:rsidP="00194814">
      <w:pPr>
        <w:rPr>
          <w:rFonts w:cstheme="minorHAnsi"/>
          <w:sz w:val="24"/>
          <w:szCs w:val="24"/>
        </w:rPr>
      </w:pPr>
    </w:p>
    <w:p w14:paraId="3E8EE68D" w14:textId="77777777" w:rsidR="00FC13F2" w:rsidRDefault="00FC13F2" w:rsidP="00194814">
      <w:pPr>
        <w:rPr>
          <w:rFonts w:cstheme="minorHAnsi"/>
          <w:sz w:val="24"/>
          <w:szCs w:val="24"/>
        </w:rPr>
      </w:pPr>
    </w:p>
    <w:p w14:paraId="381A6E76" w14:textId="77777777" w:rsidR="00FC13F2" w:rsidRDefault="00FC13F2" w:rsidP="00194814">
      <w:pPr>
        <w:rPr>
          <w:rFonts w:cstheme="minorHAnsi"/>
          <w:sz w:val="24"/>
          <w:szCs w:val="24"/>
        </w:rPr>
      </w:pPr>
    </w:p>
    <w:p w14:paraId="1EEFDCBB" w14:textId="77777777" w:rsidR="00FC13F2" w:rsidRDefault="00FC13F2" w:rsidP="00194814">
      <w:pPr>
        <w:rPr>
          <w:rFonts w:cstheme="minorHAnsi"/>
          <w:sz w:val="24"/>
          <w:szCs w:val="24"/>
        </w:rPr>
      </w:pPr>
    </w:p>
    <w:p w14:paraId="0A5F44D3" w14:textId="77777777" w:rsidR="00FC13F2" w:rsidRDefault="00FC13F2" w:rsidP="00194814">
      <w:pPr>
        <w:rPr>
          <w:rFonts w:cstheme="minorHAnsi"/>
          <w:sz w:val="24"/>
          <w:szCs w:val="24"/>
        </w:rPr>
      </w:pPr>
    </w:p>
    <w:p w14:paraId="46A25747" w14:textId="77777777" w:rsidR="00FC13F2" w:rsidRDefault="00FC13F2" w:rsidP="00194814">
      <w:pPr>
        <w:rPr>
          <w:rFonts w:cstheme="minorHAnsi"/>
          <w:sz w:val="24"/>
          <w:szCs w:val="24"/>
        </w:rPr>
      </w:pPr>
    </w:p>
    <w:p w14:paraId="285A0B9C" w14:textId="77777777" w:rsidR="00FC13F2" w:rsidRDefault="00FC13F2" w:rsidP="00194814">
      <w:pPr>
        <w:rPr>
          <w:rFonts w:cstheme="minorHAnsi"/>
          <w:sz w:val="24"/>
          <w:szCs w:val="24"/>
        </w:rPr>
      </w:pPr>
    </w:p>
    <w:p w14:paraId="1DCC6A02" w14:textId="38780079" w:rsidR="004E406E" w:rsidRDefault="00BD4191" w:rsidP="00194814">
      <w:pPr>
        <w:rPr>
          <w:rFonts w:cstheme="minorHAnsi"/>
          <w:sz w:val="24"/>
          <w:szCs w:val="24"/>
        </w:rPr>
      </w:pPr>
      <w:r>
        <w:rPr>
          <w:rFonts w:cstheme="minorHAnsi"/>
          <w:sz w:val="24"/>
          <w:szCs w:val="24"/>
        </w:rPr>
        <w:lastRenderedPageBreak/>
        <w:t xml:space="preserve">Figure </w:t>
      </w:r>
      <w:r w:rsidR="00AB61A0">
        <w:rPr>
          <w:rFonts w:cstheme="minorHAnsi"/>
          <w:sz w:val="24"/>
          <w:szCs w:val="24"/>
        </w:rPr>
        <w:t>8</w:t>
      </w:r>
      <w:r>
        <w:rPr>
          <w:rFonts w:cstheme="minorHAnsi"/>
          <w:sz w:val="24"/>
          <w:szCs w:val="24"/>
        </w:rPr>
        <w:t xml:space="preserve"> shows the average values of the </w:t>
      </w:r>
      <w:r w:rsidRPr="00BD4191">
        <w:rPr>
          <w:rFonts w:cstheme="minorHAnsi"/>
          <w:i/>
          <w:iCs/>
          <w:sz w:val="24"/>
          <w:szCs w:val="24"/>
        </w:rPr>
        <w:t xml:space="preserve">f.mean </w:t>
      </w:r>
      <w:r>
        <w:rPr>
          <w:rFonts w:cstheme="minorHAnsi"/>
          <w:sz w:val="24"/>
          <w:szCs w:val="24"/>
        </w:rPr>
        <w:t>feature at 4 hourly intervals over the 24 cycle</w:t>
      </w:r>
      <w:r w:rsidR="00D26B3B">
        <w:rPr>
          <w:rFonts w:cstheme="minorHAnsi"/>
          <w:sz w:val="24"/>
          <w:szCs w:val="24"/>
        </w:rPr>
        <w:t>.</w:t>
      </w:r>
      <w:r w:rsidR="004E406E">
        <w:rPr>
          <w:rFonts w:cstheme="minorHAnsi"/>
          <w:sz w:val="24"/>
          <w:szCs w:val="24"/>
        </w:rPr>
        <w:t xml:space="preserve"> </w:t>
      </w:r>
      <w:r w:rsidR="00A66858">
        <w:rPr>
          <w:rFonts w:cstheme="minorHAnsi"/>
          <w:sz w:val="24"/>
          <w:szCs w:val="24"/>
        </w:rPr>
        <w:t xml:space="preserve">On average, the control group is consistently more active than the </w:t>
      </w:r>
      <w:r w:rsidR="00473C96">
        <w:rPr>
          <w:rFonts w:cstheme="minorHAnsi"/>
          <w:sz w:val="24"/>
          <w:szCs w:val="24"/>
        </w:rPr>
        <w:t>other two groups.</w:t>
      </w:r>
    </w:p>
    <w:p w14:paraId="1D99B1AC" w14:textId="77777777" w:rsidR="00831766" w:rsidRDefault="00831766" w:rsidP="00194814">
      <w:pPr>
        <w:rPr>
          <w:rFonts w:cstheme="minorHAnsi"/>
          <w:sz w:val="24"/>
          <w:szCs w:val="24"/>
        </w:rPr>
      </w:pPr>
    </w:p>
    <w:p w14:paraId="37CC3F54" w14:textId="0A337DD5" w:rsidR="00831766" w:rsidRDefault="00831766" w:rsidP="00831766">
      <w:pPr>
        <w:pStyle w:val="Caption"/>
        <w:keepNext/>
      </w:pPr>
      <w:bookmarkStart w:id="42" w:name="_Toc133786192"/>
      <w:bookmarkStart w:id="43" w:name="_Toc133793644"/>
      <w:r>
        <w:t xml:space="preserve">Figure </w:t>
      </w:r>
      <w:r w:rsidR="00B96F20">
        <w:fldChar w:fldCharType="begin"/>
      </w:r>
      <w:r w:rsidR="00B96F20">
        <w:instrText xml:space="preserve"> SEQ Figure \* ARABIC </w:instrText>
      </w:r>
      <w:r w:rsidR="00B96F20">
        <w:fldChar w:fldCharType="separate"/>
      </w:r>
      <w:r w:rsidR="00A059B5">
        <w:rPr>
          <w:noProof/>
        </w:rPr>
        <w:t>8</w:t>
      </w:r>
      <w:r w:rsidR="00B96F20">
        <w:rPr>
          <w:noProof/>
        </w:rPr>
        <w:fldChar w:fldCharType="end"/>
      </w:r>
      <w:r>
        <w:t xml:space="preserve"> Average of mean activity every 4 hours</w:t>
      </w:r>
      <w:bookmarkEnd w:id="42"/>
      <w:bookmarkEnd w:id="43"/>
    </w:p>
    <w:p w14:paraId="2FD72420" w14:textId="4FBA1F35" w:rsidR="004E406E" w:rsidRDefault="00031B2C" w:rsidP="00194814">
      <w:pPr>
        <w:rPr>
          <w:rFonts w:cstheme="minorHAnsi"/>
          <w:sz w:val="24"/>
          <w:szCs w:val="24"/>
        </w:rPr>
      </w:pPr>
      <w:r>
        <w:rPr>
          <w:noProof/>
        </w:rPr>
        <w:drawing>
          <wp:inline distT="0" distB="0" distL="0" distR="0" wp14:anchorId="324C155D" wp14:editId="1467EE68">
            <wp:extent cx="4946955" cy="24384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2230" cy="2445929"/>
                    </a:xfrm>
                    <a:prstGeom prst="rect">
                      <a:avLst/>
                    </a:prstGeom>
                  </pic:spPr>
                </pic:pic>
              </a:graphicData>
            </a:graphic>
          </wp:inline>
        </w:drawing>
      </w:r>
    </w:p>
    <w:p w14:paraId="3B632BE4" w14:textId="6C4BF432" w:rsidR="00831766" w:rsidRPr="004E406E" w:rsidRDefault="00831766" w:rsidP="00831766">
      <w:pPr>
        <w:pStyle w:val="Caption"/>
        <w:rPr>
          <w:rFonts w:cstheme="minorHAnsi"/>
          <w:sz w:val="24"/>
          <w:szCs w:val="24"/>
        </w:rPr>
      </w:pPr>
      <w:bookmarkStart w:id="44" w:name="_Toc133786193"/>
      <w:bookmarkStart w:id="45" w:name="_Toc133793645"/>
      <w:r>
        <w:t xml:space="preserve">Figure </w:t>
      </w:r>
      <w:r w:rsidR="00B96F20">
        <w:fldChar w:fldCharType="begin"/>
      </w:r>
      <w:r w:rsidR="00B96F20">
        <w:instrText xml:space="preserve"> SEQ Figure \* ARABIC </w:instrText>
      </w:r>
      <w:r w:rsidR="00B96F20">
        <w:fldChar w:fldCharType="separate"/>
      </w:r>
      <w:r w:rsidR="00A059B5">
        <w:rPr>
          <w:noProof/>
        </w:rPr>
        <w:t>9</w:t>
      </w:r>
      <w:r w:rsidR="00B96F20">
        <w:rPr>
          <w:noProof/>
        </w:rPr>
        <w:fldChar w:fldCharType="end"/>
      </w:r>
      <w:r>
        <w:t xml:space="preserve"> </w:t>
      </w:r>
      <w:r w:rsidR="00E80BFB">
        <w:t>Average</w:t>
      </w:r>
      <w:r>
        <w:t xml:space="preserve"> of Standard deviation every 4 hours</w:t>
      </w:r>
      <w:bookmarkEnd w:id="44"/>
      <w:bookmarkEnd w:id="45"/>
    </w:p>
    <w:p w14:paraId="6AEDAFCB" w14:textId="28FE0058" w:rsidR="00F517F0" w:rsidRDefault="00031B2C" w:rsidP="00194814">
      <w:pPr>
        <w:rPr>
          <w:rFonts w:cstheme="minorHAnsi"/>
          <w:sz w:val="24"/>
          <w:szCs w:val="24"/>
        </w:rPr>
      </w:pPr>
      <w:r>
        <w:rPr>
          <w:noProof/>
        </w:rPr>
        <w:drawing>
          <wp:inline distT="0" distB="0" distL="0" distR="0" wp14:anchorId="335FEE9C" wp14:editId="35E2156E">
            <wp:extent cx="5038725" cy="24836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63080" cy="2495640"/>
                    </a:xfrm>
                    <a:prstGeom prst="rect">
                      <a:avLst/>
                    </a:prstGeom>
                  </pic:spPr>
                </pic:pic>
              </a:graphicData>
            </a:graphic>
          </wp:inline>
        </w:drawing>
      </w:r>
    </w:p>
    <w:p w14:paraId="7B93DC27" w14:textId="2861D87B" w:rsidR="009A6EC5" w:rsidRPr="005B0BF8" w:rsidRDefault="00D26B3B" w:rsidP="00194814">
      <w:pPr>
        <w:rPr>
          <w:rFonts w:cstheme="minorHAnsi"/>
          <w:sz w:val="24"/>
          <w:szCs w:val="24"/>
        </w:rPr>
      </w:pPr>
      <w:r>
        <w:rPr>
          <w:rFonts w:cstheme="minorHAnsi"/>
          <w:sz w:val="24"/>
          <w:szCs w:val="24"/>
        </w:rPr>
        <w:t xml:space="preserve">Figures </w:t>
      </w:r>
      <w:r w:rsidR="005B6AB7">
        <w:rPr>
          <w:rFonts w:cstheme="minorHAnsi"/>
          <w:sz w:val="24"/>
          <w:szCs w:val="24"/>
        </w:rPr>
        <w:t>9</w:t>
      </w:r>
      <w:r>
        <w:rPr>
          <w:rFonts w:cstheme="minorHAnsi"/>
          <w:sz w:val="24"/>
          <w:szCs w:val="24"/>
        </w:rPr>
        <w:t xml:space="preserve"> also shows the mean Standard deviation (</w:t>
      </w:r>
      <w:r w:rsidRPr="00BD4191">
        <w:rPr>
          <w:rFonts w:cstheme="minorHAnsi"/>
          <w:i/>
          <w:iCs/>
          <w:sz w:val="24"/>
          <w:szCs w:val="24"/>
        </w:rPr>
        <w:t>f.sd</w:t>
      </w:r>
      <w:r>
        <w:rPr>
          <w:rFonts w:cstheme="minorHAnsi"/>
          <w:sz w:val="24"/>
          <w:szCs w:val="24"/>
        </w:rPr>
        <w:t xml:space="preserve">) at 4 hourly intervals over 24 hours. </w:t>
      </w:r>
      <w:r w:rsidR="00473C96">
        <w:rPr>
          <w:rFonts w:cstheme="minorHAnsi"/>
          <w:sz w:val="24"/>
          <w:szCs w:val="24"/>
        </w:rPr>
        <w:t xml:space="preserve">Again, the controls group are </w:t>
      </w:r>
      <w:r w:rsidR="000966DA">
        <w:rPr>
          <w:rFonts w:cstheme="minorHAnsi"/>
          <w:sz w:val="24"/>
          <w:szCs w:val="24"/>
        </w:rPr>
        <w:t xml:space="preserve">consistently more active than the two condition groups. </w:t>
      </w:r>
      <w:r>
        <w:rPr>
          <w:rFonts w:cstheme="minorHAnsi"/>
          <w:sz w:val="24"/>
          <w:szCs w:val="24"/>
        </w:rPr>
        <w:t xml:space="preserve"> </w:t>
      </w:r>
      <w:r w:rsidRPr="00E308E5">
        <w:rPr>
          <w:rFonts w:cstheme="minorHAnsi"/>
          <w:i/>
          <w:iCs/>
          <w:sz w:val="24"/>
          <w:szCs w:val="24"/>
        </w:rPr>
        <w:t xml:space="preserve">f.mean </w:t>
      </w:r>
      <w:r w:rsidRPr="00E308E5">
        <w:rPr>
          <w:rFonts w:cstheme="minorHAnsi"/>
          <w:sz w:val="24"/>
          <w:szCs w:val="24"/>
        </w:rPr>
        <w:t xml:space="preserve">and </w:t>
      </w:r>
      <w:r w:rsidRPr="00E308E5">
        <w:rPr>
          <w:rFonts w:cstheme="minorHAnsi"/>
          <w:i/>
          <w:iCs/>
          <w:sz w:val="24"/>
          <w:szCs w:val="24"/>
        </w:rPr>
        <w:t>f.sd</w:t>
      </w:r>
      <w:r w:rsidRPr="00E308E5">
        <w:rPr>
          <w:rFonts w:cstheme="minorHAnsi"/>
          <w:sz w:val="24"/>
          <w:szCs w:val="24"/>
        </w:rPr>
        <w:t xml:space="preserve"> are commonly used features in time series analysis and can provide useful information about the variability and central tendency of the data</w:t>
      </w:r>
      <w:r>
        <w:rPr>
          <w:rFonts w:cstheme="minorHAnsi"/>
          <w:sz w:val="24"/>
          <w:szCs w:val="24"/>
        </w:rPr>
        <w:t>.</w:t>
      </w:r>
    </w:p>
    <w:p w14:paraId="0E42C7D2" w14:textId="77777777" w:rsidR="009A6EC5" w:rsidRDefault="009A6EC5" w:rsidP="00194814">
      <w:pPr>
        <w:rPr>
          <w:rFonts w:cstheme="minorHAnsi"/>
          <w:b/>
          <w:bCs/>
          <w:sz w:val="18"/>
          <w:szCs w:val="18"/>
        </w:rPr>
      </w:pPr>
    </w:p>
    <w:p w14:paraId="7D383A51" w14:textId="70F988E7" w:rsidR="00E80BFB" w:rsidRDefault="00E80BFB" w:rsidP="00E80BFB">
      <w:pPr>
        <w:pStyle w:val="Caption"/>
        <w:keepNext/>
      </w:pPr>
      <w:bookmarkStart w:id="46" w:name="_Toc133786194"/>
      <w:bookmarkStart w:id="47" w:name="_Toc133793646"/>
      <w:r>
        <w:lastRenderedPageBreak/>
        <w:t xml:space="preserve">Figure </w:t>
      </w:r>
      <w:r w:rsidR="00B96F20">
        <w:fldChar w:fldCharType="begin"/>
      </w:r>
      <w:r w:rsidR="00B96F20">
        <w:instrText xml:space="preserve"> SEQ Figure \* ARABIC </w:instrText>
      </w:r>
      <w:r w:rsidR="00B96F20">
        <w:fldChar w:fldCharType="separate"/>
      </w:r>
      <w:r w:rsidR="00A059B5">
        <w:rPr>
          <w:noProof/>
        </w:rPr>
        <w:t>10</w:t>
      </w:r>
      <w:r w:rsidR="00B96F20">
        <w:rPr>
          <w:noProof/>
        </w:rPr>
        <w:fldChar w:fldCharType="end"/>
      </w:r>
      <w:r>
        <w:t xml:space="preserve"> Average of proportion of zeros every 4 hours</w:t>
      </w:r>
      <w:bookmarkEnd w:id="46"/>
      <w:bookmarkEnd w:id="47"/>
    </w:p>
    <w:p w14:paraId="795260EC" w14:textId="6B53E4C0" w:rsidR="00F517F0" w:rsidRPr="00A60E07" w:rsidRDefault="00A60E07" w:rsidP="00194814">
      <w:pPr>
        <w:rPr>
          <w:rFonts w:cstheme="minorHAnsi"/>
          <w:b/>
          <w:bCs/>
          <w:sz w:val="18"/>
          <w:szCs w:val="18"/>
        </w:rPr>
        <w:sectPr w:rsidR="00F517F0" w:rsidRPr="00A60E07" w:rsidSect="00DD65AB">
          <w:footerReference w:type="default" r:id="rId27"/>
          <w:pgSz w:w="11906" w:h="16838" w:code="9"/>
          <w:pgMar w:top="1440" w:right="1440" w:bottom="1440" w:left="1440" w:header="708" w:footer="708" w:gutter="0"/>
          <w:cols w:space="708"/>
          <w:docGrid w:linePitch="360"/>
        </w:sectPr>
      </w:pPr>
      <w:r>
        <w:rPr>
          <w:noProof/>
        </w:rPr>
        <w:drawing>
          <wp:inline distT="0" distB="0" distL="0" distR="0" wp14:anchorId="1198D84B" wp14:editId="5C1F25AC">
            <wp:extent cx="5000625" cy="24648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2010" cy="2470467"/>
                    </a:xfrm>
                    <a:prstGeom prst="rect">
                      <a:avLst/>
                    </a:prstGeom>
                  </pic:spPr>
                </pic:pic>
              </a:graphicData>
            </a:graphic>
          </wp:inline>
        </w:drawing>
      </w:r>
    </w:p>
    <w:p w14:paraId="685D2C8D" w14:textId="4A616C2E" w:rsidR="00F517F0" w:rsidRDefault="00F517F0" w:rsidP="00194814">
      <w:pPr>
        <w:rPr>
          <w:rFonts w:cstheme="minorHAnsi"/>
          <w:sz w:val="24"/>
          <w:szCs w:val="24"/>
        </w:rPr>
        <w:sectPr w:rsidR="00F517F0" w:rsidSect="00F517F0">
          <w:type w:val="continuous"/>
          <w:pgSz w:w="11906" w:h="16838" w:code="9"/>
          <w:pgMar w:top="1440" w:right="1440" w:bottom="1440" w:left="1440" w:header="708" w:footer="708" w:gutter="0"/>
          <w:cols w:num="3" w:space="708"/>
          <w:docGrid w:linePitch="360"/>
        </w:sectPr>
      </w:pPr>
    </w:p>
    <w:p w14:paraId="092978FD" w14:textId="13A59758" w:rsidR="00D26B3B" w:rsidRDefault="00D26B3B" w:rsidP="00D26B3B">
      <w:pPr>
        <w:rPr>
          <w:rFonts w:cstheme="minorHAnsi"/>
          <w:sz w:val="24"/>
          <w:szCs w:val="24"/>
        </w:rPr>
      </w:pPr>
      <w:r>
        <w:rPr>
          <w:rFonts w:cstheme="minorHAnsi"/>
          <w:sz w:val="24"/>
          <w:szCs w:val="24"/>
        </w:rPr>
        <w:t>In the three graphs, t</w:t>
      </w:r>
      <w:r w:rsidRPr="004E406E">
        <w:rPr>
          <w:rFonts w:cstheme="minorHAnsi"/>
          <w:sz w:val="24"/>
          <w:szCs w:val="24"/>
        </w:rPr>
        <w:t xml:space="preserve">he mean, standard deviation, and proportion of zeros in the activity signal appear to be significantly different between the </w:t>
      </w:r>
      <w:r w:rsidR="00723F24">
        <w:rPr>
          <w:rFonts w:cstheme="minorHAnsi"/>
          <w:sz w:val="24"/>
          <w:szCs w:val="24"/>
        </w:rPr>
        <w:t>three</w:t>
      </w:r>
      <w:r w:rsidRPr="004E406E">
        <w:rPr>
          <w:rFonts w:cstheme="minorHAnsi"/>
          <w:sz w:val="24"/>
          <w:szCs w:val="24"/>
        </w:rPr>
        <w:t xml:space="preserve"> groups, with the patient group generally exhibiting lower activity levels compared to the control group. These results suggest that these features could be useful in identifying patterns of activity in patients with different conditions</w:t>
      </w:r>
      <w:r>
        <w:rPr>
          <w:rFonts w:cstheme="minorHAnsi"/>
          <w:sz w:val="24"/>
          <w:szCs w:val="24"/>
        </w:rPr>
        <w:t>.</w:t>
      </w:r>
    </w:p>
    <w:p w14:paraId="530DA46B" w14:textId="31F524CE" w:rsidR="00507BA8" w:rsidRDefault="00507BA8" w:rsidP="005264C2">
      <w:pPr>
        <w:rPr>
          <w:rFonts w:cstheme="minorHAnsi"/>
          <w:b/>
          <w:bCs/>
          <w:sz w:val="24"/>
          <w:szCs w:val="24"/>
        </w:rPr>
      </w:pPr>
    </w:p>
    <w:p w14:paraId="2491CD34" w14:textId="0C7B9B14" w:rsidR="00A60E07" w:rsidRDefault="00A60E07" w:rsidP="005264C2">
      <w:pPr>
        <w:rPr>
          <w:rFonts w:cstheme="minorHAnsi"/>
          <w:b/>
          <w:bCs/>
          <w:sz w:val="24"/>
          <w:szCs w:val="24"/>
        </w:rPr>
      </w:pPr>
    </w:p>
    <w:p w14:paraId="7CF91585" w14:textId="7ABB858D" w:rsidR="00A60E07" w:rsidRDefault="00A60E07" w:rsidP="005264C2">
      <w:pPr>
        <w:rPr>
          <w:rFonts w:cstheme="minorHAnsi"/>
          <w:b/>
          <w:bCs/>
          <w:sz w:val="24"/>
          <w:szCs w:val="24"/>
        </w:rPr>
      </w:pPr>
    </w:p>
    <w:p w14:paraId="06FF6458" w14:textId="0EB929A9" w:rsidR="00A60E07" w:rsidRDefault="00A60E07" w:rsidP="005264C2">
      <w:pPr>
        <w:rPr>
          <w:rFonts w:cstheme="minorHAnsi"/>
          <w:b/>
          <w:bCs/>
          <w:sz w:val="24"/>
          <w:szCs w:val="24"/>
        </w:rPr>
      </w:pPr>
    </w:p>
    <w:p w14:paraId="707FF9E1" w14:textId="78A2237F" w:rsidR="00A60E07" w:rsidRDefault="00A60E07" w:rsidP="005264C2">
      <w:pPr>
        <w:rPr>
          <w:rFonts w:cstheme="minorHAnsi"/>
          <w:b/>
          <w:bCs/>
          <w:sz w:val="24"/>
          <w:szCs w:val="24"/>
        </w:rPr>
      </w:pPr>
    </w:p>
    <w:p w14:paraId="7F38BB97" w14:textId="3E8184D2" w:rsidR="00A60E07" w:rsidRDefault="00A60E07" w:rsidP="005264C2">
      <w:pPr>
        <w:rPr>
          <w:rFonts w:cstheme="minorHAnsi"/>
          <w:b/>
          <w:bCs/>
          <w:sz w:val="24"/>
          <w:szCs w:val="24"/>
        </w:rPr>
      </w:pPr>
    </w:p>
    <w:p w14:paraId="09D13499" w14:textId="39DB8FEC" w:rsidR="00A60E07" w:rsidRDefault="00A60E07" w:rsidP="005264C2">
      <w:pPr>
        <w:rPr>
          <w:rFonts w:cstheme="minorHAnsi"/>
          <w:b/>
          <w:bCs/>
          <w:sz w:val="24"/>
          <w:szCs w:val="24"/>
        </w:rPr>
      </w:pPr>
    </w:p>
    <w:p w14:paraId="372D2F5F" w14:textId="5B7F12CC" w:rsidR="00A60E07" w:rsidRDefault="00A60E07" w:rsidP="005264C2">
      <w:pPr>
        <w:rPr>
          <w:rFonts w:cstheme="minorHAnsi"/>
          <w:b/>
          <w:bCs/>
          <w:sz w:val="24"/>
          <w:szCs w:val="24"/>
        </w:rPr>
      </w:pPr>
    </w:p>
    <w:p w14:paraId="3500FA4C" w14:textId="018EF574" w:rsidR="00A60E07" w:rsidRDefault="00A60E07" w:rsidP="005264C2">
      <w:pPr>
        <w:rPr>
          <w:rFonts w:cstheme="minorHAnsi"/>
          <w:b/>
          <w:bCs/>
          <w:sz w:val="24"/>
          <w:szCs w:val="24"/>
        </w:rPr>
      </w:pPr>
    </w:p>
    <w:p w14:paraId="4962B5F3" w14:textId="6AEB0FE7" w:rsidR="00A60E07" w:rsidRDefault="00A60E07" w:rsidP="005264C2">
      <w:pPr>
        <w:rPr>
          <w:rFonts w:cstheme="minorHAnsi"/>
          <w:b/>
          <w:bCs/>
          <w:sz w:val="24"/>
          <w:szCs w:val="24"/>
        </w:rPr>
      </w:pPr>
    </w:p>
    <w:p w14:paraId="4BC081E0" w14:textId="77777777" w:rsidR="00490E7E" w:rsidRDefault="00490E7E" w:rsidP="005264C2">
      <w:pPr>
        <w:rPr>
          <w:rFonts w:cstheme="minorHAnsi"/>
          <w:b/>
          <w:bCs/>
          <w:sz w:val="24"/>
          <w:szCs w:val="24"/>
        </w:rPr>
      </w:pPr>
    </w:p>
    <w:p w14:paraId="38FF4317" w14:textId="77777777" w:rsidR="00490E7E" w:rsidRDefault="00490E7E" w:rsidP="005264C2">
      <w:pPr>
        <w:rPr>
          <w:rFonts w:cstheme="minorHAnsi"/>
          <w:b/>
          <w:bCs/>
          <w:sz w:val="24"/>
          <w:szCs w:val="24"/>
        </w:rPr>
      </w:pPr>
    </w:p>
    <w:p w14:paraId="0CA36CEB" w14:textId="77777777" w:rsidR="00490E7E" w:rsidRDefault="00490E7E" w:rsidP="005264C2">
      <w:pPr>
        <w:rPr>
          <w:rFonts w:cstheme="minorHAnsi"/>
          <w:b/>
          <w:bCs/>
          <w:sz w:val="24"/>
          <w:szCs w:val="24"/>
        </w:rPr>
      </w:pPr>
    </w:p>
    <w:p w14:paraId="3F93C20C" w14:textId="77777777" w:rsidR="00490E7E" w:rsidRDefault="00490E7E" w:rsidP="005264C2">
      <w:pPr>
        <w:rPr>
          <w:rFonts w:cstheme="minorHAnsi"/>
          <w:b/>
          <w:bCs/>
          <w:sz w:val="24"/>
          <w:szCs w:val="24"/>
        </w:rPr>
      </w:pPr>
    </w:p>
    <w:p w14:paraId="4C69A59B" w14:textId="77777777" w:rsidR="00A60E07" w:rsidRDefault="00A60E07" w:rsidP="005264C2">
      <w:pPr>
        <w:rPr>
          <w:rFonts w:cstheme="minorHAnsi"/>
          <w:b/>
          <w:bCs/>
          <w:sz w:val="24"/>
          <w:szCs w:val="24"/>
        </w:rPr>
      </w:pPr>
    </w:p>
    <w:p w14:paraId="37F4DD8C" w14:textId="5D4B48DB" w:rsidR="005264C2" w:rsidRPr="003F4817" w:rsidRDefault="00194814" w:rsidP="003F4817">
      <w:pPr>
        <w:pStyle w:val="Heading2"/>
        <w:rPr>
          <w:rFonts w:asciiTheme="minorHAnsi" w:hAnsiTheme="minorHAnsi" w:cstheme="minorHAnsi"/>
        </w:rPr>
      </w:pPr>
      <w:bookmarkStart w:id="48" w:name="_Toc133850413"/>
      <w:r w:rsidRPr="003F4817">
        <w:rPr>
          <w:rFonts w:asciiTheme="minorHAnsi" w:hAnsiTheme="minorHAnsi" w:cstheme="minorHAnsi"/>
        </w:rPr>
        <w:lastRenderedPageBreak/>
        <w:t>3</w:t>
      </w:r>
      <w:r w:rsidR="003165C8" w:rsidRPr="003F4817">
        <w:rPr>
          <w:rFonts w:asciiTheme="minorHAnsi" w:hAnsiTheme="minorHAnsi" w:cstheme="minorHAnsi"/>
        </w:rPr>
        <w:t>.2</w:t>
      </w:r>
      <w:r w:rsidRPr="003F4817">
        <w:rPr>
          <w:rFonts w:asciiTheme="minorHAnsi" w:hAnsiTheme="minorHAnsi" w:cstheme="minorHAnsi"/>
        </w:rPr>
        <w:t xml:space="preserve"> </w:t>
      </w:r>
      <w:r w:rsidR="003F4817" w:rsidRPr="003F4817">
        <w:rPr>
          <w:rFonts w:asciiTheme="minorHAnsi" w:hAnsiTheme="minorHAnsi" w:cstheme="minorHAnsi"/>
        </w:rPr>
        <w:t>M</w:t>
      </w:r>
      <w:r w:rsidR="00485E8C">
        <w:rPr>
          <w:rFonts w:asciiTheme="minorHAnsi" w:hAnsiTheme="minorHAnsi" w:cstheme="minorHAnsi"/>
        </w:rPr>
        <w:t>odelling</w:t>
      </w:r>
      <w:bookmarkEnd w:id="48"/>
      <w:r w:rsidRPr="003F4817">
        <w:rPr>
          <w:rFonts w:asciiTheme="minorHAnsi" w:hAnsiTheme="minorHAnsi" w:cstheme="minorHAnsi"/>
        </w:rPr>
        <w:t xml:space="preserve"> </w:t>
      </w:r>
    </w:p>
    <w:p w14:paraId="7A8D4059" w14:textId="77777777" w:rsidR="003F4817" w:rsidRDefault="003F4817" w:rsidP="008F4B0A">
      <w:pPr>
        <w:rPr>
          <w:rFonts w:cstheme="minorHAnsi"/>
          <w:sz w:val="24"/>
          <w:szCs w:val="24"/>
        </w:rPr>
      </w:pPr>
    </w:p>
    <w:p w14:paraId="6AEEC921" w14:textId="1D643DA8" w:rsidR="008F4B0A" w:rsidRPr="003F4817" w:rsidRDefault="003F4817" w:rsidP="008F4B0A">
      <w:pPr>
        <w:rPr>
          <w:rFonts w:cstheme="minorHAnsi"/>
          <w:b/>
          <w:bCs/>
          <w:sz w:val="24"/>
          <w:szCs w:val="24"/>
        </w:rPr>
      </w:pPr>
      <w:bookmarkStart w:id="49" w:name="_Toc133850414"/>
      <w:r w:rsidRPr="001D56A9">
        <w:rPr>
          <w:rStyle w:val="Heading3Char"/>
          <w:rFonts w:asciiTheme="minorHAnsi" w:hAnsiTheme="minorHAnsi" w:cstheme="minorHAnsi"/>
          <w:b/>
          <w:bCs/>
          <w:color w:val="auto"/>
        </w:rPr>
        <w:t>3.2.1 Baseline Model</w:t>
      </w:r>
      <w:bookmarkEnd w:id="49"/>
      <w:r w:rsidRPr="001D56A9">
        <w:rPr>
          <w:rFonts w:cstheme="minorHAnsi"/>
          <w:b/>
          <w:bCs/>
          <w:sz w:val="24"/>
          <w:szCs w:val="24"/>
        </w:rPr>
        <w:t xml:space="preserve"> </w:t>
      </w:r>
      <w:r w:rsidR="008F4B0A" w:rsidRPr="008F4B0A">
        <w:rPr>
          <w:rFonts w:cstheme="minorHAnsi"/>
          <w:sz w:val="24"/>
          <w:szCs w:val="24"/>
        </w:rPr>
        <w:t>Baseline model</w:t>
      </w:r>
      <w:r w:rsidR="008F4B0A">
        <w:rPr>
          <w:rFonts w:cstheme="minorHAnsi"/>
          <w:sz w:val="24"/>
          <w:szCs w:val="24"/>
        </w:rPr>
        <w:t>l</w:t>
      </w:r>
      <w:r w:rsidR="008F4B0A" w:rsidRPr="008F4B0A">
        <w:rPr>
          <w:rFonts w:cstheme="minorHAnsi"/>
          <w:sz w:val="24"/>
          <w:szCs w:val="24"/>
        </w:rPr>
        <w:t>ing is a crucial step in machine learning because it helps establish a benchmark or starting point for evaluating the performance of future models. In other words, it sets a minimum level of performance that any future model should aim to exceed. Baseline models are typically simple models that are easy to implement and can be used to quickly evaluate the potential of the data set and the mode</w:t>
      </w:r>
      <w:r w:rsidR="008F4B0A">
        <w:rPr>
          <w:rFonts w:cstheme="minorHAnsi"/>
          <w:sz w:val="24"/>
          <w:szCs w:val="24"/>
        </w:rPr>
        <w:t>l</w:t>
      </w:r>
      <w:r w:rsidR="008F4B0A" w:rsidRPr="008F4B0A">
        <w:rPr>
          <w:rFonts w:cstheme="minorHAnsi"/>
          <w:sz w:val="24"/>
          <w:szCs w:val="24"/>
        </w:rPr>
        <w:t>ling approach.</w:t>
      </w:r>
      <w:r w:rsidR="008F4B0A">
        <w:rPr>
          <w:rFonts w:cstheme="minorHAnsi"/>
          <w:sz w:val="24"/>
          <w:szCs w:val="24"/>
        </w:rPr>
        <w:t xml:space="preserve"> It</w:t>
      </w:r>
      <w:r w:rsidR="008F4B0A" w:rsidRPr="008F4B0A">
        <w:rPr>
          <w:rFonts w:cstheme="minorHAnsi"/>
          <w:sz w:val="24"/>
          <w:szCs w:val="24"/>
        </w:rPr>
        <w:t xml:space="preserve"> also helps to identify whether there is any signal in the data that can be captured by even the simplest models. If a baseline model performs poorly, it may indicate that the data set is not well-suited for model</w:t>
      </w:r>
      <w:r w:rsidR="008F4B0A">
        <w:rPr>
          <w:rFonts w:cstheme="minorHAnsi"/>
          <w:sz w:val="24"/>
          <w:szCs w:val="24"/>
        </w:rPr>
        <w:t>l</w:t>
      </w:r>
      <w:r w:rsidR="008F4B0A" w:rsidRPr="008F4B0A">
        <w:rPr>
          <w:rFonts w:cstheme="minorHAnsi"/>
          <w:sz w:val="24"/>
          <w:szCs w:val="24"/>
        </w:rPr>
        <w:t>ing or that more advanced model</w:t>
      </w:r>
      <w:r w:rsidR="008F4B0A">
        <w:rPr>
          <w:rFonts w:cstheme="minorHAnsi"/>
          <w:sz w:val="24"/>
          <w:szCs w:val="24"/>
        </w:rPr>
        <w:t>l</w:t>
      </w:r>
      <w:r w:rsidR="008F4B0A" w:rsidRPr="008F4B0A">
        <w:rPr>
          <w:rFonts w:cstheme="minorHAnsi"/>
          <w:sz w:val="24"/>
          <w:szCs w:val="24"/>
        </w:rPr>
        <w:t>ing techniques may be necessary. On the other hand, if a baseline model performs well, it suggests that the data contains strong patterns or relationships that can be captured by more sophisticated models.</w:t>
      </w:r>
    </w:p>
    <w:p w14:paraId="688A023D" w14:textId="26F2EE5F" w:rsidR="008F4B0A" w:rsidRDefault="008F4B0A" w:rsidP="005264C2">
      <w:pPr>
        <w:rPr>
          <w:rFonts w:cstheme="minorHAnsi"/>
          <w:sz w:val="24"/>
          <w:szCs w:val="24"/>
        </w:rPr>
      </w:pPr>
      <w:r w:rsidRPr="008F4B0A">
        <w:rPr>
          <w:rFonts w:cstheme="minorHAnsi"/>
          <w:sz w:val="24"/>
          <w:szCs w:val="24"/>
        </w:rPr>
        <w:t>Furthermore, baseline models can provide a useful reference point for comparing the performance of different models. If a new model performs significantly better than the baseline model, it suggests that the new model is more effective at capturing the underlying patterns in the data. By comparing the performance of different models against a common baseline, it is possible to identify the most effective model</w:t>
      </w:r>
      <w:r>
        <w:rPr>
          <w:rFonts w:cstheme="minorHAnsi"/>
          <w:sz w:val="24"/>
          <w:szCs w:val="24"/>
        </w:rPr>
        <w:t>l</w:t>
      </w:r>
      <w:r w:rsidRPr="008F4B0A">
        <w:rPr>
          <w:rFonts w:cstheme="minorHAnsi"/>
          <w:sz w:val="24"/>
          <w:szCs w:val="24"/>
        </w:rPr>
        <w:t>ing approach for a given problem.</w:t>
      </w:r>
    </w:p>
    <w:p w14:paraId="7494E4D2" w14:textId="66BE6999" w:rsidR="00932252" w:rsidRDefault="00932252" w:rsidP="005264C2">
      <w:pPr>
        <w:rPr>
          <w:rFonts w:cstheme="minorHAnsi"/>
          <w:sz w:val="24"/>
          <w:szCs w:val="24"/>
        </w:rPr>
      </w:pPr>
      <w:r>
        <w:rPr>
          <w:rFonts w:cstheme="minorHAnsi"/>
          <w:sz w:val="24"/>
          <w:szCs w:val="24"/>
        </w:rPr>
        <w:t>Initial baseline modelling was performed using Logistic Regression, Random Forest, Decision Tree, XG Boost and Light GBM</w:t>
      </w:r>
      <w:r w:rsidR="003165C8">
        <w:rPr>
          <w:rFonts w:cstheme="minorHAnsi"/>
          <w:sz w:val="24"/>
          <w:szCs w:val="24"/>
        </w:rPr>
        <w:t xml:space="preserve"> algorithms</w:t>
      </w:r>
      <w:r>
        <w:rPr>
          <w:rFonts w:cstheme="minorHAnsi"/>
          <w:sz w:val="24"/>
          <w:szCs w:val="24"/>
        </w:rPr>
        <w:t xml:space="preserve">. </w:t>
      </w:r>
      <w:r w:rsidR="003165C8">
        <w:rPr>
          <w:rFonts w:cstheme="minorHAnsi"/>
          <w:sz w:val="24"/>
          <w:szCs w:val="24"/>
        </w:rPr>
        <w:t>Basic m</w:t>
      </w:r>
      <w:r>
        <w:rPr>
          <w:rFonts w:cstheme="minorHAnsi"/>
          <w:sz w:val="24"/>
          <w:szCs w:val="24"/>
        </w:rPr>
        <w:t>odels were created</w:t>
      </w:r>
      <w:r w:rsidR="003165C8">
        <w:rPr>
          <w:rFonts w:cstheme="minorHAnsi"/>
          <w:sz w:val="24"/>
          <w:szCs w:val="24"/>
        </w:rPr>
        <w:t xml:space="preserve"> with no cross-validation techniques used. This was done to evaluate the potential of the dataset and to evaluate how the models perform.</w:t>
      </w:r>
      <w:r>
        <w:rPr>
          <w:rFonts w:cstheme="minorHAnsi"/>
          <w:sz w:val="24"/>
          <w:szCs w:val="24"/>
        </w:rPr>
        <w:t xml:space="preserve"> </w:t>
      </w:r>
    </w:p>
    <w:p w14:paraId="001DB406" w14:textId="0F1B3AF6" w:rsidR="005264C2" w:rsidRPr="005264C2" w:rsidRDefault="005264C2" w:rsidP="005264C2">
      <w:pPr>
        <w:rPr>
          <w:rFonts w:cstheme="minorHAnsi"/>
          <w:sz w:val="24"/>
          <w:szCs w:val="24"/>
        </w:rPr>
      </w:pPr>
      <w:r w:rsidRPr="005264C2">
        <w:rPr>
          <w:rFonts w:cstheme="minorHAnsi"/>
          <w:sz w:val="24"/>
          <w:szCs w:val="24"/>
        </w:rPr>
        <w:t>Logistic Regression is used to predict the probability of a patient having a particular condition based on the features provided. The results suggest that the logistic regression model is not performing as well as other models, with an accuracy of 46% for the 24-hour features, 43% for the 4-hourly features, 42% for the daytime features, and 49% for the night</w:t>
      </w:r>
      <w:r w:rsidR="0012110D">
        <w:rPr>
          <w:rFonts w:cstheme="minorHAnsi"/>
          <w:sz w:val="24"/>
          <w:szCs w:val="24"/>
        </w:rPr>
        <w:t>-</w:t>
      </w:r>
      <w:r w:rsidRPr="005264C2">
        <w:rPr>
          <w:rFonts w:cstheme="minorHAnsi"/>
          <w:sz w:val="24"/>
          <w:szCs w:val="24"/>
        </w:rPr>
        <w:t>time features.</w:t>
      </w:r>
    </w:p>
    <w:p w14:paraId="56007886" w14:textId="63C6155F" w:rsidR="00DB662D" w:rsidRPr="00DB662D" w:rsidRDefault="00DB662D" w:rsidP="00DB662D">
      <w:pPr>
        <w:rPr>
          <w:rFonts w:cstheme="minorHAnsi"/>
          <w:sz w:val="24"/>
          <w:szCs w:val="24"/>
        </w:rPr>
      </w:pPr>
      <w:r w:rsidRPr="00DB662D">
        <w:rPr>
          <w:rFonts w:cstheme="minorHAnsi"/>
          <w:sz w:val="24"/>
          <w:szCs w:val="24"/>
        </w:rPr>
        <w:t xml:space="preserve">Random Forest is a popular ensemble learning algorithm that combines multiple decision trees to improve prediction accuracy. One of the key advantages of the random forest algorithm is that it can handle </w:t>
      </w:r>
      <w:r w:rsidR="00507BA8" w:rsidRPr="00DB662D">
        <w:rPr>
          <w:rFonts w:cstheme="minorHAnsi"/>
          <w:sz w:val="24"/>
          <w:szCs w:val="24"/>
        </w:rPr>
        <w:t>many</w:t>
      </w:r>
      <w:r w:rsidRPr="00DB662D">
        <w:rPr>
          <w:rFonts w:cstheme="minorHAnsi"/>
          <w:sz w:val="24"/>
          <w:szCs w:val="24"/>
        </w:rPr>
        <w:t xml:space="preserve"> features and can identify the most important features for making predictions. Random forests can also handle missing data and are relatively robust to outliers.</w:t>
      </w:r>
    </w:p>
    <w:p w14:paraId="402230D5" w14:textId="362825BA" w:rsidR="00DB662D" w:rsidRPr="00DB662D" w:rsidRDefault="00DB662D" w:rsidP="00DB662D">
      <w:pPr>
        <w:rPr>
          <w:rFonts w:cstheme="minorHAnsi"/>
          <w:sz w:val="24"/>
          <w:szCs w:val="24"/>
        </w:rPr>
      </w:pPr>
      <w:r w:rsidRPr="00DB662D">
        <w:rPr>
          <w:rFonts w:cstheme="minorHAnsi"/>
          <w:sz w:val="24"/>
          <w:szCs w:val="24"/>
        </w:rPr>
        <w:t xml:space="preserve">Random forests can be used for both classification and regression tasks. For classification, the final prediction is the </w:t>
      </w:r>
      <w:r w:rsidR="00507BA8" w:rsidRPr="00DB662D">
        <w:rPr>
          <w:rFonts w:cstheme="minorHAnsi"/>
          <w:sz w:val="24"/>
          <w:szCs w:val="24"/>
        </w:rPr>
        <w:t>most predicted</w:t>
      </w:r>
      <w:r w:rsidRPr="00DB662D">
        <w:rPr>
          <w:rFonts w:cstheme="minorHAnsi"/>
          <w:sz w:val="24"/>
          <w:szCs w:val="24"/>
        </w:rPr>
        <w:t xml:space="preserve"> class across all the trees, and for regression, the final prediction is the average of the predicted values across all the trees.</w:t>
      </w:r>
    </w:p>
    <w:p w14:paraId="48536E65" w14:textId="77777777" w:rsidR="00507BA8" w:rsidRDefault="00DB662D" w:rsidP="00DB662D">
      <w:pPr>
        <w:rPr>
          <w:rFonts w:cstheme="minorHAnsi"/>
          <w:sz w:val="24"/>
          <w:szCs w:val="24"/>
        </w:rPr>
      </w:pPr>
      <w:r w:rsidRPr="00DB662D">
        <w:rPr>
          <w:rFonts w:cstheme="minorHAnsi"/>
          <w:sz w:val="24"/>
          <w:szCs w:val="24"/>
        </w:rPr>
        <w:t>Overall, the random forest algorithm is a popular and effective approach for a wide range of machine learning tasks, and its ability to handle complex data and identify important features makes it a valuable tool for many real-world applications.</w:t>
      </w:r>
      <w:r w:rsidR="00507BA8">
        <w:rPr>
          <w:rFonts w:cstheme="minorHAnsi"/>
          <w:sz w:val="24"/>
          <w:szCs w:val="24"/>
        </w:rPr>
        <w:t xml:space="preserve"> </w:t>
      </w:r>
    </w:p>
    <w:p w14:paraId="0E4E89E2" w14:textId="246F5221" w:rsidR="00507BA8" w:rsidRDefault="00DB662D" w:rsidP="00DB662D">
      <w:pPr>
        <w:rPr>
          <w:rFonts w:cstheme="minorHAnsi"/>
          <w:sz w:val="24"/>
          <w:szCs w:val="24"/>
        </w:rPr>
      </w:pPr>
      <w:r w:rsidRPr="00DB662D">
        <w:rPr>
          <w:rFonts w:cstheme="minorHAnsi"/>
          <w:sz w:val="24"/>
          <w:szCs w:val="24"/>
        </w:rPr>
        <w:lastRenderedPageBreak/>
        <w:t>The results suggest that the random forest model is performing better than logistic regression, with an accuracy of 66% for the 24-hour features, 53% for the 4-hourly features, 58% for the daytime features, and 59% for the night</w:t>
      </w:r>
      <w:r w:rsidR="00507BA8">
        <w:rPr>
          <w:rFonts w:cstheme="minorHAnsi"/>
          <w:sz w:val="24"/>
          <w:szCs w:val="24"/>
        </w:rPr>
        <w:t>-</w:t>
      </w:r>
      <w:r w:rsidRPr="00DB662D">
        <w:rPr>
          <w:rFonts w:cstheme="minorHAnsi"/>
          <w:sz w:val="24"/>
          <w:szCs w:val="24"/>
        </w:rPr>
        <w:t xml:space="preserve">time features. </w:t>
      </w:r>
    </w:p>
    <w:p w14:paraId="09C00558" w14:textId="0655C570" w:rsidR="00507BA8" w:rsidRDefault="00507BA8" w:rsidP="00DB662D">
      <w:pPr>
        <w:rPr>
          <w:rFonts w:cstheme="minorHAnsi"/>
          <w:sz w:val="24"/>
          <w:szCs w:val="24"/>
        </w:rPr>
      </w:pPr>
      <w:r w:rsidRPr="005264C2">
        <w:rPr>
          <w:rFonts w:cstheme="minorHAnsi"/>
          <w:sz w:val="24"/>
          <w:szCs w:val="24"/>
        </w:rPr>
        <w:t xml:space="preserve">Decision trees are a simple, yet powerful, algorithm that can be used for both classification and regression tasks. </w:t>
      </w:r>
      <w:r w:rsidRPr="00DB662D">
        <w:rPr>
          <w:rFonts w:cstheme="minorHAnsi"/>
          <w:sz w:val="24"/>
          <w:szCs w:val="24"/>
        </w:rPr>
        <w:t>A decision tree is a type of model that makes decisions by recursively partitioning the feature space into smaller and smaller regions. The model makes a prediction by traversing the tree from the root to a leaf node, where the leaf node represents the predicted value.</w:t>
      </w:r>
      <w:r>
        <w:rPr>
          <w:rFonts w:cstheme="minorHAnsi"/>
          <w:sz w:val="24"/>
          <w:szCs w:val="24"/>
        </w:rPr>
        <w:t xml:space="preserve"> </w:t>
      </w:r>
      <w:r w:rsidRPr="005264C2">
        <w:rPr>
          <w:rFonts w:cstheme="minorHAnsi"/>
          <w:sz w:val="24"/>
          <w:szCs w:val="24"/>
        </w:rPr>
        <w:t>The results suggest that the decision tree model is performing better than logistic regression but not as well as random forest, XGBoost, or Light GBM. The accuracy for the decision tree model was 54% for the 24-hour features, 48% for the 4-hourly features, 53% for the daytime features, and 53% for the night</w:t>
      </w:r>
      <w:r>
        <w:rPr>
          <w:rFonts w:cstheme="minorHAnsi"/>
          <w:sz w:val="24"/>
          <w:szCs w:val="24"/>
        </w:rPr>
        <w:t>-</w:t>
      </w:r>
      <w:r w:rsidRPr="005264C2">
        <w:rPr>
          <w:rFonts w:cstheme="minorHAnsi"/>
          <w:sz w:val="24"/>
          <w:szCs w:val="24"/>
        </w:rPr>
        <w:t>time features.</w:t>
      </w:r>
    </w:p>
    <w:p w14:paraId="642ABA1A" w14:textId="5DAE7B60" w:rsidR="00DB662D" w:rsidRPr="00DB662D" w:rsidRDefault="005264C2" w:rsidP="00DB662D">
      <w:pPr>
        <w:rPr>
          <w:rFonts w:cstheme="minorHAnsi"/>
          <w:sz w:val="24"/>
          <w:szCs w:val="24"/>
        </w:rPr>
      </w:pPr>
      <w:r w:rsidRPr="005264C2">
        <w:rPr>
          <w:rFonts w:cstheme="minorHAnsi"/>
          <w:sz w:val="24"/>
          <w:szCs w:val="24"/>
        </w:rPr>
        <w:t>XGBoost and Light GBM are both gradient boosting algorithms that use decision trees as their base learners.</w:t>
      </w:r>
      <w:r w:rsidR="00DB662D" w:rsidRPr="00DB662D">
        <w:rPr>
          <w:rFonts w:cstheme="minorHAnsi"/>
          <w:sz w:val="24"/>
          <w:szCs w:val="24"/>
        </w:rPr>
        <w:t xml:space="preserve"> These methods iteratively add new models to an ensemble, with each new model attempting to correct the errors of the previous model. In other words, they combine multiple weak models to create a stronger and more accurate model.</w:t>
      </w:r>
    </w:p>
    <w:p w14:paraId="50F2A2F2" w14:textId="3B28B32B" w:rsidR="00DB662D" w:rsidRPr="00DB662D" w:rsidRDefault="00DB662D" w:rsidP="00DB662D">
      <w:pPr>
        <w:rPr>
          <w:rFonts w:cstheme="minorHAnsi"/>
          <w:sz w:val="24"/>
          <w:szCs w:val="24"/>
        </w:rPr>
      </w:pPr>
      <w:r w:rsidRPr="00DB662D">
        <w:rPr>
          <w:rFonts w:cstheme="minorHAnsi"/>
          <w:sz w:val="24"/>
          <w:szCs w:val="24"/>
        </w:rPr>
        <w:t>Both XGBoost and Light GBM use decision trees as their base learners. However, there are some differences between the two algorithms. XGBoost uses a technique called gradient boosting, where each new model is trained to minimize the loss function of the previous model's residuals. This approach leads to a more accurate model, but it can be computationally expensive and prone to overfitting.</w:t>
      </w:r>
    </w:p>
    <w:p w14:paraId="1D588628" w14:textId="354DB11D" w:rsidR="00507BA8" w:rsidRDefault="00DB662D" w:rsidP="00DB662D">
      <w:pPr>
        <w:rPr>
          <w:rFonts w:cstheme="minorHAnsi"/>
          <w:sz w:val="24"/>
          <w:szCs w:val="24"/>
        </w:rPr>
      </w:pPr>
      <w:r w:rsidRPr="00DB662D">
        <w:rPr>
          <w:rFonts w:cstheme="minorHAnsi"/>
          <w:sz w:val="24"/>
          <w:szCs w:val="24"/>
        </w:rPr>
        <w:t xml:space="preserve">On the other hand, Light GBM uses a technique called gradient-based one-side sampling (GOSS) and exclusive feature bundling (EFB). GOSS is a </w:t>
      </w:r>
      <w:r w:rsidR="005B2816" w:rsidRPr="00DB662D">
        <w:rPr>
          <w:rFonts w:cstheme="minorHAnsi"/>
          <w:sz w:val="24"/>
          <w:szCs w:val="24"/>
        </w:rPr>
        <w:t>down sampling</w:t>
      </w:r>
      <w:r w:rsidRPr="00DB662D">
        <w:rPr>
          <w:rFonts w:cstheme="minorHAnsi"/>
          <w:sz w:val="24"/>
          <w:szCs w:val="24"/>
        </w:rPr>
        <w:t xml:space="preserve"> method that keeps the important examples and randomly drops the unimportant ones. EFB is a feature bundling technique that reduces the number of feature vectors by merging features that share the same values in most of the samples. These techniques help to reduce overfitting and improve the speed of the algorithm. These models are known for their accuracy and ability to handle large datasets. </w:t>
      </w:r>
    </w:p>
    <w:p w14:paraId="27B0EC11" w14:textId="2384164E" w:rsidR="00DB662D" w:rsidRDefault="00DB662D" w:rsidP="00DB662D">
      <w:pPr>
        <w:rPr>
          <w:rFonts w:cstheme="minorHAnsi"/>
          <w:sz w:val="24"/>
          <w:szCs w:val="24"/>
        </w:rPr>
      </w:pPr>
      <w:r w:rsidRPr="00DB662D">
        <w:rPr>
          <w:rFonts w:cstheme="minorHAnsi"/>
          <w:sz w:val="24"/>
          <w:szCs w:val="24"/>
        </w:rPr>
        <w:t>The results suggest that both models perform similarly, with an accuracy of 63% for XGBoost and 64% for Light GBM on the 24-hour features. For the 4-hourly features, both models had an accuracy of 53%. For the daytime features, XGBoost and Light GBM had an accuracy of 57% and 59%, respectively. For the night</w:t>
      </w:r>
      <w:r w:rsidR="00507BA8">
        <w:rPr>
          <w:rFonts w:cstheme="minorHAnsi"/>
          <w:sz w:val="24"/>
          <w:szCs w:val="24"/>
        </w:rPr>
        <w:t>-</w:t>
      </w:r>
      <w:r w:rsidRPr="00DB662D">
        <w:rPr>
          <w:rFonts w:cstheme="minorHAnsi"/>
          <w:sz w:val="24"/>
          <w:szCs w:val="24"/>
        </w:rPr>
        <w:t>time features, XGBoost had an accuracy of 54% while Light GBM had an accuracy of 55%.</w:t>
      </w:r>
    </w:p>
    <w:p w14:paraId="17D12121" w14:textId="619DFA70" w:rsidR="005264C2" w:rsidRPr="005264C2" w:rsidRDefault="005264C2" w:rsidP="005264C2">
      <w:pPr>
        <w:rPr>
          <w:rFonts w:cstheme="minorHAnsi"/>
          <w:sz w:val="24"/>
          <w:szCs w:val="24"/>
        </w:rPr>
      </w:pPr>
      <w:r w:rsidRPr="005264C2">
        <w:rPr>
          <w:rFonts w:cstheme="minorHAnsi"/>
          <w:sz w:val="24"/>
          <w:szCs w:val="24"/>
        </w:rPr>
        <w:t>These models are known for their accuracy and ability to handle large datasets. The results suggest that both models perform similarly, with an accuracy of 63% for XGBoost and 64% for Light GBM on the 24-hour features. For the 4-hourly features, both models had an accuracy of 53%. For the daytime features, XGBoost and Light GBM had an accuracy of 57% and 59%, respectively. For the night</w:t>
      </w:r>
      <w:r w:rsidR="0012110D">
        <w:rPr>
          <w:rFonts w:cstheme="minorHAnsi"/>
          <w:sz w:val="24"/>
          <w:szCs w:val="24"/>
        </w:rPr>
        <w:t>-</w:t>
      </w:r>
      <w:r w:rsidRPr="005264C2">
        <w:rPr>
          <w:rFonts w:cstheme="minorHAnsi"/>
          <w:sz w:val="24"/>
          <w:szCs w:val="24"/>
        </w:rPr>
        <w:t>time features, XGBoost had an accuracy of 54% while Light GBM had an accuracy of 55%.</w:t>
      </w:r>
    </w:p>
    <w:p w14:paraId="211BE5A6" w14:textId="3E9D087A" w:rsidR="00114E76" w:rsidRPr="00114E76" w:rsidRDefault="003F4817" w:rsidP="00114E76">
      <w:pPr>
        <w:rPr>
          <w:rFonts w:cstheme="minorHAnsi"/>
          <w:sz w:val="24"/>
          <w:szCs w:val="24"/>
        </w:rPr>
      </w:pPr>
      <w:bookmarkStart w:id="50" w:name="_Toc133850415"/>
      <w:r w:rsidRPr="001D56A9">
        <w:rPr>
          <w:rStyle w:val="Heading3Char"/>
          <w:rFonts w:asciiTheme="minorHAnsi" w:hAnsiTheme="minorHAnsi" w:cstheme="minorHAnsi"/>
          <w:b/>
          <w:bCs/>
          <w:color w:val="auto"/>
        </w:rPr>
        <w:lastRenderedPageBreak/>
        <w:t xml:space="preserve">3.2.2 </w:t>
      </w:r>
      <w:r w:rsidR="002A7CB5" w:rsidRPr="001D56A9">
        <w:rPr>
          <w:rStyle w:val="Heading3Char"/>
          <w:rFonts w:asciiTheme="minorHAnsi" w:hAnsiTheme="minorHAnsi" w:cstheme="minorHAnsi"/>
          <w:b/>
          <w:bCs/>
          <w:color w:val="auto"/>
        </w:rPr>
        <w:t>Model Training</w:t>
      </w:r>
      <w:bookmarkEnd w:id="50"/>
      <w:r w:rsidRPr="001D56A9">
        <w:rPr>
          <w:rFonts w:cstheme="minorHAnsi"/>
          <w:sz w:val="24"/>
          <w:szCs w:val="24"/>
        </w:rPr>
        <w:t xml:space="preserve"> </w:t>
      </w:r>
      <w:r w:rsidR="00114E76" w:rsidRPr="00114E76">
        <w:rPr>
          <w:rFonts w:cstheme="minorHAnsi"/>
          <w:sz w:val="24"/>
          <w:szCs w:val="24"/>
        </w:rPr>
        <w:t>Hyperparameter tuning is a crucial step in improving the performance of machine learning models. In the case of the 24-hour, 4-hourly, daytime, and night-time features, it was decided to focus on the XGBoost, Light GBM, Random Forest</w:t>
      </w:r>
      <w:r w:rsidR="0086439F">
        <w:rPr>
          <w:rFonts w:cstheme="minorHAnsi"/>
          <w:sz w:val="24"/>
          <w:szCs w:val="24"/>
        </w:rPr>
        <w:t>, Gradient Boosting and Decision Tree</w:t>
      </w:r>
      <w:r w:rsidR="00114E76" w:rsidRPr="00114E76">
        <w:rPr>
          <w:rFonts w:cstheme="minorHAnsi"/>
          <w:sz w:val="24"/>
          <w:szCs w:val="24"/>
        </w:rPr>
        <w:t xml:space="preserve"> models for hyperparameter tuning.</w:t>
      </w:r>
    </w:p>
    <w:p w14:paraId="4645D62A" w14:textId="75D0B56F" w:rsidR="00114E76" w:rsidRPr="00114E76" w:rsidRDefault="00114E76" w:rsidP="00114E76">
      <w:pPr>
        <w:rPr>
          <w:rFonts w:cstheme="minorHAnsi"/>
          <w:sz w:val="24"/>
          <w:szCs w:val="24"/>
        </w:rPr>
      </w:pPr>
      <w:r w:rsidRPr="00114E76">
        <w:rPr>
          <w:rFonts w:cstheme="minorHAnsi"/>
          <w:sz w:val="24"/>
          <w:szCs w:val="24"/>
        </w:rPr>
        <w:t xml:space="preserve">The first step in hyperparameter tuning is to define the hyperparameters that will be tuned. These </w:t>
      </w:r>
      <w:r w:rsidR="005B2816">
        <w:rPr>
          <w:rFonts w:cstheme="minorHAnsi"/>
          <w:sz w:val="24"/>
          <w:szCs w:val="24"/>
        </w:rPr>
        <w:t xml:space="preserve">are </w:t>
      </w:r>
      <w:r w:rsidRPr="00114E76">
        <w:rPr>
          <w:rFonts w:cstheme="minorHAnsi"/>
          <w:sz w:val="24"/>
          <w:szCs w:val="24"/>
        </w:rPr>
        <w:t>differ</w:t>
      </w:r>
      <w:r w:rsidR="005B2816">
        <w:rPr>
          <w:rFonts w:cstheme="minorHAnsi"/>
          <w:sz w:val="24"/>
          <w:szCs w:val="24"/>
        </w:rPr>
        <w:t>ent</w:t>
      </w:r>
      <w:r w:rsidRPr="00114E76">
        <w:rPr>
          <w:rFonts w:cstheme="minorHAnsi"/>
          <w:sz w:val="24"/>
          <w:szCs w:val="24"/>
        </w:rPr>
        <w:t xml:space="preserve"> from the model parameters and are set before training the model. They determine the behaviour of the algorithm during training, such as the learning rate, the number of trees in the ensemble, the maximum depth of the trees, and the regularization parameters.</w:t>
      </w:r>
    </w:p>
    <w:p w14:paraId="140B4E9F" w14:textId="4AA25426" w:rsidR="00114E76" w:rsidRDefault="00114E76" w:rsidP="00114E76">
      <w:pPr>
        <w:rPr>
          <w:rFonts w:cstheme="minorHAnsi"/>
          <w:sz w:val="24"/>
          <w:szCs w:val="24"/>
        </w:rPr>
      </w:pPr>
      <w:r w:rsidRPr="00114E76">
        <w:rPr>
          <w:rFonts w:cstheme="minorHAnsi"/>
          <w:sz w:val="24"/>
          <w:szCs w:val="24"/>
        </w:rPr>
        <w:t xml:space="preserve">After defining the hyperparameters, </w:t>
      </w:r>
      <w:r w:rsidR="005B2816">
        <w:rPr>
          <w:rFonts w:cstheme="minorHAnsi"/>
          <w:sz w:val="24"/>
          <w:szCs w:val="24"/>
        </w:rPr>
        <w:t xml:space="preserve">we </w:t>
      </w:r>
      <w:r w:rsidR="0086439F">
        <w:rPr>
          <w:rFonts w:cstheme="minorHAnsi"/>
          <w:sz w:val="24"/>
          <w:szCs w:val="24"/>
        </w:rPr>
        <w:t>created</w:t>
      </w:r>
      <w:r w:rsidRPr="00114E76">
        <w:rPr>
          <w:rFonts w:cstheme="minorHAnsi"/>
          <w:sz w:val="24"/>
          <w:szCs w:val="24"/>
        </w:rPr>
        <w:t xml:space="preserve"> the range of values that each hyperparameter can take. This range </w:t>
      </w:r>
      <w:r w:rsidR="00DA254E">
        <w:rPr>
          <w:rFonts w:cstheme="minorHAnsi"/>
          <w:sz w:val="24"/>
          <w:szCs w:val="24"/>
        </w:rPr>
        <w:t>will</w:t>
      </w:r>
      <w:r w:rsidRPr="00114E76">
        <w:rPr>
          <w:rFonts w:cstheme="minorHAnsi"/>
          <w:sz w:val="24"/>
          <w:szCs w:val="24"/>
        </w:rPr>
        <w:t xml:space="preserve"> be determined by conducting a grid search, which involves evaluating the performance of the model for a range of hyperparameter values</w:t>
      </w:r>
      <w:r w:rsidR="00DA254E">
        <w:rPr>
          <w:rFonts w:cstheme="minorHAnsi"/>
          <w:sz w:val="24"/>
          <w:szCs w:val="24"/>
        </w:rPr>
        <w:t xml:space="preserve">. </w:t>
      </w:r>
      <w:r w:rsidRPr="00114E76">
        <w:rPr>
          <w:rFonts w:cstheme="minorHAnsi"/>
          <w:sz w:val="24"/>
          <w:szCs w:val="24"/>
        </w:rPr>
        <w:t xml:space="preserve">Grid search involves defining a grid of hyperparameter values and evaluating the performance of the model for each combination of hyperparameters. </w:t>
      </w:r>
    </w:p>
    <w:p w14:paraId="14B7950C" w14:textId="77777777" w:rsidR="0086439F" w:rsidRPr="00DA254E" w:rsidRDefault="0086439F" w:rsidP="0086439F">
      <w:pPr>
        <w:rPr>
          <w:rFonts w:cstheme="minorHAnsi"/>
          <w:sz w:val="24"/>
          <w:szCs w:val="24"/>
        </w:rPr>
      </w:pPr>
      <w:r w:rsidRPr="00DA254E">
        <w:rPr>
          <w:rFonts w:cstheme="minorHAnsi"/>
          <w:sz w:val="24"/>
          <w:szCs w:val="24"/>
        </w:rPr>
        <w:t xml:space="preserve">Several classifiers </w:t>
      </w:r>
      <w:r>
        <w:rPr>
          <w:rFonts w:cstheme="minorHAnsi"/>
          <w:sz w:val="24"/>
          <w:szCs w:val="24"/>
        </w:rPr>
        <w:t>were</w:t>
      </w:r>
      <w:r w:rsidRPr="00DA254E">
        <w:rPr>
          <w:rFonts w:cstheme="minorHAnsi"/>
          <w:sz w:val="24"/>
          <w:szCs w:val="24"/>
        </w:rPr>
        <w:t xml:space="preserve"> defined with their respective hyperparameters. These classifiers include Random</w:t>
      </w:r>
      <w:r>
        <w:rPr>
          <w:rFonts w:cstheme="minorHAnsi"/>
          <w:sz w:val="24"/>
          <w:szCs w:val="24"/>
        </w:rPr>
        <w:t xml:space="preserve"> </w:t>
      </w:r>
      <w:r w:rsidRPr="00DA254E">
        <w:rPr>
          <w:rFonts w:cstheme="minorHAnsi"/>
          <w:sz w:val="24"/>
          <w:szCs w:val="24"/>
        </w:rPr>
        <w:t>Forest, Decision</w:t>
      </w:r>
      <w:r>
        <w:rPr>
          <w:rFonts w:cstheme="minorHAnsi"/>
          <w:sz w:val="24"/>
          <w:szCs w:val="24"/>
        </w:rPr>
        <w:t xml:space="preserve"> </w:t>
      </w:r>
      <w:r w:rsidRPr="00DA254E">
        <w:rPr>
          <w:rFonts w:cstheme="minorHAnsi"/>
          <w:sz w:val="24"/>
          <w:szCs w:val="24"/>
        </w:rPr>
        <w:t>Tree, XGB</w:t>
      </w:r>
      <w:r>
        <w:rPr>
          <w:rFonts w:cstheme="minorHAnsi"/>
          <w:sz w:val="24"/>
          <w:szCs w:val="24"/>
        </w:rPr>
        <w:t>oost</w:t>
      </w:r>
      <w:r w:rsidRPr="00DA254E">
        <w:rPr>
          <w:rFonts w:cstheme="minorHAnsi"/>
          <w:sz w:val="24"/>
          <w:szCs w:val="24"/>
        </w:rPr>
        <w:t>,</w:t>
      </w:r>
      <w:r>
        <w:rPr>
          <w:rFonts w:cstheme="minorHAnsi"/>
          <w:sz w:val="24"/>
          <w:szCs w:val="24"/>
        </w:rPr>
        <w:t xml:space="preserve"> </w:t>
      </w:r>
      <w:r w:rsidRPr="00DA254E">
        <w:rPr>
          <w:rFonts w:cstheme="minorHAnsi"/>
          <w:sz w:val="24"/>
          <w:szCs w:val="24"/>
        </w:rPr>
        <w:t>Gradient</w:t>
      </w:r>
      <w:r>
        <w:rPr>
          <w:rFonts w:cstheme="minorHAnsi"/>
          <w:sz w:val="24"/>
          <w:szCs w:val="24"/>
        </w:rPr>
        <w:t xml:space="preserve"> </w:t>
      </w:r>
      <w:r w:rsidRPr="00DA254E">
        <w:rPr>
          <w:rFonts w:cstheme="minorHAnsi"/>
          <w:sz w:val="24"/>
          <w:szCs w:val="24"/>
        </w:rPr>
        <w:t>Boosting and L</w:t>
      </w:r>
      <w:r>
        <w:rPr>
          <w:rFonts w:cstheme="minorHAnsi"/>
          <w:sz w:val="24"/>
          <w:szCs w:val="24"/>
        </w:rPr>
        <w:t>ight GBM</w:t>
      </w:r>
      <w:r w:rsidRPr="00DA254E">
        <w:rPr>
          <w:rFonts w:cstheme="minorHAnsi"/>
          <w:sz w:val="24"/>
          <w:szCs w:val="24"/>
        </w:rPr>
        <w:t>.</w:t>
      </w:r>
    </w:p>
    <w:p w14:paraId="6886C16E" w14:textId="2DA4CE45" w:rsidR="0086439F" w:rsidRDefault="0086439F" w:rsidP="00DA254E">
      <w:pPr>
        <w:rPr>
          <w:rFonts w:cstheme="minorHAnsi"/>
          <w:sz w:val="24"/>
          <w:szCs w:val="24"/>
        </w:rPr>
      </w:pPr>
      <w:r w:rsidRPr="00DA254E">
        <w:rPr>
          <w:rFonts w:cstheme="minorHAnsi"/>
          <w:sz w:val="24"/>
          <w:szCs w:val="24"/>
        </w:rPr>
        <w:t>For each classifier, a parameter grid is defined for use in GridSearchCV, which is used to find the best hyperparameters for each classifier. The GridSearchCV object uses the f1 scoring metric and is fit to the training data.</w:t>
      </w:r>
      <w:r>
        <w:rPr>
          <w:rFonts w:cstheme="minorHAnsi"/>
          <w:sz w:val="24"/>
          <w:szCs w:val="24"/>
        </w:rPr>
        <w:t xml:space="preserve"> T</w:t>
      </w:r>
      <w:r w:rsidRPr="00DA254E">
        <w:rPr>
          <w:rFonts w:cstheme="minorHAnsi"/>
          <w:sz w:val="24"/>
          <w:szCs w:val="24"/>
        </w:rPr>
        <w:t>he best hyperparameters and corresponding scores are printed for each classifier. The best hyperparameters are determined based on the GridSearchCV object's results.</w:t>
      </w:r>
      <w:r>
        <w:rPr>
          <w:rFonts w:cstheme="minorHAnsi"/>
          <w:sz w:val="24"/>
          <w:szCs w:val="24"/>
        </w:rPr>
        <w:t xml:space="preserve"> </w:t>
      </w:r>
      <w:r w:rsidRPr="00DA254E">
        <w:rPr>
          <w:rFonts w:cstheme="minorHAnsi"/>
          <w:sz w:val="24"/>
          <w:szCs w:val="24"/>
        </w:rPr>
        <w:t xml:space="preserve">Once the best hyperparameters for each model have been determined using the GridSearchCV object, they can be used to build the final models. </w:t>
      </w:r>
    </w:p>
    <w:p w14:paraId="6A88D000" w14:textId="3B8385BF" w:rsidR="004E5A7F" w:rsidRDefault="004E5A7F" w:rsidP="00DA254E">
      <w:pPr>
        <w:rPr>
          <w:rFonts w:cstheme="minorHAnsi"/>
          <w:sz w:val="24"/>
          <w:szCs w:val="24"/>
        </w:rPr>
      </w:pPr>
      <w:r w:rsidRPr="004E5A7F">
        <w:rPr>
          <w:rFonts w:cstheme="minorHAnsi"/>
          <w:sz w:val="24"/>
          <w:szCs w:val="24"/>
        </w:rPr>
        <w:t>From this process, the combination of hyperparameters that yielded the best performance (e.g., highest accuracy or lowest mean squared error) was identified. These optimal hyperparameters were then used to train the model and make predictions on the 24-hour, 4-hourly, daytime, and night-time datasets.</w:t>
      </w:r>
    </w:p>
    <w:p w14:paraId="53310775" w14:textId="117DB836" w:rsidR="008A06EB" w:rsidRPr="008A06EB" w:rsidRDefault="008A06EB" w:rsidP="008A06EB">
      <w:pPr>
        <w:rPr>
          <w:rFonts w:cstheme="minorHAnsi"/>
          <w:sz w:val="24"/>
          <w:szCs w:val="24"/>
        </w:rPr>
      </w:pPr>
      <w:r w:rsidRPr="008A06EB">
        <w:rPr>
          <w:rFonts w:cstheme="minorHAnsi"/>
          <w:sz w:val="24"/>
          <w:szCs w:val="24"/>
        </w:rPr>
        <w:t>Since there is a limited amount of data, dividing it into these three sets can result in the model being trained on a small amount of data, which can lead to overfitting.</w:t>
      </w:r>
      <w:r>
        <w:rPr>
          <w:rFonts w:cstheme="minorHAnsi"/>
          <w:sz w:val="24"/>
          <w:szCs w:val="24"/>
        </w:rPr>
        <w:t xml:space="preserve"> </w:t>
      </w:r>
      <w:r w:rsidRPr="008A06EB">
        <w:rPr>
          <w:rFonts w:cstheme="minorHAnsi"/>
          <w:sz w:val="24"/>
          <w:szCs w:val="24"/>
        </w:rPr>
        <w:t xml:space="preserve">To mitigate overfitting a k-fold cross-validation technique was used, which involves dividing the data into </w:t>
      </w:r>
      <w:r w:rsidR="00DD2996">
        <w:rPr>
          <w:rFonts w:cstheme="minorHAnsi"/>
          <w:sz w:val="24"/>
          <w:szCs w:val="24"/>
        </w:rPr>
        <w:t>k</w:t>
      </w:r>
      <w:r w:rsidRPr="008A06EB">
        <w:rPr>
          <w:rFonts w:cstheme="minorHAnsi"/>
          <w:sz w:val="24"/>
          <w:szCs w:val="24"/>
        </w:rPr>
        <w:t xml:space="preserve"> equal-sized subsets (or folds) and using k-1 of these folds as the training set and the remaining fold as the validation set. This process is repeated k times, each time using a different fold as the validation set. The performance of the model is then averaged over the k runs to give an estimate of its performance on new data.</w:t>
      </w:r>
    </w:p>
    <w:p w14:paraId="2EEF246F" w14:textId="1AF80852" w:rsidR="004E5A7F" w:rsidRDefault="008A06EB" w:rsidP="008A06EB">
      <w:pPr>
        <w:rPr>
          <w:rFonts w:cstheme="minorHAnsi"/>
          <w:sz w:val="24"/>
          <w:szCs w:val="24"/>
        </w:rPr>
      </w:pPr>
      <w:r w:rsidRPr="008A06EB">
        <w:rPr>
          <w:rFonts w:cstheme="minorHAnsi"/>
          <w:sz w:val="24"/>
          <w:szCs w:val="24"/>
        </w:rPr>
        <w:t>KFold is a class in the sklearn.model_selection module that provides an implementation of k-fold cross-validation. The number of folds were defined (n_splits = 10), which determines how many times the data will be split into training and validation sets. An instance of KFold with this number of folds was created. A shuffle parameter was used, this indicates whether to shuffle the data before splitting it into folds, and the random_state (2018) parameter sets the random seed for reproducibility.</w:t>
      </w:r>
    </w:p>
    <w:p w14:paraId="1500D217" w14:textId="3D846C89" w:rsidR="00114E76" w:rsidRDefault="008A06EB" w:rsidP="00114E76">
      <w:pPr>
        <w:rPr>
          <w:rFonts w:cstheme="minorHAnsi"/>
          <w:sz w:val="24"/>
          <w:szCs w:val="24"/>
        </w:rPr>
      </w:pPr>
      <w:r>
        <w:rPr>
          <w:rFonts w:cstheme="minorHAnsi"/>
          <w:sz w:val="24"/>
          <w:szCs w:val="24"/>
        </w:rPr>
        <w:lastRenderedPageBreak/>
        <w:t>Initially, a</w:t>
      </w:r>
      <w:r w:rsidR="00DA254E">
        <w:rPr>
          <w:rFonts w:cstheme="minorHAnsi"/>
          <w:sz w:val="24"/>
          <w:szCs w:val="24"/>
        </w:rPr>
        <w:t xml:space="preserve"> pipeline was created</w:t>
      </w:r>
      <w:r w:rsidR="00DA254E" w:rsidRPr="00DA254E">
        <w:rPr>
          <w:rFonts w:cstheme="minorHAnsi"/>
          <w:sz w:val="24"/>
          <w:szCs w:val="24"/>
        </w:rPr>
        <w:t xml:space="preserve"> consist</w:t>
      </w:r>
      <w:r w:rsidR="00DA254E">
        <w:rPr>
          <w:rFonts w:cstheme="minorHAnsi"/>
          <w:sz w:val="24"/>
          <w:szCs w:val="24"/>
        </w:rPr>
        <w:t>ing</w:t>
      </w:r>
      <w:r w:rsidR="00DA254E" w:rsidRPr="00DA254E">
        <w:rPr>
          <w:rFonts w:cstheme="minorHAnsi"/>
          <w:sz w:val="24"/>
          <w:szCs w:val="24"/>
        </w:rPr>
        <w:t xml:space="preserve"> of two steps: imputing missing values and scaling the continuous variables. This is done using the SimpleImputer and StandardScaler classes from scikit-learn, respectively. The pipeline is fit to the training data and used to transform both the training and testing data</w:t>
      </w:r>
      <w:r w:rsidR="00DA254E">
        <w:rPr>
          <w:rFonts w:cstheme="minorHAnsi"/>
          <w:sz w:val="24"/>
          <w:szCs w:val="24"/>
        </w:rPr>
        <w:t xml:space="preserve">. </w:t>
      </w:r>
      <w:r w:rsidR="00DA254E" w:rsidRPr="00DA254E">
        <w:rPr>
          <w:rFonts w:cstheme="minorHAnsi"/>
          <w:sz w:val="24"/>
          <w:szCs w:val="24"/>
        </w:rPr>
        <w:t xml:space="preserve">The target variable </w:t>
      </w:r>
      <w:r w:rsidR="0086439F">
        <w:rPr>
          <w:rFonts w:cstheme="minorHAnsi"/>
          <w:sz w:val="24"/>
          <w:szCs w:val="24"/>
        </w:rPr>
        <w:t xml:space="preserve">(class) </w:t>
      </w:r>
      <w:r w:rsidR="00A13190">
        <w:rPr>
          <w:rFonts w:cstheme="minorHAnsi"/>
          <w:sz w:val="24"/>
          <w:szCs w:val="24"/>
        </w:rPr>
        <w:t>was</w:t>
      </w:r>
      <w:r w:rsidR="00DA254E" w:rsidRPr="00DA254E">
        <w:rPr>
          <w:rFonts w:cstheme="minorHAnsi"/>
          <w:sz w:val="24"/>
          <w:szCs w:val="24"/>
        </w:rPr>
        <w:t xml:space="preserve"> imbalanced, so the Synthetic Minority Over-sampling Technique (SMOTE) </w:t>
      </w:r>
      <w:r w:rsidR="00A13190">
        <w:rPr>
          <w:rFonts w:cstheme="minorHAnsi"/>
          <w:sz w:val="24"/>
          <w:szCs w:val="24"/>
        </w:rPr>
        <w:t>was</w:t>
      </w:r>
      <w:r w:rsidR="00DA254E" w:rsidRPr="00DA254E">
        <w:rPr>
          <w:rFonts w:cstheme="minorHAnsi"/>
          <w:sz w:val="24"/>
          <w:szCs w:val="24"/>
        </w:rPr>
        <w:t xml:space="preserve"> used to balance it. </w:t>
      </w:r>
    </w:p>
    <w:p w14:paraId="0E0EEA7A" w14:textId="77777777" w:rsidR="0093239A" w:rsidRPr="00E837EF" w:rsidRDefault="0093239A" w:rsidP="00114E76">
      <w:pPr>
        <w:rPr>
          <w:rFonts w:cstheme="minorHAnsi"/>
          <w:sz w:val="24"/>
          <w:szCs w:val="24"/>
        </w:rPr>
      </w:pPr>
    </w:p>
    <w:p w14:paraId="5CEC5F81" w14:textId="66F86D09" w:rsidR="002E1B9A" w:rsidRPr="002E1B9A" w:rsidRDefault="00AE7E5D" w:rsidP="002E1B9A">
      <w:pPr>
        <w:pStyle w:val="Heading2"/>
        <w:rPr>
          <w:rFonts w:asciiTheme="minorHAnsi" w:hAnsiTheme="minorHAnsi" w:cstheme="minorHAnsi"/>
        </w:rPr>
      </w:pPr>
      <w:bookmarkStart w:id="51" w:name="_Toc133850416"/>
      <w:r w:rsidRPr="002E1B9A">
        <w:rPr>
          <w:rFonts w:asciiTheme="minorHAnsi" w:hAnsiTheme="minorHAnsi" w:cstheme="minorHAnsi"/>
        </w:rPr>
        <w:t>3.3 Evaluation</w:t>
      </w:r>
      <w:bookmarkEnd w:id="51"/>
      <w:r w:rsidR="00194814" w:rsidRPr="002E1B9A">
        <w:rPr>
          <w:rFonts w:asciiTheme="minorHAnsi" w:hAnsiTheme="minorHAnsi" w:cstheme="minorHAnsi"/>
        </w:rPr>
        <w:t xml:space="preserve"> </w:t>
      </w:r>
    </w:p>
    <w:p w14:paraId="16AEB800" w14:textId="27BB710A" w:rsidR="00194814" w:rsidRDefault="00AE7E5D" w:rsidP="00194814">
      <w:pPr>
        <w:rPr>
          <w:rFonts w:cstheme="minorHAnsi"/>
          <w:sz w:val="24"/>
          <w:szCs w:val="24"/>
        </w:rPr>
      </w:pPr>
      <w:r>
        <w:rPr>
          <w:rFonts w:cstheme="minorHAnsi"/>
          <w:sz w:val="24"/>
          <w:szCs w:val="24"/>
        </w:rPr>
        <w:t>P</w:t>
      </w:r>
      <w:r w:rsidR="00194814" w:rsidRPr="00E837EF">
        <w:rPr>
          <w:rFonts w:cstheme="minorHAnsi"/>
          <w:sz w:val="24"/>
          <w:szCs w:val="24"/>
        </w:rPr>
        <w:t>erformance metrics such as accuracy, precision, recall, and F1 score</w:t>
      </w:r>
      <w:r>
        <w:rPr>
          <w:rFonts w:cstheme="minorHAnsi"/>
          <w:sz w:val="24"/>
          <w:szCs w:val="24"/>
        </w:rPr>
        <w:t xml:space="preserve"> were applied to the models</w:t>
      </w:r>
      <w:r w:rsidR="00194814" w:rsidRPr="00E837EF">
        <w:rPr>
          <w:rFonts w:cstheme="minorHAnsi"/>
          <w:sz w:val="24"/>
          <w:szCs w:val="24"/>
        </w:rPr>
        <w:t>. Cross-validation techniques were used to ensure that the model is not overfitting the data.</w:t>
      </w:r>
    </w:p>
    <w:p w14:paraId="4F2AC99D" w14:textId="43EC67AB" w:rsidR="00A13190" w:rsidRDefault="00905F08" w:rsidP="00194814">
      <w:pPr>
        <w:rPr>
          <w:rFonts w:cstheme="minorHAnsi"/>
          <w:sz w:val="24"/>
          <w:szCs w:val="24"/>
        </w:rPr>
      </w:pPr>
      <w:r>
        <w:rPr>
          <w:rFonts w:cstheme="minorHAnsi"/>
          <w:sz w:val="24"/>
          <w:szCs w:val="24"/>
        </w:rPr>
        <w:t>To</w:t>
      </w:r>
      <w:r w:rsidR="002A5D9B">
        <w:rPr>
          <w:rFonts w:cstheme="minorHAnsi"/>
          <w:sz w:val="24"/>
          <w:szCs w:val="24"/>
        </w:rPr>
        <w:t xml:space="preserve"> examine</w:t>
      </w:r>
      <w:r w:rsidR="0095208D">
        <w:rPr>
          <w:rFonts w:cstheme="minorHAnsi"/>
          <w:sz w:val="24"/>
          <w:szCs w:val="24"/>
        </w:rPr>
        <w:t xml:space="preserve"> the features further, a correlation matrix was created </w:t>
      </w:r>
      <w:r w:rsidR="000A41CC">
        <w:rPr>
          <w:rFonts w:cstheme="minorHAnsi"/>
          <w:sz w:val="24"/>
          <w:szCs w:val="24"/>
        </w:rPr>
        <w:t>to get an insight into the relationships between the three values.</w:t>
      </w:r>
      <w:r w:rsidR="00B06CFA">
        <w:rPr>
          <w:rFonts w:cstheme="minorHAnsi"/>
          <w:sz w:val="24"/>
          <w:szCs w:val="24"/>
        </w:rPr>
        <w:t xml:space="preserve"> </w:t>
      </w:r>
      <w:r w:rsidR="009B2EB4" w:rsidRPr="009B2EB4">
        <w:rPr>
          <w:rFonts w:cstheme="minorHAnsi"/>
          <w:sz w:val="24"/>
          <w:szCs w:val="24"/>
        </w:rPr>
        <w:t xml:space="preserve">A positive correlation coefficient indicates that the variables are positively related, meaning that as one variable increases, the other variable also tends to increase. A negative correlation coefficient indicates that the variables are negatively related, meaning that as one variable increases, the other variable tends to decrease. A correlation coefficient of 0 indicates that there is no linear relationship between the variables. </w:t>
      </w:r>
    </w:p>
    <w:p w14:paraId="44E7D556" w14:textId="3EF5AB0E" w:rsidR="00E80BFB" w:rsidRDefault="00E80BFB" w:rsidP="00E80BFB">
      <w:pPr>
        <w:pStyle w:val="Caption"/>
        <w:rPr>
          <w:rFonts w:cstheme="minorHAnsi"/>
          <w:sz w:val="24"/>
          <w:szCs w:val="24"/>
        </w:rPr>
      </w:pPr>
      <w:bookmarkStart w:id="52" w:name="_Toc133786195"/>
      <w:bookmarkStart w:id="53" w:name="_Toc133793647"/>
      <w:r>
        <w:t xml:space="preserve">Figure </w:t>
      </w:r>
      <w:r w:rsidR="00B96F20">
        <w:fldChar w:fldCharType="begin"/>
      </w:r>
      <w:r w:rsidR="00B96F20">
        <w:instrText xml:space="preserve"> SEQ Figure \* ARABIC </w:instrText>
      </w:r>
      <w:r w:rsidR="00B96F20">
        <w:fldChar w:fldCharType="separate"/>
      </w:r>
      <w:r w:rsidR="00A059B5">
        <w:rPr>
          <w:noProof/>
        </w:rPr>
        <w:t>11</w:t>
      </w:r>
      <w:r w:rsidR="00B96F20">
        <w:rPr>
          <w:noProof/>
        </w:rPr>
        <w:fldChar w:fldCharType="end"/>
      </w:r>
      <w:r w:rsidR="00A72401">
        <w:t xml:space="preserve"> </w:t>
      </w:r>
      <w:r>
        <w:t>Correlation matrix of features</w:t>
      </w:r>
      <w:bookmarkEnd w:id="52"/>
      <w:bookmarkEnd w:id="53"/>
    </w:p>
    <w:p w14:paraId="0C975804" w14:textId="5D32FB3B" w:rsidR="00A13190" w:rsidRPr="00E837EF" w:rsidRDefault="00A13190" w:rsidP="00194814">
      <w:pPr>
        <w:rPr>
          <w:rFonts w:cstheme="minorHAnsi"/>
          <w:sz w:val="24"/>
          <w:szCs w:val="24"/>
        </w:rPr>
      </w:pPr>
      <w:r>
        <w:rPr>
          <w:noProof/>
        </w:rPr>
        <w:drawing>
          <wp:inline distT="0" distB="0" distL="0" distR="0" wp14:anchorId="07DCF9D4" wp14:editId="4368E300">
            <wp:extent cx="5219047" cy="3504762"/>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047" cy="3504762"/>
                    </a:xfrm>
                    <a:prstGeom prst="rect">
                      <a:avLst/>
                    </a:prstGeom>
                  </pic:spPr>
                </pic:pic>
              </a:graphicData>
            </a:graphic>
          </wp:inline>
        </w:drawing>
      </w:r>
    </w:p>
    <w:p w14:paraId="47D58315" w14:textId="77777777" w:rsidR="00194814" w:rsidRPr="00E916D8" w:rsidRDefault="00194814" w:rsidP="00E916D8">
      <w:pPr>
        <w:spacing w:after="0"/>
        <w:rPr>
          <w:rFonts w:cstheme="minorHAnsi"/>
          <w:sz w:val="24"/>
          <w:szCs w:val="24"/>
        </w:rPr>
      </w:pPr>
    </w:p>
    <w:p w14:paraId="7C5ABD2C" w14:textId="7DD45E59" w:rsidR="00CF0168" w:rsidRDefault="00F6630E" w:rsidP="00E916D8">
      <w:pPr>
        <w:keepNext/>
        <w:spacing w:after="0"/>
        <w:rPr>
          <w:sz w:val="24"/>
          <w:szCs w:val="24"/>
        </w:rPr>
      </w:pPr>
      <w:r>
        <w:rPr>
          <w:sz w:val="24"/>
          <w:szCs w:val="24"/>
        </w:rPr>
        <w:t>Figure 1</w:t>
      </w:r>
      <w:r w:rsidR="00D4522E">
        <w:rPr>
          <w:sz w:val="24"/>
          <w:szCs w:val="24"/>
        </w:rPr>
        <w:t>1</w:t>
      </w:r>
      <w:r>
        <w:rPr>
          <w:sz w:val="24"/>
          <w:szCs w:val="24"/>
        </w:rPr>
        <w:t xml:space="preserve"> shows the correlation </w:t>
      </w:r>
      <w:r w:rsidR="00F10B5E">
        <w:rPr>
          <w:sz w:val="24"/>
          <w:szCs w:val="24"/>
        </w:rPr>
        <w:t>matrix where w</w:t>
      </w:r>
      <w:r w:rsidR="00E916D8" w:rsidRPr="00E916D8">
        <w:rPr>
          <w:sz w:val="24"/>
          <w:szCs w:val="24"/>
        </w:rPr>
        <w:t xml:space="preserve">e observe a high similarity of 92% between </w:t>
      </w:r>
      <w:r w:rsidR="00E916D8" w:rsidRPr="00E916D8">
        <w:rPr>
          <w:i/>
          <w:iCs/>
          <w:sz w:val="24"/>
          <w:szCs w:val="24"/>
        </w:rPr>
        <w:t>F.mean</w:t>
      </w:r>
      <w:r w:rsidR="00E916D8" w:rsidRPr="00E916D8">
        <w:rPr>
          <w:sz w:val="24"/>
          <w:szCs w:val="24"/>
        </w:rPr>
        <w:t xml:space="preserve"> and </w:t>
      </w:r>
      <w:r w:rsidR="00E916D8" w:rsidRPr="00E916D8">
        <w:rPr>
          <w:i/>
          <w:iCs/>
          <w:sz w:val="24"/>
          <w:szCs w:val="24"/>
        </w:rPr>
        <w:t>f.sd</w:t>
      </w:r>
      <w:r w:rsidR="00E916D8" w:rsidRPr="00E916D8">
        <w:rPr>
          <w:sz w:val="24"/>
          <w:szCs w:val="24"/>
        </w:rPr>
        <w:t xml:space="preserve">. These two features appear to be highly correlated, which could potentially </w:t>
      </w:r>
      <w:r w:rsidR="00E916D8" w:rsidRPr="00E916D8">
        <w:rPr>
          <w:sz w:val="24"/>
          <w:szCs w:val="24"/>
        </w:rPr>
        <w:lastRenderedPageBreak/>
        <w:t xml:space="preserve">lead to multicollinearity issues in our model. However, </w:t>
      </w:r>
      <w:r w:rsidR="00E916D8" w:rsidRPr="00E916D8">
        <w:rPr>
          <w:i/>
          <w:iCs/>
          <w:sz w:val="24"/>
          <w:szCs w:val="24"/>
        </w:rPr>
        <w:t>F.propZeros</w:t>
      </w:r>
      <w:r w:rsidR="00E916D8" w:rsidRPr="00E916D8">
        <w:rPr>
          <w:sz w:val="24"/>
          <w:szCs w:val="24"/>
        </w:rPr>
        <w:t xml:space="preserve"> shows a negative correlation with</w:t>
      </w:r>
      <w:r w:rsidR="00E916D8" w:rsidRPr="00E916D8">
        <w:rPr>
          <w:i/>
          <w:iCs/>
          <w:sz w:val="24"/>
          <w:szCs w:val="24"/>
        </w:rPr>
        <w:t xml:space="preserve"> f.mean </w:t>
      </w:r>
      <w:r w:rsidR="00E916D8" w:rsidRPr="00E916D8">
        <w:rPr>
          <w:sz w:val="24"/>
          <w:szCs w:val="24"/>
        </w:rPr>
        <w:t xml:space="preserve">(-35%) and f.sd (-28%). This suggests that </w:t>
      </w:r>
      <w:r w:rsidR="00E916D8" w:rsidRPr="00E916D8">
        <w:rPr>
          <w:i/>
          <w:iCs/>
          <w:sz w:val="24"/>
          <w:szCs w:val="24"/>
        </w:rPr>
        <w:t>F.propZeros</w:t>
      </w:r>
      <w:r w:rsidR="00E916D8" w:rsidRPr="00E916D8">
        <w:rPr>
          <w:sz w:val="24"/>
          <w:szCs w:val="24"/>
        </w:rPr>
        <w:t xml:space="preserve"> is a </w:t>
      </w:r>
    </w:p>
    <w:p w14:paraId="4E7B2E46" w14:textId="4CD66D3A" w:rsidR="00194814" w:rsidRPr="00E916D8" w:rsidRDefault="008F7C64" w:rsidP="00E916D8">
      <w:pPr>
        <w:keepNext/>
        <w:spacing w:after="0"/>
        <w:rPr>
          <w:sz w:val="24"/>
          <w:szCs w:val="24"/>
        </w:rPr>
      </w:pPr>
      <w:r>
        <w:rPr>
          <w:rFonts w:cstheme="minorHAnsi"/>
          <w:sz w:val="24"/>
          <w:szCs w:val="24"/>
        </w:rPr>
        <w:t>distinguishing</w:t>
      </w:r>
      <w:r w:rsidR="0080663A">
        <w:rPr>
          <w:rFonts w:cstheme="minorHAnsi"/>
          <w:sz w:val="24"/>
          <w:szCs w:val="24"/>
        </w:rPr>
        <w:t xml:space="preserve"> feature which should enhance the </w:t>
      </w:r>
      <w:r>
        <w:rPr>
          <w:rFonts w:cstheme="minorHAnsi"/>
          <w:sz w:val="24"/>
          <w:szCs w:val="24"/>
        </w:rPr>
        <w:t>predictive powers of the model.</w:t>
      </w:r>
      <w:r w:rsidR="00194814" w:rsidRPr="00E916D8">
        <w:rPr>
          <w:rFonts w:cstheme="minorHAnsi"/>
          <w:sz w:val="24"/>
          <w:szCs w:val="24"/>
        </w:rPr>
        <w:tab/>
      </w:r>
    </w:p>
    <w:p w14:paraId="7CAE7434" w14:textId="77777777" w:rsidR="00E916D8" w:rsidRDefault="00E916D8" w:rsidP="00E916D8">
      <w:pPr>
        <w:spacing w:after="0" w:line="240" w:lineRule="auto"/>
        <w:rPr>
          <w:rFonts w:cstheme="minorHAnsi"/>
          <w:sz w:val="24"/>
          <w:szCs w:val="24"/>
        </w:rPr>
      </w:pPr>
    </w:p>
    <w:p w14:paraId="1BCCF12D" w14:textId="77777777" w:rsidR="00F10B5E" w:rsidRDefault="00E916D8" w:rsidP="00E916D8">
      <w:pPr>
        <w:spacing w:after="0" w:line="240" w:lineRule="auto"/>
        <w:rPr>
          <w:rFonts w:cstheme="minorHAnsi"/>
          <w:sz w:val="24"/>
          <w:szCs w:val="24"/>
        </w:rPr>
      </w:pPr>
      <w:r w:rsidRPr="00E916D8">
        <w:rPr>
          <w:rFonts w:cstheme="minorHAnsi"/>
          <w:sz w:val="24"/>
          <w:szCs w:val="24"/>
        </w:rPr>
        <w:t>It was decide</w:t>
      </w:r>
      <w:r w:rsidR="008D3560">
        <w:rPr>
          <w:rFonts w:cstheme="minorHAnsi"/>
          <w:sz w:val="24"/>
          <w:szCs w:val="24"/>
        </w:rPr>
        <w:t>d</w:t>
      </w:r>
      <w:r w:rsidRPr="00E916D8">
        <w:rPr>
          <w:rFonts w:cstheme="minorHAnsi"/>
          <w:sz w:val="24"/>
          <w:szCs w:val="24"/>
        </w:rPr>
        <w:t xml:space="preserve"> to add another feature </w:t>
      </w:r>
      <w:r w:rsidR="00905F08" w:rsidRPr="00E916D8">
        <w:rPr>
          <w:rFonts w:cstheme="minorHAnsi"/>
          <w:sz w:val="24"/>
          <w:szCs w:val="24"/>
        </w:rPr>
        <w:t>to</w:t>
      </w:r>
      <w:r w:rsidRPr="00E916D8">
        <w:rPr>
          <w:rFonts w:cstheme="minorHAnsi"/>
          <w:sz w:val="24"/>
          <w:szCs w:val="24"/>
        </w:rPr>
        <w:t xml:space="preserve"> enhance the predictive power of the model. So a new dataset was created with an </w:t>
      </w:r>
      <w:r w:rsidRPr="00E916D8">
        <w:rPr>
          <w:rFonts w:cstheme="minorHAnsi"/>
          <w:i/>
          <w:iCs/>
          <w:sz w:val="24"/>
          <w:szCs w:val="24"/>
        </w:rPr>
        <w:t>f.kurtosis</w:t>
      </w:r>
      <w:r w:rsidRPr="00E916D8">
        <w:rPr>
          <w:rFonts w:cstheme="minorHAnsi"/>
          <w:sz w:val="24"/>
          <w:szCs w:val="24"/>
        </w:rPr>
        <w:t xml:space="preserve"> feature. By adding</w:t>
      </w:r>
      <w:r w:rsidRPr="00905F08">
        <w:rPr>
          <w:rFonts w:cstheme="minorHAnsi"/>
          <w:sz w:val="24"/>
          <w:szCs w:val="24"/>
        </w:rPr>
        <w:t xml:space="preserve"> </w:t>
      </w:r>
      <w:r w:rsidR="00905F08" w:rsidRPr="00905F08">
        <w:rPr>
          <w:rFonts w:cstheme="minorHAnsi"/>
          <w:sz w:val="24"/>
          <w:szCs w:val="24"/>
        </w:rPr>
        <w:t>this</w:t>
      </w:r>
      <w:r w:rsidR="00905F08">
        <w:rPr>
          <w:rFonts w:cstheme="minorHAnsi"/>
          <w:i/>
          <w:iCs/>
          <w:sz w:val="24"/>
          <w:szCs w:val="24"/>
        </w:rPr>
        <w:t xml:space="preserve"> </w:t>
      </w:r>
      <w:r w:rsidRPr="00E916D8">
        <w:rPr>
          <w:rFonts w:cstheme="minorHAnsi"/>
          <w:sz w:val="24"/>
          <w:szCs w:val="24"/>
        </w:rPr>
        <w:t xml:space="preserve">feature, it could provide valuable information to a machine learning model. For example, if the distribution of </w:t>
      </w:r>
      <w:r w:rsidRPr="00E916D8">
        <w:rPr>
          <w:rFonts w:cstheme="minorHAnsi"/>
          <w:i/>
          <w:iCs/>
          <w:sz w:val="24"/>
          <w:szCs w:val="24"/>
        </w:rPr>
        <w:t>f.kurtosis</w:t>
      </w:r>
      <w:r w:rsidRPr="00E916D8">
        <w:rPr>
          <w:rFonts w:cstheme="minorHAnsi"/>
          <w:sz w:val="24"/>
          <w:szCs w:val="24"/>
        </w:rPr>
        <w:t xml:space="preserve"> is skewed or has high kurtosis, it could indicate that the feature is an important predictor for a certain outcome. Alternatively, if the distribution is relatively flat, it could indicate that the feature may not be as important in predicting the outcome. Overall, </w:t>
      </w:r>
      <w:r w:rsidRPr="00E916D8">
        <w:rPr>
          <w:rFonts w:cstheme="minorHAnsi"/>
          <w:i/>
          <w:iCs/>
          <w:sz w:val="24"/>
          <w:szCs w:val="24"/>
        </w:rPr>
        <w:t xml:space="preserve">f.kurtosis </w:t>
      </w:r>
      <w:r w:rsidRPr="00E916D8">
        <w:rPr>
          <w:rFonts w:cstheme="minorHAnsi"/>
          <w:sz w:val="24"/>
          <w:szCs w:val="24"/>
        </w:rPr>
        <w:t xml:space="preserve">could potentially improve the accuracy and performance of a machine learning </w:t>
      </w:r>
    </w:p>
    <w:p w14:paraId="66AB09F8" w14:textId="204CFDB4" w:rsidR="00194814" w:rsidRDefault="00E916D8" w:rsidP="00E916D8">
      <w:pPr>
        <w:spacing w:after="0" w:line="240" w:lineRule="auto"/>
        <w:rPr>
          <w:rFonts w:cstheme="minorHAnsi"/>
          <w:sz w:val="24"/>
          <w:szCs w:val="24"/>
        </w:rPr>
      </w:pPr>
      <w:r w:rsidRPr="00E916D8">
        <w:rPr>
          <w:rFonts w:cstheme="minorHAnsi"/>
          <w:sz w:val="24"/>
          <w:szCs w:val="24"/>
        </w:rPr>
        <w:t>model.</w:t>
      </w:r>
    </w:p>
    <w:p w14:paraId="5832E6BF" w14:textId="6FECFF80" w:rsidR="00F10B5E" w:rsidRDefault="00F10B5E" w:rsidP="00E916D8">
      <w:pPr>
        <w:spacing w:after="0" w:line="240" w:lineRule="auto"/>
        <w:rPr>
          <w:rFonts w:cstheme="minorHAnsi"/>
          <w:sz w:val="24"/>
          <w:szCs w:val="24"/>
        </w:rPr>
      </w:pPr>
    </w:p>
    <w:p w14:paraId="55828977" w14:textId="2BFA54BB" w:rsidR="001B7849" w:rsidRPr="005B4D80" w:rsidRDefault="00E80BFB" w:rsidP="00E80BFB">
      <w:pPr>
        <w:pStyle w:val="Caption"/>
        <w:rPr>
          <w:rFonts w:cstheme="minorHAnsi"/>
          <w:b/>
          <w:bCs/>
        </w:rPr>
      </w:pPr>
      <w:bookmarkStart w:id="54" w:name="_Toc133786196"/>
      <w:bookmarkStart w:id="55" w:name="_Toc133793648"/>
      <w:r>
        <w:t xml:space="preserve">Figure </w:t>
      </w:r>
      <w:r w:rsidR="00B96F20">
        <w:fldChar w:fldCharType="begin"/>
      </w:r>
      <w:r w:rsidR="00B96F20">
        <w:instrText xml:space="preserve"> SEQ Figure \* ARABIC </w:instrText>
      </w:r>
      <w:r w:rsidR="00B96F20">
        <w:fldChar w:fldCharType="separate"/>
      </w:r>
      <w:r w:rsidR="00A059B5">
        <w:rPr>
          <w:noProof/>
        </w:rPr>
        <w:t>12</w:t>
      </w:r>
      <w:r w:rsidR="00B96F20">
        <w:rPr>
          <w:noProof/>
        </w:rPr>
        <w:fldChar w:fldCharType="end"/>
      </w:r>
      <w:r>
        <w:t xml:space="preserve"> Correlation matrix of features (incl kurtosis)</w:t>
      </w:r>
      <w:bookmarkEnd w:id="54"/>
      <w:bookmarkEnd w:id="55"/>
    </w:p>
    <w:p w14:paraId="43A8258A" w14:textId="6C760171" w:rsidR="00E916D8" w:rsidRPr="00E916D8" w:rsidRDefault="00E916D8" w:rsidP="00E916D8">
      <w:pPr>
        <w:spacing w:after="0" w:line="240" w:lineRule="auto"/>
        <w:rPr>
          <w:rFonts w:cstheme="minorHAnsi"/>
          <w:sz w:val="24"/>
          <w:szCs w:val="24"/>
        </w:rPr>
      </w:pPr>
      <w:r>
        <w:rPr>
          <w:noProof/>
        </w:rPr>
        <w:drawing>
          <wp:inline distT="0" distB="0" distL="0" distR="0" wp14:anchorId="06223C5F" wp14:editId="6A72C6C6">
            <wp:extent cx="5219047" cy="3504762"/>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9047" cy="3504762"/>
                    </a:xfrm>
                    <a:prstGeom prst="rect">
                      <a:avLst/>
                    </a:prstGeom>
                  </pic:spPr>
                </pic:pic>
              </a:graphicData>
            </a:graphic>
          </wp:inline>
        </w:drawing>
      </w:r>
    </w:p>
    <w:p w14:paraId="4AAA676E" w14:textId="77777777" w:rsidR="00194814" w:rsidRPr="00E837EF" w:rsidRDefault="00194814" w:rsidP="00E916D8">
      <w:pPr>
        <w:spacing w:line="240" w:lineRule="auto"/>
        <w:rPr>
          <w:rFonts w:cstheme="minorHAnsi"/>
          <w:sz w:val="24"/>
          <w:szCs w:val="24"/>
        </w:rPr>
      </w:pPr>
      <w:r w:rsidRPr="00E837EF">
        <w:rPr>
          <w:rFonts w:cstheme="minorHAnsi"/>
          <w:sz w:val="24"/>
          <w:szCs w:val="24"/>
        </w:rPr>
        <w:t xml:space="preserve">  </w:t>
      </w:r>
    </w:p>
    <w:p w14:paraId="064EB5DD" w14:textId="432DCF56" w:rsidR="00194814" w:rsidRPr="00E837EF" w:rsidRDefault="00800318" w:rsidP="00802E91">
      <w:pPr>
        <w:spacing w:line="240" w:lineRule="auto"/>
        <w:rPr>
          <w:rFonts w:cstheme="minorHAnsi"/>
          <w:sz w:val="24"/>
          <w:szCs w:val="24"/>
        </w:rPr>
      </w:pPr>
      <w:r>
        <w:rPr>
          <w:rFonts w:cstheme="minorHAnsi"/>
          <w:sz w:val="24"/>
          <w:szCs w:val="24"/>
        </w:rPr>
        <w:t xml:space="preserve">Using the same modelling code, </w:t>
      </w:r>
      <w:r w:rsidR="00412D06">
        <w:rPr>
          <w:rFonts w:cstheme="minorHAnsi"/>
          <w:sz w:val="24"/>
          <w:szCs w:val="24"/>
        </w:rPr>
        <w:t xml:space="preserve">the baseline and hyperparameter code was run to evaluate the impact on the results </w:t>
      </w:r>
      <w:r w:rsidR="00802E91">
        <w:rPr>
          <w:rFonts w:cstheme="minorHAnsi"/>
          <w:sz w:val="24"/>
          <w:szCs w:val="24"/>
        </w:rPr>
        <w:t xml:space="preserve">of introducing the new feature. </w:t>
      </w:r>
    </w:p>
    <w:p w14:paraId="14A39D07" w14:textId="77777777" w:rsidR="00194814" w:rsidRPr="00E837EF" w:rsidRDefault="00194814" w:rsidP="00194814">
      <w:pPr>
        <w:spacing w:line="360" w:lineRule="auto"/>
        <w:rPr>
          <w:rFonts w:cstheme="minorHAnsi"/>
          <w:sz w:val="24"/>
          <w:szCs w:val="24"/>
        </w:rPr>
      </w:pPr>
    </w:p>
    <w:p w14:paraId="63CBE2CB" w14:textId="77777777" w:rsidR="00194814" w:rsidRPr="00E837EF" w:rsidRDefault="00194814" w:rsidP="00194814">
      <w:pPr>
        <w:spacing w:line="360" w:lineRule="auto"/>
        <w:rPr>
          <w:rFonts w:cstheme="minorHAnsi"/>
          <w:sz w:val="24"/>
          <w:szCs w:val="24"/>
        </w:rPr>
      </w:pPr>
    </w:p>
    <w:p w14:paraId="1FC86A01" w14:textId="77777777" w:rsidR="00194814" w:rsidRPr="00E837EF" w:rsidRDefault="00194814" w:rsidP="00194814">
      <w:pPr>
        <w:spacing w:line="360" w:lineRule="auto"/>
        <w:rPr>
          <w:rFonts w:cstheme="minorHAnsi"/>
          <w:sz w:val="24"/>
          <w:szCs w:val="24"/>
        </w:rPr>
      </w:pPr>
    </w:p>
    <w:p w14:paraId="09476A4D" w14:textId="66975D30" w:rsidR="00BD6637" w:rsidRPr="00E837EF" w:rsidRDefault="00BD6637" w:rsidP="00BD6637">
      <w:pPr>
        <w:pStyle w:val="Heading2"/>
        <w:rPr>
          <w:rFonts w:asciiTheme="minorHAnsi" w:hAnsiTheme="minorHAnsi" w:cstheme="minorHAnsi"/>
        </w:rPr>
      </w:pPr>
    </w:p>
    <w:p w14:paraId="13C5BF14" w14:textId="77777777" w:rsidR="00734FFB" w:rsidRPr="00E837EF" w:rsidRDefault="00734FFB" w:rsidP="00B25769">
      <w:pPr>
        <w:rPr>
          <w:rFonts w:cstheme="minorHAnsi"/>
        </w:rPr>
      </w:pPr>
    </w:p>
    <w:p w14:paraId="24401119" w14:textId="77777777" w:rsidR="00BD6637" w:rsidRPr="00E837EF" w:rsidRDefault="00BD6637" w:rsidP="00B25769">
      <w:pPr>
        <w:rPr>
          <w:rFonts w:cstheme="minorHAnsi"/>
        </w:rPr>
      </w:pPr>
    </w:p>
    <w:p w14:paraId="23FFF3E1" w14:textId="77777777" w:rsidR="00CA1724" w:rsidRPr="00E837EF" w:rsidRDefault="00CA1724" w:rsidP="00BD6637">
      <w:pPr>
        <w:pStyle w:val="Heading1"/>
        <w:rPr>
          <w:rFonts w:asciiTheme="minorHAnsi" w:hAnsiTheme="minorHAnsi" w:cstheme="minorHAnsi"/>
        </w:rPr>
      </w:pPr>
      <w:bookmarkStart w:id="56" w:name="_Toc133850417"/>
      <w:r w:rsidRPr="00E837EF">
        <w:rPr>
          <w:rFonts w:asciiTheme="minorHAnsi" w:hAnsiTheme="minorHAnsi" w:cstheme="minorHAnsi"/>
        </w:rPr>
        <w:lastRenderedPageBreak/>
        <w:t>4. Res</w:t>
      </w:r>
      <w:r w:rsidR="00BD6637" w:rsidRPr="00E837EF">
        <w:rPr>
          <w:rFonts w:asciiTheme="minorHAnsi" w:hAnsiTheme="minorHAnsi" w:cstheme="minorHAnsi"/>
        </w:rPr>
        <w:t>ults</w:t>
      </w:r>
      <w:bookmarkEnd w:id="56"/>
    </w:p>
    <w:p w14:paraId="2D3BB8CF" w14:textId="2157C338" w:rsidR="00BD6637" w:rsidRPr="00E837EF" w:rsidRDefault="00BD6637" w:rsidP="00BD6637">
      <w:pPr>
        <w:pStyle w:val="Heading2"/>
        <w:rPr>
          <w:rFonts w:asciiTheme="minorHAnsi" w:hAnsiTheme="minorHAnsi" w:cstheme="minorHAnsi"/>
        </w:rPr>
      </w:pPr>
      <w:bookmarkStart w:id="57" w:name="_Toc133850418"/>
      <w:r w:rsidRPr="00E837EF">
        <w:rPr>
          <w:rFonts w:asciiTheme="minorHAnsi" w:hAnsiTheme="minorHAnsi" w:cstheme="minorHAnsi"/>
        </w:rPr>
        <w:t>4.1</w:t>
      </w:r>
      <w:r w:rsidR="00185511">
        <w:rPr>
          <w:rFonts w:asciiTheme="minorHAnsi" w:hAnsiTheme="minorHAnsi" w:cstheme="minorHAnsi"/>
        </w:rPr>
        <w:t xml:space="preserve"> </w:t>
      </w:r>
      <w:r w:rsidR="00E24E4C">
        <w:rPr>
          <w:rFonts w:asciiTheme="minorHAnsi" w:hAnsiTheme="minorHAnsi" w:cstheme="minorHAnsi"/>
        </w:rPr>
        <w:t>Baseline accuracy</w:t>
      </w:r>
      <w:bookmarkEnd w:id="57"/>
    </w:p>
    <w:p w14:paraId="32AF8320" w14:textId="461F9D9B" w:rsidR="00932252" w:rsidRPr="002D5DC5" w:rsidRDefault="00E24E4C" w:rsidP="00932252">
      <w:r>
        <w:t>Table 3 below describes the a</w:t>
      </w:r>
      <w:r w:rsidR="00FC5E75">
        <w:t>ccuracy of modelling 3 features (f.mean,f.sd &amp; f.</w:t>
      </w:r>
      <w:r w:rsidR="00D61AD7">
        <w:t xml:space="preserve">propZeros) </w:t>
      </w:r>
      <w:r w:rsidR="006A793B">
        <w:t>with no param</w:t>
      </w:r>
      <w:r w:rsidR="001A7C59">
        <w:t xml:space="preserve">eter tuning or </w:t>
      </w:r>
      <w:r w:rsidR="00736537">
        <w:t xml:space="preserve">cross-validation. These results suggested that Radom Forest Classifier, </w:t>
      </w:r>
      <w:r w:rsidR="00457E15">
        <w:t xml:space="preserve">XGBoost and LightGBM were the most promising algorithms </w:t>
      </w:r>
      <w:r w:rsidR="00BD6FCC">
        <w:t xml:space="preserve">to pursue further </w:t>
      </w:r>
      <w:r w:rsidR="002D5DC5">
        <w:t>for this task</w:t>
      </w:r>
    </w:p>
    <w:p w14:paraId="6757711B" w14:textId="751DA8B4" w:rsidR="002F1ED6" w:rsidRDefault="002F1ED6" w:rsidP="002F1ED6">
      <w:pPr>
        <w:pStyle w:val="Caption"/>
        <w:keepNext/>
      </w:pPr>
    </w:p>
    <w:p w14:paraId="152415CC" w14:textId="407CE4CE" w:rsidR="0042353F" w:rsidRDefault="0042353F" w:rsidP="0042353F">
      <w:pPr>
        <w:pStyle w:val="Caption"/>
        <w:keepNext/>
      </w:pPr>
      <w:bookmarkStart w:id="58" w:name="_Toc133791952"/>
      <w:r>
        <w:t xml:space="preserve">Table </w:t>
      </w:r>
      <w:r w:rsidR="00B96F20">
        <w:fldChar w:fldCharType="begin"/>
      </w:r>
      <w:r w:rsidR="00B96F20">
        <w:instrText xml:space="preserve"> SEQ Table \* ARABIC </w:instrText>
      </w:r>
      <w:r w:rsidR="00B96F20">
        <w:fldChar w:fldCharType="separate"/>
      </w:r>
      <w:r w:rsidR="004B159E">
        <w:rPr>
          <w:noProof/>
        </w:rPr>
        <w:t>4</w:t>
      </w:r>
      <w:r w:rsidR="00B96F20">
        <w:rPr>
          <w:noProof/>
        </w:rPr>
        <w:fldChar w:fldCharType="end"/>
      </w:r>
      <w:r>
        <w:t xml:space="preserve"> Baseline model results</w:t>
      </w:r>
      <w:bookmarkEnd w:id="58"/>
    </w:p>
    <w:tbl>
      <w:tblPr>
        <w:tblStyle w:val="TableGrid"/>
        <w:tblW w:w="0" w:type="auto"/>
        <w:tblLook w:val="04A0" w:firstRow="1" w:lastRow="0" w:firstColumn="1" w:lastColumn="0" w:noHBand="0" w:noVBand="1"/>
      </w:tblPr>
      <w:tblGrid>
        <w:gridCol w:w="2405"/>
        <w:gridCol w:w="1559"/>
        <w:gridCol w:w="1843"/>
        <w:gridCol w:w="1701"/>
        <w:gridCol w:w="1508"/>
      </w:tblGrid>
      <w:tr w:rsidR="00932252" w14:paraId="0FA8EE30" w14:textId="77777777" w:rsidTr="00FC1A03">
        <w:tc>
          <w:tcPr>
            <w:tcW w:w="9016" w:type="dxa"/>
            <w:gridSpan w:val="5"/>
            <w:shd w:val="clear" w:color="auto" w:fill="1F3864" w:themeFill="accent1" w:themeFillShade="80"/>
          </w:tcPr>
          <w:p w14:paraId="27F57C29" w14:textId="77777777" w:rsidR="00932252" w:rsidRPr="00823CA9" w:rsidRDefault="00932252" w:rsidP="00D06E07">
            <w:pPr>
              <w:jc w:val="center"/>
              <w:rPr>
                <w:rFonts w:cstheme="minorHAnsi"/>
                <w:b/>
                <w:bCs/>
                <w:sz w:val="32"/>
                <w:szCs w:val="32"/>
              </w:rPr>
            </w:pPr>
            <w:r w:rsidRPr="00823CA9">
              <w:rPr>
                <w:rFonts w:cstheme="minorHAnsi"/>
                <w:b/>
                <w:bCs/>
                <w:sz w:val="32"/>
                <w:szCs w:val="32"/>
              </w:rPr>
              <w:t>Baseline Modelling results</w:t>
            </w:r>
          </w:p>
        </w:tc>
      </w:tr>
      <w:tr w:rsidR="00932252" w14:paraId="753DF404" w14:textId="77777777" w:rsidTr="00D06E07">
        <w:tc>
          <w:tcPr>
            <w:tcW w:w="2405" w:type="dxa"/>
            <w:vMerge w:val="restart"/>
            <w:shd w:val="clear" w:color="auto" w:fill="8EAADB" w:themeFill="accent1" w:themeFillTint="99"/>
          </w:tcPr>
          <w:p w14:paraId="5EC6713E" w14:textId="77777777" w:rsidR="00932252" w:rsidRDefault="00932252" w:rsidP="00D06E07">
            <w:pPr>
              <w:rPr>
                <w:rFonts w:cstheme="minorHAnsi"/>
                <w:sz w:val="24"/>
                <w:szCs w:val="24"/>
              </w:rPr>
            </w:pPr>
          </w:p>
        </w:tc>
        <w:tc>
          <w:tcPr>
            <w:tcW w:w="6611" w:type="dxa"/>
            <w:gridSpan w:val="4"/>
            <w:shd w:val="clear" w:color="auto" w:fill="B4C6E7" w:themeFill="accent1" w:themeFillTint="66"/>
          </w:tcPr>
          <w:p w14:paraId="7DF32E23" w14:textId="77777777" w:rsidR="00932252" w:rsidRPr="00823CA9" w:rsidRDefault="00932252" w:rsidP="00D06E07">
            <w:pPr>
              <w:jc w:val="center"/>
              <w:rPr>
                <w:rFonts w:cstheme="minorHAnsi"/>
                <w:b/>
                <w:bCs/>
                <w:sz w:val="28"/>
                <w:szCs w:val="28"/>
              </w:rPr>
            </w:pPr>
            <w:r w:rsidRPr="00823CA9">
              <w:rPr>
                <w:rFonts w:cstheme="minorHAnsi"/>
                <w:b/>
                <w:bCs/>
                <w:sz w:val="28"/>
                <w:szCs w:val="28"/>
              </w:rPr>
              <w:t>Feature Data</w:t>
            </w:r>
          </w:p>
        </w:tc>
      </w:tr>
      <w:tr w:rsidR="00932252" w14:paraId="0203FBA0" w14:textId="77777777" w:rsidTr="00D06E07">
        <w:tc>
          <w:tcPr>
            <w:tcW w:w="2405" w:type="dxa"/>
            <w:vMerge/>
            <w:shd w:val="clear" w:color="auto" w:fill="8EAADB" w:themeFill="accent1" w:themeFillTint="99"/>
          </w:tcPr>
          <w:p w14:paraId="64C72EAB" w14:textId="77777777" w:rsidR="00932252" w:rsidRPr="00823CA9" w:rsidRDefault="00932252" w:rsidP="00D06E07">
            <w:pPr>
              <w:rPr>
                <w:rFonts w:cstheme="minorHAnsi"/>
                <w:sz w:val="20"/>
                <w:szCs w:val="20"/>
              </w:rPr>
            </w:pPr>
          </w:p>
        </w:tc>
        <w:tc>
          <w:tcPr>
            <w:tcW w:w="1559" w:type="dxa"/>
            <w:shd w:val="clear" w:color="auto" w:fill="B4C6E7" w:themeFill="accent1" w:themeFillTint="66"/>
          </w:tcPr>
          <w:p w14:paraId="485641A5" w14:textId="77777777" w:rsidR="00932252" w:rsidRPr="00823CA9" w:rsidRDefault="00932252" w:rsidP="00D06E07">
            <w:pPr>
              <w:jc w:val="center"/>
              <w:rPr>
                <w:rFonts w:cstheme="minorHAnsi"/>
                <w:b/>
                <w:bCs/>
                <w:sz w:val="20"/>
                <w:szCs w:val="20"/>
              </w:rPr>
            </w:pPr>
            <w:r w:rsidRPr="00823CA9">
              <w:rPr>
                <w:rFonts w:cstheme="minorHAnsi"/>
                <w:b/>
                <w:bCs/>
                <w:sz w:val="20"/>
                <w:szCs w:val="20"/>
              </w:rPr>
              <w:t>24-Hour Data</w:t>
            </w:r>
          </w:p>
        </w:tc>
        <w:tc>
          <w:tcPr>
            <w:tcW w:w="1843" w:type="dxa"/>
            <w:shd w:val="clear" w:color="auto" w:fill="B4C6E7" w:themeFill="accent1" w:themeFillTint="66"/>
          </w:tcPr>
          <w:p w14:paraId="30212385" w14:textId="77777777" w:rsidR="00932252" w:rsidRPr="00823CA9" w:rsidRDefault="00932252" w:rsidP="00D06E07">
            <w:pPr>
              <w:jc w:val="center"/>
              <w:rPr>
                <w:rFonts w:cstheme="minorHAnsi"/>
                <w:b/>
                <w:bCs/>
                <w:sz w:val="20"/>
                <w:szCs w:val="20"/>
              </w:rPr>
            </w:pPr>
            <w:r w:rsidRPr="00823CA9">
              <w:rPr>
                <w:rFonts w:cstheme="minorHAnsi"/>
                <w:b/>
                <w:bCs/>
                <w:sz w:val="20"/>
                <w:szCs w:val="20"/>
              </w:rPr>
              <w:t>4-hourly segments</w:t>
            </w:r>
          </w:p>
        </w:tc>
        <w:tc>
          <w:tcPr>
            <w:tcW w:w="1701" w:type="dxa"/>
            <w:shd w:val="clear" w:color="auto" w:fill="B4C6E7" w:themeFill="accent1" w:themeFillTint="66"/>
          </w:tcPr>
          <w:p w14:paraId="025C7139" w14:textId="77777777" w:rsidR="00932252" w:rsidRPr="00823CA9" w:rsidRDefault="00932252" w:rsidP="00D06E07">
            <w:pPr>
              <w:jc w:val="center"/>
              <w:rPr>
                <w:rFonts w:cstheme="minorHAnsi"/>
                <w:b/>
                <w:bCs/>
                <w:sz w:val="20"/>
                <w:szCs w:val="20"/>
              </w:rPr>
            </w:pPr>
            <w:r w:rsidRPr="00823CA9">
              <w:rPr>
                <w:rFonts w:cstheme="minorHAnsi"/>
                <w:b/>
                <w:bCs/>
                <w:sz w:val="20"/>
                <w:szCs w:val="20"/>
              </w:rPr>
              <w:t>Daytime</w:t>
            </w:r>
          </w:p>
        </w:tc>
        <w:tc>
          <w:tcPr>
            <w:tcW w:w="1508" w:type="dxa"/>
            <w:shd w:val="clear" w:color="auto" w:fill="B4C6E7" w:themeFill="accent1" w:themeFillTint="66"/>
          </w:tcPr>
          <w:p w14:paraId="2F704B42" w14:textId="77777777" w:rsidR="00932252" w:rsidRPr="00823CA9" w:rsidRDefault="00932252" w:rsidP="00D06E07">
            <w:pPr>
              <w:jc w:val="center"/>
              <w:rPr>
                <w:rFonts w:cstheme="minorHAnsi"/>
                <w:b/>
                <w:bCs/>
                <w:sz w:val="20"/>
                <w:szCs w:val="20"/>
              </w:rPr>
            </w:pPr>
            <w:r w:rsidRPr="00823CA9">
              <w:rPr>
                <w:rFonts w:cstheme="minorHAnsi"/>
                <w:b/>
                <w:bCs/>
                <w:sz w:val="20"/>
                <w:szCs w:val="20"/>
              </w:rPr>
              <w:t>Night-time</w:t>
            </w:r>
          </w:p>
        </w:tc>
      </w:tr>
      <w:tr w:rsidR="00932252" w14:paraId="195C40EB" w14:textId="77777777" w:rsidTr="00D06E07">
        <w:tc>
          <w:tcPr>
            <w:tcW w:w="2405" w:type="dxa"/>
            <w:shd w:val="clear" w:color="auto" w:fill="8EAADB" w:themeFill="accent1" w:themeFillTint="99"/>
          </w:tcPr>
          <w:p w14:paraId="6DD8C8AB" w14:textId="77777777" w:rsidR="00932252" w:rsidRPr="00823CA9" w:rsidRDefault="00932252" w:rsidP="00D06E07">
            <w:pPr>
              <w:rPr>
                <w:rFonts w:cstheme="minorHAnsi"/>
                <w:b/>
                <w:bCs/>
                <w:sz w:val="24"/>
                <w:szCs w:val="24"/>
              </w:rPr>
            </w:pPr>
            <w:r w:rsidRPr="00823CA9">
              <w:rPr>
                <w:rFonts w:cstheme="minorHAnsi"/>
                <w:b/>
                <w:bCs/>
                <w:sz w:val="24"/>
                <w:szCs w:val="24"/>
              </w:rPr>
              <w:t>Classification Models:</w:t>
            </w:r>
          </w:p>
        </w:tc>
        <w:tc>
          <w:tcPr>
            <w:tcW w:w="1559" w:type="dxa"/>
            <w:shd w:val="clear" w:color="auto" w:fill="B4C6E7" w:themeFill="accent1" w:themeFillTint="66"/>
          </w:tcPr>
          <w:p w14:paraId="30973405" w14:textId="77777777" w:rsidR="00932252" w:rsidRDefault="00932252" w:rsidP="00D06E07">
            <w:pPr>
              <w:jc w:val="center"/>
              <w:rPr>
                <w:rFonts w:cstheme="minorHAnsi"/>
                <w:sz w:val="24"/>
                <w:szCs w:val="24"/>
              </w:rPr>
            </w:pPr>
            <w:r>
              <w:rPr>
                <w:rFonts w:cstheme="minorHAnsi"/>
                <w:sz w:val="24"/>
                <w:szCs w:val="24"/>
              </w:rPr>
              <w:t>%</w:t>
            </w:r>
          </w:p>
        </w:tc>
        <w:tc>
          <w:tcPr>
            <w:tcW w:w="1843" w:type="dxa"/>
            <w:shd w:val="clear" w:color="auto" w:fill="B4C6E7" w:themeFill="accent1" w:themeFillTint="66"/>
          </w:tcPr>
          <w:p w14:paraId="33B383F3" w14:textId="77777777" w:rsidR="00932252" w:rsidRDefault="00932252" w:rsidP="00D06E07">
            <w:pPr>
              <w:jc w:val="center"/>
              <w:rPr>
                <w:rFonts w:cstheme="minorHAnsi"/>
                <w:sz w:val="24"/>
                <w:szCs w:val="24"/>
              </w:rPr>
            </w:pPr>
            <w:r>
              <w:rPr>
                <w:rFonts w:cstheme="minorHAnsi"/>
                <w:sz w:val="24"/>
                <w:szCs w:val="24"/>
              </w:rPr>
              <w:t>%</w:t>
            </w:r>
          </w:p>
        </w:tc>
        <w:tc>
          <w:tcPr>
            <w:tcW w:w="1701" w:type="dxa"/>
            <w:shd w:val="clear" w:color="auto" w:fill="B4C6E7" w:themeFill="accent1" w:themeFillTint="66"/>
          </w:tcPr>
          <w:p w14:paraId="08D9DCD8" w14:textId="77777777" w:rsidR="00932252" w:rsidRDefault="00932252" w:rsidP="00D06E07">
            <w:pPr>
              <w:jc w:val="center"/>
              <w:rPr>
                <w:rFonts w:cstheme="minorHAnsi"/>
                <w:sz w:val="24"/>
                <w:szCs w:val="24"/>
              </w:rPr>
            </w:pPr>
            <w:r>
              <w:rPr>
                <w:rFonts w:cstheme="minorHAnsi"/>
                <w:sz w:val="24"/>
                <w:szCs w:val="24"/>
              </w:rPr>
              <w:t>%</w:t>
            </w:r>
          </w:p>
        </w:tc>
        <w:tc>
          <w:tcPr>
            <w:tcW w:w="1508" w:type="dxa"/>
            <w:shd w:val="clear" w:color="auto" w:fill="B4C6E7" w:themeFill="accent1" w:themeFillTint="66"/>
          </w:tcPr>
          <w:p w14:paraId="28F9FC99" w14:textId="77777777" w:rsidR="00932252" w:rsidRDefault="00932252" w:rsidP="00D06E07">
            <w:pPr>
              <w:jc w:val="center"/>
              <w:rPr>
                <w:rFonts w:cstheme="minorHAnsi"/>
                <w:sz w:val="24"/>
                <w:szCs w:val="24"/>
              </w:rPr>
            </w:pPr>
            <w:r>
              <w:rPr>
                <w:rFonts w:cstheme="minorHAnsi"/>
                <w:sz w:val="24"/>
                <w:szCs w:val="24"/>
              </w:rPr>
              <w:t>%</w:t>
            </w:r>
          </w:p>
        </w:tc>
      </w:tr>
      <w:tr w:rsidR="00932252" w14:paraId="0E268414" w14:textId="77777777" w:rsidTr="00D06E07">
        <w:tc>
          <w:tcPr>
            <w:tcW w:w="2405" w:type="dxa"/>
            <w:shd w:val="clear" w:color="auto" w:fill="8EAADB" w:themeFill="accent1" w:themeFillTint="99"/>
          </w:tcPr>
          <w:p w14:paraId="033327DB" w14:textId="77777777" w:rsidR="00932252" w:rsidRPr="00823CA9" w:rsidRDefault="00932252" w:rsidP="00D06E07">
            <w:pPr>
              <w:rPr>
                <w:rFonts w:cstheme="minorHAnsi"/>
                <w:b/>
                <w:bCs/>
                <w:sz w:val="20"/>
                <w:szCs w:val="20"/>
              </w:rPr>
            </w:pPr>
            <w:r w:rsidRPr="00823CA9">
              <w:rPr>
                <w:rFonts w:cstheme="minorHAnsi"/>
                <w:b/>
                <w:bCs/>
                <w:sz w:val="20"/>
                <w:szCs w:val="20"/>
              </w:rPr>
              <w:t>Logistic Regression</w:t>
            </w:r>
          </w:p>
        </w:tc>
        <w:tc>
          <w:tcPr>
            <w:tcW w:w="1559" w:type="dxa"/>
            <w:shd w:val="clear" w:color="auto" w:fill="D9E2F3" w:themeFill="accent1" w:themeFillTint="33"/>
          </w:tcPr>
          <w:p w14:paraId="5C8C9DAD" w14:textId="77777777" w:rsidR="00932252" w:rsidRDefault="00932252" w:rsidP="00D06E07">
            <w:pPr>
              <w:jc w:val="center"/>
              <w:rPr>
                <w:rFonts w:cstheme="minorHAnsi"/>
                <w:sz w:val="24"/>
                <w:szCs w:val="24"/>
              </w:rPr>
            </w:pPr>
            <w:r>
              <w:rPr>
                <w:rFonts w:cstheme="minorHAnsi"/>
                <w:sz w:val="24"/>
                <w:szCs w:val="24"/>
              </w:rPr>
              <w:t>46</w:t>
            </w:r>
          </w:p>
        </w:tc>
        <w:tc>
          <w:tcPr>
            <w:tcW w:w="1843" w:type="dxa"/>
            <w:shd w:val="clear" w:color="auto" w:fill="D9E2F3" w:themeFill="accent1" w:themeFillTint="33"/>
          </w:tcPr>
          <w:p w14:paraId="1989DAA2" w14:textId="77777777" w:rsidR="00932252" w:rsidRDefault="00932252" w:rsidP="00D06E07">
            <w:pPr>
              <w:jc w:val="center"/>
              <w:rPr>
                <w:rFonts w:cstheme="minorHAnsi"/>
                <w:sz w:val="24"/>
                <w:szCs w:val="24"/>
              </w:rPr>
            </w:pPr>
            <w:r>
              <w:rPr>
                <w:rFonts w:cstheme="minorHAnsi"/>
                <w:sz w:val="24"/>
                <w:szCs w:val="24"/>
              </w:rPr>
              <w:t>43</w:t>
            </w:r>
          </w:p>
        </w:tc>
        <w:tc>
          <w:tcPr>
            <w:tcW w:w="1701" w:type="dxa"/>
            <w:shd w:val="clear" w:color="auto" w:fill="D9E2F3" w:themeFill="accent1" w:themeFillTint="33"/>
          </w:tcPr>
          <w:p w14:paraId="589528BB" w14:textId="77777777" w:rsidR="00932252" w:rsidRDefault="00932252" w:rsidP="00D06E07">
            <w:pPr>
              <w:jc w:val="center"/>
              <w:rPr>
                <w:rFonts w:cstheme="minorHAnsi"/>
                <w:sz w:val="24"/>
                <w:szCs w:val="24"/>
              </w:rPr>
            </w:pPr>
            <w:r>
              <w:rPr>
                <w:rFonts w:cstheme="minorHAnsi"/>
                <w:sz w:val="24"/>
                <w:szCs w:val="24"/>
              </w:rPr>
              <w:t>42</w:t>
            </w:r>
          </w:p>
        </w:tc>
        <w:tc>
          <w:tcPr>
            <w:tcW w:w="1508" w:type="dxa"/>
            <w:shd w:val="clear" w:color="auto" w:fill="D9E2F3" w:themeFill="accent1" w:themeFillTint="33"/>
          </w:tcPr>
          <w:p w14:paraId="6D486A65" w14:textId="77777777" w:rsidR="00932252" w:rsidRDefault="00932252" w:rsidP="00D06E07">
            <w:pPr>
              <w:jc w:val="center"/>
              <w:rPr>
                <w:rFonts w:cstheme="minorHAnsi"/>
                <w:sz w:val="24"/>
                <w:szCs w:val="24"/>
              </w:rPr>
            </w:pPr>
            <w:r>
              <w:rPr>
                <w:rFonts w:cstheme="minorHAnsi"/>
                <w:sz w:val="24"/>
                <w:szCs w:val="24"/>
              </w:rPr>
              <w:t>49</w:t>
            </w:r>
          </w:p>
        </w:tc>
      </w:tr>
      <w:tr w:rsidR="00932252" w14:paraId="4D71B1F0" w14:textId="77777777" w:rsidTr="00D06E07">
        <w:tc>
          <w:tcPr>
            <w:tcW w:w="2405" w:type="dxa"/>
            <w:shd w:val="clear" w:color="auto" w:fill="8EAADB" w:themeFill="accent1" w:themeFillTint="99"/>
          </w:tcPr>
          <w:p w14:paraId="76A5AF94" w14:textId="77777777" w:rsidR="00932252" w:rsidRPr="00823CA9" w:rsidRDefault="00932252" w:rsidP="00D06E07">
            <w:pPr>
              <w:rPr>
                <w:rFonts w:cstheme="minorHAnsi"/>
                <w:b/>
                <w:bCs/>
                <w:sz w:val="20"/>
                <w:szCs w:val="20"/>
              </w:rPr>
            </w:pPr>
            <w:r w:rsidRPr="00823CA9">
              <w:rPr>
                <w:rFonts w:cstheme="minorHAnsi"/>
                <w:b/>
                <w:bCs/>
                <w:sz w:val="20"/>
                <w:szCs w:val="20"/>
              </w:rPr>
              <w:t>Random Forest Classifier</w:t>
            </w:r>
          </w:p>
        </w:tc>
        <w:tc>
          <w:tcPr>
            <w:tcW w:w="1559" w:type="dxa"/>
            <w:shd w:val="clear" w:color="auto" w:fill="D9E2F3" w:themeFill="accent1" w:themeFillTint="33"/>
          </w:tcPr>
          <w:p w14:paraId="4D4DC96F" w14:textId="77777777" w:rsidR="00932252" w:rsidRPr="00823CA9" w:rsidRDefault="00932252" w:rsidP="00D06E07">
            <w:pPr>
              <w:jc w:val="center"/>
              <w:rPr>
                <w:rFonts w:cstheme="minorHAnsi"/>
                <w:color w:val="FF0000"/>
                <w:sz w:val="24"/>
                <w:szCs w:val="24"/>
              </w:rPr>
            </w:pPr>
            <w:r w:rsidRPr="00823CA9">
              <w:rPr>
                <w:rFonts w:cstheme="minorHAnsi"/>
                <w:color w:val="FF0000"/>
                <w:sz w:val="24"/>
                <w:szCs w:val="24"/>
              </w:rPr>
              <w:t>6</w:t>
            </w:r>
            <w:r>
              <w:rPr>
                <w:rFonts w:cstheme="minorHAnsi"/>
                <w:color w:val="FF0000"/>
                <w:sz w:val="24"/>
                <w:szCs w:val="24"/>
              </w:rPr>
              <w:t>3</w:t>
            </w:r>
          </w:p>
        </w:tc>
        <w:tc>
          <w:tcPr>
            <w:tcW w:w="1843" w:type="dxa"/>
            <w:shd w:val="clear" w:color="auto" w:fill="D9E2F3" w:themeFill="accent1" w:themeFillTint="33"/>
          </w:tcPr>
          <w:p w14:paraId="3C358D27" w14:textId="77777777" w:rsidR="00932252" w:rsidRDefault="00932252" w:rsidP="00D06E07">
            <w:pPr>
              <w:jc w:val="center"/>
              <w:rPr>
                <w:rFonts w:cstheme="minorHAnsi"/>
                <w:sz w:val="24"/>
                <w:szCs w:val="24"/>
              </w:rPr>
            </w:pPr>
            <w:r>
              <w:rPr>
                <w:rFonts w:cstheme="minorHAnsi"/>
                <w:sz w:val="24"/>
                <w:szCs w:val="24"/>
              </w:rPr>
              <w:t>53</w:t>
            </w:r>
          </w:p>
        </w:tc>
        <w:tc>
          <w:tcPr>
            <w:tcW w:w="1701" w:type="dxa"/>
            <w:shd w:val="clear" w:color="auto" w:fill="D9E2F3" w:themeFill="accent1" w:themeFillTint="33"/>
          </w:tcPr>
          <w:p w14:paraId="6D74E53C" w14:textId="77777777" w:rsidR="00932252" w:rsidRDefault="00932252" w:rsidP="00D06E07">
            <w:pPr>
              <w:jc w:val="center"/>
              <w:rPr>
                <w:rFonts w:cstheme="minorHAnsi"/>
                <w:sz w:val="24"/>
                <w:szCs w:val="24"/>
              </w:rPr>
            </w:pPr>
            <w:r>
              <w:rPr>
                <w:rFonts w:cstheme="minorHAnsi"/>
                <w:sz w:val="24"/>
                <w:szCs w:val="24"/>
              </w:rPr>
              <w:t>58</w:t>
            </w:r>
          </w:p>
        </w:tc>
        <w:tc>
          <w:tcPr>
            <w:tcW w:w="1508" w:type="dxa"/>
            <w:shd w:val="clear" w:color="auto" w:fill="D9E2F3" w:themeFill="accent1" w:themeFillTint="33"/>
          </w:tcPr>
          <w:p w14:paraId="388B275B" w14:textId="77777777" w:rsidR="00932252" w:rsidRDefault="00932252" w:rsidP="00D06E07">
            <w:pPr>
              <w:jc w:val="center"/>
              <w:rPr>
                <w:rFonts w:cstheme="minorHAnsi"/>
                <w:sz w:val="24"/>
                <w:szCs w:val="24"/>
              </w:rPr>
            </w:pPr>
            <w:r>
              <w:rPr>
                <w:rFonts w:cstheme="minorHAnsi"/>
                <w:sz w:val="24"/>
                <w:szCs w:val="24"/>
              </w:rPr>
              <w:t>59</w:t>
            </w:r>
          </w:p>
        </w:tc>
      </w:tr>
      <w:tr w:rsidR="00932252" w14:paraId="03B1E268" w14:textId="77777777" w:rsidTr="00D06E07">
        <w:tc>
          <w:tcPr>
            <w:tcW w:w="2405" w:type="dxa"/>
            <w:shd w:val="clear" w:color="auto" w:fill="8EAADB" w:themeFill="accent1" w:themeFillTint="99"/>
          </w:tcPr>
          <w:p w14:paraId="1DC422E6" w14:textId="77777777" w:rsidR="00932252" w:rsidRPr="00823CA9" w:rsidRDefault="00932252" w:rsidP="00D06E07">
            <w:pPr>
              <w:rPr>
                <w:rFonts w:cstheme="minorHAnsi"/>
                <w:b/>
                <w:bCs/>
                <w:sz w:val="20"/>
                <w:szCs w:val="20"/>
              </w:rPr>
            </w:pPr>
            <w:r w:rsidRPr="00823CA9">
              <w:rPr>
                <w:rFonts w:cstheme="minorHAnsi"/>
                <w:b/>
                <w:bCs/>
                <w:sz w:val="20"/>
                <w:szCs w:val="20"/>
              </w:rPr>
              <w:t>XGBoost</w:t>
            </w:r>
          </w:p>
        </w:tc>
        <w:tc>
          <w:tcPr>
            <w:tcW w:w="1559" w:type="dxa"/>
            <w:shd w:val="clear" w:color="auto" w:fill="D9E2F3" w:themeFill="accent1" w:themeFillTint="33"/>
          </w:tcPr>
          <w:p w14:paraId="087B9BD0" w14:textId="77777777" w:rsidR="00932252" w:rsidRPr="00823CA9" w:rsidRDefault="00932252" w:rsidP="00D06E07">
            <w:pPr>
              <w:jc w:val="center"/>
              <w:rPr>
                <w:rFonts w:cstheme="minorHAnsi"/>
                <w:color w:val="FF0000"/>
                <w:sz w:val="24"/>
                <w:szCs w:val="24"/>
              </w:rPr>
            </w:pPr>
            <w:r w:rsidRPr="00823CA9">
              <w:rPr>
                <w:rFonts w:cstheme="minorHAnsi"/>
                <w:color w:val="FF0000"/>
                <w:sz w:val="24"/>
                <w:szCs w:val="24"/>
              </w:rPr>
              <w:t>6</w:t>
            </w:r>
            <w:r>
              <w:rPr>
                <w:rFonts w:cstheme="minorHAnsi"/>
                <w:color w:val="FF0000"/>
                <w:sz w:val="24"/>
                <w:szCs w:val="24"/>
              </w:rPr>
              <w:t>1</w:t>
            </w:r>
          </w:p>
        </w:tc>
        <w:tc>
          <w:tcPr>
            <w:tcW w:w="1843" w:type="dxa"/>
            <w:shd w:val="clear" w:color="auto" w:fill="D9E2F3" w:themeFill="accent1" w:themeFillTint="33"/>
          </w:tcPr>
          <w:p w14:paraId="09152E44" w14:textId="77777777" w:rsidR="00932252" w:rsidRDefault="00932252" w:rsidP="00D06E07">
            <w:pPr>
              <w:jc w:val="center"/>
              <w:rPr>
                <w:rFonts w:cstheme="minorHAnsi"/>
                <w:sz w:val="24"/>
                <w:szCs w:val="24"/>
              </w:rPr>
            </w:pPr>
            <w:r>
              <w:rPr>
                <w:rFonts w:cstheme="minorHAnsi"/>
                <w:sz w:val="24"/>
                <w:szCs w:val="24"/>
              </w:rPr>
              <w:t>53</w:t>
            </w:r>
          </w:p>
        </w:tc>
        <w:tc>
          <w:tcPr>
            <w:tcW w:w="1701" w:type="dxa"/>
            <w:shd w:val="clear" w:color="auto" w:fill="D9E2F3" w:themeFill="accent1" w:themeFillTint="33"/>
          </w:tcPr>
          <w:p w14:paraId="0C9CA6EC" w14:textId="77777777" w:rsidR="00932252" w:rsidRDefault="00932252" w:rsidP="00D06E07">
            <w:pPr>
              <w:jc w:val="center"/>
              <w:rPr>
                <w:rFonts w:cstheme="minorHAnsi"/>
                <w:sz w:val="24"/>
                <w:szCs w:val="24"/>
              </w:rPr>
            </w:pPr>
            <w:r>
              <w:rPr>
                <w:rFonts w:cstheme="minorHAnsi"/>
                <w:sz w:val="24"/>
                <w:szCs w:val="24"/>
              </w:rPr>
              <w:t>57</w:t>
            </w:r>
          </w:p>
        </w:tc>
        <w:tc>
          <w:tcPr>
            <w:tcW w:w="1508" w:type="dxa"/>
            <w:shd w:val="clear" w:color="auto" w:fill="D9E2F3" w:themeFill="accent1" w:themeFillTint="33"/>
          </w:tcPr>
          <w:p w14:paraId="70BC5265" w14:textId="77777777" w:rsidR="00932252" w:rsidRDefault="00932252" w:rsidP="00D06E07">
            <w:pPr>
              <w:jc w:val="center"/>
              <w:rPr>
                <w:rFonts w:cstheme="minorHAnsi"/>
                <w:sz w:val="24"/>
                <w:szCs w:val="24"/>
              </w:rPr>
            </w:pPr>
            <w:r>
              <w:rPr>
                <w:rFonts w:cstheme="minorHAnsi"/>
                <w:sz w:val="24"/>
                <w:szCs w:val="24"/>
              </w:rPr>
              <w:t>54</w:t>
            </w:r>
          </w:p>
        </w:tc>
      </w:tr>
      <w:tr w:rsidR="00932252" w14:paraId="24258437" w14:textId="77777777" w:rsidTr="00D06E07">
        <w:tc>
          <w:tcPr>
            <w:tcW w:w="2405" w:type="dxa"/>
            <w:shd w:val="clear" w:color="auto" w:fill="8EAADB" w:themeFill="accent1" w:themeFillTint="99"/>
          </w:tcPr>
          <w:p w14:paraId="5A47710B" w14:textId="77777777" w:rsidR="00932252" w:rsidRPr="00823CA9" w:rsidRDefault="00932252" w:rsidP="00D06E07">
            <w:pPr>
              <w:rPr>
                <w:rFonts w:cstheme="minorHAnsi"/>
                <w:b/>
                <w:bCs/>
                <w:sz w:val="20"/>
                <w:szCs w:val="20"/>
              </w:rPr>
            </w:pPr>
            <w:r>
              <w:rPr>
                <w:rFonts w:cstheme="minorHAnsi"/>
                <w:b/>
                <w:bCs/>
                <w:sz w:val="20"/>
                <w:szCs w:val="20"/>
              </w:rPr>
              <w:t>Light GBM</w:t>
            </w:r>
          </w:p>
        </w:tc>
        <w:tc>
          <w:tcPr>
            <w:tcW w:w="1559" w:type="dxa"/>
            <w:shd w:val="clear" w:color="auto" w:fill="D9E2F3" w:themeFill="accent1" w:themeFillTint="33"/>
          </w:tcPr>
          <w:p w14:paraId="01C894DB" w14:textId="77777777" w:rsidR="00932252" w:rsidRPr="00823CA9" w:rsidRDefault="00932252" w:rsidP="00D06E07">
            <w:pPr>
              <w:jc w:val="center"/>
              <w:rPr>
                <w:rFonts w:cstheme="minorHAnsi"/>
                <w:color w:val="FF0000"/>
                <w:sz w:val="24"/>
                <w:szCs w:val="24"/>
              </w:rPr>
            </w:pPr>
            <w:r w:rsidRPr="00823CA9">
              <w:rPr>
                <w:rFonts w:cstheme="minorHAnsi"/>
                <w:color w:val="FF0000"/>
                <w:sz w:val="24"/>
                <w:szCs w:val="24"/>
              </w:rPr>
              <w:t>6</w:t>
            </w:r>
            <w:r>
              <w:rPr>
                <w:rFonts w:cstheme="minorHAnsi"/>
                <w:color w:val="FF0000"/>
                <w:sz w:val="24"/>
                <w:szCs w:val="24"/>
              </w:rPr>
              <w:t>0</w:t>
            </w:r>
          </w:p>
        </w:tc>
        <w:tc>
          <w:tcPr>
            <w:tcW w:w="1843" w:type="dxa"/>
            <w:shd w:val="clear" w:color="auto" w:fill="D9E2F3" w:themeFill="accent1" w:themeFillTint="33"/>
          </w:tcPr>
          <w:p w14:paraId="07035194" w14:textId="77777777" w:rsidR="00932252" w:rsidRDefault="00932252" w:rsidP="00D06E07">
            <w:pPr>
              <w:jc w:val="center"/>
              <w:rPr>
                <w:rFonts w:cstheme="minorHAnsi"/>
                <w:sz w:val="24"/>
                <w:szCs w:val="24"/>
              </w:rPr>
            </w:pPr>
            <w:r>
              <w:rPr>
                <w:rFonts w:cstheme="minorHAnsi"/>
                <w:sz w:val="24"/>
                <w:szCs w:val="24"/>
              </w:rPr>
              <w:t>54</w:t>
            </w:r>
          </w:p>
        </w:tc>
        <w:tc>
          <w:tcPr>
            <w:tcW w:w="1701" w:type="dxa"/>
            <w:shd w:val="clear" w:color="auto" w:fill="D9E2F3" w:themeFill="accent1" w:themeFillTint="33"/>
          </w:tcPr>
          <w:p w14:paraId="255D6134" w14:textId="77777777" w:rsidR="00932252" w:rsidRDefault="00932252" w:rsidP="00D06E07">
            <w:pPr>
              <w:jc w:val="center"/>
              <w:rPr>
                <w:rFonts w:cstheme="minorHAnsi"/>
                <w:sz w:val="24"/>
                <w:szCs w:val="24"/>
              </w:rPr>
            </w:pPr>
            <w:r>
              <w:rPr>
                <w:rFonts w:cstheme="minorHAnsi"/>
                <w:sz w:val="24"/>
                <w:szCs w:val="24"/>
              </w:rPr>
              <w:t>59</w:t>
            </w:r>
          </w:p>
        </w:tc>
        <w:tc>
          <w:tcPr>
            <w:tcW w:w="1508" w:type="dxa"/>
            <w:shd w:val="clear" w:color="auto" w:fill="D9E2F3" w:themeFill="accent1" w:themeFillTint="33"/>
          </w:tcPr>
          <w:p w14:paraId="0A66C879" w14:textId="77777777" w:rsidR="00932252" w:rsidRDefault="00932252" w:rsidP="00D06E07">
            <w:pPr>
              <w:jc w:val="center"/>
              <w:rPr>
                <w:rFonts w:cstheme="minorHAnsi"/>
                <w:sz w:val="24"/>
                <w:szCs w:val="24"/>
              </w:rPr>
            </w:pPr>
            <w:r>
              <w:rPr>
                <w:rFonts w:cstheme="minorHAnsi"/>
                <w:sz w:val="24"/>
                <w:szCs w:val="24"/>
              </w:rPr>
              <w:t>55</w:t>
            </w:r>
          </w:p>
        </w:tc>
      </w:tr>
      <w:tr w:rsidR="00932252" w14:paraId="09413DF7" w14:textId="77777777" w:rsidTr="00D06E07">
        <w:trPr>
          <w:trHeight w:val="289"/>
        </w:trPr>
        <w:tc>
          <w:tcPr>
            <w:tcW w:w="2405" w:type="dxa"/>
            <w:shd w:val="clear" w:color="auto" w:fill="8EAADB" w:themeFill="accent1" w:themeFillTint="99"/>
          </w:tcPr>
          <w:p w14:paraId="4E4E014B" w14:textId="77777777" w:rsidR="00932252" w:rsidRPr="00823CA9" w:rsidRDefault="00932252" w:rsidP="00D06E07">
            <w:pPr>
              <w:rPr>
                <w:rFonts w:cstheme="minorHAnsi"/>
                <w:b/>
                <w:bCs/>
                <w:sz w:val="20"/>
                <w:szCs w:val="20"/>
              </w:rPr>
            </w:pPr>
            <w:r w:rsidRPr="00823CA9">
              <w:rPr>
                <w:rFonts w:cstheme="minorHAnsi"/>
                <w:b/>
                <w:bCs/>
                <w:sz w:val="20"/>
                <w:szCs w:val="20"/>
              </w:rPr>
              <w:t>Decision Tree</w:t>
            </w:r>
          </w:p>
        </w:tc>
        <w:tc>
          <w:tcPr>
            <w:tcW w:w="1559" w:type="dxa"/>
            <w:shd w:val="clear" w:color="auto" w:fill="D9E2F3" w:themeFill="accent1" w:themeFillTint="33"/>
          </w:tcPr>
          <w:p w14:paraId="21946B22" w14:textId="77777777" w:rsidR="00932252" w:rsidRDefault="00932252" w:rsidP="00D06E07">
            <w:pPr>
              <w:jc w:val="center"/>
              <w:rPr>
                <w:rFonts w:cstheme="minorHAnsi"/>
                <w:sz w:val="24"/>
                <w:szCs w:val="24"/>
              </w:rPr>
            </w:pPr>
            <w:r>
              <w:rPr>
                <w:rFonts w:cstheme="minorHAnsi"/>
                <w:sz w:val="24"/>
                <w:szCs w:val="24"/>
              </w:rPr>
              <w:t>54</w:t>
            </w:r>
          </w:p>
        </w:tc>
        <w:tc>
          <w:tcPr>
            <w:tcW w:w="1843" w:type="dxa"/>
            <w:shd w:val="clear" w:color="auto" w:fill="D9E2F3" w:themeFill="accent1" w:themeFillTint="33"/>
          </w:tcPr>
          <w:p w14:paraId="55DEC114" w14:textId="77777777" w:rsidR="00932252" w:rsidRDefault="00932252" w:rsidP="00D06E07">
            <w:pPr>
              <w:jc w:val="center"/>
              <w:rPr>
                <w:rFonts w:cstheme="minorHAnsi"/>
                <w:sz w:val="24"/>
                <w:szCs w:val="24"/>
              </w:rPr>
            </w:pPr>
            <w:r>
              <w:rPr>
                <w:rFonts w:cstheme="minorHAnsi"/>
                <w:sz w:val="24"/>
                <w:szCs w:val="24"/>
              </w:rPr>
              <w:t>48</w:t>
            </w:r>
          </w:p>
        </w:tc>
        <w:tc>
          <w:tcPr>
            <w:tcW w:w="1701" w:type="dxa"/>
            <w:shd w:val="clear" w:color="auto" w:fill="D9E2F3" w:themeFill="accent1" w:themeFillTint="33"/>
          </w:tcPr>
          <w:p w14:paraId="5DA21247" w14:textId="77777777" w:rsidR="00932252" w:rsidRDefault="00932252" w:rsidP="00D06E07">
            <w:pPr>
              <w:jc w:val="center"/>
              <w:rPr>
                <w:rFonts w:cstheme="minorHAnsi"/>
                <w:sz w:val="24"/>
                <w:szCs w:val="24"/>
              </w:rPr>
            </w:pPr>
            <w:r>
              <w:rPr>
                <w:rFonts w:cstheme="minorHAnsi"/>
                <w:sz w:val="24"/>
                <w:szCs w:val="24"/>
              </w:rPr>
              <w:t>53</w:t>
            </w:r>
          </w:p>
        </w:tc>
        <w:tc>
          <w:tcPr>
            <w:tcW w:w="1508" w:type="dxa"/>
            <w:shd w:val="clear" w:color="auto" w:fill="D9E2F3" w:themeFill="accent1" w:themeFillTint="33"/>
          </w:tcPr>
          <w:p w14:paraId="2DA40ADB" w14:textId="77777777" w:rsidR="00932252" w:rsidRDefault="00932252" w:rsidP="00D06E07">
            <w:pPr>
              <w:jc w:val="center"/>
              <w:rPr>
                <w:rFonts w:cstheme="minorHAnsi"/>
                <w:sz w:val="24"/>
                <w:szCs w:val="24"/>
              </w:rPr>
            </w:pPr>
            <w:r>
              <w:rPr>
                <w:rFonts w:cstheme="minorHAnsi"/>
                <w:sz w:val="24"/>
                <w:szCs w:val="24"/>
              </w:rPr>
              <w:t>53</w:t>
            </w:r>
          </w:p>
        </w:tc>
      </w:tr>
    </w:tbl>
    <w:p w14:paraId="5E837B6F" w14:textId="77777777" w:rsidR="00BD6637" w:rsidRDefault="00BD6637" w:rsidP="00916C16">
      <w:pPr>
        <w:spacing w:line="360" w:lineRule="auto"/>
        <w:rPr>
          <w:rFonts w:cstheme="minorHAnsi"/>
          <w:b/>
          <w:sz w:val="36"/>
          <w:szCs w:val="36"/>
        </w:rPr>
      </w:pPr>
    </w:p>
    <w:p w14:paraId="5D39D172" w14:textId="1ED60A57" w:rsidR="002D5DC5" w:rsidRDefault="0093133B" w:rsidP="002D5DC5">
      <w:pPr>
        <w:pStyle w:val="Heading2"/>
        <w:rPr>
          <w:rFonts w:asciiTheme="minorHAnsi" w:hAnsiTheme="minorHAnsi" w:cstheme="minorHAnsi"/>
        </w:rPr>
      </w:pPr>
      <w:bookmarkStart w:id="59" w:name="_Toc133850419"/>
      <w:r w:rsidRPr="0093133B">
        <w:rPr>
          <w:rFonts w:asciiTheme="minorHAnsi" w:hAnsiTheme="minorHAnsi" w:cstheme="minorHAnsi"/>
        </w:rPr>
        <w:t>4.2 Model Optimization</w:t>
      </w:r>
      <w:bookmarkEnd w:id="59"/>
    </w:p>
    <w:p w14:paraId="28BF6663" w14:textId="77777777" w:rsidR="002C2C8A" w:rsidRDefault="002C2C8A" w:rsidP="002C2C8A"/>
    <w:p w14:paraId="6FB3BD99" w14:textId="61DD4BA1" w:rsidR="001D1556" w:rsidRPr="002C2C8A" w:rsidRDefault="001D1556" w:rsidP="002C2C8A">
      <w:r w:rsidRPr="003418FF">
        <w:rPr>
          <w:sz w:val="24"/>
          <w:szCs w:val="24"/>
        </w:rPr>
        <w:t xml:space="preserve">The approach of creating a new feature, </w:t>
      </w:r>
      <w:r w:rsidRPr="000B33CF">
        <w:rPr>
          <w:i/>
          <w:iCs/>
          <w:sz w:val="24"/>
          <w:szCs w:val="24"/>
        </w:rPr>
        <w:t>f.kurtosis</w:t>
      </w:r>
      <w:r w:rsidRPr="003418FF">
        <w:rPr>
          <w:sz w:val="24"/>
          <w:szCs w:val="24"/>
        </w:rPr>
        <w:t>, and applying GridSearch to find the best hyperparameters will improve the accuracy of the models.</w:t>
      </w:r>
      <w:r w:rsidR="000B33CF">
        <w:rPr>
          <w:sz w:val="24"/>
          <w:szCs w:val="24"/>
        </w:rPr>
        <w:t xml:space="preserve"> </w:t>
      </w:r>
      <w:r w:rsidR="000B33CF" w:rsidRPr="003418FF">
        <w:rPr>
          <w:sz w:val="24"/>
          <w:szCs w:val="24"/>
        </w:rPr>
        <w:t>The ‘</w:t>
      </w:r>
      <w:r w:rsidR="000B33CF" w:rsidRPr="000B33CF">
        <w:rPr>
          <w:i/>
          <w:iCs/>
          <w:sz w:val="24"/>
          <w:szCs w:val="24"/>
        </w:rPr>
        <w:t>f.kurtosis’</w:t>
      </w:r>
      <w:r w:rsidR="000B33CF" w:rsidRPr="003418FF">
        <w:rPr>
          <w:sz w:val="24"/>
          <w:szCs w:val="24"/>
        </w:rPr>
        <w:t xml:space="preserve"> feature represents the degree of peakedness or flatness of a probability distribution, which will be relevant making predictions. Using GridSearch to identify the best hyperparameters for the models can improve their performance by optimizing the algorithms' parameters to the specific problem.</w:t>
      </w:r>
    </w:p>
    <w:p w14:paraId="009128FD" w14:textId="339CF582" w:rsidR="00920858" w:rsidRPr="00F13F52" w:rsidRDefault="00F37257" w:rsidP="00F13F52">
      <w:pPr>
        <w:pStyle w:val="Heading3"/>
        <w:rPr>
          <w:rFonts w:asciiTheme="minorHAnsi" w:hAnsiTheme="minorHAnsi" w:cstheme="minorHAnsi"/>
          <w:b/>
          <w:bCs/>
          <w:color w:val="auto"/>
        </w:rPr>
      </w:pPr>
      <w:bookmarkStart w:id="60" w:name="_Toc133850420"/>
      <w:r w:rsidRPr="00F13F52">
        <w:rPr>
          <w:rFonts w:asciiTheme="minorHAnsi" w:hAnsiTheme="minorHAnsi" w:cstheme="minorHAnsi"/>
          <w:b/>
          <w:bCs/>
          <w:color w:val="auto"/>
        </w:rPr>
        <w:t xml:space="preserve">4.2.1 </w:t>
      </w:r>
      <w:r w:rsidR="00920858" w:rsidRPr="00F13F52">
        <w:rPr>
          <w:rFonts w:asciiTheme="minorHAnsi" w:hAnsiTheme="minorHAnsi" w:cstheme="minorHAnsi"/>
          <w:b/>
          <w:bCs/>
          <w:color w:val="auto"/>
        </w:rPr>
        <w:t>Leave</w:t>
      </w:r>
      <w:r w:rsidRPr="00F13F52">
        <w:rPr>
          <w:rFonts w:asciiTheme="minorHAnsi" w:hAnsiTheme="minorHAnsi" w:cstheme="minorHAnsi"/>
          <w:b/>
          <w:bCs/>
          <w:color w:val="auto"/>
        </w:rPr>
        <w:t>-</w:t>
      </w:r>
      <w:r w:rsidR="00920858" w:rsidRPr="00F13F52">
        <w:rPr>
          <w:rFonts w:asciiTheme="minorHAnsi" w:hAnsiTheme="minorHAnsi" w:cstheme="minorHAnsi"/>
          <w:b/>
          <w:bCs/>
          <w:color w:val="auto"/>
        </w:rPr>
        <w:t>one</w:t>
      </w:r>
      <w:r w:rsidRPr="00F13F52">
        <w:rPr>
          <w:rFonts w:asciiTheme="minorHAnsi" w:hAnsiTheme="minorHAnsi" w:cstheme="minorHAnsi"/>
          <w:b/>
          <w:bCs/>
          <w:color w:val="auto"/>
        </w:rPr>
        <w:t>-</w:t>
      </w:r>
      <w:r w:rsidR="00920858" w:rsidRPr="00F13F52">
        <w:rPr>
          <w:rFonts w:asciiTheme="minorHAnsi" w:hAnsiTheme="minorHAnsi" w:cstheme="minorHAnsi"/>
          <w:b/>
          <w:bCs/>
          <w:color w:val="auto"/>
        </w:rPr>
        <w:t>group</w:t>
      </w:r>
      <w:r w:rsidRPr="00F13F52">
        <w:rPr>
          <w:rFonts w:asciiTheme="minorHAnsi" w:hAnsiTheme="minorHAnsi" w:cstheme="minorHAnsi"/>
          <w:b/>
          <w:bCs/>
          <w:color w:val="auto"/>
        </w:rPr>
        <w:t>-</w:t>
      </w:r>
      <w:r w:rsidR="00920858" w:rsidRPr="00F13F52">
        <w:rPr>
          <w:rFonts w:asciiTheme="minorHAnsi" w:hAnsiTheme="minorHAnsi" w:cstheme="minorHAnsi"/>
          <w:b/>
          <w:bCs/>
          <w:color w:val="auto"/>
        </w:rPr>
        <w:t>out</w:t>
      </w:r>
      <w:bookmarkEnd w:id="60"/>
      <w:r w:rsidR="00920858" w:rsidRPr="00F13F52">
        <w:rPr>
          <w:rFonts w:asciiTheme="minorHAnsi" w:hAnsiTheme="minorHAnsi" w:cstheme="minorHAnsi"/>
          <w:b/>
          <w:bCs/>
          <w:color w:val="auto"/>
        </w:rPr>
        <w:t xml:space="preserve"> </w:t>
      </w:r>
    </w:p>
    <w:p w14:paraId="32FD500F" w14:textId="1A80DAAD" w:rsidR="000773E1" w:rsidRPr="000773E1" w:rsidRDefault="000773E1" w:rsidP="000773E1">
      <w:pPr>
        <w:rPr>
          <w:sz w:val="24"/>
          <w:szCs w:val="24"/>
        </w:rPr>
      </w:pPr>
      <w:r w:rsidRPr="000773E1">
        <w:rPr>
          <w:sz w:val="24"/>
          <w:szCs w:val="24"/>
        </w:rPr>
        <w:t>The LeaveOneGroupOut cross-validation technique is a powerful method for evaluating the performance of a classifier in situations where the data is organized into groups or clusters. In this case, the groups are the patients, and the task is to predict their illness based on the features extracted from their daily activity.</w:t>
      </w:r>
      <w:r>
        <w:rPr>
          <w:sz w:val="24"/>
          <w:szCs w:val="24"/>
        </w:rPr>
        <w:t xml:space="preserve"> </w:t>
      </w:r>
      <w:r w:rsidRPr="000773E1">
        <w:rPr>
          <w:sz w:val="24"/>
          <w:szCs w:val="24"/>
        </w:rPr>
        <w:t>The LeaveOneGroupOut method works by leaving one group out at a time and using the remaining groups to train the classifier. The classifier is then tested on the left-out group, and the process is repeated until each group has been left out once. This technique ensures that the classifier is evaluated on data that is independent of the training data, making it an effective method for evaluating the classifier's generalization performance.</w:t>
      </w:r>
    </w:p>
    <w:p w14:paraId="58A0F578" w14:textId="77777777" w:rsidR="005D07BF" w:rsidRDefault="005D07BF" w:rsidP="000773E1">
      <w:pPr>
        <w:rPr>
          <w:sz w:val="24"/>
          <w:szCs w:val="24"/>
        </w:rPr>
      </w:pPr>
    </w:p>
    <w:p w14:paraId="42384F14" w14:textId="77777777" w:rsidR="005D07BF" w:rsidRDefault="005D07BF" w:rsidP="000773E1">
      <w:pPr>
        <w:rPr>
          <w:sz w:val="24"/>
          <w:szCs w:val="24"/>
        </w:rPr>
      </w:pPr>
    </w:p>
    <w:p w14:paraId="053E8B82" w14:textId="769CD2C9" w:rsidR="005D07BF" w:rsidRPr="00DD0A37" w:rsidRDefault="005D07BF" w:rsidP="005D07BF">
      <w:pPr>
        <w:spacing w:line="240" w:lineRule="auto"/>
        <w:rPr>
          <w:rFonts w:cstheme="minorHAnsi"/>
          <w:bCs/>
          <w:sz w:val="24"/>
          <w:szCs w:val="24"/>
        </w:rPr>
      </w:pPr>
      <w:r w:rsidRPr="00DD0A37">
        <w:rPr>
          <w:rFonts w:cstheme="minorHAnsi"/>
          <w:bCs/>
          <w:sz w:val="24"/>
          <w:szCs w:val="24"/>
        </w:rPr>
        <w:lastRenderedPageBreak/>
        <w:t>The models used were Random Forest, Decision Tree, and XG Boost</w:t>
      </w:r>
      <w:r>
        <w:rPr>
          <w:rFonts w:cstheme="minorHAnsi"/>
          <w:bCs/>
          <w:sz w:val="24"/>
          <w:szCs w:val="24"/>
        </w:rPr>
        <w:t xml:space="preserve">. Light GBM was dropped from the experiment as it produced the same results as XGBoost. </w:t>
      </w:r>
      <w:r w:rsidRPr="00DD0A37">
        <w:rPr>
          <w:rFonts w:cstheme="minorHAnsi"/>
          <w:bCs/>
          <w:sz w:val="24"/>
          <w:szCs w:val="24"/>
        </w:rPr>
        <w:t xml:space="preserve"> </w:t>
      </w:r>
      <w:r>
        <w:rPr>
          <w:rFonts w:cstheme="minorHAnsi"/>
          <w:bCs/>
          <w:sz w:val="24"/>
          <w:szCs w:val="24"/>
        </w:rPr>
        <w:t>T</w:t>
      </w:r>
      <w:r w:rsidRPr="00DD0A37">
        <w:rPr>
          <w:rFonts w:cstheme="minorHAnsi"/>
          <w:bCs/>
          <w:sz w:val="24"/>
          <w:szCs w:val="24"/>
        </w:rPr>
        <w:t xml:space="preserve">he classification was </w:t>
      </w:r>
      <w:r>
        <w:rPr>
          <w:rFonts w:cstheme="minorHAnsi"/>
          <w:bCs/>
          <w:sz w:val="24"/>
          <w:szCs w:val="24"/>
        </w:rPr>
        <w:t xml:space="preserve">again </w:t>
      </w:r>
      <w:r w:rsidRPr="00DD0A37">
        <w:rPr>
          <w:rFonts w:cstheme="minorHAnsi"/>
          <w:bCs/>
          <w:sz w:val="24"/>
          <w:szCs w:val="24"/>
        </w:rPr>
        <w:t>performed on four different subsets of data: 4 Hourly, Daytime, Night-time, and 24 Hour. Additionally, a combination of all subsets was used for classification.</w:t>
      </w:r>
    </w:p>
    <w:p w14:paraId="6FC65DF0" w14:textId="2E2B9536" w:rsidR="000773E1" w:rsidRPr="000773E1" w:rsidRDefault="000773E1" w:rsidP="000773E1">
      <w:pPr>
        <w:rPr>
          <w:sz w:val="24"/>
          <w:szCs w:val="24"/>
        </w:rPr>
      </w:pPr>
      <w:r w:rsidRPr="000773E1">
        <w:rPr>
          <w:sz w:val="24"/>
          <w:szCs w:val="24"/>
        </w:rPr>
        <w:t>In</w:t>
      </w:r>
      <w:r w:rsidR="000A7FD3">
        <w:rPr>
          <w:sz w:val="24"/>
          <w:szCs w:val="24"/>
        </w:rPr>
        <w:t xml:space="preserve"> Table 5</w:t>
      </w:r>
      <w:r w:rsidRPr="000773E1">
        <w:rPr>
          <w:sz w:val="24"/>
          <w:szCs w:val="24"/>
        </w:rPr>
        <w:t>, the Random Forest classifier achieved an accuracy of 5</w:t>
      </w:r>
      <w:r w:rsidR="00151F2A">
        <w:rPr>
          <w:sz w:val="24"/>
          <w:szCs w:val="24"/>
        </w:rPr>
        <w:t>4</w:t>
      </w:r>
      <w:r>
        <w:rPr>
          <w:sz w:val="24"/>
          <w:szCs w:val="24"/>
        </w:rPr>
        <w:t xml:space="preserve">% </w:t>
      </w:r>
      <w:r w:rsidR="005E5C43">
        <w:rPr>
          <w:sz w:val="24"/>
          <w:szCs w:val="24"/>
        </w:rPr>
        <w:t>on the</w:t>
      </w:r>
      <w:r w:rsidR="00151F2A">
        <w:rPr>
          <w:sz w:val="24"/>
          <w:szCs w:val="24"/>
        </w:rPr>
        <w:t xml:space="preserve"> combination of the datasets</w:t>
      </w:r>
      <w:r w:rsidRPr="000773E1">
        <w:rPr>
          <w:sz w:val="24"/>
          <w:szCs w:val="24"/>
        </w:rPr>
        <w:t xml:space="preserve">. The Decision Tree classifier achieved an accuracy of </w:t>
      </w:r>
      <w:r w:rsidR="00151F2A">
        <w:rPr>
          <w:sz w:val="24"/>
          <w:szCs w:val="24"/>
        </w:rPr>
        <w:t>51%</w:t>
      </w:r>
      <w:r w:rsidRPr="000773E1">
        <w:rPr>
          <w:sz w:val="24"/>
          <w:szCs w:val="24"/>
        </w:rPr>
        <w:t xml:space="preserve">. The XG Boost classifier achieved an accuracy of </w:t>
      </w:r>
      <w:r w:rsidR="00893A75">
        <w:rPr>
          <w:sz w:val="24"/>
          <w:szCs w:val="24"/>
        </w:rPr>
        <w:t xml:space="preserve">53%. </w:t>
      </w:r>
      <w:r w:rsidR="001D1556" w:rsidRPr="000773E1">
        <w:rPr>
          <w:sz w:val="24"/>
          <w:szCs w:val="24"/>
        </w:rPr>
        <w:t xml:space="preserve">The precision, recall, and F1-score for each class are also provided in </w:t>
      </w:r>
      <w:r w:rsidR="001D1556">
        <w:rPr>
          <w:sz w:val="24"/>
          <w:szCs w:val="24"/>
        </w:rPr>
        <w:t>Table 5</w:t>
      </w:r>
      <w:r w:rsidR="001D1556" w:rsidRPr="000773E1">
        <w:rPr>
          <w:sz w:val="24"/>
          <w:szCs w:val="24"/>
        </w:rPr>
        <w:t>. The precision is the fraction of true positives among the predicted positives, the recall is the fraction of true positives among the actual positives, and the F1-score is the harmonic mean of precision and recall.</w:t>
      </w:r>
    </w:p>
    <w:p w14:paraId="7421FA93" w14:textId="280EA784" w:rsidR="00920858" w:rsidRDefault="000773E1" w:rsidP="000773E1">
      <w:pPr>
        <w:rPr>
          <w:sz w:val="24"/>
          <w:szCs w:val="24"/>
        </w:rPr>
      </w:pPr>
      <w:r w:rsidRPr="000773E1">
        <w:rPr>
          <w:sz w:val="24"/>
          <w:szCs w:val="24"/>
        </w:rPr>
        <w:t>Overall, the results show that the classifiers were not able to achieve a high level of accuracy in predicting the patients' illness based on their daily activity features. The precision, recall, and F1-score for each class were also relatively low, indicating that the classifiers were not very effective in identifying true positives and true negatives. This may be due to the complexity of the data and the limited number of patients, which may have made it difficult for the classifiers to learn patterns that could reliably predict the patients' illness.</w:t>
      </w:r>
    </w:p>
    <w:p w14:paraId="46549FC2" w14:textId="6B841600" w:rsidR="004B159E" w:rsidRDefault="004B159E" w:rsidP="004B159E">
      <w:pPr>
        <w:pStyle w:val="Caption"/>
        <w:keepNext/>
      </w:pPr>
      <w:r>
        <w:t xml:space="preserve">Table </w:t>
      </w:r>
      <w:r w:rsidR="00B96F20">
        <w:fldChar w:fldCharType="begin"/>
      </w:r>
      <w:r w:rsidR="00B96F20">
        <w:instrText xml:space="preserve"> SEQ Table </w:instrText>
      </w:r>
      <w:r w:rsidR="00B96F20">
        <w:instrText xml:space="preserve">\* ARABIC </w:instrText>
      </w:r>
      <w:r w:rsidR="00B96F20">
        <w:fldChar w:fldCharType="separate"/>
      </w:r>
      <w:r>
        <w:rPr>
          <w:noProof/>
        </w:rPr>
        <w:t>5</w:t>
      </w:r>
      <w:r w:rsidR="00B96F20">
        <w:rPr>
          <w:noProof/>
        </w:rPr>
        <w:fldChar w:fldCharType="end"/>
      </w:r>
      <w:r>
        <w:t xml:space="preserve"> Leave one group out results</w:t>
      </w:r>
    </w:p>
    <w:tbl>
      <w:tblPr>
        <w:tblStyle w:val="TableGrid"/>
        <w:tblW w:w="0" w:type="auto"/>
        <w:tblLook w:val="04A0" w:firstRow="1" w:lastRow="0" w:firstColumn="1" w:lastColumn="0" w:noHBand="0" w:noVBand="1"/>
      </w:tblPr>
      <w:tblGrid>
        <w:gridCol w:w="1555"/>
        <w:gridCol w:w="1842"/>
        <w:gridCol w:w="1560"/>
        <w:gridCol w:w="1559"/>
        <w:gridCol w:w="1559"/>
        <w:gridCol w:w="941"/>
      </w:tblGrid>
      <w:tr w:rsidR="00AB5450" w:rsidRPr="002730FA" w14:paraId="5EE5BF6F" w14:textId="77777777" w:rsidTr="00D06E07">
        <w:tc>
          <w:tcPr>
            <w:tcW w:w="1555" w:type="dxa"/>
            <w:shd w:val="clear" w:color="auto" w:fill="1F3864" w:themeFill="accent1" w:themeFillShade="80"/>
          </w:tcPr>
          <w:p w14:paraId="4B72141A" w14:textId="77777777" w:rsidR="00AB5450" w:rsidRPr="00AC231A" w:rsidRDefault="00AB5450" w:rsidP="00D06E07">
            <w:pPr>
              <w:spacing w:line="360" w:lineRule="auto"/>
              <w:jc w:val="center"/>
              <w:rPr>
                <w:rFonts w:cstheme="minorHAnsi"/>
                <w:b/>
                <w:color w:val="FFFFFF" w:themeColor="background1"/>
                <w:sz w:val="28"/>
                <w:szCs w:val="28"/>
              </w:rPr>
            </w:pPr>
            <w:r w:rsidRPr="00AC231A">
              <w:rPr>
                <w:rFonts w:cstheme="minorHAnsi"/>
                <w:b/>
                <w:color w:val="FFFFFF" w:themeColor="background1"/>
                <w:sz w:val="28"/>
                <w:szCs w:val="28"/>
              </w:rPr>
              <w:t>Dataset</w:t>
            </w:r>
          </w:p>
        </w:tc>
        <w:tc>
          <w:tcPr>
            <w:tcW w:w="1842" w:type="dxa"/>
            <w:shd w:val="clear" w:color="auto" w:fill="1F3864" w:themeFill="accent1" w:themeFillShade="80"/>
          </w:tcPr>
          <w:p w14:paraId="727A1796" w14:textId="77777777" w:rsidR="00AB5450" w:rsidRPr="00AC231A" w:rsidRDefault="00AB5450" w:rsidP="00D06E07">
            <w:pPr>
              <w:spacing w:line="360" w:lineRule="auto"/>
              <w:jc w:val="center"/>
              <w:rPr>
                <w:rFonts w:cstheme="minorHAnsi"/>
                <w:b/>
                <w:color w:val="FFFFFF" w:themeColor="background1"/>
                <w:sz w:val="28"/>
                <w:szCs w:val="28"/>
              </w:rPr>
            </w:pPr>
            <w:r>
              <w:rPr>
                <w:rFonts w:cstheme="minorHAnsi"/>
                <w:b/>
                <w:color w:val="FFFFFF" w:themeColor="background1"/>
                <w:sz w:val="28"/>
                <w:szCs w:val="28"/>
              </w:rPr>
              <w:t>Classifier</w:t>
            </w:r>
          </w:p>
        </w:tc>
        <w:tc>
          <w:tcPr>
            <w:tcW w:w="1560" w:type="dxa"/>
            <w:shd w:val="clear" w:color="auto" w:fill="1F3864" w:themeFill="accent1" w:themeFillShade="80"/>
          </w:tcPr>
          <w:p w14:paraId="50E7D625" w14:textId="77777777" w:rsidR="00AB5450" w:rsidRPr="00AC231A" w:rsidRDefault="00AB5450" w:rsidP="00D06E07">
            <w:pPr>
              <w:spacing w:line="360" w:lineRule="auto"/>
              <w:jc w:val="center"/>
              <w:rPr>
                <w:rFonts w:cstheme="minorHAnsi"/>
                <w:b/>
                <w:color w:val="FFFFFF" w:themeColor="background1"/>
                <w:sz w:val="28"/>
                <w:szCs w:val="28"/>
              </w:rPr>
            </w:pPr>
            <w:r w:rsidRPr="00AC231A">
              <w:rPr>
                <w:rFonts w:cstheme="minorHAnsi"/>
                <w:b/>
                <w:color w:val="FFFFFF" w:themeColor="background1"/>
                <w:sz w:val="28"/>
                <w:szCs w:val="28"/>
              </w:rPr>
              <w:t>% Accuracy</w:t>
            </w:r>
          </w:p>
        </w:tc>
        <w:tc>
          <w:tcPr>
            <w:tcW w:w="1559" w:type="dxa"/>
            <w:shd w:val="clear" w:color="auto" w:fill="1F3864" w:themeFill="accent1" w:themeFillShade="80"/>
          </w:tcPr>
          <w:p w14:paraId="690F1EA2" w14:textId="346A390E" w:rsidR="00AB5450" w:rsidRPr="00AC231A" w:rsidRDefault="00AB5450" w:rsidP="00D06E07">
            <w:pPr>
              <w:spacing w:line="360" w:lineRule="auto"/>
              <w:jc w:val="center"/>
              <w:rPr>
                <w:rFonts w:cstheme="minorHAnsi"/>
                <w:b/>
                <w:color w:val="FFFFFF" w:themeColor="background1"/>
                <w:sz w:val="28"/>
                <w:szCs w:val="28"/>
              </w:rPr>
            </w:pPr>
            <w:r w:rsidRPr="00AC231A">
              <w:rPr>
                <w:rFonts w:cstheme="minorHAnsi"/>
                <w:b/>
                <w:color w:val="FFFFFF" w:themeColor="background1"/>
                <w:sz w:val="28"/>
                <w:szCs w:val="28"/>
              </w:rPr>
              <w:t xml:space="preserve">% </w:t>
            </w:r>
            <w:r w:rsidR="004C554F">
              <w:rPr>
                <w:rFonts w:cstheme="minorHAnsi"/>
                <w:b/>
                <w:color w:val="FFFFFF" w:themeColor="background1"/>
                <w:sz w:val="28"/>
                <w:szCs w:val="28"/>
              </w:rPr>
              <w:t>Recall</w:t>
            </w:r>
          </w:p>
        </w:tc>
        <w:tc>
          <w:tcPr>
            <w:tcW w:w="1559" w:type="dxa"/>
            <w:shd w:val="clear" w:color="auto" w:fill="1F3864" w:themeFill="accent1" w:themeFillShade="80"/>
          </w:tcPr>
          <w:p w14:paraId="04171ADA" w14:textId="77777777" w:rsidR="00AB5450" w:rsidRPr="00AC231A" w:rsidRDefault="00AB5450" w:rsidP="00D06E07">
            <w:pPr>
              <w:spacing w:line="360" w:lineRule="auto"/>
              <w:jc w:val="center"/>
              <w:rPr>
                <w:rFonts w:cstheme="minorHAnsi"/>
                <w:b/>
                <w:color w:val="FFFFFF" w:themeColor="background1"/>
                <w:sz w:val="28"/>
                <w:szCs w:val="28"/>
              </w:rPr>
            </w:pPr>
            <w:r w:rsidRPr="00AC231A">
              <w:rPr>
                <w:rFonts w:cstheme="minorHAnsi"/>
                <w:b/>
                <w:color w:val="FFFFFF" w:themeColor="background1"/>
                <w:sz w:val="28"/>
                <w:szCs w:val="28"/>
              </w:rPr>
              <w:t>% Precision</w:t>
            </w:r>
          </w:p>
        </w:tc>
        <w:tc>
          <w:tcPr>
            <w:tcW w:w="941" w:type="dxa"/>
            <w:shd w:val="clear" w:color="auto" w:fill="1F3864" w:themeFill="accent1" w:themeFillShade="80"/>
          </w:tcPr>
          <w:p w14:paraId="056DC330" w14:textId="77777777" w:rsidR="00AB5450" w:rsidRPr="00AC231A" w:rsidRDefault="00AB5450" w:rsidP="00D06E07">
            <w:pPr>
              <w:spacing w:line="360" w:lineRule="auto"/>
              <w:jc w:val="center"/>
              <w:rPr>
                <w:rFonts w:cstheme="minorHAnsi"/>
                <w:b/>
                <w:color w:val="FFFFFF" w:themeColor="background1"/>
                <w:sz w:val="28"/>
                <w:szCs w:val="28"/>
              </w:rPr>
            </w:pPr>
            <w:r w:rsidRPr="00AC231A">
              <w:rPr>
                <w:rFonts w:cstheme="minorHAnsi"/>
                <w:b/>
                <w:color w:val="FFFFFF" w:themeColor="background1"/>
                <w:sz w:val="28"/>
                <w:szCs w:val="28"/>
              </w:rPr>
              <w:t>% F1</w:t>
            </w:r>
          </w:p>
        </w:tc>
      </w:tr>
      <w:tr w:rsidR="00AB5450" w:rsidRPr="002730FA" w14:paraId="41F2DD31" w14:textId="77777777" w:rsidTr="00D06E07">
        <w:tc>
          <w:tcPr>
            <w:tcW w:w="1555" w:type="dxa"/>
            <w:shd w:val="clear" w:color="auto" w:fill="B4C6E7" w:themeFill="accent1" w:themeFillTint="66"/>
          </w:tcPr>
          <w:p w14:paraId="2EEDEB9A" w14:textId="77777777" w:rsidR="00AB5450" w:rsidRPr="00C74A3E" w:rsidRDefault="00AB5450" w:rsidP="00D06E07">
            <w:pPr>
              <w:spacing w:line="360" w:lineRule="auto"/>
              <w:jc w:val="center"/>
              <w:rPr>
                <w:rFonts w:cstheme="minorHAnsi"/>
                <w:b/>
                <w:sz w:val="24"/>
                <w:szCs w:val="24"/>
              </w:rPr>
            </w:pPr>
            <w:r w:rsidRPr="00C74A3E">
              <w:rPr>
                <w:rFonts w:cstheme="minorHAnsi"/>
                <w:b/>
                <w:sz w:val="24"/>
                <w:szCs w:val="24"/>
              </w:rPr>
              <w:t>4 Hourly</w:t>
            </w:r>
          </w:p>
        </w:tc>
        <w:tc>
          <w:tcPr>
            <w:tcW w:w="1842" w:type="dxa"/>
            <w:shd w:val="clear" w:color="auto" w:fill="B4C6E7" w:themeFill="accent1" w:themeFillTint="66"/>
          </w:tcPr>
          <w:p w14:paraId="78744A75" w14:textId="77777777" w:rsidR="00AB5450" w:rsidRPr="00C74A3E" w:rsidRDefault="00AB5450" w:rsidP="00D06E07">
            <w:pPr>
              <w:spacing w:line="360" w:lineRule="auto"/>
              <w:jc w:val="center"/>
              <w:rPr>
                <w:rFonts w:cstheme="minorHAnsi"/>
                <w:bCs/>
                <w:sz w:val="24"/>
                <w:szCs w:val="24"/>
              </w:rPr>
            </w:pPr>
            <w:r w:rsidRPr="00C74A3E">
              <w:rPr>
                <w:rFonts w:cstheme="minorHAnsi"/>
                <w:bCs/>
                <w:sz w:val="24"/>
                <w:szCs w:val="24"/>
              </w:rPr>
              <w:t>Random Forest</w:t>
            </w:r>
          </w:p>
        </w:tc>
        <w:tc>
          <w:tcPr>
            <w:tcW w:w="1560" w:type="dxa"/>
            <w:shd w:val="clear" w:color="auto" w:fill="B4C6E7" w:themeFill="accent1" w:themeFillTint="66"/>
          </w:tcPr>
          <w:p w14:paraId="205970B4" w14:textId="009D03E4" w:rsidR="00AB5450" w:rsidRPr="00C74A3E" w:rsidRDefault="00AB5450" w:rsidP="00D06E07">
            <w:pPr>
              <w:spacing w:line="360" w:lineRule="auto"/>
              <w:jc w:val="center"/>
              <w:rPr>
                <w:rFonts w:cstheme="minorHAnsi"/>
                <w:bCs/>
                <w:sz w:val="24"/>
                <w:szCs w:val="24"/>
              </w:rPr>
            </w:pPr>
            <w:r>
              <w:rPr>
                <w:rFonts w:cstheme="minorHAnsi"/>
                <w:bCs/>
                <w:sz w:val="24"/>
                <w:szCs w:val="24"/>
              </w:rPr>
              <w:t>48</w:t>
            </w:r>
          </w:p>
        </w:tc>
        <w:tc>
          <w:tcPr>
            <w:tcW w:w="1559" w:type="dxa"/>
            <w:shd w:val="clear" w:color="auto" w:fill="B4C6E7" w:themeFill="accent1" w:themeFillTint="66"/>
          </w:tcPr>
          <w:p w14:paraId="22456928" w14:textId="5E3BA476" w:rsidR="00AB5450" w:rsidRPr="00C74A3E" w:rsidRDefault="00AB5450" w:rsidP="00D06E07">
            <w:pPr>
              <w:spacing w:line="360" w:lineRule="auto"/>
              <w:jc w:val="center"/>
              <w:rPr>
                <w:rFonts w:cstheme="minorHAnsi"/>
                <w:bCs/>
                <w:sz w:val="24"/>
                <w:szCs w:val="24"/>
              </w:rPr>
            </w:pPr>
            <w:r>
              <w:rPr>
                <w:rFonts w:cstheme="minorHAnsi"/>
                <w:bCs/>
                <w:sz w:val="24"/>
                <w:szCs w:val="24"/>
              </w:rPr>
              <w:t>49</w:t>
            </w:r>
          </w:p>
        </w:tc>
        <w:tc>
          <w:tcPr>
            <w:tcW w:w="1559" w:type="dxa"/>
            <w:shd w:val="clear" w:color="auto" w:fill="B4C6E7" w:themeFill="accent1" w:themeFillTint="66"/>
          </w:tcPr>
          <w:p w14:paraId="5BDFED1C" w14:textId="282A0DD5" w:rsidR="00AB5450" w:rsidRPr="00C74A3E" w:rsidRDefault="00AB5450" w:rsidP="00D06E07">
            <w:pPr>
              <w:spacing w:line="360" w:lineRule="auto"/>
              <w:jc w:val="center"/>
              <w:rPr>
                <w:rFonts w:cstheme="minorHAnsi"/>
                <w:bCs/>
                <w:sz w:val="24"/>
                <w:szCs w:val="24"/>
              </w:rPr>
            </w:pPr>
            <w:r>
              <w:rPr>
                <w:rFonts w:cstheme="minorHAnsi"/>
                <w:bCs/>
                <w:sz w:val="24"/>
                <w:szCs w:val="24"/>
              </w:rPr>
              <w:t>50</w:t>
            </w:r>
          </w:p>
        </w:tc>
        <w:tc>
          <w:tcPr>
            <w:tcW w:w="941" w:type="dxa"/>
            <w:shd w:val="clear" w:color="auto" w:fill="B4C6E7" w:themeFill="accent1" w:themeFillTint="66"/>
          </w:tcPr>
          <w:p w14:paraId="38983340" w14:textId="7A210587" w:rsidR="00AB5450" w:rsidRPr="00C74A3E" w:rsidRDefault="00AB5450" w:rsidP="00D06E07">
            <w:pPr>
              <w:spacing w:line="360" w:lineRule="auto"/>
              <w:jc w:val="center"/>
              <w:rPr>
                <w:rFonts w:cstheme="minorHAnsi"/>
                <w:bCs/>
                <w:sz w:val="24"/>
                <w:szCs w:val="24"/>
              </w:rPr>
            </w:pPr>
            <w:r>
              <w:rPr>
                <w:rFonts w:cstheme="minorHAnsi"/>
                <w:bCs/>
                <w:sz w:val="24"/>
                <w:szCs w:val="24"/>
              </w:rPr>
              <w:t>49</w:t>
            </w:r>
          </w:p>
        </w:tc>
      </w:tr>
      <w:tr w:rsidR="00AB5450" w:rsidRPr="002730FA" w14:paraId="34F220E6" w14:textId="77777777" w:rsidTr="00D06E07">
        <w:tc>
          <w:tcPr>
            <w:tcW w:w="1555" w:type="dxa"/>
            <w:shd w:val="clear" w:color="auto" w:fill="B4C6E7" w:themeFill="accent1" w:themeFillTint="66"/>
          </w:tcPr>
          <w:p w14:paraId="1D1C6A75" w14:textId="77777777" w:rsidR="00AB5450" w:rsidRPr="00C74A3E" w:rsidRDefault="00AB5450" w:rsidP="00D06E07">
            <w:pPr>
              <w:spacing w:line="360" w:lineRule="auto"/>
              <w:jc w:val="center"/>
              <w:rPr>
                <w:rFonts w:cstheme="minorHAnsi"/>
                <w:b/>
                <w:sz w:val="24"/>
                <w:szCs w:val="24"/>
              </w:rPr>
            </w:pPr>
          </w:p>
        </w:tc>
        <w:tc>
          <w:tcPr>
            <w:tcW w:w="1842" w:type="dxa"/>
            <w:shd w:val="clear" w:color="auto" w:fill="B4C6E7" w:themeFill="accent1" w:themeFillTint="66"/>
          </w:tcPr>
          <w:p w14:paraId="662CD32F" w14:textId="77777777" w:rsidR="00AB5450" w:rsidRPr="00C74A3E" w:rsidRDefault="00AB5450" w:rsidP="00D06E07">
            <w:pPr>
              <w:spacing w:line="360" w:lineRule="auto"/>
              <w:jc w:val="center"/>
              <w:rPr>
                <w:rFonts w:cstheme="minorHAnsi"/>
                <w:bCs/>
                <w:sz w:val="24"/>
                <w:szCs w:val="24"/>
              </w:rPr>
            </w:pPr>
            <w:r w:rsidRPr="00C74A3E">
              <w:rPr>
                <w:rFonts w:cstheme="minorHAnsi"/>
                <w:bCs/>
                <w:sz w:val="24"/>
                <w:szCs w:val="24"/>
              </w:rPr>
              <w:t>Decision Tree</w:t>
            </w:r>
          </w:p>
        </w:tc>
        <w:tc>
          <w:tcPr>
            <w:tcW w:w="1560" w:type="dxa"/>
            <w:shd w:val="clear" w:color="auto" w:fill="B4C6E7" w:themeFill="accent1" w:themeFillTint="66"/>
          </w:tcPr>
          <w:p w14:paraId="60AE9341" w14:textId="4212B9A9" w:rsidR="00AB5450" w:rsidRPr="00C74A3E" w:rsidRDefault="00AB5450" w:rsidP="00D06E07">
            <w:pPr>
              <w:spacing w:line="360" w:lineRule="auto"/>
              <w:jc w:val="center"/>
              <w:rPr>
                <w:rFonts w:cstheme="minorHAnsi"/>
                <w:bCs/>
                <w:sz w:val="24"/>
                <w:szCs w:val="24"/>
              </w:rPr>
            </w:pPr>
            <w:r>
              <w:rPr>
                <w:rFonts w:cstheme="minorHAnsi"/>
                <w:bCs/>
                <w:sz w:val="24"/>
                <w:szCs w:val="24"/>
              </w:rPr>
              <w:t>47</w:t>
            </w:r>
          </w:p>
        </w:tc>
        <w:tc>
          <w:tcPr>
            <w:tcW w:w="1559" w:type="dxa"/>
            <w:shd w:val="clear" w:color="auto" w:fill="B4C6E7" w:themeFill="accent1" w:themeFillTint="66"/>
          </w:tcPr>
          <w:p w14:paraId="24541502" w14:textId="41A29202" w:rsidR="00AB5450" w:rsidRPr="00C74A3E" w:rsidRDefault="00AC3FF1" w:rsidP="00D06E07">
            <w:pPr>
              <w:spacing w:line="360" w:lineRule="auto"/>
              <w:jc w:val="center"/>
              <w:rPr>
                <w:rFonts w:cstheme="minorHAnsi"/>
                <w:bCs/>
                <w:sz w:val="24"/>
                <w:szCs w:val="24"/>
              </w:rPr>
            </w:pPr>
            <w:r>
              <w:rPr>
                <w:rFonts w:cstheme="minorHAnsi"/>
                <w:bCs/>
                <w:sz w:val="24"/>
                <w:szCs w:val="24"/>
              </w:rPr>
              <w:t>47</w:t>
            </w:r>
          </w:p>
        </w:tc>
        <w:tc>
          <w:tcPr>
            <w:tcW w:w="1559" w:type="dxa"/>
            <w:shd w:val="clear" w:color="auto" w:fill="B4C6E7" w:themeFill="accent1" w:themeFillTint="66"/>
          </w:tcPr>
          <w:p w14:paraId="48B6B2E3" w14:textId="28B462C8" w:rsidR="00AB5450" w:rsidRPr="00C74A3E" w:rsidRDefault="00AC3FF1" w:rsidP="00D06E07">
            <w:pPr>
              <w:spacing w:line="360" w:lineRule="auto"/>
              <w:jc w:val="center"/>
              <w:rPr>
                <w:rFonts w:cstheme="minorHAnsi"/>
                <w:bCs/>
                <w:sz w:val="24"/>
                <w:szCs w:val="24"/>
              </w:rPr>
            </w:pPr>
            <w:r>
              <w:rPr>
                <w:rFonts w:cstheme="minorHAnsi"/>
                <w:bCs/>
                <w:sz w:val="24"/>
                <w:szCs w:val="24"/>
              </w:rPr>
              <w:t>49</w:t>
            </w:r>
          </w:p>
        </w:tc>
        <w:tc>
          <w:tcPr>
            <w:tcW w:w="941" w:type="dxa"/>
            <w:shd w:val="clear" w:color="auto" w:fill="B4C6E7" w:themeFill="accent1" w:themeFillTint="66"/>
          </w:tcPr>
          <w:p w14:paraId="23F97B0B" w14:textId="5CEB1424" w:rsidR="00AB5450" w:rsidRPr="00C74A3E" w:rsidRDefault="00AC3FF1" w:rsidP="00D06E07">
            <w:pPr>
              <w:spacing w:line="360" w:lineRule="auto"/>
              <w:jc w:val="center"/>
              <w:rPr>
                <w:rFonts w:cstheme="minorHAnsi"/>
                <w:bCs/>
                <w:sz w:val="24"/>
                <w:szCs w:val="24"/>
              </w:rPr>
            </w:pPr>
            <w:r>
              <w:rPr>
                <w:rFonts w:cstheme="minorHAnsi"/>
                <w:bCs/>
                <w:sz w:val="24"/>
                <w:szCs w:val="24"/>
              </w:rPr>
              <w:t>4</w:t>
            </w:r>
            <w:r w:rsidR="00AB5450" w:rsidRPr="00C74A3E">
              <w:rPr>
                <w:rFonts w:cstheme="minorHAnsi"/>
                <w:bCs/>
                <w:sz w:val="24"/>
                <w:szCs w:val="24"/>
              </w:rPr>
              <w:t>7</w:t>
            </w:r>
          </w:p>
        </w:tc>
      </w:tr>
      <w:tr w:rsidR="00AB5450" w:rsidRPr="002730FA" w14:paraId="15DE6B44" w14:textId="77777777" w:rsidTr="00D06E07">
        <w:tc>
          <w:tcPr>
            <w:tcW w:w="1555" w:type="dxa"/>
            <w:shd w:val="clear" w:color="auto" w:fill="B4C6E7" w:themeFill="accent1" w:themeFillTint="66"/>
          </w:tcPr>
          <w:p w14:paraId="47E4F178" w14:textId="77777777" w:rsidR="00AB5450" w:rsidRPr="00C74A3E" w:rsidRDefault="00AB5450" w:rsidP="00D06E07">
            <w:pPr>
              <w:spacing w:line="360" w:lineRule="auto"/>
              <w:jc w:val="center"/>
              <w:rPr>
                <w:rFonts w:cstheme="minorHAnsi"/>
                <w:b/>
                <w:sz w:val="24"/>
                <w:szCs w:val="24"/>
              </w:rPr>
            </w:pPr>
          </w:p>
        </w:tc>
        <w:tc>
          <w:tcPr>
            <w:tcW w:w="1842" w:type="dxa"/>
            <w:shd w:val="clear" w:color="auto" w:fill="B4C6E7" w:themeFill="accent1" w:themeFillTint="66"/>
          </w:tcPr>
          <w:p w14:paraId="3510613C" w14:textId="77777777" w:rsidR="00AB5450" w:rsidRPr="00C74A3E" w:rsidRDefault="00AB5450" w:rsidP="00D06E07">
            <w:pPr>
              <w:spacing w:line="360" w:lineRule="auto"/>
              <w:jc w:val="center"/>
              <w:rPr>
                <w:rFonts w:cstheme="minorHAnsi"/>
                <w:bCs/>
                <w:sz w:val="24"/>
                <w:szCs w:val="24"/>
              </w:rPr>
            </w:pPr>
            <w:r w:rsidRPr="00C74A3E">
              <w:rPr>
                <w:rFonts w:cstheme="minorHAnsi"/>
                <w:bCs/>
                <w:sz w:val="24"/>
                <w:szCs w:val="24"/>
              </w:rPr>
              <w:t>XG Boost</w:t>
            </w:r>
          </w:p>
        </w:tc>
        <w:tc>
          <w:tcPr>
            <w:tcW w:w="1560" w:type="dxa"/>
            <w:shd w:val="clear" w:color="auto" w:fill="B4C6E7" w:themeFill="accent1" w:themeFillTint="66"/>
          </w:tcPr>
          <w:p w14:paraId="506F1011" w14:textId="68695075" w:rsidR="00AB5450" w:rsidRPr="00C74A3E" w:rsidRDefault="00AC3FF1" w:rsidP="00D06E07">
            <w:pPr>
              <w:spacing w:line="360" w:lineRule="auto"/>
              <w:jc w:val="center"/>
              <w:rPr>
                <w:rFonts w:cstheme="minorHAnsi"/>
                <w:bCs/>
                <w:sz w:val="24"/>
                <w:szCs w:val="24"/>
              </w:rPr>
            </w:pPr>
            <w:r>
              <w:rPr>
                <w:rFonts w:cstheme="minorHAnsi"/>
                <w:bCs/>
                <w:sz w:val="24"/>
                <w:szCs w:val="24"/>
              </w:rPr>
              <w:t>47</w:t>
            </w:r>
          </w:p>
        </w:tc>
        <w:tc>
          <w:tcPr>
            <w:tcW w:w="1559" w:type="dxa"/>
            <w:shd w:val="clear" w:color="auto" w:fill="B4C6E7" w:themeFill="accent1" w:themeFillTint="66"/>
          </w:tcPr>
          <w:p w14:paraId="4FC82AC6" w14:textId="671C0C76" w:rsidR="00AB5450" w:rsidRPr="00C74A3E" w:rsidRDefault="00B71AD3" w:rsidP="00D06E07">
            <w:pPr>
              <w:spacing w:line="360" w:lineRule="auto"/>
              <w:jc w:val="center"/>
              <w:rPr>
                <w:rFonts w:cstheme="minorHAnsi"/>
                <w:bCs/>
                <w:sz w:val="24"/>
                <w:szCs w:val="24"/>
              </w:rPr>
            </w:pPr>
            <w:r>
              <w:rPr>
                <w:rFonts w:cstheme="minorHAnsi"/>
                <w:bCs/>
                <w:sz w:val="24"/>
                <w:szCs w:val="24"/>
              </w:rPr>
              <w:t>47</w:t>
            </w:r>
          </w:p>
        </w:tc>
        <w:tc>
          <w:tcPr>
            <w:tcW w:w="1559" w:type="dxa"/>
            <w:shd w:val="clear" w:color="auto" w:fill="B4C6E7" w:themeFill="accent1" w:themeFillTint="66"/>
          </w:tcPr>
          <w:p w14:paraId="4D1DDC86" w14:textId="36B42C01" w:rsidR="00AB5450" w:rsidRPr="00C74A3E" w:rsidRDefault="00AC3FF1" w:rsidP="00D06E07">
            <w:pPr>
              <w:spacing w:line="360" w:lineRule="auto"/>
              <w:jc w:val="center"/>
              <w:rPr>
                <w:rFonts w:cstheme="minorHAnsi"/>
                <w:bCs/>
                <w:sz w:val="24"/>
                <w:szCs w:val="24"/>
              </w:rPr>
            </w:pPr>
            <w:r>
              <w:rPr>
                <w:rFonts w:cstheme="minorHAnsi"/>
                <w:bCs/>
                <w:sz w:val="24"/>
                <w:szCs w:val="24"/>
              </w:rPr>
              <w:t>49</w:t>
            </w:r>
          </w:p>
        </w:tc>
        <w:tc>
          <w:tcPr>
            <w:tcW w:w="941" w:type="dxa"/>
            <w:shd w:val="clear" w:color="auto" w:fill="B4C6E7" w:themeFill="accent1" w:themeFillTint="66"/>
          </w:tcPr>
          <w:p w14:paraId="0DA1DE6B" w14:textId="75C19CC7" w:rsidR="00AB5450" w:rsidRPr="00C74A3E" w:rsidRDefault="00AC3FF1" w:rsidP="00D06E07">
            <w:pPr>
              <w:spacing w:line="360" w:lineRule="auto"/>
              <w:jc w:val="center"/>
              <w:rPr>
                <w:rFonts w:cstheme="minorHAnsi"/>
                <w:bCs/>
                <w:sz w:val="24"/>
                <w:szCs w:val="24"/>
              </w:rPr>
            </w:pPr>
            <w:r>
              <w:rPr>
                <w:rFonts w:cstheme="minorHAnsi"/>
                <w:bCs/>
                <w:sz w:val="24"/>
                <w:szCs w:val="24"/>
              </w:rPr>
              <w:t>48</w:t>
            </w:r>
          </w:p>
        </w:tc>
      </w:tr>
      <w:tr w:rsidR="00AB5450" w:rsidRPr="002730FA" w14:paraId="1751178F" w14:textId="77777777" w:rsidTr="00D06E07">
        <w:tc>
          <w:tcPr>
            <w:tcW w:w="1555" w:type="dxa"/>
            <w:shd w:val="clear" w:color="auto" w:fill="8EAADB" w:themeFill="accent1" w:themeFillTint="99"/>
          </w:tcPr>
          <w:p w14:paraId="10C5D29E" w14:textId="77777777" w:rsidR="00AB5450" w:rsidRPr="00C74A3E" w:rsidRDefault="00AB5450" w:rsidP="00D06E07">
            <w:pPr>
              <w:spacing w:line="360" w:lineRule="auto"/>
              <w:jc w:val="center"/>
              <w:rPr>
                <w:rFonts w:cstheme="minorHAnsi"/>
                <w:b/>
                <w:sz w:val="24"/>
                <w:szCs w:val="24"/>
              </w:rPr>
            </w:pPr>
            <w:r w:rsidRPr="00C74A3E">
              <w:rPr>
                <w:rFonts w:cstheme="minorHAnsi"/>
                <w:b/>
                <w:sz w:val="24"/>
                <w:szCs w:val="24"/>
              </w:rPr>
              <w:t>Daytime</w:t>
            </w:r>
          </w:p>
        </w:tc>
        <w:tc>
          <w:tcPr>
            <w:tcW w:w="1842" w:type="dxa"/>
            <w:shd w:val="clear" w:color="auto" w:fill="8EAADB" w:themeFill="accent1" w:themeFillTint="99"/>
          </w:tcPr>
          <w:p w14:paraId="102DB2BF" w14:textId="77777777" w:rsidR="00AB5450" w:rsidRPr="00C74A3E" w:rsidRDefault="00AB5450" w:rsidP="00D06E07">
            <w:pPr>
              <w:spacing w:line="360" w:lineRule="auto"/>
              <w:jc w:val="center"/>
              <w:rPr>
                <w:rFonts w:cstheme="minorHAnsi"/>
                <w:bCs/>
                <w:sz w:val="24"/>
                <w:szCs w:val="24"/>
              </w:rPr>
            </w:pPr>
            <w:r w:rsidRPr="00C74A3E">
              <w:rPr>
                <w:rFonts w:cstheme="minorHAnsi"/>
                <w:bCs/>
                <w:sz w:val="24"/>
                <w:szCs w:val="24"/>
              </w:rPr>
              <w:t>Random Forest</w:t>
            </w:r>
          </w:p>
        </w:tc>
        <w:tc>
          <w:tcPr>
            <w:tcW w:w="1560" w:type="dxa"/>
            <w:shd w:val="clear" w:color="auto" w:fill="8EAADB" w:themeFill="accent1" w:themeFillTint="99"/>
          </w:tcPr>
          <w:p w14:paraId="442EF778" w14:textId="794C047F" w:rsidR="00AB5450" w:rsidRPr="00C74A3E" w:rsidRDefault="00B71AD3" w:rsidP="00D06E07">
            <w:pPr>
              <w:spacing w:line="360" w:lineRule="auto"/>
              <w:jc w:val="center"/>
              <w:rPr>
                <w:rFonts w:cstheme="minorHAnsi"/>
                <w:bCs/>
                <w:sz w:val="24"/>
                <w:szCs w:val="24"/>
              </w:rPr>
            </w:pPr>
            <w:r>
              <w:rPr>
                <w:rFonts w:cstheme="minorHAnsi"/>
                <w:bCs/>
                <w:sz w:val="24"/>
                <w:szCs w:val="24"/>
              </w:rPr>
              <w:t>53</w:t>
            </w:r>
          </w:p>
        </w:tc>
        <w:tc>
          <w:tcPr>
            <w:tcW w:w="1559" w:type="dxa"/>
            <w:shd w:val="clear" w:color="auto" w:fill="8EAADB" w:themeFill="accent1" w:themeFillTint="99"/>
          </w:tcPr>
          <w:p w14:paraId="58D88544" w14:textId="44ABE154" w:rsidR="00AB5450" w:rsidRPr="00C74A3E" w:rsidRDefault="00B71AD3" w:rsidP="00D06E07">
            <w:pPr>
              <w:spacing w:line="360" w:lineRule="auto"/>
              <w:jc w:val="center"/>
              <w:rPr>
                <w:rFonts w:cstheme="minorHAnsi"/>
                <w:bCs/>
                <w:sz w:val="24"/>
                <w:szCs w:val="24"/>
              </w:rPr>
            </w:pPr>
            <w:r>
              <w:rPr>
                <w:rFonts w:cstheme="minorHAnsi"/>
                <w:bCs/>
                <w:sz w:val="24"/>
                <w:szCs w:val="24"/>
              </w:rPr>
              <w:t>53</w:t>
            </w:r>
          </w:p>
        </w:tc>
        <w:tc>
          <w:tcPr>
            <w:tcW w:w="1559" w:type="dxa"/>
            <w:shd w:val="clear" w:color="auto" w:fill="8EAADB" w:themeFill="accent1" w:themeFillTint="99"/>
          </w:tcPr>
          <w:p w14:paraId="057D7745" w14:textId="115CD04C" w:rsidR="00AB5450" w:rsidRPr="00C74A3E" w:rsidRDefault="00B71AD3" w:rsidP="00D06E07">
            <w:pPr>
              <w:spacing w:line="360" w:lineRule="auto"/>
              <w:jc w:val="center"/>
              <w:rPr>
                <w:rFonts w:cstheme="minorHAnsi"/>
                <w:bCs/>
                <w:sz w:val="24"/>
                <w:szCs w:val="24"/>
              </w:rPr>
            </w:pPr>
            <w:r>
              <w:rPr>
                <w:rFonts w:cstheme="minorHAnsi"/>
                <w:bCs/>
                <w:sz w:val="24"/>
                <w:szCs w:val="24"/>
              </w:rPr>
              <w:t>53</w:t>
            </w:r>
          </w:p>
        </w:tc>
        <w:tc>
          <w:tcPr>
            <w:tcW w:w="941" w:type="dxa"/>
            <w:shd w:val="clear" w:color="auto" w:fill="8EAADB" w:themeFill="accent1" w:themeFillTint="99"/>
          </w:tcPr>
          <w:p w14:paraId="39554551" w14:textId="504CB72D" w:rsidR="00AB5450" w:rsidRPr="00C74A3E" w:rsidRDefault="00B71AD3" w:rsidP="00D06E07">
            <w:pPr>
              <w:spacing w:line="360" w:lineRule="auto"/>
              <w:jc w:val="center"/>
              <w:rPr>
                <w:rFonts w:cstheme="minorHAnsi"/>
                <w:bCs/>
                <w:sz w:val="24"/>
                <w:szCs w:val="24"/>
              </w:rPr>
            </w:pPr>
            <w:r>
              <w:rPr>
                <w:rFonts w:cstheme="minorHAnsi"/>
                <w:bCs/>
                <w:sz w:val="24"/>
                <w:szCs w:val="24"/>
              </w:rPr>
              <w:t>53</w:t>
            </w:r>
          </w:p>
        </w:tc>
      </w:tr>
      <w:tr w:rsidR="00AB5450" w:rsidRPr="002730FA" w14:paraId="28951774" w14:textId="77777777" w:rsidTr="00D06E07">
        <w:tc>
          <w:tcPr>
            <w:tcW w:w="1555" w:type="dxa"/>
            <w:shd w:val="clear" w:color="auto" w:fill="8EAADB" w:themeFill="accent1" w:themeFillTint="99"/>
          </w:tcPr>
          <w:p w14:paraId="1D018857" w14:textId="77777777" w:rsidR="00AB5450" w:rsidRPr="00C74A3E" w:rsidRDefault="00AB5450" w:rsidP="00D06E07">
            <w:pPr>
              <w:spacing w:line="360" w:lineRule="auto"/>
              <w:jc w:val="center"/>
              <w:rPr>
                <w:rFonts w:cstheme="minorHAnsi"/>
                <w:b/>
                <w:sz w:val="24"/>
                <w:szCs w:val="24"/>
              </w:rPr>
            </w:pPr>
          </w:p>
        </w:tc>
        <w:tc>
          <w:tcPr>
            <w:tcW w:w="1842" w:type="dxa"/>
            <w:shd w:val="clear" w:color="auto" w:fill="8EAADB" w:themeFill="accent1" w:themeFillTint="99"/>
          </w:tcPr>
          <w:p w14:paraId="5ED83EB5" w14:textId="77777777" w:rsidR="00AB5450" w:rsidRPr="00C74A3E" w:rsidRDefault="00AB5450" w:rsidP="00D06E07">
            <w:pPr>
              <w:spacing w:line="360" w:lineRule="auto"/>
              <w:jc w:val="center"/>
              <w:rPr>
                <w:rFonts w:cstheme="minorHAnsi"/>
                <w:bCs/>
                <w:sz w:val="24"/>
                <w:szCs w:val="24"/>
              </w:rPr>
            </w:pPr>
            <w:r w:rsidRPr="00C74A3E">
              <w:rPr>
                <w:rFonts w:cstheme="minorHAnsi"/>
                <w:bCs/>
                <w:sz w:val="24"/>
                <w:szCs w:val="24"/>
              </w:rPr>
              <w:t>Decision Tree</w:t>
            </w:r>
          </w:p>
        </w:tc>
        <w:tc>
          <w:tcPr>
            <w:tcW w:w="1560" w:type="dxa"/>
            <w:shd w:val="clear" w:color="auto" w:fill="8EAADB" w:themeFill="accent1" w:themeFillTint="99"/>
          </w:tcPr>
          <w:p w14:paraId="28EA7C13" w14:textId="2C086AFD" w:rsidR="00AB5450" w:rsidRPr="00C74A3E" w:rsidRDefault="00B71AD3" w:rsidP="00D06E07">
            <w:pPr>
              <w:spacing w:line="360" w:lineRule="auto"/>
              <w:jc w:val="center"/>
              <w:rPr>
                <w:rFonts w:cstheme="minorHAnsi"/>
                <w:bCs/>
                <w:sz w:val="24"/>
                <w:szCs w:val="24"/>
              </w:rPr>
            </w:pPr>
            <w:r>
              <w:rPr>
                <w:rFonts w:cstheme="minorHAnsi"/>
                <w:bCs/>
                <w:sz w:val="24"/>
                <w:szCs w:val="24"/>
              </w:rPr>
              <w:t>50</w:t>
            </w:r>
          </w:p>
        </w:tc>
        <w:tc>
          <w:tcPr>
            <w:tcW w:w="1559" w:type="dxa"/>
            <w:shd w:val="clear" w:color="auto" w:fill="8EAADB" w:themeFill="accent1" w:themeFillTint="99"/>
          </w:tcPr>
          <w:p w14:paraId="46A6A1F8" w14:textId="5C7DA059" w:rsidR="00AB5450" w:rsidRPr="00C74A3E" w:rsidRDefault="00B71AD3" w:rsidP="00D06E07">
            <w:pPr>
              <w:spacing w:line="360" w:lineRule="auto"/>
              <w:jc w:val="center"/>
              <w:rPr>
                <w:rFonts w:cstheme="minorHAnsi"/>
                <w:bCs/>
                <w:sz w:val="24"/>
                <w:szCs w:val="24"/>
              </w:rPr>
            </w:pPr>
            <w:r>
              <w:rPr>
                <w:rFonts w:cstheme="minorHAnsi"/>
                <w:bCs/>
                <w:sz w:val="24"/>
                <w:szCs w:val="24"/>
              </w:rPr>
              <w:t>50</w:t>
            </w:r>
          </w:p>
        </w:tc>
        <w:tc>
          <w:tcPr>
            <w:tcW w:w="1559" w:type="dxa"/>
            <w:shd w:val="clear" w:color="auto" w:fill="8EAADB" w:themeFill="accent1" w:themeFillTint="99"/>
          </w:tcPr>
          <w:p w14:paraId="01A0825C" w14:textId="43A9FD87" w:rsidR="00AB5450" w:rsidRPr="00C74A3E" w:rsidRDefault="00B71AD3" w:rsidP="00D06E07">
            <w:pPr>
              <w:spacing w:line="360" w:lineRule="auto"/>
              <w:jc w:val="center"/>
              <w:rPr>
                <w:rFonts w:cstheme="minorHAnsi"/>
                <w:bCs/>
                <w:sz w:val="24"/>
                <w:szCs w:val="24"/>
              </w:rPr>
            </w:pPr>
            <w:r>
              <w:rPr>
                <w:rFonts w:cstheme="minorHAnsi"/>
                <w:bCs/>
                <w:sz w:val="24"/>
                <w:szCs w:val="24"/>
              </w:rPr>
              <w:t>50</w:t>
            </w:r>
          </w:p>
        </w:tc>
        <w:tc>
          <w:tcPr>
            <w:tcW w:w="941" w:type="dxa"/>
            <w:shd w:val="clear" w:color="auto" w:fill="8EAADB" w:themeFill="accent1" w:themeFillTint="99"/>
          </w:tcPr>
          <w:p w14:paraId="05B5C00B" w14:textId="08C6CC69" w:rsidR="00AB5450" w:rsidRPr="00C74A3E" w:rsidRDefault="00B71AD3" w:rsidP="00D06E07">
            <w:pPr>
              <w:spacing w:line="360" w:lineRule="auto"/>
              <w:jc w:val="center"/>
              <w:rPr>
                <w:rFonts w:cstheme="minorHAnsi"/>
                <w:bCs/>
                <w:sz w:val="24"/>
                <w:szCs w:val="24"/>
              </w:rPr>
            </w:pPr>
            <w:r>
              <w:rPr>
                <w:rFonts w:cstheme="minorHAnsi"/>
                <w:bCs/>
                <w:sz w:val="24"/>
                <w:szCs w:val="24"/>
              </w:rPr>
              <w:t>50</w:t>
            </w:r>
          </w:p>
        </w:tc>
      </w:tr>
      <w:tr w:rsidR="00AB5450" w:rsidRPr="002730FA" w14:paraId="0EDD8940" w14:textId="77777777" w:rsidTr="00D06E07">
        <w:tc>
          <w:tcPr>
            <w:tcW w:w="1555" w:type="dxa"/>
            <w:shd w:val="clear" w:color="auto" w:fill="8EAADB" w:themeFill="accent1" w:themeFillTint="99"/>
          </w:tcPr>
          <w:p w14:paraId="7AB1779D" w14:textId="77777777" w:rsidR="00AB5450" w:rsidRPr="00C74A3E" w:rsidRDefault="00AB5450" w:rsidP="00D06E07">
            <w:pPr>
              <w:spacing w:line="360" w:lineRule="auto"/>
              <w:jc w:val="center"/>
              <w:rPr>
                <w:rFonts w:cstheme="minorHAnsi"/>
                <w:b/>
                <w:sz w:val="24"/>
                <w:szCs w:val="24"/>
              </w:rPr>
            </w:pPr>
          </w:p>
        </w:tc>
        <w:tc>
          <w:tcPr>
            <w:tcW w:w="1842" w:type="dxa"/>
            <w:shd w:val="clear" w:color="auto" w:fill="8EAADB" w:themeFill="accent1" w:themeFillTint="99"/>
          </w:tcPr>
          <w:p w14:paraId="0546C4FA" w14:textId="77777777" w:rsidR="00AB5450" w:rsidRPr="00C74A3E" w:rsidRDefault="00AB5450" w:rsidP="00D06E07">
            <w:pPr>
              <w:spacing w:line="360" w:lineRule="auto"/>
              <w:jc w:val="center"/>
              <w:rPr>
                <w:rFonts w:cstheme="minorHAnsi"/>
                <w:bCs/>
                <w:sz w:val="24"/>
                <w:szCs w:val="24"/>
              </w:rPr>
            </w:pPr>
            <w:r w:rsidRPr="00C74A3E">
              <w:rPr>
                <w:rFonts w:cstheme="minorHAnsi"/>
                <w:bCs/>
                <w:sz w:val="24"/>
                <w:szCs w:val="24"/>
              </w:rPr>
              <w:t>XG Boost</w:t>
            </w:r>
          </w:p>
        </w:tc>
        <w:tc>
          <w:tcPr>
            <w:tcW w:w="1560" w:type="dxa"/>
            <w:shd w:val="clear" w:color="auto" w:fill="8EAADB" w:themeFill="accent1" w:themeFillTint="99"/>
          </w:tcPr>
          <w:p w14:paraId="06FF5B27" w14:textId="525D0EED" w:rsidR="00AB5450" w:rsidRPr="00C74A3E" w:rsidRDefault="00C70953" w:rsidP="00D06E07">
            <w:pPr>
              <w:spacing w:line="360" w:lineRule="auto"/>
              <w:jc w:val="center"/>
              <w:rPr>
                <w:rFonts w:cstheme="minorHAnsi"/>
                <w:bCs/>
                <w:sz w:val="24"/>
                <w:szCs w:val="24"/>
              </w:rPr>
            </w:pPr>
            <w:r>
              <w:rPr>
                <w:rFonts w:cstheme="minorHAnsi"/>
                <w:bCs/>
                <w:sz w:val="24"/>
                <w:szCs w:val="24"/>
              </w:rPr>
              <w:t>50</w:t>
            </w:r>
          </w:p>
        </w:tc>
        <w:tc>
          <w:tcPr>
            <w:tcW w:w="1559" w:type="dxa"/>
            <w:shd w:val="clear" w:color="auto" w:fill="8EAADB" w:themeFill="accent1" w:themeFillTint="99"/>
          </w:tcPr>
          <w:p w14:paraId="0D58A0B7" w14:textId="7D45181E" w:rsidR="00AB5450" w:rsidRPr="00C74A3E" w:rsidRDefault="00C70953" w:rsidP="00D06E07">
            <w:pPr>
              <w:spacing w:line="360" w:lineRule="auto"/>
              <w:jc w:val="center"/>
              <w:rPr>
                <w:rFonts w:cstheme="minorHAnsi"/>
                <w:bCs/>
                <w:sz w:val="24"/>
                <w:szCs w:val="24"/>
              </w:rPr>
            </w:pPr>
            <w:r>
              <w:rPr>
                <w:rFonts w:cstheme="minorHAnsi"/>
                <w:bCs/>
                <w:sz w:val="24"/>
                <w:szCs w:val="24"/>
              </w:rPr>
              <w:t>50</w:t>
            </w:r>
          </w:p>
        </w:tc>
        <w:tc>
          <w:tcPr>
            <w:tcW w:w="1559" w:type="dxa"/>
            <w:shd w:val="clear" w:color="auto" w:fill="8EAADB" w:themeFill="accent1" w:themeFillTint="99"/>
          </w:tcPr>
          <w:p w14:paraId="1C1A5324" w14:textId="26DA9A0F" w:rsidR="00AB5450" w:rsidRPr="00C74A3E" w:rsidRDefault="00C70953" w:rsidP="00D06E07">
            <w:pPr>
              <w:spacing w:line="360" w:lineRule="auto"/>
              <w:jc w:val="center"/>
              <w:rPr>
                <w:rFonts w:cstheme="minorHAnsi"/>
                <w:bCs/>
                <w:sz w:val="24"/>
                <w:szCs w:val="24"/>
              </w:rPr>
            </w:pPr>
            <w:r>
              <w:rPr>
                <w:rFonts w:cstheme="minorHAnsi"/>
                <w:bCs/>
                <w:sz w:val="24"/>
                <w:szCs w:val="24"/>
              </w:rPr>
              <w:t>50</w:t>
            </w:r>
          </w:p>
        </w:tc>
        <w:tc>
          <w:tcPr>
            <w:tcW w:w="941" w:type="dxa"/>
            <w:shd w:val="clear" w:color="auto" w:fill="8EAADB" w:themeFill="accent1" w:themeFillTint="99"/>
          </w:tcPr>
          <w:p w14:paraId="38F44A92" w14:textId="28BE5679" w:rsidR="00AB5450" w:rsidRPr="00C74A3E" w:rsidRDefault="00C70953" w:rsidP="00D06E07">
            <w:pPr>
              <w:spacing w:line="360" w:lineRule="auto"/>
              <w:jc w:val="center"/>
              <w:rPr>
                <w:rFonts w:cstheme="minorHAnsi"/>
                <w:bCs/>
                <w:sz w:val="24"/>
                <w:szCs w:val="24"/>
              </w:rPr>
            </w:pPr>
            <w:r>
              <w:rPr>
                <w:rFonts w:cstheme="minorHAnsi"/>
                <w:bCs/>
                <w:sz w:val="24"/>
                <w:szCs w:val="24"/>
              </w:rPr>
              <w:t>50</w:t>
            </w:r>
          </w:p>
        </w:tc>
      </w:tr>
      <w:tr w:rsidR="00AB5450" w:rsidRPr="002730FA" w14:paraId="1CFC8103" w14:textId="77777777" w:rsidTr="00D06E07">
        <w:tc>
          <w:tcPr>
            <w:tcW w:w="1555" w:type="dxa"/>
            <w:shd w:val="clear" w:color="auto" w:fill="B4C6E7" w:themeFill="accent1" w:themeFillTint="66"/>
          </w:tcPr>
          <w:p w14:paraId="63E7174B" w14:textId="77777777" w:rsidR="00AB5450" w:rsidRPr="00C74A3E" w:rsidRDefault="00AB5450" w:rsidP="00D06E07">
            <w:pPr>
              <w:spacing w:line="360" w:lineRule="auto"/>
              <w:jc w:val="center"/>
              <w:rPr>
                <w:rFonts w:cstheme="minorHAnsi"/>
                <w:b/>
                <w:sz w:val="24"/>
                <w:szCs w:val="24"/>
              </w:rPr>
            </w:pPr>
            <w:r w:rsidRPr="00C74A3E">
              <w:rPr>
                <w:rFonts w:cstheme="minorHAnsi"/>
                <w:b/>
                <w:sz w:val="24"/>
                <w:szCs w:val="24"/>
              </w:rPr>
              <w:t>Night-time</w:t>
            </w:r>
          </w:p>
        </w:tc>
        <w:tc>
          <w:tcPr>
            <w:tcW w:w="1842" w:type="dxa"/>
            <w:shd w:val="clear" w:color="auto" w:fill="B4C6E7" w:themeFill="accent1" w:themeFillTint="66"/>
          </w:tcPr>
          <w:p w14:paraId="3375772E" w14:textId="77777777" w:rsidR="00AB5450" w:rsidRPr="00C74A3E" w:rsidRDefault="00AB5450" w:rsidP="00D06E07">
            <w:pPr>
              <w:spacing w:line="360" w:lineRule="auto"/>
              <w:jc w:val="center"/>
              <w:rPr>
                <w:rFonts w:cstheme="minorHAnsi"/>
                <w:bCs/>
                <w:sz w:val="24"/>
                <w:szCs w:val="24"/>
              </w:rPr>
            </w:pPr>
            <w:r w:rsidRPr="00C74A3E">
              <w:rPr>
                <w:rFonts w:cstheme="minorHAnsi"/>
                <w:bCs/>
                <w:sz w:val="24"/>
                <w:szCs w:val="24"/>
              </w:rPr>
              <w:t>Random Forest</w:t>
            </w:r>
          </w:p>
        </w:tc>
        <w:tc>
          <w:tcPr>
            <w:tcW w:w="1560" w:type="dxa"/>
            <w:shd w:val="clear" w:color="auto" w:fill="B4C6E7" w:themeFill="accent1" w:themeFillTint="66"/>
          </w:tcPr>
          <w:p w14:paraId="3C69FEDF" w14:textId="314383D9" w:rsidR="00AB5450" w:rsidRPr="00C74A3E" w:rsidRDefault="00C70953" w:rsidP="00D06E07">
            <w:pPr>
              <w:spacing w:line="360" w:lineRule="auto"/>
              <w:jc w:val="center"/>
              <w:rPr>
                <w:rFonts w:cstheme="minorHAnsi"/>
                <w:bCs/>
                <w:sz w:val="24"/>
                <w:szCs w:val="24"/>
              </w:rPr>
            </w:pPr>
            <w:r>
              <w:rPr>
                <w:rFonts w:cstheme="minorHAnsi"/>
                <w:bCs/>
                <w:sz w:val="24"/>
                <w:szCs w:val="24"/>
              </w:rPr>
              <w:t>55</w:t>
            </w:r>
          </w:p>
        </w:tc>
        <w:tc>
          <w:tcPr>
            <w:tcW w:w="1559" w:type="dxa"/>
            <w:shd w:val="clear" w:color="auto" w:fill="B4C6E7" w:themeFill="accent1" w:themeFillTint="66"/>
          </w:tcPr>
          <w:p w14:paraId="49637EB6" w14:textId="22B8F107" w:rsidR="00AB5450" w:rsidRPr="00C74A3E" w:rsidRDefault="00E939BD" w:rsidP="00D06E07">
            <w:pPr>
              <w:spacing w:line="360" w:lineRule="auto"/>
              <w:jc w:val="center"/>
              <w:rPr>
                <w:rFonts w:cstheme="minorHAnsi"/>
                <w:bCs/>
                <w:sz w:val="24"/>
                <w:szCs w:val="24"/>
              </w:rPr>
            </w:pPr>
            <w:r>
              <w:rPr>
                <w:rFonts w:cstheme="minorHAnsi"/>
                <w:bCs/>
                <w:sz w:val="24"/>
                <w:szCs w:val="24"/>
              </w:rPr>
              <w:t>55</w:t>
            </w:r>
          </w:p>
        </w:tc>
        <w:tc>
          <w:tcPr>
            <w:tcW w:w="1559" w:type="dxa"/>
            <w:shd w:val="clear" w:color="auto" w:fill="B4C6E7" w:themeFill="accent1" w:themeFillTint="66"/>
          </w:tcPr>
          <w:p w14:paraId="0900F3D2" w14:textId="55F4E243" w:rsidR="00AB5450" w:rsidRPr="00C74A3E" w:rsidRDefault="00E939BD" w:rsidP="00D06E07">
            <w:pPr>
              <w:spacing w:line="360" w:lineRule="auto"/>
              <w:jc w:val="center"/>
              <w:rPr>
                <w:rFonts w:cstheme="minorHAnsi"/>
                <w:bCs/>
                <w:sz w:val="24"/>
                <w:szCs w:val="24"/>
              </w:rPr>
            </w:pPr>
            <w:r>
              <w:rPr>
                <w:rFonts w:cstheme="minorHAnsi"/>
                <w:bCs/>
                <w:sz w:val="24"/>
                <w:szCs w:val="24"/>
              </w:rPr>
              <w:t>56</w:t>
            </w:r>
          </w:p>
        </w:tc>
        <w:tc>
          <w:tcPr>
            <w:tcW w:w="941" w:type="dxa"/>
            <w:shd w:val="clear" w:color="auto" w:fill="B4C6E7" w:themeFill="accent1" w:themeFillTint="66"/>
          </w:tcPr>
          <w:p w14:paraId="049681C1" w14:textId="4BF9C168" w:rsidR="00AB5450" w:rsidRPr="00C74A3E" w:rsidRDefault="002668B3" w:rsidP="00D06E07">
            <w:pPr>
              <w:spacing w:line="360" w:lineRule="auto"/>
              <w:jc w:val="center"/>
              <w:rPr>
                <w:rFonts w:cstheme="minorHAnsi"/>
                <w:bCs/>
                <w:sz w:val="24"/>
                <w:szCs w:val="24"/>
              </w:rPr>
            </w:pPr>
            <w:r>
              <w:rPr>
                <w:rFonts w:cstheme="minorHAnsi"/>
                <w:bCs/>
                <w:sz w:val="24"/>
                <w:szCs w:val="24"/>
              </w:rPr>
              <w:t>56</w:t>
            </w:r>
          </w:p>
        </w:tc>
      </w:tr>
      <w:tr w:rsidR="00AB5450" w:rsidRPr="002730FA" w14:paraId="6C38B920" w14:textId="77777777" w:rsidTr="00D06E07">
        <w:tc>
          <w:tcPr>
            <w:tcW w:w="1555" w:type="dxa"/>
            <w:shd w:val="clear" w:color="auto" w:fill="B4C6E7" w:themeFill="accent1" w:themeFillTint="66"/>
          </w:tcPr>
          <w:p w14:paraId="1DEE16E6" w14:textId="77777777" w:rsidR="00AB5450" w:rsidRPr="00C74A3E" w:rsidRDefault="00AB5450" w:rsidP="00D06E07">
            <w:pPr>
              <w:spacing w:line="360" w:lineRule="auto"/>
              <w:jc w:val="center"/>
              <w:rPr>
                <w:rFonts w:cstheme="minorHAnsi"/>
                <w:b/>
                <w:sz w:val="24"/>
                <w:szCs w:val="24"/>
              </w:rPr>
            </w:pPr>
          </w:p>
        </w:tc>
        <w:tc>
          <w:tcPr>
            <w:tcW w:w="1842" w:type="dxa"/>
            <w:shd w:val="clear" w:color="auto" w:fill="B4C6E7" w:themeFill="accent1" w:themeFillTint="66"/>
          </w:tcPr>
          <w:p w14:paraId="51F141FB" w14:textId="77777777" w:rsidR="00AB5450" w:rsidRPr="00C74A3E" w:rsidRDefault="00AB5450" w:rsidP="00D06E07">
            <w:pPr>
              <w:spacing w:line="360" w:lineRule="auto"/>
              <w:jc w:val="center"/>
              <w:rPr>
                <w:rFonts w:cstheme="minorHAnsi"/>
                <w:bCs/>
                <w:sz w:val="24"/>
                <w:szCs w:val="24"/>
              </w:rPr>
            </w:pPr>
            <w:r w:rsidRPr="00C74A3E">
              <w:rPr>
                <w:rFonts w:cstheme="minorHAnsi"/>
                <w:bCs/>
                <w:sz w:val="24"/>
                <w:szCs w:val="24"/>
              </w:rPr>
              <w:t>Decision Tree</w:t>
            </w:r>
          </w:p>
        </w:tc>
        <w:tc>
          <w:tcPr>
            <w:tcW w:w="1560" w:type="dxa"/>
            <w:shd w:val="clear" w:color="auto" w:fill="B4C6E7" w:themeFill="accent1" w:themeFillTint="66"/>
          </w:tcPr>
          <w:p w14:paraId="2F7D1E84" w14:textId="441CBBB4" w:rsidR="00AB5450" w:rsidRPr="00C74A3E" w:rsidRDefault="006E6BEE" w:rsidP="00D06E07">
            <w:pPr>
              <w:spacing w:line="360" w:lineRule="auto"/>
              <w:jc w:val="center"/>
              <w:rPr>
                <w:rFonts w:cstheme="minorHAnsi"/>
                <w:bCs/>
                <w:sz w:val="24"/>
                <w:szCs w:val="24"/>
              </w:rPr>
            </w:pPr>
            <w:r>
              <w:rPr>
                <w:rFonts w:cstheme="minorHAnsi"/>
                <w:bCs/>
                <w:sz w:val="24"/>
                <w:szCs w:val="24"/>
              </w:rPr>
              <w:t>52</w:t>
            </w:r>
          </w:p>
        </w:tc>
        <w:tc>
          <w:tcPr>
            <w:tcW w:w="1559" w:type="dxa"/>
            <w:shd w:val="clear" w:color="auto" w:fill="B4C6E7" w:themeFill="accent1" w:themeFillTint="66"/>
          </w:tcPr>
          <w:p w14:paraId="6E0869BE" w14:textId="24CE6391" w:rsidR="00AB5450" w:rsidRPr="00C74A3E" w:rsidRDefault="006E6BEE" w:rsidP="00D06E07">
            <w:pPr>
              <w:spacing w:line="360" w:lineRule="auto"/>
              <w:jc w:val="center"/>
              <w:rPr>
                <w:rFonts w:cstheme="minorHAnsi"/>
                <w:bCs/>
                <w:sz w:val="24"/>
                <w:szCs w:val="24"/>
              </w:rPr>
            </w:pPr>
            <w:r>
              <w:rPr>
                <w:rFonts w:cstheme="minorHAnsi"/>
                <w:bCs/>
                <w:sz w:val="24"/>
                <w:szCs w:val="24"/>
              </w:rPr>
              <w:t>52</w:t>
            </w:r>
          </w:p>
        </w:tc>
        <w:tc>
          <w:tcPr>
            <w:tcW w:w="1559" w:type="dxa"/>
            <w:shd w:val="clear" w:color="auto" w:fill="B4C6E7" w:themeFill="accent1" w:themeFillTint="66"/>
          </w:tcPr>
          <w:p w14:paraId="53CD9C47" w14:textId="14FEC0D5" w:rsidR="00AB5450" w:rsidRPr="00C74A3E" w:rsidRDefault="006E6BEE" w:rsidP="00D06E07">
            <w:pPr>
              <w:spacing w:line="360" w:lineRule="auto"/>
              <w:jc w:val="center"/>
              <w:rPr>
                <w:rFonts w:cstheme="minorHAnsi"/>
                <w:bCs/>
                <w:sz w:val="24"/>
                <w:szCs w:val="24"/>
              </w:rPr>
            </w:pPr>
            <w:r>
              <w:rPr>
                <w:rFonts w:cstheme="minorHAnsi"/>
                <w:bCs/>
                <w:sz w:val="24"/>
                <w:szCs w:val="24"/>
              </w:rPr>
              <w:t>54</w:t>
            </w:r>
          </w:p>
        </w:tc>
        <w:tc>
          <w:tcPr>
            <w:tcW w:w="941" w:type="dxa"/>
            <w:shd w:val="clear" w:color="auto" w:fill="B4C6E7" w:themeFill="accent1" w:themeFillTint="66"/>
          </w:tcPr>
          <w:p w14:paraId="11F12C2F" w14:textId="60765B39" w:rsidR="00AB5450" w:rsidRPr="00C74A3E" w:rsidRDefault="006E6BEE" w:rsidP="00D06E07">
            <w:pPr>
              <w:spacing w:line="360" w:lineRule="auto"/>
              <w:jc w:val="center"/>
              <w:rPr>
                <w:rFonts w:cstheme="minorHAnsi"/>
                <w:bCs/>
                <w:sz w:val="24"/>
                <w:szCs w:val="24"/>
              </w:rPr>
            </w:pPr>
            <w:r>
              <w:rPr>
                <w:rFonts w:cstheme="minorHAnsi"/>
                <w:bCs/>
                <w:sz w:val="24"/>
                <w:szCs w:val="24"/>
              </w:rPr>
              <w:t>53</w:t>
            </w:r>
          </w:p>
        </w:tc>
      </w:tr>
      <w:tr w:rsidR="00AB5450" w:rsidRPr="002730FA" w14:paraId="547E0BD2" w14:textId="77777777" w:rsidTr="00D06E07">
        <w:tc>
          <w:tcPr>
            <w:tcW w:w="1555" w:type="dxa"/>
            <w:shd w:val="clear" w:color="auto" w:fill="B4C6E7" w:themeFill="accent1" w:themeFillTint="66"/>
          </w:tcPr>
          <w:p w14:paraId="5722E75A" w14:textId="77777777" w:rsidR="00AB5450" w:rsidRPr="00C74A3E" w:rsidRDefault="00AB5450" w:rsidP="00D06E07">
            <w:pPr>
              <w:spacing w:line="360" w:lineRule="auto"/>
              <w:jc w:val="center"/>
              <w:rPr>
                <w:rFonts w:cstheme="minorHAnsi"/>
                <w:b/>
                <w:sz w:val="24"/>
                <w:szCs w:val="24"/>
              </w:rPr>
            </w:pPr>
          </w:p>
        </w:tc>
        <w:tc>
          <w:tcPr>
            <w:tcW w:w="1842" w:type="dxa"/>
            <w:shd w:val="clear" w:color="auto" w:fill="B4C6E7" w:themeFill="accent1" w:themeFillTint="66"/>
          </w:tcPr>
          <w:p w14:paraId="711242BB" w14:textId="77777777" w:rsidR="00AB5450" w:rsidRPr="00C74A3E" w:rsidRDefault="00AB5450" w:rsidP="00D06E07">
            <w:pPr>
              <w:spacing w:line="360" w:lineRule="auto"/>
              <w:jc w:val="center"/>
              <w:rPr>
                <w:rFonts w:cstheme="minorHAnsi"/>
                <w:bCs/>
                <w:sz w:val="24"/>
                <w:szCs w:val="24"/>
              </w:rPr>
            </w:pPr>
            <w:r w:rsidRPr="00C74A3E">
              <w:rPr>
                <w:rFonts w:cstheme="minorHAnsi"/>
                <w:bCs/>
                <w:sz w:val="24"/>
                <w:szCs w:val="24"/>
              </w:rPr>
              <w:t>XG Boost</w:t>
            </w:r>
          </w:p>
        </w:tc>
        <w:tc>
          <w:tcPr>
            <w:tcW w:w="1560" w:type="dxa"/>
            <w:shd w:val="clear" w:color="auto" w:fill="B4C6E7" w:themeFill="accent1" w:themeFillTint="66"/>
          </w:tcPr>
          <w:p w14:paraId="6496F45F" w14:textId="46B36572" w:rsidR="00AB5450" w:rsidRPr="00C74A3E" w:rsidRDefault="006E6BEE" w:rsidP="00D06E07">
            <w:pPr>
              <w:spacing w:line="360" w:lineRule="auto"/>
              <w:jc w:val="center"/>
              <w:rPr>
                <w:rFonts w:cstheme="minorHAnsi"/>
                <w:bCs/>
                <w:sz w:val="24"/>
                <w:szCs w:val="24"/>
              </w:rPr>
            </w:pPr>
            <w:r>
              <w:rPr>
                <w:rFonts w:cstheme="minorHAnsi"/>
                <w:bCs/>
                <w:sz w:val="24"/>
                <w:szCs w:val="24"/>
              </w:rPr>
              <w:t>53</w:t>
            </w:r>
          </w:p>
        </w:tc>
        <w:tc>
          <w:tcPr>
            <w:tcW w:w="1559" w:type="dxa"/>
            <w:shd w:val="clear" w:color="auto" w:fill="B4C6E7" w:themeFill="accent1" w:themeFillTint="66"/>
          </w:tcPr>
          <w:p w14:paraId="0E29C4D8" w14:textId="2410E460" w:rsidR="00AB5450" w:rsidRPr="00C74A3E" w:rsidRDefault="00402359" w:rsidP="00D06E07">
            <w:pPr>
              <w:spacing w:line="360" w:lineRule="auto"/>
              <w:jc w:val="center"/>
              <w:rPr>
                <w:rFonts w:cstheme="minorHAnsi"/>
                <w:bCs/>
                <w:sz w:val="24"/>
                <w:szCs w:val="24"/>
              </w:rPr>
            </w:pPr>
            <w:r>
              <w:rPr>
                <w:rFonts w:cstheme="minorHAnsi"/>
                <w:bCs/>
                <w:sz w:val="24"/>
                <w:szCs w:val="24"/>
              </w:rPr>
              <w:t>53</w:t>
            </w:r>
          </w:p>
        </w:tc>
        <w:tc>
          <w:tcPr>
            <w:tcW w:w="1559" w:type="dxa"/>
            <w:shd w:val="clear" w:color="auto" w:fill="B4C6E7" w:themeFill="accent1" w:themeFillTint="66"/>
          </w:tcPr>
          <w:p w14:paraId="73714E42" w14:textId="4368A08E" w:rsidR="00AB5450" w:rsidRPr="00C74A3E" w:rsidRDefault="006E6BEE" w:rsidP="00D06E07">
            <w:pPr>
              <w:spacing w:line="360" w:lineRule="auto"/>
              <w:jc w:val="center"/>
              <w:rPr>
                <w:rFonts w:cstheme="minorHAnsi"/>
                <w:bCs/>
                <w:sz w:val="24"/>
                <w:szCs w:val="24"/>
              </w:rPr>
            </w:pPr>
            <w:r>
              <w:rPr>
                <w:rFonts w:cstheme="minorHAnsi"/>
                <w:bCs/>
                <w:sz w:val="24"/>
                <w:szCs w:val="24"/>
              </w:rPr>
              <w:t>54</w:t>
            </w:r>
          </w:p>
        </w:tc>
        <w:tc>
          <w:tcPr>
            <w:tcW w:w="941" w:type="dxa"/>
            <w:shd w:val="clear" w:color="auto" w:fill="B4C6E7" w:themeFill="accent1" w:themeFillTint="66"/>
          </w:tcPr>
          <w:p w14:paraId="5CD4383B" w14:textId="79A676F3" w:rsidR="00AB5450" w:rsidRPr="00C74A3E" w:rsidRDefault="00402359" w:rsidP="00D06E07">
            <w:pPr>
              <w:spacing w:line="360" w:lineRule="auto"/>
              <w:jc w:val="center"/>
              <w:rPr>
                <w:rFonts w:cstheme="minorHAnsi"/>
                <w:bCs/>
                <w:sz w:val="24"/>
                <w:szCs w:val="24"/>
              </w:rPr>
            </w:pPr>
            <w:r>
              <w:rPr>
                <w:rFonts w:cstheme="minorHAnsi"/>
                <w:bCs/>
                <w:sz w:val="24"/>
                <w:szCs w:val="24"/>
              </w:rPr>
              <w:t>53</w:t>
            </w:r>
          </w:p>
        </w:tc>
      </w:tr>
      <w:tr w:rsidR="00AB5450" w:rsidRPr="002730FA" w14:paraId="72BCAFC8" w14:textId="77777777" w:rsidTr="00D06E07">
        <w:tc>
          <w:tcPr>
            <w:tcW w:w="1555" w:type="dxa"/>
            <w:shd w:val="clear" w:color="auto" w:fill="D9E2F3" w:themeFill="accent1" w:themeFillTint="33"/>
          </w:tcPr>
          <w:p w14:paraId="02984FB5" w14:textId="77777777" w:rsidR="00AB5450" w:rsidRPr="002730FA" w:rsidRDefault="00AB5450" w:rsidP="00D06E07">
            <w:pPr>
              <w:spacing w:line="360" w:lineRule="auto"/>
              <w:jc w:val="center"/>
              <w:rPr>
                <w:rFonts w:cstheme="minorHAnsi"/>
                <w:b/>
                <w:sz w:val="18"/>
                <w:szCs w:val="18"/>
              </w:rPr>
            </w:pPr>
            <w:r w:rsidRPr="00C74A3E">
              <w:rPr>
                <w:rFonts w:cstheme="minorHAnsi"/>
                <w:b/>
                <w:sz w:val="24"/>
                <w:szCs w:val="24"/>
              </w:rPr>
              <w:t>24 H</w:t>
            </w:r>
            <w:r>
              <w:rPr>
                <w:rFonts w:cstheme="minorHAnsi"/>
                <w:b/>
                <w:sz w:val="24"/>
                <w:szCs w:val="24"/>
              </w:rPr>
              <w:t>ou</w:t>
            </w:r>
            <w:r w:rsidRPr="00C74A3E">
              <w:rPr>
                <w:rFonts w:cstheme="minorHAnsi"/>
                <w:b/>
                <w:sz w:val="24"/>
                <w:szCs w:val="24"/>
              </w:rPr>
              <w:t>r</w:t>
            </w:r>
          </w:p>
        </w:tc>
        <w:tc>
          <w:tcPr>
            <w:tcW w:w="1842" w:type="dxa"/>
            <w:shd w:val="clear" w:color="auto" w:fill="D9E2F3" w:themeFill="accent1" w:themeFillTint="33"/>
          </w:tcPr>
          <w:p w14:paraId="2836931E" w14:textId="674D783C" w:rsidR="00AB5450" w:rsidRPr="00C74A3E" w:rsidRDefault="00AB5450" w:rsidP="00D06E07">
            <w:pPr>
              <w:spacing w:line="360" w:lineRule="auto"/>
              <w:jc w:val="center"/>
              <w:rPr>
                <w:rFonts w:cstheme="minorHAnsi"/>
                <w:bCs/>
                <w:sz w:val="24"/>
                <w:szCs w:val="24"/>
              </w:rPr>
            </w:pPr>
            <w:r w:rsidRPr="00C74A3E">
              <w:rPr>
                <w:rFonts w:cstheme="minorHAnsi"/>
                <w:bCs/>
                <w:sz w:val="24"/>
                <w:szCs w:val="24"/>
              </w:rPr>
              <w:t xml:space="preserve">Random Forest </w:t>
            </w:r>
          </w:p>
        </w:tc>
        <w:tc>
          <w:tcPr>
            <w:tcW w:w="1560" w:type="dxa"/>
            <w:shd w:val="clear" w:color="auto" w:fill="D9E2F3" w:themeFill="accent1" w:themeFillTint="33"/>
          </w:tcPr>
          <w:p w14:paraId="50B6C0DD" w14:textId="51C87C76" w:rsidR="00AB5450" w:rsidRPr="00C74A3E" w:rsidRDefault="00402359" w:rsidP="00D06E07">
            <w:pPr>
              <w:spacing w:line="360" w:lineRule="auto"/>
              <w:jc w:val="center"/>
              <w:rPr>
                <w:rFonts w:cstheme="minorHAnsi"/>
                <w:bCs/>
                <w:sz w:val="24"/>
                <w:szCs w:val="24"/>
              </w:rPr>
            </w:pPr>
            <w:r>
              <w:rPr>
                <w:rFonts w:cstheme="minorHAnsi"/>
                <w:bCs/>
                <w:sz w:val="24"/>
                <w:szCs w:val="24"/>
              </w:rPr>
              <w:t>53</w:t>
            </w:r>
          </w:p>
        </w:tc>
        <w:tc>
          <w:tcPr>
            <w:tcW w:w="1559" w:type="dxa"/>
            <w:shd w:val="clear" w:color="auto" w:fill="D9E2F3" w:themeFill="accent1" w:themeFillTint="33"/>
          </w:tcPr>
          <w:p w14:paraId="0E11BC66" w14:textId="2276BE42" w:rsidR="00AB5450" w:rsidRPr="00C74A3E" w:rsidRDefault="00F4195C" w:rsidP="00D06E07">
            <w:pPr>
              <w:spacing w:line="360" w:lineRule="auto"/>
              <w:jc w:val="center"/>
              <w:rPr>
                <w:rFonts w:cstheme="minorHAnsi"/>
                <w:bCs/>
                <w:sz w:val="24"/>
                <w:szCs w:val="24"/>
              </w:rPr>
            </w:pPr>
            <w:r>
              <w:rPr>
                <w:rFonts w:cstheme="minorHAnsi"/>
                <w:bCs/>
                <w:sz w:val="24"/>
                <w:szCs w:val="24"/>
              </w:rPr>
              <w:t>53</w:t>
            </w:r>
          </w:p>
        </w:tc>
        <w:tc>
          <w:tcPr>
            <w:tcW w:w="1559" w:type="dxa"/>
            <w:shd w:val="clear" w:color="auto" w:fill="D9E2F3" w:themeFill="accent1" w:themeFillTint="33"/>
          </w:tcPr>
          <w:p w14:paraId="59754DED" w14:textId="331AC25A" w:rsidR="00AB5450" w:rsidRPr="00C74A3E" w:rsidRDefault="00F4195C" w:rsidP="00D06E07">
            <w:pPr>
              <w:spacing w:line="360" w:lineRule="auto"/>
              <w:jc w:val="center"/>
              <w:rPr>
                <w:rFonts w:cstheme="minorHAnsi"/>
                <w:bCs/>
                <w:sz w:val="24"/>
                <w:szCs w:val="24"/>
              </w:rPr>
            </w:pPr>
            <w:r>
              <w:rPr>
                <w:rFonts w:cstheme="minorHAnsi"/>
                <w:bCs/>
                <w:sz w:val="24"/>
                <w:szCs w:val="24"/>
              </w:rPr>
              <w:t>54</w:t>
            </w:r>
          </w:p>
        </w:tc>
        <w:tc>
          <w:tcPr>
            <w:tcW w:w="941" w:type="dxa"/>
            <w:shd w:val="clear" w:color="auto" w:fill="D9E2F3" w:themeFill="accent1" w:themeFillTint="33"/>
          </w:tcPr>
          <w:p w14:paraId="043B51C5" w14:textId="178869BF" w:rsidR="00AB5450" w:rsidRPr="00C74A3E" w:rsidRDefault="00F4195C" w:rsidP="00D06E07">
            <w:pPr>
              <w:spacing w:line="360" w:lineRule="auto"/>
              <w:jc w:val="center"/>
              <w:rPr>
                <w:rFonts w:cstheme="minorHAnsi"/>
                <w:bCs/>
                <w:sz w:val="24"/>
                <w:szCs w:val="24"/>
              </w:rPr>
            </w:pPr>
            <w:r>
              <w:rPr>
                <w:rFonts w:cstheme="minorHAnsi"/>
                <w:bCs/>
                <w:sz w:val="24"/>
                <w:szCs w:val="24"/>
              </w:rPr>
              <w:t>53</w:t>
            </w:r>
          </w:p>
        </w:tc>
      </w:tr>
      <w:tr w:rsidR="00AB5450" w:rsidRPr="002730FA" w14:paraId="62D4CD86" w14:textId="77777777" w:rsidTr="00D06E07">
        <w:tc>
          <w:tcPr>
            <w:tcW w:w="1555" w:type="dxa"/>
            <w:shd w:val="clear" w:color="auto" w:fill="D9E2F3" w:themeFill="accent1" w:themeFillTint="33"/>
          </w:tcPr>
          <w:p w14:paraId="4BB074DB" w14:textId="77777777" w:rsidR="00AB5450" w:rsidRPr="002730FA" w:rsidRDefault="00AB5450" w:rsidP="00D06E07">
            <w:pPr>
              <w:spacing w:line="360" w:lineRule="auto"/>
              <w:jc w:val="center"/>
              <w:rPr>
                <w:rFonts w:cstheme="minorHAnsi"/>
                <w:b/>
                <w:sz w:val="18"/>
                <w:szCs w:val="18"/>
              </w:rPr>
            </w:pPr>
          </w:p>
        </w:tc>
        <w:tc>
          <w:tcPr>
            <w:tcW w:w="1842" w:type="dxa"/>
            <w:shd w:val="clear" w:color="auto" w:fill="D9E2F3" w:themeFill="accent1" w:themeFillTint="33"/>
          </w:tcPr>
          <w:p w14:paraId="4B7FD04C" w14:textId="77777777" w:rsidR="00AB5450" w:rsidRPr="00C74A3E" w:rsidRDefault="00AB5450" w:rsidP="00D06E07">
            <w:pPr>
              <w:spacing w:line="360" w:lineRule="auto"/>
              <w:jc w:val="center"/>
              <w:rPr>
                <w:rFonts w:cstheme="minorHAnsi"/>
                <w:bCs/>
                <w:sz w:val="24"/>
                <w:szCs w:val="24"/>
              </w:rPr>
            </w:pPr>
            <w:r w:rsidRPr="00C74A3E">
              <w:rPr>
                <w:rFonts w:cstheme="minorHAnsi"/>
                <w:bCs/>
                <w:sz w:val="24"/>
                <w:szCs w:val="24"/>
              </w:rPr>
              <w:t>Decision Tree</w:t>
            </w:r>
          </w:p>
        </w:tc>
        <w:tc>
          <w:tcPr>
            <w:tcW w:w="1560" w:type="dxa"/>
            <w:shd w:val="clear" w:color="auto" w:fill="D9E2F3" w:themeFill="accent1" w:themeFillTint="33"/>
          </w:tcPr>
          <w:p w14:paraId="0166CC2E" w14:textId="5040AE1E" w:rsidR="00AB5450" w:rsidRPr="00C74A3E" w:rsidRDefault="00F4195C" w:rsidP="00D06E07">
            <w:pPr>
              <w:spacing w:line="360" w:lineRule="auto"/>
              <w:jc w:val="center"/>
              <w:rPr>
                <w:rFonts w:cstheme="minorHAnsi"/>
                <w:bCs/>
                <w:sz w:val="24"/>
                <w:szCs w:val="24"/>
              </w:rPr>
            </w:pPr>
            <w:r>
              <w:rPr>
                <w:rFonts w:cstheme="minorHAnsi"/>
                <w:bCs/>
                <w:sz w:val="24"/>
                <w:szCs w:val="24"/>
              </w:rPr>
              <w:t>52</w:t>
            </w:r>
          </w:p>
        </w:tc>
        <w:tc>
          <w:tcPr>
            <w:tcW w:w="1559" w:type="dxa"/>
            <w:shd w:val="clear" w:color="auto" w:fill="D9E2F3" w:themeFill="accent1" w:themeFillTint="33"/>
          </w:tcPr>
          <w:p w14:paraId="5FB3A8A5" w14:textId="51869DF9" w:rsidR="00AB5450" w:rsidRPr="00C74A3E" w:rsidRDefault="00F4195C" w:rsidP="00D06E07">
            <w:pPr>
              <w:spacing w:line="360" w:lineRule="auto"/>
              <w:jc w:val="center"/>
              <w:rPr>
                <w:rFonts w:cstheme="minorHAnsi"/>
                <w:bCs/>
                <w:sz w:val="24"/>
                <w:szCs w:val="24"/>
              </w:rPr>
            </w:pPr>
            <w:r>
              <w:rPr>
                <w:rFonts w:cstheme="minorHAnsi"/>
                <w:bCs/>
                <w:sz w:val="24"/>
                <w:szCs w:val="24"/>
              </w:rPr>
              <w:t>53</w:t>
            </w:r>
          </w:p>
        </w:tc>
        <w:tc>
          <w:tcPr>
            <w:tcW w:w="1559" w:type="dxa"/>
            <w:shd w:val="clear" w:color="auto" w:fill="D9E2F3" w:themeFill="accent1" w:themeFillTint="33"/>
          </w:tcPr>
          <w:p w14:paraId="0A59BB08" w14:textId="2244B062" w:rsidR="00AB5450" w:rsidRPr="00C74A3E" w:rsidRDefault="00F4195C" w:rsidP="00D06E07">
            <w:pPr>
              <w:spacing w:line="360" w:lineRule="auto"/>
              <w:jc w:val="center"/>
              <w:rPr>
                <w:rFonts w:cstheme="minorHAnsi"/>
                <w:bCs/>
                <w:sz w:val="24"/>
                <w:szCs w:val="24"/>
              </w:rPr>
            </w:pPr>
            <w:r>
              <w:rPr>
                <w:rFonts w:cstheme="minorHAnsi"/>
                <w:bCs/>
                <w:sz w:val="24"/>
                <w:szCs w:val="24"/>
              </w:rPr>
              <w:t>52</w:t>
            </w:r>
          </w:p>
        </w:tc>
        <w:tc>
          <w:tcPr>
            <w:tcW w:w="941" w:type="dxa"/>
            <w:shd w:val="clear" w:color="auto" w:fill="D9E2F3" w:themeFill="accent1" w:themeFillTint="33"/>
          </w:tcPr>
          <w:p w14:paraId="2F68CEDD" w14:textId="4D31BFE0" w:rsidR="00AB5450" w:rsidRPr="00C74A3E" w:rsidRDefault="00F4195C" w:rsidP="00D06E07">
            <w:pPr>
              <w:spacing w:line="360" w:lineRule="auto"/>
              <w:jc w:val="center"/>
              <w:rPr>
                <w:rFonts w:cstheme="minorHAnsi"/>
                <w:bCs/>
                <w:sz w:val="24"/>
                <w:szCs w:val="24"/>
              </w:rPr>
            </w:pPr>
            <w:r>
              <w:rPr>
                <w:rFonts w:cstheme="minorHAnsi"/>
                <w:bCs/>
                <w:sz w:val="24"/>
                <w:szCs w:val="24"/>
              </w:rPr>
              <w:t>52</w:t>
            </w:r>
          </w:p>
        </w:tc>
      </w:tr>
      <w:tr w:rsidR="00AB5450" w:rsidRPr="002730FA" w14:paraId="36F48B15" w14:textId="77777777" w:rsidTr="00D06E07">
        <w:tc>
          <w:tcPr>
            <w:tcW w:w="1555" w:type="dxa"/>
            <w:shd w:val="clear" w:color="auto" w:fill="D9E2F3" w:themeFill="accent1" w:themeFillTint="33"/>
          </w:tcPr>
          <w:p w14:paraId="18DD7456" w14:textId="77777777" w:rsidR="00AB5450" w:rsidRPr="002730FA" w:rsidRDefault="00AB5450" w:rsidP="00D06E07">
            <w:pPr>
              <w:spacing w:line="360" w:lineRule="auto"/>
              <w:jc w:val="center"/>
              <w:rPr>
                <w:rFonts w:cstheme="minorHAnsi"/>
                <w:b/>
                <w:sz w:val="18"/>
                <w:szCs w:val="18"/>
              </w:rPr>
            </w:pPr>
          </w:p>
        </w:tc>
        <w:tc>
          <w:tcPr>
            <w:tcW w:w="1842" w:type="dxa"/>
            <w:shd w:val="clear" w:color="auto" w:fill="D9E2F3" w:themeFill="accent1" w:themeFillTint="33"/>
          </w:tcPr>
          <w:p w14:paraId="02C4B4E1" w14:textId="77777777" w:rsidR="00AB5450" w:rsidRPr="00C74A3E" w:rsidRDefault="00AB5450" w:rsidP="00D06E07">
            <w:pPr>
              <w:spacing w:line="360" w:lineRule="auto"/>
              <w:jc w:val="center"/>
              <w:rPr>
                <w:rFonts w:cstheme="minorHAnsi"/>
                <w:bCs/>
                <w:sz w:val="24"/>
                <w:szCs w:val="24"/>
              </w:rPr>
            </w:pPr>
            <w:r w:rsidRPr="00C74A3E">
              <w:rPr>
                <w:rFonts w:cstheme="minorHAnsi"/>
                <w:bCs/>
                <w:sz w:val="24"/>
                <w:szCs w:val="24"/>
              </w:rPr>
              <w:t>XG Boost</w:t>
            </w:r>
          </w:p>
        </w:tc>
        <w:tc>
          <w:tcPr>
            <w:tcW w:w="1560" w:type="dxa"/>
            <w:shd w:val="clear" w:color="auto" w:fill="D9E2F3" w:themeFill="accent1" w:themeFillTint="33"/>
          </w:tcPr>
          <w:p w14:paraId="4F5BC09A" w14:textId="29C3BD21" w:rsidR="00AB5450" w:rsidRPr="00C74A3E" w:rsidRDefault="00F4195C" w:rsidP="00D06E07">
            <w:pPr>
              <w:spacing w:line="360" w:lineRule="auto"/>
              <w:jc w:val="center"/>
              <w:rPr>
                <w:rFonts w:cstheme="minorHAnsi"/>
                <w:bCs/>
                <w:sz w:val="24"/>
                <w:szCs w:val="24"/>
              </w:rPr>
            </w:pPr>
            <w:r>
              <w:rPr>
                <w:rFonts w:cstheme="minorHAnsi"/>
                <w:bCs/>
                <w:sz w:val="24"/>
                <w:szCs w:val="24"/>
              </w:rPr>
              <w:t>53</w:t>
            </w:r>
          </w:p>
        </w:tc>
        <w:tc>
          <w:tcPr>
            <w:tcW w:w="1559" w:type="dxa"/>
            <w:shd w:val="clear" w:color="auto" w:fill="D9E2F3" w:themeFill="accent1" w:themeFillTint="33"/>
          </w:tcPr>
          <w:p w14:paraId="0DF8BBE0" w14:textId="2BC9855B" w:rsidR="00AB5450" w:rsidRPr="00C74A3E" w:rsidRDefault="00F4195C" w:rsidP="00D06E07">
            <w:pPr>
              <w:spacing w:line="360" w:lineRule="auto"/>
              <w:jc w:val="center"/>
              <w:rPr>
                <w:rFonts w:cstheme="minorHAnsi"/>
                <w:bCs/>
                <w:sz w:val="24"/>
                <w:szCs w:val="24"/>
              </w:rPr>
            </w:pPr>
            <w:r>
              <w:rPr>
                <w:rFonts w:cstheme="minorHAnsi"/>
                <w:bCs/>
                <w:sz w:val="24"/>
                <w:szCs w:val="24"/>
              </w:rPr>
              <w:t>53</w:t>
            </w:r>
          </w:p>
        </w:tc>
        <w:tc>
          <w:tcPr>
            <w:tcW w:w="1559" w:type="dxa"/>
            <w:shd w:val="clear" w:color="auto" w:fill="D9E2F3" w:themeFill="accent1" w:themeFillTint="33"/>
          </w:tcPr>
          <w:p w14:paraId="1A4C4862" w14:textId="77285D96" w:rsidR="00AB5450" w:rsidRPr="00C74A3E" w:rsidRDefault="00F4195C" w:rsidP="00D06E07">
            <w:pPr>
              <w:spacing w:line="360" w:lineRule="auto"/>
              <w:jc w:val="center"/>
              <w:rPr>
                <w:rFonts w:cstheme="minorHAnsi"/>
                <w:bCs/>
                <w:sz w:val="24"/>
                <w:szCs w:val="24"/>
              </w:rPr>
            </w:pPr>
            <w:r>
              <w:rPr>
                <w:rFonts w:cstheme="minorHAnsi"/>
                <w:bCs/>
                <w:sz w:val="24"/>
                <w:szCs w:val="24"/>
              </w:rPr>
              <w:t>53</w:t>
            </w:r>
          </w:p>
        </w:tc>
        <w:tc>
          <w:tcPr>
            <w:tcW w:w="941" w:type="dxa"/>
            <w:shd w:val="clear" w:color="auto" w:fill="D9E2F3" w:themeFill="accent1" w:themeFillTint="33"/>
          </w:tcPr>
          <w:p w14:paraId="7B81A06E" w14:textId="4C54E2B2" w:rsidR="00AB5450" w:rsidRPr="00C74A3E" w:rsidRDefault="00F4195C" w:rsidP="00D06E07">
            <w:pPr>
              <w:spacing w:line="360" w:lineRule="auto"/>
              <w:jc w:val="center"/>
              <w:rPr>
                <w:rFonts w:cstheme="minorHAnsi"/>
                <w:bCs/>
                <w:sz w:val="24"/>
                <w:szCs w:val="24"/>
              </w:rPr>
            </w:pPr>
            <w:r>
              <w:rPr>
                <w:rFonts w:cstheme="minorHAnsi"/>
                <w:bCs/>
                <w:sz w:val="24"/>
                <w:szCs w:val="24"/>
              </w:rPr>
              <w:t>53</w:t>
            </w:r>
          </w:p>
        </w:tc>
      </w:tr>
      <w:tr w:rsidR="00AB5450" w:rsidRPr="002730FA" w14:paraId="4850B08A" w14:textId="77777777" w:rsidTr="00D06E07">
        <w:tc>
          <w:tcPr>
            <w:tcW w:w="1555" w:type="dxa"/>
            <w:shd w:val="clear" w:color="auto" w:fill="8EAADB" w:themeFill="accent1" w:themeFillTint="99"/>
          </w:tcPr>
          <w:p w14:paraId="5E88667D" w14:textId="2B8B1B7A" w:rsidR="00AB5450" w:rsidRPr="002730FA" w:rsidRDefault="00AB5450" w:rsidP="00D06E07">
            <w:pPr>
              <w:spacing w:line="360" w:lineRule="auto"/>
              <w:jc w:val="center"/>
              <w:rPr>
                <w:rFonts w:cstheme="minorHAnsi"/>
                <w:b/>
                <w:sz w:val="18"/>
                <w:szCs w:val="18"/>
              </w:rPr>
            </w:pPr>
            <w:r w:rsidRPr="00C74A3E">
              <w:rPr>
                <w:rFonts w:cstheme="minorHAnsi"/>
                <w:b/>
                <w:sz w:val="24"/>
                <w:szCs w:val="24"/>
              </w:rPr>
              <w:t xml:space="preserve">Combination   </w:t>
            </w:r>
          </w:p>
        </w:tc>
        <w:tc>
          <w:tcPr>
            <w:tcW w:w="1842" w:type="dxa"/>
            <w:shd w:val="clear" w:color="auto" w:fill="8EAADB" w:themeFill="accent1" w:themeFillTint="99"/>
          </w:tcPr>
          <w:p w14:paraId="31D0BCA7" w14:textId="77777777" w:rsidR="00AB5450" w:rsidRPr="00C74A3E" w:rsidRDefault="00AB5450" w:rsidP="00D06E07">
            <w:pPr>
              <w:spacing w:line="360" w:lineRule="auto"/>
              <w:jc w:val="center"/>
              <w:rPr>
                <w:rFonts w:cstheme="minorHAnsi"/>
                <w:bCs/>
                <w:sz w:val="24"/>
                <w:szCs w:val="24"/>
              </w:rPr>
            </w:pPr>
            <w:r w:rsidRPr="00C74A3E">
              <w:rPr>
                <w:rFonts w:cstheme="minorHAnsi"/>
                <w:bCs/>
                <w:sz w:val="24"/>
                <w:szCs w:val="24"/>
              </w:rPr>
              <w:t>Random Forest</w:t>
            </w:r>
          </w:p>
        </w:tc>
        <w:tc>
          <w:tcPr>
            <w:tcW w:w="1560" w:type="dxa"/>
            <w:shd w:val="clear" w:color="auto" w:fill="8EAADB" w:themeFill="accent1" w:themeFillTint="99"/>
          </w:tcPr>
          <w:p w14:paraId="2FE21415" w14:textId="2A590F6A" w:rsidR="00AB5450" w:rsidRPr="00A12CCE" w:rsidRDefault="00F50DD8" w:rsidP="00D06E07">
            <w:pPr>
              <w:spacing w:line="360" w:lineRule="auto"/>
              <w:jc w:val="center"/>
              <w:rPr>
                <w:rFonts w:cstheme="minorHAnsi"/>
                <w:bCs/>
                <w:color w:val="000000" w:themeColor="text1"/>
                <w:sz w:val="24"/>
                <w:szCs w:val="24"/>
              </w:rPr>
            </w:pPr>
            <w:r w:rsidRPr="00A12CCE">
              <w:rPr>
                <w:rFonts w:cstheme="minorHAnsi"/>
                <w:bCs/>
                <w:color w:val="FF0000"/>
                <w:sz w:val="24"/>
                <w:szCs w:val="24"/>
              </w:rPr>
              <w:t>54</w:t>
            </w:r>
          </w:p>
        </w:tc>
        <w:tc>
          <w:tcPr>
            <w:tcW w:w="1559" w:type="dxa"/>
            <w:shd w:val="clear" w:color="auto" w:fill="8EAADB" w:themeFill="accent1" w:themeFillTint="99"/>
          </w:tcPr>
          <w:p w14:paraId="0F293310" w14:textId="69D047C4" w:rsidR="00AB5450" w:rsidRPr="00A12CCE" w:rsidRDefault="00F50DD8" w:rsidP="00D06E07">
            <w:pPr>
              <w:spacing w:line="360" w:lineRule="auto"/>
              <w:jc w:val="center"/>
              <w:rPr>
                <w:rFonts w:cstheme="minorHAnsi"/>
                <w:bCs/>
                <w:color w:val="000000" w:themeColor="text1"/>
                <w:sz w:val="24"/>
                <w:szCs w:val="24"/>
              </w:rPr>
            </w:pPr>
            <w:r w:rsidRPr="00A12CCE">
              <w:rPr>
                <w:rFonts w:cstheme="minorHAnsi"/>
                <w:bCs/>
                <w:color w:val="000000" w:themeColor="text1"/>
                <w:sz w:val="24"/>
                <w:szCs w:val="24"/>
              </w:rPr>
              <w:t>54</w:t>
            </w:r>
          </w:p>
        </w:tc>
        <w:tc>
          <w:tcPr>
            <w:tcW w:w="1559" w:type="dxa"/>
            <w:shd w:val="clear" w:color="auto" w:fill="8EAADB" w:themeFill="accent1" w:themeFillTint="99"/>
          </w:tcPr>
          <w:p w14:paraId="3A98A097" w14:textId="0E82F109" w:rsidR="00AB5450" w:rsidRPr="00A12CCE" w:rsidRDefault="00F50DD8" w:rsidP="00D06E07">
            <w:pPr>
              <w:spacing w:line="360" w:lineRule="auto"/>
              <w:jc w:val="center"/>
              <w:rPr>
                <w:rFonts w:cstheme="minorHAnsi"/>
                <w:bCs/>
                <w:color w:val="000000" w:themeColor="text1"/>
                <w:sz w:val="24"/>
                <w:szCs w:val="24"/>
              </w:rPr>
            </w:pPr>
            <w:r w:rsidRPr="00A12CCE">
              <w:rPr>
                <w:rFonts w:cstheme="minorHAnsi"/>
                <w:bCs/>
                <w:color w:val="000000" w:themeColor="text1"/>
                <w:sz w:val="24"/>
                <w:szCs w:val="24"/>
              </w:rPr>
              <w:t>55</w:t>
            </w:r>
          </w:p>
        </w:tc>
        <w:tc>
          <w:tcPr>
            <w:tcW w:w="941" w:type="dxa"/>
            <w:shd w:val="clear" w:color="auto" w:fill="8EAADB" w:themeFill="accent1" w:themeFillTint="99"/>
          </w:tcPr>
          <w:p w14:paraId="0C55880A" w14:textId="4A73999A" w:rsidR="00AB5450" w:rsidRPr="00A12CCE" w:rsidRDefault="00F50DD8" w:rsidP="00D06E07">
            <w:pPr>
              <w:spacing w:line="360" w:lineRule="auto"/>
              <w:jc w:val="center"/>
              <w:rPr>
                <w:rFonts w:cstheme="minorHAnsi"/>
                <w:bCs/>
                <w:color w:val="000000" w:themeColor="text1"/>
                <w:sz w:val="24"/>
                <w:szCs w:val="24"/>
              </w:rPr>
            </w:pPr>
            <w:r w:rsidRPr="00A12CCE">
              <w:rPr>
                <w:rFonts w:cstheme="minorHAnsi"/>
                <w:bCs/>
                <w:color w:val="000000" w:themeColor="text1"/>
                <w:sz w:val="24"/>
                <w:szCs w:val="24"/>
              </w:rPr>
              <w:t>53</w:t>
            </w:r>
          </w:p>
        </w:tc>
      </w:tr>
      <w:tr w:rsidR="00AB5450" w:rsidRPr="002730FA" w14:paraId="0DEDBACA" w14:textId="77777777" w:rsidTr="00D06E07">
        <w:tc>
          <w:tcPr>
            <w:tcW w:w="1555" w:type="dxa"/>
            <w:shd w:val="clear" w:color="auto" w:fill="8EAADB" w:themeFill="accent1" w:themeFillTint="99"/>
          </w:tcPr>
          <w:p w14:paraId="5A916DDB" w14:textId="77777777" w:rsidR="00AB5450" w:rsidRPr="002730FA" w:rsidRDefault="00AB5450" w:rsidP="00D06E07">
            <w:pPr>
              <w:spacing w:line="360" w:lineRule="auto"/>
              <w:jc w:val="center"/>
              <w:rPr>
                <w:rFonts w:cstheme="minorHAnsi"/>
                <w:b/>
                <w:sz w:val="18"/>
                <w:szCs w:val="18"/>
              </w:rPr>
            </w:pPr>
          </w:p>
        </w:tc>
        <w:tc>
          <w:tcPr>
            <w:tcW w:w="1842" w:type="dxa"/>
            <w:shd w:val="clear" w:color="auto" w:fill="8EAADB" w:themeFill="accent1" w:themeFillTint="99"/>
          </w:tcPr>
          <w:p w14:paraId="18304E97" w14:textId="77777777" w:rsidR="00AB5450" w:rsidRPr="00C74A3E" w:rsidRDefault="00AB5450" w:rsidP="00D06E07">
            <w:pPr>
              <w:spacing w:line="360" w:lineRule="auto"/>
              <w:jc w:val="center"/>
              <w:rPr>
                <w:rFonts w:cstheme="minorHAnsi"/>
                <w:bCs/>
                <w:sz w:val="24"/>
                <w:szCs w:val="24"/>
              </w:rPr>
            </w:pPr>
            <w:r w:rsidRPr="00C74A3E">
              <w:rPr>
                <w:rFonts w:cstheme="minorHAnsi"/>
                <w:bCs/>
                <w:sz w:val="24"/>
                <w:szCs w:val="24"/>
              </w:rPr>
              <w:t>Decision Tree</w:t>
            </w:r>
          </w:p>
        </w:tc>
        <w:tc>
          <w:tcPr>
            <w:tcW w:w="1560" w:type="dxa"/>
            <w:shd w:val="clear" w:color="auto" w:fill="8EAADB" w:themeFill="accent1" w:themeFillTint="99"/>
          </w:tcPr>
          <w:p w14:paraId="1043BD24" w14:textId="62CF4B13" w:rsidR="00AB5450" w:rsidRPr="00A12CCE" w:rsidRDefault="00F50DD8" w:rsidP="00D06E07">
            <w:pPr>
              <w:spacing w:line="360" w:lineRule="auto"/>
              <w:jc w:val="center"/>
              <w:rPr>
                <w:rFonts w:cstheme="minorHAnsi"/>
                <w:bCs/>
                <w:color w:val="000000" w:themeColor="text1"/>
                <w:sz w:val="24"/>
                <w:szCs w:val="24"/>
              </w:rPr>
            </w:pPr>
            <w:r w:rsidRPr="00A12CCE">
              <w:rPr>
                <w:rFonts w:cstheme="minorHAnsi"/>
                <w:bCs/>
                <w:color w:val="000000" w:themeColor="text1"/>
                <w:sz w:val="24"/>
                <w:szCs w:val="24"/>
              </w:rPr>
              <w:t>51</w:t>
            </w:r>
          </w:p>
        </w:tc>
        <w:tc>
          <w:tcPr>
            <w:tcW w:w="1559" w:type="dxa"/>
            <w:shd w:val="clear" w:color="auto" w:fill="8EAADB" w:themeFill="accent1" w:themeFillTint="99"/>
          </w:tcPr>
          <w:p w14:paraId="11BBD018" w14:textId="64A247C1" w:rsidR="00AB5450" w:rsidRPr="00A12CCE" w:rsidRDefault="00A12CCE" w:rsidP="00D06E07">
            <w:pPr>
              <w:spacing w:line="360" w:lineRule="auto"/>
              <w:jc w:val="center"/>
              <w:rPr>
                <w:rFonts w:cstheme="minorHAnsi"/>
                <w:bCs/>
                <w:color w:val="000000" w:themeColor="text1"/>
                <w:sz w:val="24"/>
                <w:szCs w:val="24"/>
              </w:rPr>
            </w:pPr>
            <w:r w:rsidRPr="00A12CCE">
              <w:rPr>
                <w:rFonts w:cstheme="minorHAnsi"/>
                <w:bCs/>
                <w:color w:val="000000" w:themeColor="text1"/>
                <w:sz w:val="24"/>
                <w:szCs w:val="24"/>
              </w:rPr>
              <w:t>52</w:t>
            </w:r>
          </w:p>
        </w:tc>
        <w:tc>
          <w:tcPr>
            <w:tcW w:w="1559" w:type="dxa"/>
            <w:shd w:val="clear" w:color="auto" w:fill="8EAADB" w:themeFill="accent1" w:themeFillTint="99"/>
          </w:tcPr>
          <w:p w14:paraId="6D2ADD2B" w14:textId="7D353FDE" w:rsidR="00AB5450" w:rsidRPr="00A12CCE" w:rsidRDefault="00A12CCE" w:rsidP="00D06E07">
            <w:pPr>
              <w:spacing w:line="360" w:lineRule="auto"/>
              <w:jc w:val="center"/>
              <w:rPr>
                <w:rFonts w:cstheme="minorHAnsi"/>
                <w:bCs/>
                <w:color w:val="000000" w:themeColor="text1"/>
                <w:sz w:val="24"/>
                <w:szCs w:val="24"/>
              </w:rPr>
            </w:pPr>
            <w:r w:rsidRPr="00A12CCE">
              <w:rPr>
                <w:rFonts w:cstheme="minorHAnsi"/>
                <w:bCs/>
                <w:color w:val="000000" w:themeColor="text1"/>
                <w:sz w:val="24"/>
                <w:szCs w:val="24"/>
              </w:rPr>
              <w:t>53</w:t>
            </w:r>
          </w:p>
        </w:tc>
        <w:tc>
          <w:tcPr>
            <w:tcW w:w="941" w:type="dxa"/>
            <w:shd w:val="clear" w:color="auto" w:fill="8EAADB" w:themeFill="accent1" w:themeFillTint="99"/>
          </w:tcPr>
          <w:p w14:paraId="20739A28" w14:textId="61D137EE" w:rsidR="00AB5450" w:rsidRPr="00A12CCE" w:rsidRDefault="00A12CCE" w:rsidP="00D06E07">
            <w:pPr>
              <w:spacing w:line="360" w:lineRule="auto"/>
              <w:jc w:val="center"/>
              <w:rPr>
                <w:rFonts w:cstheme="minorHAnsi"/>
                <w:bCs/>
                <w:color w:val="000000" w:themeColor="text1"/>
                <w:sz w:val="24"/>
                <w:szCs w:val="24"/>
              </w:rPr>
            </w:pPr>
            <w:r w:rsidRPr="00A12CCE">
              <w:rPr>
                <w:rFonts w:cstheme="minorHAnsi"/>
                <w:bCs/>
                <w:color w:val="000000" w:themeColor="text1"/>
                <w:sz w:val="24"/>
                <w:szCs w:val="24"/>
              </w:rPr>
              <w:t>52</w:t>
            </w:r>
          </w:p>
        </w:tc>
      </w:tr>
      <w:tr w:rsidR="00AB5450" w:rsidRPr="002730FA" w14:paraId="50496F90" w14:textId="77777777" w:rsidTr="00D06E07">
        <w:tc>
          <w:tcPr>
            <w:tcW w:w="1555" w:type="dxa"/>
            <w:shd w:val="clear" w:color="auto" w:fill="8EAADB" w:themeFill="accent1" w:themeFillTint="99"/>
          </w:tcPr>
          <w:p w14:paraId="74238B15" w14:textId="77777777" w:rsidR="00AB5450" w:rsidRPr="002730FA" w:rsidRDefault="00AB5450" w:rsidP="00D06E07">
            <w:pPr>
              <w:spacing w:line="360" w:lineRule="auto"/>
              <w:jc w:val="center"/>
              <w:rPr>
                <w:rFonts w:cstheme="minorHAnsi"/>
                <w:b/>
                <w:sz w:val="18"/>
                <w:szCs w:val="18"/>
              </w:rPr>
            </w:pPr>
          </w:p>
        </w:tc>
        <w:tc>
          <w:tcPr>
            <w:tcW w:w="1842" w:type="dxa"/>
            <w:shd w:val="clear" w:color="auto" w:fill="8EAADB" w:themeFill="accent1" w:themeFillTint="99"/>
          </w:tcPr>
          <w:p w14:paraId="129B8B35" w14:textId="77777777" w:rsidR="00AB5450" w:rsidRPr="00C74A3E" w:rsidRDefault="00AB5450" w:rsidP="00D06E07">
            <w:pPr>
              <w:spacing w:line="360" w:lineRule="auto"/>
              <w:jc w:val="center"/>
              <w:rPr>
                <w:rFonts w:cstheme="minorHAnsi"/>
                <w:bCs/>
                <w:sz w:val="24"/>
                <w:szCs w:val="24"/>
              </w:rPr>
            </w:pPr>
            <w:r w:rsidRPr="00C74A3E">
              <w:rPr>
                <w:rFonts w:cstheme="minorHAnsi"/>
                <w:bCs/>
                <w:sz w:val="24"/>
                <w:szCs w:val="24"/>
              </w:rPr>
              <w:t>XG Boost</w:t>
            </w:r>
          </w:p>
        </w:tc>
        <w:tc>
          <w:tcPr>
            <w:tcW w:w="1560" w:type="dxa"/>
            <w:shd w:val="clear" w:color="auto" w:fill="8EAADB" w:themeFill="accent1" w:themeFillTint="99"/>
          </w:tcPr>
          <w:p w14:paraId="74383D5A" w14:textId="70E499A2" w:rsidR="00AB5450" w:rsidRPr="00A12CCE" w:rsidRDefault="00A12CCE" w:rsidP="00D06E07">
            <w:pPr>
              <w:spacing w:line="360" w:lineRule="auto"/>
              <w:jc w:val="center"/>
              <w:rPr>
                <w:rFonts w:cstheme="minorHAnsi"/>
                <w:bCs/>
                <w:color w:val="000000" w:themeColor="text1"/>
                <w:sz w:val="24"/>
                <w:szCs w:val="24"/>
              </w:rPr>
            </w:pPr>
            <w:r w:rsidRPr="00A12CCE">
              <w:rPr>
                <w:rFonts w:cstheme="minorHAnsi"/>
                <w:bCs/>
                <w:color w:val="000000" w:themeColor="text1"/>
                <w:sz w:val="24"/>
                <w:szCs w:val="24"/>
              </w:rPr>
              <w:t>53</w:t>
            </w:r>
          </w:p>
        </w:tc>
        <w:tc>
          <w:tcPr>
            <w:tcW w:w="1559" w:type="dxa"/>
            <w:shd w:val="clear" w:color="auto" w:fill="8EAADB" w:themeFill="accent1" w:themeFillTint="99"/>
          </w:tcPr>
          <w:p w14:paraId="2C96A261" w14:textId="57A7F4E3" w:rsidR="00AB5450" w:rsidRPr="00A12CCE" w:rsidRDefault="00A12CCE" w:rsidP="00D06E07">
            <w:pPr>
              <w:spacing w:line="360" w:lineRule="auto"/>
              <w:jc w:val="center"/>
              <w:rPr>
                <w:rFonts w:cstheme="minorHAnsi"/>
                <w:bCs/>
                <w:color w:val="000000" w:themeColor="text1"/>
                <w:sz w:val="24"/>
                <w:szCs w:val="24"/>
              </w:rPr>
            </w:pPr>
            <w:r w:rsidRPr="00A12CCE">
              <w:rPr>
                <w:rFonts w:cstheme="minorHAnsi"/>
                <w:bCs/>
                <w:color w:val="000000" w:themeColor="text1"/>
                <w:sz w:val="24"/>
                <w:szCs w:val="24"/>
              </w:rPr>
              <w:t>53</w:t>
            </w:r>
          </w:p>
        </w:tc>
        <w:tc>
          <w:tcPr>
            <w:tcW w:w="1559" w:type="dxa"/>
            <w:shd w:val="clear" w:color="auto" w:fill="8EAADB" w:themeFill="accent1" w:themeFillTint="99"/>
          </w:tcPr>
          <w:p w14:paraId="29E0204E" w14:textId="0D934EB4" w:rsidR="00AB5450" w:rsidRPr="00A12CCE" w:rsidRDefault="00A12CCE" w:rsidP="00D06E07">
            <w:pPr>
              <w:spacing w:line="360" w:lineRule="auto"/>
              <w:jc w:val="center"/>
              <w:rPr>
                <w:rFonts w:cstheme="minorHAnsi"/>
                <w:bCs/>
                <w:color w:val="000000" w:themeColor="text1"/>
                <w:sz w:val="24"/>
                <w:szCs w:val="24"/>
              </w:rPr>
            </w:pPr>
            <w:r w:rsidRPr="00A12CCE">
              <w:rPr>
                <w:rFonts w:cstheme="minorHAnsi"/>
                <w:bCs/>
                <w:color w:val="000000" w:themeColor="text1"/>
                <w:sz w:val="24"/>
                <w:szCs w:val="24"/>
              </w:rPr>
              <w:t>53</w:t>
            </w:r>
          </w:p>
        </w:tc>
        <w:tc>
          <w:tcPr>
            <w:tcW w:w="941" w:type="dxa"/>
            <w:shd w:val="clear" w:color="auto" w:fill="8EAADB" w:themeFill="accent1" w:themeFillTint="99"/>
          </w:tcPr>
          <w:p w14:paraId="16442B9A" w14:textId="5B8061CF" w:rsidR="00AB5450" w:rsidRPr="00A12CCE" w:rsidRDefault="00A12CCE" w:rsidP="00D06E07">
            <w:pPr>
              <w:spacing w:line="360" w:lineRule="auto"/>
              <w:jc w:val="center"/>
              <w:rPr>
                <w:rFonts w:cstheme="minorHAnsi"/>
                <w:bCs/>
                <w:color w:val="000000" w:themeColor="text1"/>
                <w:sz w:val="24"/>
                <w:szCs w:val="24"/>
              </w:rPr>
            </w:pPr>
            <w:r w:rsidRPr="00A12CCE">
              <w:rPr>
                <w:rFonts w:cstheme="minorHAnsi"/>
                <w:bCs/>
                <w:color w:val="000000" w:themeColor="text1"/>
                <w:sz w:val="24"/>
                <w:szCs w:val="24"/>
              </w:rPr>
              <w:t>53</w:t>
            </w:r>
          </w:p>
        </w:tc>
      </w:tr>
    </w:tbl>
    <w:p w14:paraId="3F935184" w14:textId="77777777" w:rsidR="00920858" w:rsidRDefault="00920858" w:rsidP="00C74A3E">
      <w:pPr>
        <w:rPr>
          <w:sz w:val="24"/>
          <w:szCs w:val="24"/>
        </w:rPr>
      </w:pPr>
    </w:p>
    <w:p w14:paraId="547FC13F" w14:textId="731DF79E" w:rsidR="005E5C43" w:rsidRPr="00F13F52" w:rsidRDefault="005E7728" w:rsidP="00F13F52">
      <w:pPr>
        <w:pStyle w:val="Heading3"/>
        <w:rPr>
          <w:rFonts w:asciiTheme="minorHAnsi" w:hAnsiTheme="minorHAnsi" w:cstheme="minorHAnsi"/>
          <w:b/>
          <w:bCs/>
          <w:color w:val="auto"/>
        </w:rPr>
      </w:pPr>
      <w:bookmarkStart w:id="61" w:name="_Toc133850421"/>
      <w:r w:rsidRPr="00F13F52">
        <w:rPr>
          <w:rFonts w:asciiTheme="minorHAnsi" w:hAnsiTheme="minorHAnsi" w:cstheme="minorHAnsi"/>
          <w:b/>
          <w:bCs/>
          <w:color w:val="auto"/>
        </w:rPr>
        <w:lastRenderedPageBreak/>
        <w:t>4.2.2 10-fold Cross validation</w:t>
      </w:r>
      <w:bookmarkEnd w:id="61"/>
    </w:p>
    <w:p w14:paraId="302C4A9E" w14:textId="5EE5F32B" w:rsidR="00EF784B" w:rsidRPr="00C74A3E" w:rsidRDefault="000A7FD3" w:rsidP="00C74A3E">
      <w:pPr>
        <w:rPr>
          <w:sz w:val="24"/>
          <w:szCs w:val="24"/>
        </w:rPr>
      </w:pPr>
      <w:r>
        <w:rPr>
          <w:sz w:val="24"/>
          <w:szCs w:val="24"/>
        </w:rPr>
        <w:t>T</w:t>
      </w:r>
      <w:r w:rsidR="00154AE9" w:rsidRPr="003418FF">
        <w:rPr>
          <w:sz w:val="24"/>
          <w:szCs w:val="24"/>
        </w:rPr>
        <w:t>he use of 10 folds of k-fold cross-validation is a powerful method for assessing the generalization of the models.</w:t>
      </w:r>
      <w:r w:rsidR="00DA5CCB" w:rsidRPr="003418FF">
        <w:rPr>
          <w:sz w:val="24"/>
          <w:szCs w:val="24"/>
        </w:rPr>
        <w:t xml:space="preserve"> </w:t>
      </w:r>
      <w:r w:rsidR="00154AE9" w:rsidRPr="003418FF">
        <w:rPr>
          <w:sz w:val="24"/>
          <w:szCs w:val="24"/>
        </w:rPr>
        <w:t>The use of k-fold cross-validation is a valuable approach for evaluating the models' generalization. By splitting the data into 10 folds and training and testing on different subsets, the models are tested on a variety of data and can be assessed for their ability to generalize to new data.</w:t>
      </w:r>
    </w:p>
    <w:p w14:paraId="7DA73918" w14:textId="68CCAE68" w:rsidR="005E628E" w:rsidRDefault="002C2C8A" w:rsidP="00DD0A37">
      <w:pPr>
        <w:spacing w:line="240" w:lineRule="auto"/>
        <w:rPr>
          <w:rFonts w:cstheme="minorHAnsi"/>
          <w:bCs/>
          <w:sz w:val="24"/>
          <w:szCs w:val="24"/>
        </w:rPr>
      </w:pPr>
      <w:r>
        <w:rPr>
          <w:rFonts w:cstheme="minorHAnsi"/>
          <w:bCs/>
          <w:sz w:val="24"/>
          <w:szCs w:val="24"/>
        </w:rPr>
        <w:t xml:space="preserve">Table </w:t>
      </w:r>
      <w:r w:rsidR="004D77FD">
        <w:rPr>
          <w:rFonts w:cstheme="minorHAnsi"/>
          <w:bCs/>
          <w:sz w:val="24"/>
          <w:szCs w:val="24"/>
        </w:rPr>
        <w:t>6</w:t>
      </w:r>
      <w:r>
        <w:rPr>
          <w:rFonts w:cstheme="minorHAnsi"/>
          <w:bCs/>
          <w:sz w:val="24"/>
          <w:szCs w:val="24"/>
        </w:rPr>
        <w:t xml:space="preserve"> shows the </w:t>
      </w:r>
      <w:r w:rsidR="00DD0A37" w:rsidRPr="00DD0A37">
        <w:rPr>
          <w:rFonts w:cstheme="minorHAnsi"/>
          <w:bCs/>
          <w:sz w:val="24"/>
          <w:szCs w:val="24"/>
        </w:rPr>
        <w:t xml:space="preserve">scores obtained by </w:t>
      </w:r>
      <w:r w:rsidR="00DD0A37">
        <w:rPr>
          <w:rFonts w:cstheme="minorHAnsi"/>
          <w:bCs/>
          <w:sz w:val="24"/>
          <w:szCs w:val="24"/>
        </w:rPr>
        <w:t xml:space="preserve">the </w:t>
      </w:r>
      <w:r w:rsidR="00DD0A37" w:rsidRPr="00DD0A37">
        <w:rPr>
          <w:rFonts w:cstheme="minorHAnsi"/>
          <w:bCs/>
          <w:sz w:val="24"/>
          <w:szCs w:val="24"/>
        </w:rPr>
        <w:t xml:space="preserve">different machine learning models in classifying people into </w:t>
      </w:r>
      <w:r w:rsidR="005E628E">
        <w:rPr>
          <w:rFonts w:cstheme="minorHAnsi"/>
          <w:bCs/>
          <w:sz w:val="24"/>
          <w:szCs w:val="24"/>
        </w:rPr>
        <w:t xml:space="preserve">the </w:t>
      </w:r>
      <w:r w:rsidR="00DD0A37" w:rsidRPr="00DD0A37">
        <w:rPr>
          <w:rFonts w:cstheme="minorHAnsi"/>
          <w:bCs/>
          <w:sz w:val="24"/>
          <w:szCs w:val="24"/>
        </w:rPr>
        <w:t>three classes</w:t>
      </w:r>
    </w:p>
    <w:p w14:paraId="29D896A2" w14:textId="36E81D51" w:rsidR="00EE58D9" w:rsidRDefault="00DD0A37" w:rsidP="00280DF7">
      <w:pPr>
        <w:spacing w:line="240" w:lineRule="auto"/>
        <w:rPr>
          <w:rFonts w:cstheme="minorHAnsi"/>
          <w:bCs/>
          <w:sz w:val="24"/>
          <w:szCs w:val="24"/>
        </w:rPr>
      </w:pPr>
      <w:r w:rsidRPr="00DD0A37">
        <w:rPr>
          <w:rFonts w:cstheme="minorHAnsi"/>
          <w:bCs/>
          <w:sz w:val="24"/>
          <w:szCs w:val="24"/>
        </w:rPr>
        <w:t>The models were trained using 10-fold cross-validation, and GridSearch was used to find optimal parameters for each model. The Random Forest model performed the best in the 24 Hour subset, with an accuracy score of 7</w:t>
      </w:r>
      <w:r w:rsidR="00796E20">
        <w:rPr>
          <w:rFonts w:cstheme="minorHAnsi"/>
          <w:bCs/>
          <w:sz w:val="24"/>
          <w:szCs w:val="24"/>
        </w:rPr>
        <w:t>4</w:t>
      </w:r>
      <w:r w:rsidRPr="00DD0A37">
        <w:rPr>
          <w:rFonts w:cstheme="minorHAnsi"/>
          <w:bCs/>
          <w:sz w:val="24"/>
          <w:szCs w:val="24"/>
        </w:rPr>
        <w:t xml:space="preserve">%, an ROC AUC score of 89%, a precision score of 74%, and an F1 score of 74%. </w:t>
      </w:r>
      <w:r w:rsidR="00280DF7" w:rsidRPr="00280DF7">
        <w:rPr>
          <w:rFonts w:cstheme="minorHAnsi"/>
          <w:bCs/>
          <w:sz w:val="24"/>
          <w:szCs w:val="24"/>
        </w:rPr>
        <w:t xml:space="preserve">This means that, on average, the </w:t>
      </w:r>
      <w:r w:rsidR="005E158A">
        <w:rPr>
          <w:rFonts w:cstheme="minorHAnsi"/>
          <w:bCs/>
          <w:sz w:val="24"/>
          <w:szCs w:val="24"/>
        </w:rPr>
        <w:t xml:space="preserve">Random Forest </w:t>
      </w:r>
      <w:r w:rsidR="00280DF7" w:rsidRPr="00280DF7">
        <w:rPr>
          <w:rFonts w:cstheme="minorHAnsi"/>
          <w:bCs/>
          <w:sz w:val="24"/>
          <w:szCs w:val="24"/>
        </w:rPr>
        <w:t xml:space="preserve">model correctly predicted the class of 74% of the samples in the test set across all 10 folds.The </w:t>
      </w:r>
      <w:r w:rsidR="00344DF2">
        <w:rPr>
          <w:rFonts w:cstheme="minorHAnsi"/>
          <w:bCs/>
          <w:sz w:val="24"/>
          <w:szCs w:val="24"/>
        </w:rPr>
        <w:t>Random Forest</w:t>
      </w:r>
      <w:r w:rsidR="00280DF7" w:rsidRPr="00280DF7">
        <w:rPr>
          <w:rFonts w:cstheme="minorHAnsi"/>
          <w:bCs/>
          <w:sz w:val="24"/>
          <w:szCs w:val="24"/>
        </w:rPr>
        <w:t xml:space="preserve"> </w:t>
      </w:r>
      <w:r w:rsidR="00344DF2">
        <w:rPr>
          <w:rFonts w:cstheme="minorHAnsi"/>
          <w:bCs/>
          <w:sz w:val="24"/>
          <w:szCs w:val="24"/>
        </w:rPr>
        <w:t xml:space="preserve">24 hour </w:t>
      </w:r>
      <w:r w:rsidR="00280DF7" w:rsidRPr="00280DF7">
        <w:rPr>
          <w:rFonts w:cstheme="minorHAnsi"/>
          <w:bCs/>
          <w:sz w:val="24"/>
          <w:szCs w:val="24"/>
        </w:rPr>
        <w:t>average ROC AUC score over the 10 folds, is 89</w:t>
      </w:r>
      <w:r w:rsidR="005E158A">
        <w:rPr>
          <w:rFonts w:cstheme="minorHAnsi"/>
          <w:bCs/>
          <w:sz w:val="24"/>
          <w:szCs w:val="24"/>
        </w:rPr>
        <w:t>%</w:t>
      </w:r>
      <w:r w:rsidR="00280DF7" w:rsidRPr="00280DF7">
        <w:rPr>
          <w:rFonts w:cstheme="minorHAnsi"/>
          <w:bCs/>
          <w:sz w:val="24"/>
          <w:szCs w:val="24"/>
        </w:rPr>
        <w:t xml:space="preserve">. ROC AUC is a measure of the model's ability to distinguish between the positive and negative classes, with a value of 1 indicating perfect performance and a value of 0.5 indicating random performance. A value of </w:t>
      </w:r>
      <w:r w:rsidR="00F13F52">
        <w:rPr>
          <w:rFonts w:cstheme="minorHAnsi"/>
          <w:bCs/>
          <w:sz w:val="24"/>
          <w:szCs w:val="24"/>
        </w:rPr>
        <w:t xml:space="preserve">89% </w:t>
      </w:r>
      <w:r w:rsidR="00280DF7" w:rsidRPr="00280DF7">
        <w:rPr>
          <w:rFonts w:cstheme="minorHAnsi"/>
          <w:bCs/>
          <w:sz w:val="24"/>
          <w:szCs w:val="24"/>
        </w:rPr>
        <w:t>is a good score, suggesting that the model is able to make reasonably accurate predictions.</w:t>
      </w:r>
    </w:p>
    <w:p w14:paraId="2E5DADC2" w14:textId="4B4283F7" w:rsidR="00EE58D9" w:rsidRDefault="008D317F" w:rsidP="00DD0A37">
      <w:pPr>
        <w:spacing w:line="240" w:lineRule="auto"/>
        <w:rPr>
          <w:rFonts w:cstheme="minorHAnsi"/>
          <w:bCs/>
          <w:sz w:val="24"/>
          <w:szCs w:val="24"/>
        </w:rPr>
      </w:pPr>
      <w:r w:rsidRPr="00DD0A37">
        <w:rPr>
          <w:rFonts w:cstheme="minorHAnsi"/>
          <w:bCs/>
          <w:sz w:val="24"/>
          <w:szCs w:val="24"/>
        </w:rPr>
        <w:t>In the 4 Hourly and Night-time subsets, the Random Forest model also performed well, with an accuracy score of 64% and 69%, respectively. The XG Boost model showed similar performance to Random Forest in most subsets, with the highest accuracy and ROC AUC scores in the 24 Hour subset.</w:t>
      </w:r>
    </w:p>
    <w:p w14:paraId="018B087B" w14:textId="77777777" w:rsidR="005E5C43" w:rsidRDefault="005E5C43" w:rsidP="00DD0A37">
      <w:pPr>
        <w:spacing w:line="240" w:lineRule="auto"/>
        <w:rPr>
          <w:rFonts w:cstheme="minorHAnsi"/>
          <w:bCs/>
          <w:sz w:val="24"/>
          <w:szCs w:val="24"/>
        </w:rPr>
      </w:pPr>
    </w:p>
    <w:p w14:paraId="6788382D" w14:textId="77777777" w:rsidR="005E5C43" w:rsidRDefault="005E5C43" w:rsidP="00DD0A37">
      <w:pPr>
        <w:spacing w:line="240" w:lineRule="auto"/>
        <w:rPr>
          <w:rFonts w:cstheme="minorHAnsi"/>
          <w:bCs/>
          <w:sz w:val="24"/>
          <w:szCs w:val="24"/>
        </w:rPr>
      </w:pPr>
    </w:p>
    <w:p w14:paraId="0E0530B6" w14:textId="77777777" w:rsidR="005E5C43" w:rsidRDefault="005E5C43" w:rsidP="00DD0A37">
      <w:pPr>
        <w:spacing w:line="240" w:lineRule="auto"/>
        <w:rPr>
          <w:rFonts w:cstheme="minorHAnsi"/>
          <w:bCs/>
          <w:sz w:val="24"/>
          <w:szCs w:val="24"/>
        </w:rPr>
      </w:pPr>
    </w:p>
    <w:p w14:paraId="3A7DDFCF" w14:textId="77777777" w:rsidR="005E5C43" w:rsidRDefault="005E5C43" w:rsidP="00DD0A37">
      <w:pPr>
        <w:spacing w:line="240" w:lineRule="auto"/>
        <w:rPr>
          <w:rFonts w:cstheme="minorHAnsi"/>
          <w:bCs/>
          <w:sz w:val="24"/>
          <w:szCs w:val="24"/>
        </w:rPr>
      </w:pPr>
    </w:p>
    <w:p w14:paraId="6E739155" w14:textId="77777777" w:rsidR="005E5C43" w:rsidRDefault="005E5C43" w:rsidP="00DD0A37">
      <w:pPr>
        <w:spacing w:line="240" w:lineRule="auto"/>
        <w:rPr>
          <w:rFonts w:cstheme="minorHAnsi"/>
          <w:bCs/>
          <w:sz w:val="24"/>
          <w:szCs w:val="24"/>
        </w:rPr>
      </w:pPr>
    </w:p>
    <w:p w14:paraId="4334FC5D" w14:textId="77777777" w:rsidR="005E5C43" w:rsidRDefault="005E5C43" w:rsidP="00DD0A37">
      <w:pPr>
        <w:spacing w:line="240" w:lineRule="auto"/>
        <w:rPr>
          <w:rFonts w:cstheme="minorHAnsi"/>
          <w:bCs/>
          <w:sz w:val="24"/>
          <w:szCs w:val="24"/>
        </w:rPr>
      </w:pPr>
    </w:p>
    <w:p w14:paraId="3B7BE88E" w14:textId="77777777" w:rsidR="005E5C43" w:rsidRDefault="005E5C43" w:rsidP="00DD0A37">
      <w:pPr>
        <w:spacing w:line="240" w:lineRule="auto"/>
        <w:rPr>
          <w:rFonts w:cstheme="minorHAnsi"/>
          <w:bCs/>
          <w:sz w:val="24"/>
          <w:szCs w:val="24"/>
        </w:rPr>
      </w:pPr>
    </w:p>
    <w:p w14:paraId="3262A426" w14:textId="77777777" w:rsidR="005E5C43" w:rsidRDefault="005E5C43" w:rsidP="00DD0A37">
      <w:pPr>
        <w:spacing w:line="240" w:lineRule="auto"/>
        <w:rPr>
          <w:rFonts w:cstheme="minorHAnsi"/>
          <w:bCs/>
          <w:sz w:val="24"/>
          <w:szCs w:val="24"/>
        </w:rPr>
      </w:pPr>
    </w:p>
    <w:p w14:paraId="42755200" w14:textId="77777777" w:rsidR="00F13F52" w:rsidRDefault="00F13F52" w:rsidP="00DD0A37">
      <w:pPr>
        <w:spacing w:line="240" w:lineRule="auto"/>
        <w:rPr>
          <w:rFonts w:cstheme="minorHAnsi"/>
          <w:bCs/>
          <w:sz w:val="24"/>
          <w:szCs w:val="24"/>
        </w:rPr>
      </w:pPr>
    </w:p>
    <w:p w14:paraId="503C9D36" w14:textId="77777777" w:rsidR="00F13F52" w:rsidRDefault="00F13F52" w:rsidP="00DD0A37">
      <w:pPr>
        <w:spacing w:line="240" w:lineRule="auto"/>
        <w:rPr>
          <w:rFonts w:cstheme="minorHAnsi"/>
          <w:bCs/>
          <w:sz w:val="24"/>
          <w:szCs w:val="24"/>
        </w:rPr>
      </w:pPr>
    </w:p>
    <w:p w14:paraId="71843AB7" w14:textId="77777777" w:rsidR="00F13F52" w:rsidRDefault="00F13F52" w:rsidP="00DD0A37">
      <w:pPr>
        <w:spacing w:line="240" w:lineRule="auto"/>
        <w:rPr>
          <w:rFonts w:cstheme="minorHAnsi"/>
          <w:bCs/>
          <w:sz w:val="24"/>
          <w:szCs w:val="24"/>
        </w:rPr>
      </w:pPr>
    </w:p>
    <w:p w14:paraId="7B8DD341" w14:textId="77777777" w:rsidR="00F13F52" w:rsidRDefault="00F13F52" w:rsidP="00DD0A37">
      <w:pPr>
        <w:spacing w:line="240" w:lineRule="auto"/>
        <w:rPr>
          <w:rFonts w:cstheme="minorHAnsi"/>
          <w:bCs/>
          <w:sz w:val="24"/>
          <w:szCs w:val="24"/>
        </w:rPr>
      </w:pPr>
    </w:p>
    <w:p w14:paraId="23F30537" w14:textId="77777777" w:rsidR="005E5C43" w:rsidRPr="00DD0A37" w:rsidRDefault="005E5C43" w:rsidP="00DD0A37">
      <w:pPr>
        <w:spacing w:line="240" w:lineRule="auto"/>
        <w:rPr>
          <w:rFonts w:cstheme="minorHAnsi"/>
          <w:bCs/>
          <w:sz w:val="24"/>
          <w:szCs w:val="24"/>
        </w:rPr>
      </w:pPr>
    </w:p>
    <w:p w14:paraId="5DCA44E7" w14:textId="13851D94" w:rsidR="00C86987" w:rsidRDefault="00C86987" w:rsidP="00C86987">
      <w:pPr>
        <w:pStyle w:val="Caption"/>
        <w:keepNext/>
      </w:pPr>
      <w:bookmarkStart w:id="62" w:name="_Toc133791953"/>
      <w:r>
        <w:lastRenderedPageBreak/>
        <w:t xml:space="preserve">Table </w:t>
      </w:r>
      <w:r w:rsidR="00B96F20">
        <w:fldChar w:fldCharType="begin"/>
      </w:r>
      <w:r w:rsidR="00B96F20">
        <w:instrText xml:space="preserve"> SEQ Table \* ARABIC </w:instrText>
      </w:r>
      <w:r w:rsidR="00B96F20">
        <w:fldChar w:fldCharType="separate"/>
      </w:r>
      <w:r w:rsidR="004B159E">
        <w:rPr>
          <w:noProof/>
        </w:rPr>
        <w:t>6</w:t>
      </w:r>
      <w:r w:rsidR="00B96F20">
        <w:rPr>
          <w:noProof/>
        </w:rPr>
        <w:fldChar w:fldCharType="end"/>
      </w:r>
      <w:r>
        <w:t xml:space="preserve"> </w:t>
      </w:r>
      <w:r w:rsidR="00915449">
        <w:t>10</w:t>
      </w:r>
      <w:r w:rsidR="00BF60BE">
        <w:t>-</w:t>
      </w:r>
      <w:r w:rsidR="00915449">
        <w:t xml:space="preserve">fold cross validation </w:t>
      </w:r>
      <w:r>
        <w:t>Classification results</w:t>
      </w:r>
      <w:bookmarkEnd w:id="62"/>
    </w:p>
    <w:tbl>
      <w:tblPr>
        <w:tblStyle w:val="TableGrid"/>
        <w:tblW w:w="0" w:type="auto"/>
        <w:tblLook w:val="04A0" w:firstRow="1" w:lastRow="0" w:firstColumn="1" w:lastColumn="0" w:noHBand="0" w:noVBand="1"/>
      </w:tblPr>
      <w:tblGrid>
        <w:gridCol w:w="1555"/>
        <w:gridCol w:w="1842"/>
        <w:gridCol w:w="1560"/>
        <w:gridCol w:w="1559"/>
        <w:gridCol w:w="1559"/>
        <w:gridCol w:w="941"/>
      </w:tblGrid>
      <w:tr w:rsidR="009B0B86" w:rsidRPr="002730FA" w14:paraId="296FD443" w14:textId="77777777" w:rsidTr="00AC231A">
        <w:tc>
          <w:tcPr>
            <w:tcW w:w="1555" w:type="dxa"/>
            <w:shd w:val="clear" w:color="auto" w:fill="1F3864" w:themeFill="accent1" w:themeFillShade="80"/>
          </w:tcPr>
          <w:p w14:paraId="6C27B03A" w14:textId="721D5663" w:rsidR="00B11806" w:rsidRPr="00AC231A" w:rsidRDefault="008D4013" w:rsidP="00865761">
            <w:pPr>
              <w:spacing w:line="360" w:lineRule="auto"/>
              <w:jc w:val="center"/>
              <w:rPr>
                <w:rFonts w:cstheme="minorHAnsi"/>
                <w:b/>
                <w:color w:val="FFFFFF" w:themeColor="background1"/>
                <w:sz w:val="28"/>
                <w:szCs w:val="28"/>
              </w:rPr>
            </w:pPr>
            <w:r w:rsidRPr="00AC231A">
              <w:rPr>
                <w:rFonts w:cstheme="minorHAnsi"/>
                <w:b/>
                <w:color w:val="FFFFFF" w:themeColor="background1"/>
                <w:sz w:val="28"/>
                <w:szCs w:val="28"/>
              </w:rPr>
              <w:t>Dataset</w:t>
            </w:r>
          </w:p>
        </w:tc>
        <w:tc>
          <w:tcPr>
            <w:tcW w:w="1842" w:type="dxa"/>
            <w:shd w:val="clear" w:color="auto" w:fill="1F3864" w:themeFill="accent1" w:themeFillShade="80"/>
          </w:tcPr>
          <w:p w14:paraId="49A08F97" w14:textId="1C3FCA43" w:rsidR="00B11806" w:rsidRPr="00AC231A" w:rsidRDefault="009E56E8" w:rsidP="00865761">
            <w:pPr>
              <w:spacing w:line="360" w:lineRule="auto"/>
              <w:jc w:val="center"/>
              <w:rPr>
                <w:rFonts w:cstheme="minorHAnsi"/>
                <w:b/>
                <w:color w:val="FFFFFF" w:themeColor="background1"/>
                <w:sz w:val="28"/>
                <w:szCs w:val="28"/>
              </w:rPr>
            </w:pPr>
            <w:r>
              <w:rPr>
                <w:rFonts w:cstheme="minorHAnsi"/>
                <w:b/>
                <w:color w:val="FFFFFF" w:themeColor="background1"/>
                <w:sz w:val="28"/>
                <w:szCs w:val="28"/>
              </w:rPr>
              <w:t>Classifier</w:t>
            </w:r>
          </w:p>
        </w:tc>
        <w:tc>
          <w:tcPr>
            <w:tcW w:w="1560" w:type="dxa"/>
            <w:shd w:val="clear" w:color="auto" w:fill="1F3864" w:themeFill="accent1" w:themeFillShade="80"/>
          </w:tcPr>
          <w:p w14:paraId="2FB16AB3" w14:textId="1BF97B30" w:rsidR="00B11806" w:rsidRPr="00AC231A" w:rsidRDefault="009B0B86" w:rsidP="00865761">
            <w:pPr>
              <w:spacing w:line="360" w:lineRule="auto"/>
              <w:jc w:val="center"/>
              <w:rPr>
                <w:rFonts w:cstheme="minorHAnsi"/>
                <w:b/>
                <w:color w:val="FFFFFF" w:themeColor="background1"/>
                <w:sz w:val="28"/>
                <w:szCs w:val="28"/>
              </w:rPr>
            </w:pPr>
            <w:r w:rsidRPr="00AC231A">
              <w:rPr>
                <w:rFonts w:cstheme="minorHAnsi"/>
                <w:b/>
                <w:color w:val="FFFFFF" w:themeColor="background1"/>
                <w:sz w:val="28"/>
                <w:szCs w:val="28"/>
              </w:rPr>
              <w:t xml:space="preserve">% </w:t>
            </w:r>
            <w:r w:rsidR="008D4013" w:rsidRPr="00AC231A">
              <w:rPr>
                <w:rFonts w:cstheme="minorHAnsi"/>
                <w:b/>
                <w:color w:val="FFFFFF" w:themeColor="background1"/>
                <w:sz w:val="28"/>
                <w:szCs w:val="28"/>
              </w:rPr>
              <w:t>Accuracy</w:t>
            </w:r>
          </w:p>
        </w:tc>
        <w:tc>
          <w:tcPr>
            <w:tcW w:w="1559" w:type="dxa"/>
            <w:shd w:val="clear" w:color="auto" w:fill="1F3864" w:themeFill="accent1" w:themeFillShade="80"/>
          </w:tcPr>
          <w:p w14:paraId="44571C82" w14:textId="517F2358" w:rsidR="00B11806" w:rsidRPr="00AC231A" w:rsidRDefault="009B0B86" w:rsidP="00865761">
            <w:pPr>
              <w:spacing w:line="360" w:lineRule="auto"/>
              <w:jc w:val="center"/>
              <w:rPr>
                <w:rFonts w:cstheme="minorHAnsi"/>
                <w:b/>
                <w:color w:val="FFFFFF" w:themeColor="background1"/>
                <w:sz w:val="28"/>
                <w:szCs w:val="28"/>
              </w:rPr>
            </w:pPr>
            <w:r w:rsidRPr="00AC231A">
              <w:rPr>
                <w:rFonts w:cstheme="minorHAnsi"/>
                <w:b/>
                <w:color w:val="FFFFFF" w:themeColor="background1"/>
                <w:sz w:val="28"/>
                <w:szCs w:val="28"/>
              </w:rPr>
              <w:t xml:space="preserve">% </w:t>
            </w:r>
            <w:r w:rsidR="008D4013" w:rsidRPr="00AC231A">
              <w:rPr>
                <w:rFonts w:cstheme="minorHAnsi"/>
                <w:b/>
                <w:color w:val="FFFFFF" w:themeColor="background1"/>
                <w:sz w:val="28"/>
                <w:szCs w:val="28"/>
              </w:rPr>
              <w:t>ROC AUC</w:t>
            </w:r>
          </w:p>
        </w:tc>
        <w:tc>
          <w:tcPr>
            <w:tcW w:w="1559" w:type="dxa"/>
            <w:shd w:val="clear" w:color="auto" w:fill="1F3864" w:themeFill="accent1" w:themeFillShade="80"/>
          </w:tcPr>
          <w:p w14:paraId="5CED8C01" w14:textId="460B491B" w:rsidR="00B11806" w:rsidRPr="00AC231A" w:rsidRDefault="009B0B86" w:rsidP="00865761">
            <w:pPr>
              <w:spacing w:line="360" w:lineRule="auto"/>
              <w:jc w:val="center"/>
              <w:rPr>
                <w:rFonts w:cstheme="minorHAnsi"/>
                <w:b/>
                <w:color w:val="FFFFFF" w:themeColor="background1"/>
                <w:sz w:val="28"/>
                <w:szCs w:val="28"/>
              </w:rPr>
            </w:pPr>
            <w:r w:rsidRPr="00AC231A">
              <w:rPr>
                <w:rFonts w:cstheme="minorHAnsi"/>
                <w:b/>
                <w:color w:val="FFFFFF" w:themeColor="background1"/>
                <w:sz w:val="28"/>
                <w:szCs w:val="28"/>
              </w:rPr>
              <w:t xml:space="preserve">% </w:t>
            </w:r>
            <w:r w:rsidR="008D4013" w:rsidRPr="00AC231A">
              <w:rPr>
                <w:rFonts w:cstheme="minorHAnsi"/>
                <w:b/>
                <w:color w:val="FFFFFF" w:themeColor="background1"/>
                <w:sz w:val="28"/>
                <w:szCs w:val="28"/>
              </w:rPr>
              <w:t>Precision</w:t>
            </w:r>
          </w:p>
        </w:tc>
        <w:tc>
          <w:tcPr>
            <w:tcW w:w="941" w:type="dxa"/>
            <w:shd w:val="clear" w:color="auto" w:fill="1F3864" w:themeFill="accent1" w:themeFillShade="80"/>
          </w:tcPr>
          <w:p w14:paraId="2020E7F8" w14:textId="3DCE8B0E" w:rsidR="00B11806" w:rsidRPr="00AC231A" w:rsidRDefault="009B0B86" w:rsidP="00865761">
            <w:pPr>
              <w:spacing w:line="360" w:lineRule="auto"/>
              <w:jc w:val="center"/>
              <w:rPr>
                <w:rFonts w:cstheme="minorHAnsi"/>
                <w:b/>
                <w:color w:val="FFFFFF" w:themeColor="background1"/>
                <w:sz w:val="28"/>
                <w:szCs w:val="28"/>
              </w:rPr>
            </w:pPr>
            <w:r w:rsidRPr="00AC231A">
              <w:rPr>
                <w:rFonts w:cstheme="minorHAnsi"/>
                <w:b/>
                <w:color w:val="FFFFFF" w:themeColor="background1"/>
                <w:sz w:val="28"/>
                <w:szCs w:val="28"/>
              </w:rPr>
              <w:t xml:space="preserve">% </w:t>
            </w:r>
            <w:r w:rsidR="008D4013" w:rsidRPr="00AC231A">
              <w:rPr>
                <w:rFonts w:cstheme="minorHAnsi"/>
                <w:b/>
                <w:color w:val="FFFFFF" w:themeColor="background1"/>
                <w:sz w:val="28"/>
                <w:szCs w:val="28"/>
              </w:rPr>
              <w:t>F1</w:t>
            </w:r>
          </w:p>
        </w:tc>
      </w:tr>
      <w:tr w:rsidR="00AC231A" w:rsidRPr="002730FA" w14:paraId="454E55A4" w14:textId="77777777" w:rsidTr="00AC231A">
        <w:tc>
          <w:tcPr>
            <w:tcW w:w="1555" w:type="dxa"/>
            <w:shd w:val="clear" w:color="auto" w:fill="B4C6E7" w:themeFill="accent1" w:themeFillTint="66"/>
          </w:tcPr>
          <w:p w14:paraId="69B14ADE" w14:textId="33A626C8" w:rsidR="00B11806" w:rsidRPr="00C74A3E" w:rsidRDefault="00FE533B" w:rsidP="00865761">
            <w:pPr>
              <w:spacing w:line="360" w:lineRule="auto"/>
              <w:jc w:val="center"/>
              <w:rPr>
                <w:rFonts w:cstheme="minorHAnsi"/>
                <w:b/>
                <w:sz w:val="24"/>
                <w:szCs w:val="24"/>
              </w:rPr>
            </w:pPr>
            <w:r w:rsidRPr="00C74A3E">
              <w:rPr>
                <w:rFonts w:cstheme="minorHAnsi"/>
                <w:b/>
                <w:sz w:val="24"/>
                <w:szCs w:val="24"/>
              </w:rPr>
              <w:t>4 Hourly</w:t>
            </w:r>
          </w:p>
        </w:tc>
        <w:tc>
          <w:tcPr>
            <w:tcW w:w="1842" w:type="dxa"/>
            <w:shd w:val="clear" w:color="auto" w:fill="B4C6E7" w:themeFill="accent1" w:themeFillTint="66"/>
          </w:tcPr>
          <w:p w14:paraId="5192286C" w14:textId="6C01C28D" w:rsidR="00B11806" w:rsidRPr="00C74A3E" w:rsidRDefault="00FE533B" w:rsidP="00865761">
            <w:pPr>
              <w:spacing w:line="360" w:lineRule="auto"/>
              <w:jc w:val="center"/>
              <w:rPr>
                <w:rFonts w:cstheme="minorHAnsi"/>
                <w:bCs/>
                <w:sz w:val="24"/>
                <w:szCs w:val="24"/>
              </w:rPr>
            </w:pPr>
            <w:r w:rsidRPr="00C74A3E">
              <w:rPr>
                <w:rFonts w:cstheme="minorHAnsi"/>
                <w:bCs/>
                <w:sz w:val="24"/>
                <w:szCs w:val="24"/>
              </w:rPr>
              <w:t>Random Forest</w:t>
            </w:r>
          </w:p>
        </w:tc>
        <w:tc>
          <w:tcPr>
            <w:tcW w:w="1560" w:type="dxa"/>
            <w:shd w:val="clear" w:color="auto" w:fill="B4C6E7" w:themeFill="accent1" w:themeFillTint="66"/>
          </w:tcPr>
          <w:p w14:paraId="6F25A826" w14:textId="481F88F9" w:rsidR="00B11806" w:rsidRPr="00C74A3E" w:rsidRDefault="001E3A69" w:rsidP="00865761">
            <w:pPr>
              <w:spacing w:line="360" w:lineRule="auto"/>
              <w:jc w:val="center"/>
              <w:rPr>
                <w:rFonts w:cstheme="minorHAnsi"/>
                <w:bCs/>
                <w:sz w:val="24"/>
                <w:szCs w:val="24"/>
              </w:rPr>
            </w:pPr>
            <w:r w:rsidRPr="00C74A3E">
              <w:rPr>
                <w:rFonts w:cstheme="minorHAnsi"/>
                <w:bCs/>
                <w:sz w:val="24"/>
                <w:szCs w:val="24"/>
              </w:rPr>
              <w:t>64</w:t>
            </w:r>
          </w:p>
        </w:tc>
        <w:tc>
          <w:tcPr>
            <w:tcW w:w="1559" w:type="dxa"/>
            <w:shd w:val="clear" w:color="auto" w:fill="B4C6E7" w:themeFill="accent1" w:themeFillTint="66"/>
          </w:tcPr>
          <w:p w14:paraId="12B0AFBF" w14:textId="30BF5D64" w:rsidR="00B11806" w:rsidRPr="00C74A3E" w:rsidRDefault="001E3A69" w:rsidP="00865761">
            <w:pPr>
              <w:spacing w:line="360" w:lineRule="auto"/>
              <w:jc w:val="center"/>
              <w:rPr>
                <w:rFonts w:cstheme="minorHAnsi"/>
                <w:bCs/>
                <w:sz w:val="24"/>
                <w:szCs w:val="24"/>
              </w:rPr>
            </w:pPr>
            <w:r w:rsidRPr="00C74A3E">
              <w:rPr>
                <w:rFonts w:cstheme="minorHAnsi"/>
                <w:bCs/>
                <w:sz w:val="24"/>
                <w:szCs w:val="24"/>
              </w:rPr>
              <w:t>8</w:t>
            </w:r>
            <w:r w:rsidR="00AA4539" w:rsidRPr="00C74A3E">
              <w:rPr>
                <w:rFonts w:cstheme="minorHAnsi"/>
                <w:bCs/>
                <w:sz w:val="24"/>
                <w:szCs w:val="24"/>
              </w:rPr>
              <w:t>1</w:t>
            </w:r>
          </w:p>
        </w:tc>
        <w:tc>
          <w:tcPr>
            <w:tcW w:w="1559" w:type="dxa"/>
            <w:shd w:val="clear" w:color="auto" w:fill="B4C6E7" w:themeFill="accent1" w:themeFillTint="66"/>
          </w:tcPr>
          <w:p w14:paraId="1F52E245" w14:textId="0414265F" w:rsidR="00B11806" w:rsidRPr="00C74A3E" w:rsidRDefault="001E3A69" w:rsidP="00865761">
            <w:pPr>
              <w:spacing w:line="360" w:lineRule="auto"/>
              <w:jc w:val="center"/>
              <w:rPr>
                <w:rFonts w:cstheme="minorHAnsi"/>
                <w:bCs/>
                <w:sz w:val="24"/>
                <w:szCs w:val="24"/>
              </w:rPr>
            </w:pPr>
            <w:r w:rsidRPr="00C74A3E">
              <w:rPr>
                <w:rFonts w:cstheme="minorHAnsi"/>
                <w:bCs/>
                <w:sz w:val="24"/>
                <w:szCs w:val="24"/>
              </w:rPr>
              <w:t>6</w:t>
            </w:r>
            <w:r w:rsidR="00AA4539" w:rsidRPr="00C74A3E">
              <w:rPr>
                <w:rFonts w:cstheme="minorHAnsi"/>
                <w:bCs/>
                <w:sz w:val="24"/>
                <w:szCs w:val="24"/>
              </w:rPr>
              <w:t>4</w:t>
            </w:r>
          </w:p>
        </w:tc>
        <w:tc>
          <w:tcPr>
            <w:tcW w:w="941" w:type="dxa"/>
            <w:shd w:val="clear" w:color="auto" w:fill="B4C6E7" w:themeFill="accent1" w:themeFillTint="66"/>
          </w:tcPr>
          <w:p w14:paraId="49BF272A" w14:textId="58401E73" w:rsidR="00B11806" w:rsidRPr="00C74A3E" w:rsidRDefault="00C71EA5" w:rsidP="00865761">
            <w:pPr>
              <w:spacing w:line="360" w:lineRule="auto"/>
              <w:jc w:val="center"/>
              <w:rPr>
                <w:rFonts w:cstheme="minorHAnsi"/>
                <w:bCs/>
                <w:sz w:val="24"/>
                <w:szCs w:val="24"/>
              </w:rPr>
            </w:pPr>
            <w:r w:rsidRPr="00C74A3E">
              <w:rPr>
                <w:rFonts w:cstheme="minorHAnsi"/>
                <w:bCs/>
                <w:sz w:val="24"/>
                <w:szCs w:val="24"/>
              </w:rPr>
              <w:t>64</w:t>
            </w:r>
          </w:p>
        </w:tc>
      </w:tr>
      <w:tr w:rsidR="00AC231A" w:rsidRPr="002730FA" w14:paraId="741C72C3" w14:textId="77777777" w:rsidTr="00AC231A">
        <w:tc>
          <w:tcPr>
            <w:tcW w:w="1555" w:type="dxa"/>
            <w:shd w:val="clear" w:color="auto" w:fill="B4C6E7" w:themeFill="accent1" w:themeFillTint="66"/>
          </w:tcPr>
          <w:p w14:paraId="6938572E" w14:textId="77777777" w:rsidR="00B11806" w:rsidRPr="00C74A3E" w:rsidRDefault="00B11806" w:rsidP="00865761">
            <w:pPr>
              <w:spacing w:line="360" w:lineRule="auto"/>
              <w:jc w:val="center"/>
              <w:rPr>
                <w:rFonts w:cstheme="minorHAnsi"/>
                <w:b/>
                <w:sz w:val="24"/>
                <w:szCs w:val="24"/>
              </w:rPr>
            </w:pPr>
          </w:p>
        </w:tc>
        <w:tc>
          <w:tcPr>
            <w:tcW w:w="1842" w:type="dxa"/>
            <w:shd w:val="clear" w:color="auto" w:fill="B4C6E7" w:themeFill="accent1" w:themeFillTint="66"/>
          </w:tcPr>
          <w:p w14:paraId="3175816A" w14:textId="42ADE2F9" w:rsidR="00B11806" w:rsidRPr="00C74A3E" w:rsidRDefault="001E3A69" w:rsidP="00865761">
            <w:pPr>
              <w:spacing w:line="360" w:lineRule="auto"/>
              <w:jc w:val="center"/>
              <w:rPr>
                <w:rFonts w:cstheme="minorHAnsi"/>
                <w:bCs/>
                <w:sz w:val="24"/>
                <w:szCs w:val="24"/>
              </w:rPr>
            </w:pPr>
            <w:r w:rsidRPr="00C74A3E">
              <w:rPr>
                <w:rFonts w:cstheme="minorHAnsi"/>
                <w:bCs/>
                <w:sz w:val="24"/>
                <w:szCs w:val="24"/>
              </w:rPr>
              <w:t>Decision Tree</w:t>
            </w:r>
          </w:p>
        </w:tc>
        <w:tc>
          <w:tcPr>
            <w:tcW w:w="1560" w:type="dxa"/>
            <w:shd w:val="clear" w:color="auto" w:fill="B4C6E7" w:themeFill="accent1" w:themeFillTint="66"/>
          </w:tcPr>
          <w:p w14:paraId="03F28319" w14:textId="723CE512" w:rsidR="00B11806" w:rsidRPr="00C74A3E" w:rsidRDefault="00C71EA5" w:rsidP="00865761">
            <w:pPr>
              <w:spacing w:line="360" w:lineRule="auto"/>
              <w:jc w:val="center"/>
              <w:rPr>
                <w:rFonts w:cstheme="minorHAnsi"/>
                <w:bCs/>
                <w:sz w:val="24"/>
                <w:szCs w:val="24"/>
              </w:rPr>
            </w:pPr>
            <w:r w:rsidRPr="00C74A3E">
              <w:rPr>
                <w:rFonts w:cstheme="minorHAnsi"/>
                <w:bCs/>
                <w:sz w:val="24"/>
                <w:szCs w:val="24"/>
              </w:rPr>
              <w:t>57</w:t>
            </w:r>
          </w:p>
        </w:tc>
        <w:tc>
          <w:tcPr>
            <w:tcW w:w="1559" w:type="dxa"/>
            <w:shd w:val="clear" w:color="auto" w:fill="B4C6E7" w:themeFill="accent1" w:themeFillTint="66"/>
          </w:tcPr>
          <w:p w14:paraId="099C036B" w14:textId="45CAE61D" w:rsidR="00B11806" w:rsidRPr="00C74A3E" w:rsidRDefault="00C71EA5" w:rsidP="00865761">
            <w:pPr>
              <w:spacing w:line="360" w:lineRule="auto"/>
              <w:jc w:val="center"/>
              <w:rPr>
                <w:rFonts w:cstheme="minorHAnsi"/>
                <w:bCs/>
                <w:sz w:val="24"/>
                <w:szCs w:val="24"/>
              </w:rPr>
            </w:pPr>
            <w:r w:rsidRPr="00C74A3E">
              <w:rPr>
                <w:rFonts w:cstheme="minorHAnsi"/>
                <w:bCs/>
                <w:sz w:val="24"/>
                <w:szCs w:val="24"/>
              </w:rPr>
              <w:t>68</w:t>
            </w:r>
          </w:p>
        </w:tc>
        <w:tc>
          <w:tcPr>
            <w:tcW w:w="1559" w:type="dxa"/>
            <w:shd w:val="clear" w:color="auto" w:fill="B4C6E7" w:themeFill="accent1" w:themeFillTint="66"/>
          </w:tcPr>
          <w:p w14:paraId="413BCF3A" w14:textId="2F4A9B67" w:rsidR="00B11806" w:rsidRPr="00C74A3E" w:rsidRDefault="00C71EA5" w:rsidP="00865761">
            <w:pPr>
              <w:spacing w:line="360" w:lineRule="auto"/>
              <w:jc w:val="center"/>
              <w:rPr>
                <w:rFonts w:cstheme="minorHAnsi"/>
                <w:bCs/>
                <w:sz w:val="24"/>
                <w:szCs w:val="24"/>
              </w:rPr>
            </w:pPr>
            <w:r w:rsidRPr="00C74A3E">
              <w:rPr>
                <w:rFonts w:cstheme="minorHAnsi"/>
                <w:bCs/>
                <w:sz w:val="24"/>
                <w:szCs w:val="24"/>
              </w:rPr>
              <w:t>57</w:t>
            </w:r>
          </w:p>
        </w:tc>
        <w:tc>
          <w:tcPr>
            <w:tcW w:w="941" w:type="dxa"/>
            <w:shd w:val="clear" w:color="auto" w:fill="B4C6E7" w:themeFill="accent1" w:themeFillTint="66"/>
          </w:tcPr>
          <w:p w14:paraId="2E89B61E" w14:textId="006162BC" w:rsidR="00B11806" w:rsidRPr="00C74A3E" w:rsidRDefault="00C71EA5" w:rsidP="00865761">
            <w:pPr>
              <w:spacing w:line="360" w:lineRule="auto"/>
              <w:jc w:val="center"/>
              <w:rPr>
                <w:rFonts w:cstheme="minorHAnsi"/>
                <w:bCs/>
                <w:sz w:val="24"/>
                <w:szCs w:val="24"/>
              </w:rPr>
            </w:pPr>
            <w:r w:rsidRPr="00C74A3E">
              <w:rPr>
                <w:rFonts w:cstheme="minorHAnsi"/>
                <w:bCs/>
                <w:sz w:val="24"/>
                <w:szCs w:val="24"/>
              </w:rPr>
              <w:t>57</w:t>
            </w:r>
          </w:p>
        </w:tc>
      </w:tr>
      <w:tr w:rsidR="00AC231A" w:rsidRPr="002730FA" w14:paraId="0262326C" w14:textId="77777777" w:rsidTr="00AC231A">
        <w:tc>
          <w:tcPr>
            <w:tcW w:w="1555" w:type="dxa"/>
            <w:shd w:val="clear" w:color="auto" w:fill="B4C6E7" w:themeFill="accent1" w:themeFillTint="66"/>
          </w:tcPr>
          <w:p w14:paraId="026BA931" w14:textId="77777777" w:rsidR="00B11806" w:rsidRPr="00C74A3E" w:rsidRDefault="00B11806" w:rsidP="00865761">
            <w:pPr>
              <w:spacing w:line="360" w:lineRule="auto"/>
              <w:jc w:val="center"/>
              <w:rPr>
                <w:rFonts w:cstheme="minorHAnsi"/>
                <w:b/>
                <w:sz w:val="24"/>
                <w:szCs w:val="24"/>
              </w:rPr>
            </w:pPr>
          </w:p>
        </w:tc>
        <w:tc>
          <w:tcPr>
            <w:tcW w:w="1842" w:type="dxa"/>
            <w:shd w:val="clear" w:color="auto" w:fill="B4C6E7" w:themeFill="accent1" w:themeFillTint="66"/>
          </w:tcPr>
          <w:p w14:paraId="77466423" w14:textId="12C9AD3B" w:rsidR="00B11806" w:rsidRPr="00C74A3E" w:rsidRDefault="00C71EA5" w:rsidP="00865761">
            <w:pPr>
              <w:spacing w:line="360" w:lineRule="auto"/>
              <w:jc w:val="center"/>
              <w:rPr>
                <w:rFonts w:cstheme="minorHAnsi"/>
                <w:bCs/>
                <w:sz w:val="24"/>
                <w:szCs w:val="24"/>
              </w:rPr>
            </w:pPr>
            <w:r w:rsidRPr="00C74A3E">
              <w:rPr>
                <w:rFonts w:cstheme="minorHAnsi"/>
                <w:bCs/>
                <w:sz w:val="24"/>
                <w:szCs w:val="24"/>
              </w:rPr>
              <w:t>XG Boost</w:t>
            </w:r>
          </w:p>
        </w:tc>
        <w:tc>
          <w:tcPr>
            <w:tcW w:w="1560" w:type="dxa"/>
            <w:shd w:val="clear" w:color="auto" w:fill="B4C6E7" w:themeFill="accent1" w:themeFillTint="66"/>
          </w:tcPr>
          <w:p w14:paraId="627C7A6B" w14:textId="2023C4C5" w:rsidR="00B11806" w:rsidRPr="00C74A3E" w:rsidRDefault="00B17E90" w:rsidP="00865761">
            <w:pPr>
              <w:spacing w:line="360" w:lineRule="auto"/>
              <w:jc w:val="center"/>
              <w:rPr>
                <w:rFonts w:cstheme="minorHAnsi"/>
                <w:bCs/>
                <w:sz w:val="24"/>
                <w:szCs w:val="24"/>
              </w:rPr>
            </w:pPr>
            <w:r w:rsidRPr="00C74A3E">
              <w:rPr>
                <w:rFonts w:cstheme="minorHAnsi"/>
                <w:bCs/>
                <w:sz w:val="24"/>
                <w:szCs w:val="24"/>
              </w:rPr>
              <w:t>63</w:t>
            </w:r>
          </w:p>
        </w:tc>
        <w:tc>
          <w:tcPr>
            <w:tcW w:w="1559" w:type="dxa"/>
            <w:shd w:val="clear" w:color="auto" w:fill="B4C6E7" w:themeFill="accent1" w:themeFillTint="66"/>
          </w:tcPr>
          <w:p w14:paraId="5C713469" w14:textId="21950347" w:rsidR="00B11806" w:rsidRPr="00C74A3E" w:rsidRDefault="00B17E90" w:rsidP="00865761">
            <w:pPr>
              <w:spacing w:line="360" w:lineRule="auto"/>
              <w:jc w:val="center"/>
              <w:rPr>
                <w:rFonts w:cstheme="minorHAnsi"/>
                <w:bCs/>
                <w:sz w:val="24"/>
                <w:szCs w:val="24"/>
              </w:rPr>
            </w:pPr>
            <w:r w:rsidRPr="00C74A3E">
              <w:rPr>
                <w:rFonts w:cstheme="minorHAnsi"/>
                <w:bCs/>
                <w:sz w:val="24"/>
                <w:szCs w:val="24"/>
              </w:rPr>
              <w:t>80</w:t>
            </w:r>
          </w:p>
        </w:tc>
        <w:tc>
          <w:tcPr>
            <w:tcW w:w="1559" w:type="dxa"/>
            <w:shd w:val="clear" w:color="auto" w:fill="B4C6E7" w:themeFill="accent1" w:themeFillTint="66"/>
          </w:tcPr>
          <w:p w14:paraId="7DF47C4E" w14:textId="0952EBFD" w:rsidR="00B11806" w:rsidRPr="00C74A3E" w:rsidRDefault="00B17E90" w:rsidP="00865761">
            <w:pPr>
              <w:spacing w:line="360" w:lineRule="auto"/>
              <w:jc w:val="center"/>
              <w:rPr>
                <w:rFonts w:cstheme="minorHAnsi"/>
                <w:bCs/>
                <w:sz w:val="24"/>
                <w:szCs w:val="24"/>
              </w:rPr>
            </w:pPr>
            <w:r w:rsidRPr="00C74A3E">
              <w:rPr>
                <w:rFonts w:cstheme="minorHAnsi"/>
                <w:bCs/>
                <w:sz w:val="24"/>
                <w:szCs w:val="24"/>
              </w:rPr>
              <w:t>63</w:t>
            </w:r>
          </w:p>
        </w:tc>
        <w:tc>
          <w:tcPr>
            <w:tcW w:w="941" w:type="dxa"/>
            <w:shd w:val="clear" w:color="auto" w:fill="B4C6E7" w:themeFill="accent1" w:themeFillTint="66"/>
          </w:tcPr>
          <w:p w14:paraId="2751A636" w14:textId="60C79838" w:rsidR="00B11806" w:rsidRPr="00C74A3E" w:rsidRDefault="00B17E90" w:rsidP="00865761">
            <w:pPr>
              <w:spacing w:line="360" w:lineRule="auto"/>
              <w:jc w:val="center"/>
              <w:rPr>
                <w:rFonts w:cstheme="minorHAnsi"/>
                <w:bCs/>
                <w:sz w:val="24"/>
                <w:szCs w:val="24"/>
              </w:rPr>
            </w:pPr>
            <w:r w:rsidRPr="00C74A3E">
              <w:rPr>
                <w:rFonts w:cstheme="minorHAnsi"/>
                <w:bCs/>
                <w:sz w:val="24"/>
                <w:szCs w:val="24"/>
              </w:rPr>
              <w:t>63</w:t>
            </w:r>
          </w:p>
        </w:tc>
      </w:tr>
      <w:tr w:rsidR="00AC231A" w:rsidRPr="002730FA" w14:paraId="748AD1DE" w14:textId="77777777" w:rsidTr="00AC231A">
        <w:tc>
          <w:tcPr>
            <w:tcW w:w="1555" w:type="dxa"/>
            <w:shd w:val="clear" w:color="auto" w:fill="8EAADB" w:themeFill="accent1" w:themeFillTint="99"/>
          </w:tcPr>
          <w:p w14:paraId="0C3513AF" w14:textId="12281896" w:rsidR="00B11806" w:rsidRPr="00C74A3E" w:rsidRDefault="009B0B86" w:rsidP="00865761">
            <w:pPr>
              <w:spacing w:line="360" w:lineRule="auto"/>
              <w:jc w:val="center"/>
              <w:rPr>
                <w:rFonts w:cstheme="minorHAnsi"/>
                <w:b/>
                <w:sz w:val="24"/>
                <w:szCs w:val="24"/>
              </w:rPr>
            </w:pPr>
            <w:r w:rsidRPr="00C74A3E">
              <w:rPr>
                <w:rFonts w:cstheme="minorHAnsi"/>
                <w:b/>
                <w:sz w:val="24"/>
                <w:szCs w:val="24"/>
              </w:rPr>
              <w:t>Daytime</w:t>
            </w:r>
          </w:p>
        </w:tc>
        <w:tc>
          <w:tcPr>
            <w:tcW w:w="1842" w:type="dxa"/>
            <w:shd w:val="clear" w:color="auto" w:fill="8EAADB" w:themeFill="accent1" w:themeFillTint="99"/>
          </w:tcPr>
          <w:p w14:paraId="6B40C7C3" w14:textId="1A919535" w:rsidR="00B11806" w:rsidRPr="00C74A3E" w:rsidRDefault="00BA1AF8" w:rsidP="00865761">
            <w:pPr>
              <w:spacing w:line="360" w:lineRule="auto"/>
              <w:jc w:val="center"/>
              <w:rPr>
                <w:rFonts w:cstheme="minorHAnsi"/>
                <w:bCs/>
                <w:sz w:val="24"/>
                <w:szCs w:val="24"/>
              </w:rPr>
            </w:pPr>
            <w:r w:rsidRPr="00C74A3E">
              <w:rPr>
                <w:rFonts w:cstheme="minorHAnsi"/>
                <w:bCs/>
                <w:sz w:val="24"/>
                <w:szCs w:val="24"/>
              </w:rPr>
              <w:t>Random Forest</w:t>
            </w:r>
          </w:p>
        </w:tc>
        <w:tc>
          <w:tcPr>
            <w:tcW w:w="1560" w:type="dxa"/>
            <w:shd w:val="clear" w:color="auto" w:fill="8EAADB" w:themeFill="accent1" w:themeFillTint="99"/>
          </w:tcPr>
          <w:p w14:paraId="2F3C7499" w14:textId="25FB0547" w:rsidR="00B11806" w:rsidRPr="00C74A3E" w:rsidRDefault="00822224" w:rsidP="00865761">
            <w:pPr>
              <w:spacing w:line="360" w:lineRule="auto"/>
              <w:jc w:val="center"/>
              <w:rPr>
                <w:rFonts w:cstheme="minorHAnsi"/>
                <w:bCs/>
                <w:sz w:val="24"/>
                <w:szCs w:val="24"/>
              </w:rPr>
            </w:pPr>
            <w:r w:rsidRPr="00C74A3E">
              <w:rPr>
                <w:rFonts w:cstheme="minorHAnsi"/>
                <w:bCs/>
                <w:sz w:val="24"/>
                <w:szCs w:val="24"/>
              </w:rPr>
              <w:t>69</w:t>
            </w:r>
          </w:p>
        </w:tc>
        <w:tc>
          <w:tcPr>
            <w:tcW w:w="1559" w:type="dxa"/>
            <w:shd w:val="clear" w:color="auto" w:fill="8EAADB" w:themeFill="accent1" w:themeFillTint="99"/>
          </w:tcPr>
          <w:p w14:paraId="3D51EA5F" w14:textId="49C22B0C" w:rsidR="00B11806" w:rsidRPr="00C74A3E" w:rsidRDefault="00822224" w:rsidP="00865761">
            <w:pPr>
              <w:spacing w:line="360" w:lineRule="auto"/>
              <w:jc w:val="center"/>
              <w:rPr>
                <w:rFonts w:cstheme="minorHAnsi"/>
                <w:bCs/>
                <w:sz w:val="24"/>
                <w:szCs w:val="24"/>
              </w:rPr>
            </w:pPr>
            <w:r w:rsidRPr="00C74A3E">
              <w:rPr>
                <w:rFonts w:cstheme="minorHAnsi"/>
                <w:bCs/>
                <w:sz w:val="24"/>
                <w:szCs w:val="24"/>
              </w:rPr>
              <w:t>85</w:t>
            </w:r>
          </w:p>
        </w:tc>
        <w:tc>
          <w:tcPr>
            <w:tcW w:w="1559" w:type="dxa"/>
            <w:shd w:val="clear" w:color="auto" w:fill="8EAADB" w:themeFill="accent1" w:themeFillTint="99"/>
          </w:tcPr>
          <w:p w14:paraId="0A9921B8" w14:textId="3F80318F" w:rsidR="00B11806" w:rsidRPr="00C74A3E" w:rsidRDefault="00822224" w:rsidP="00865761">
            <w:pPr>
              <w:spacing w:line="360" w:lineRule="auto"/>
              <w:jc w:val="center"/>
              <w:rPr>
                <w:rFonts w:cstheme="minorHAnsi"/>
                <w:bCs/>
                <w:sz w:val="24"/>
                <w:szCs w:val="24"/>
              </w:rPr>
            </w:pPr>
            <w:r w:rsidRPr="00C74A3E">
              <w:rPr>
                <w:rFonts w:cstheme="minorHAnsi"/>
                <w:bCs/>
                <w:sz w:val="24"/>
                <w:szCs w:val="24"/>
              </w:rPr>
              <w:t>69</w:t>
            </w:r>
          </w:p>
        </w:tc>
        <w:tc>
          <w:tcPr>
            <w:tcW w:w="941" w:type="dxa"/>
            <w:shd w:val="clear" w:color="auto" w:fill="8EAADB" w:themeFill="accent1" w:themeFillTint="99"/>
          </w:tcPr>
          <w:p w14:paraId="2FAF5634" w14:textId="5691EDA6" w:rsidR="00B11806" w:rsidRPr="00C74A3E" w:rsidRDefault="00822224" w:rsidP="00865761">
            <w:pPr>
              <w:spacing w:line="360" w:lineRule="auto"/>
              <w:jc w:val="center"/>
              <w:rPr>
                <w:rFonts w:cstheme="minorHAnsi"/>
                <w:bCs/>
                <w:sz w:val="24"/>
                <w:szCs w:val="24"/>
              </w:rPr>
            </w:pPr>
            <w:r w:rsidRPr="00C74A3E">
              <w:rPr>
                <w:rFonts w:cstheme="minorHAnsi"/>
                <w:bCs/>
                <w:sz w:val="24"/>
                <w:szCs w:val="24"/>
              </w:rPr>
              <w:t>69</w:t>
            </w:r>
          </w:p>
        </w:tc>
      </w:tr>
      <w:tr w:rsidR="00AC231A" w:rsidRPr="002730FA" w14:paraId="657182B1" w14:textId="77777777" w:rsidTr="00AC231A">
        <w:tc>
          <w:tcPr>
            <w:tcW w:w="1555" w:type="dxa"/>
            <w:shd w:val="clear" w:color="auto" w:fill="8EAADB" w:themeFill="accent1" w:themeFillTint="99"/>
          </w:tcPr>
          <w:p w14:paraId="0CA22EB5" w14:textId="77777777" w:rsidR="00B11806" w:rsidRPr="00C74A3E" w:rsidRDefault="00B11806" w:rsidP="00865761">
            <w:pPr>
              <w:spacing w:line="360" w:lineRule="auto"/>
              <w:jc w:val="center"/>
              <w:rPr>
                <w:rFonts w:cstheme="minorHAnsi"/>
                <w:b/>
                <w:sz w:val="24"/>
                <w:szCs w:val="24"/>
              </w:rPr>
            </w:pPr>
          </w:p>
        </w:tc>
        <w:tc>
          <w:tcPr>
            <w:tcW w:w="1842" w:type="dxa"/>
            <w:shd w:val="clear" w:color="auto" w:fill="8EAADB" w:themeFill="accent1" w:themeFillTint="99"/>
          </w:tcPr>
          <w:p w14:paraId="44E68F60" w14:textId="689CC159" w:rsidR="00B11806" w:rsidRPr="00C74A3E" w:rsidRDefault="00822224" w:rsidP="00865761">
            <w:pPr>
              <w:spacing w:line="360" w:lineRule="auto"/>
              <w:jc w:val="center"/>
              <w:rPr>
                <w:rFonts w:cstheme="minorHAnsi"/>
                <w:bCs/>
                <w:sz w:val="24"/>
                <w:szCs w:val="24"/>
              </w:rPr>
            </w:pPr>
            <w:r w:rsidRPr="00C74A3E">
              <w:rPr>
                <w:rFonts w:cstheme="minorHAnsi"/>
                <w:bCs/>
                <w:sz w:val="24"/>
                <w:szCs w:val="24"/>
              </w:rPr>
              <w:t>Decision Tree</w:t>
            </w:r>
          </w:p>
        </w:tc>
        <w:tc>
          <w:tcPr>
            <w:tcW w:w="1560" w:type="dxa"/>
            <w:shd w:val="clear" w:color="auto" w:fill="8EAADB" w:themeFill="accent1" w:themeFillTint="99"/>
          </w:tcPr>
          <w:p w14:paraId="5C172380" w14:textId="384968FA" w:rsidR="00B11806" w:rsidRPr="00C74A3E" w:rsidRDefault="00822224" w:rsidP="00865761">
            <w:pPr>
              <w:spacing w:line="360" w:lineRule="auto"/>
              <w:jc w:val="center"/>
              <w:rPr>
                <w:rFonts w:cstheme="minorHAnsi"/>
                <w:bCs/>
                <w:sz w:val="24"/>
                <w:szCs w:val="24"/>
              </w:rPr>
            </w:pPr>
            <w:r w:rsidRPr="00C74A3E">
              <w:rPr>
                <w:rFonts w:cstheme="minorHAnsi"/>
                <w:bCs/>
                <w:sz w:val="24"/>
                <w:szCs w:val="24"/>
              </w:rPr>
              <w:t>61</w:t>
            </w:r>
          </w:p>
        </w:tc>
        <w:tc>
          <w:tcPr>
            <w:tcW w:w="1559" w:type="dxa"/>
            <w:shd w:val="clear" w:color="auto" w:fill="8EAADB" w:themeFill="accent1" w:themeFillTint="99"/>
          </w:tcPr>
          <w:p w14:paraId="7EB9C63B" w14:textId="31B81939" w:rsidR="00B11806" w:rsidRPr="00C74A3E" w:rsidRDefault="007A3CDC" w:rsidP="00865761">
            <w:pPr>
              <w:spacing w:line="360" w:lineRule="auto"/>
              <w:jc w:val="center"/>
              <w:rPr>
                <w:rFonts w:cstheme="minorHAnsi"/>
                <w:bCs/>
                <w:sz w:val="24"/>
                <w:szCs w:val="24"/>
              </w:rPr>
            </w:pPr>
            <w:r w:rsidRPr="00C74A3E">
              <w:rPr>
                <w:rFonts w:cstheme="minorHAnsi"/>
                <w:bCs/>
                <w:sz w:val="24"/>
                <w:szCs w:val="24"/>
              </w:rPr>
              <w:t>73</w:t>
            </w:r>
          </w:p>
        </w:tc>
        <w:tc>
          <w:tcPr>
            <w:tcW w:w="1559" w:type="dxa"/>
            <w:shd w:val="clear" w:color="auto" w:fill="8EAADB" w:themeFill="accent1" w:themeFillTint="99"/>
          </w:tcPr>
          <w:p w14:paraId="37F6B261" w14:textId="38BD0D2C" w:rsidR="00B11806" w:rsidRPr="00C74A3E" w:rsidRDefault="007A3CDC" w:rsidP="00865761">
            <w:pPr>
              <w:spacing w:line="360" w:lineRule="auto"/>
              <w:jc w:val="center"/>
              <w:rPr>
                <w:rFonts w:cstheme="minorHAnsi"/>
                <w:bCs/>
                <w:sz w:val="24"/>
                <w:szCs w:val="24"/>
              </w:rPr>
            </w:pPr>
            <w:r w:rsidRPr="00C74A3E">
              <w:rPr>
                <w:rFonts w:cstheme="minorHAnsi"/>
                <w:bCs/>
                <w:sz w:val="24"/>
                <w:szCs w:val="24"/>
              </w:rPr>
              <w:t>62</w:t>
            </w:r>
          </w:p>
        </w:tc>
        <w:tc>
          <w:tcPr>
            <w:tcW w:w="941" w:type="dxa"/>
            <w:shd w:val="clear" w:color="auto" w:fill="8EAADB" w:themeFill="accent1" w:themeFillTint="99"/>
          </w:tcPr>
          <w:p w14:paraId="0E261147" w14:textId="2410C916" w:rsidR="00B11806" w:rsidRPr="00C74A3E" w:rsidRDefault="007A3CDC" w:rsidP="00865761">
            <w:pPr>
              <w:spacing w:line="360" w:lineRule="auto"/>
              <w:jc w:val="center"/>
              <w:rPr>
                <w:rFonts w:cstheme="minorHAnsi"/>
                <w:bCs/>
                <w:sz w:val="24"/>
                <w:szCs w:val="24"/>
              </w:rPr>
            </w:pPr>
            <w:r w:rsidRPr="00C74A3E">
              <w:rPr>
                <w:rFonts w:cstheme="minorHAnsi"/>
                <w:bCs/>
                <w:sz w:val="24"/>
                <w:szCs w:val="24"/>
              </w:rPr>
              <w:t>61</w:t>
            </w:r>
          </w:p>
        </w:tc>
      </w:tr>
      <w:tr w:rsidR="00AC231A" w:rsidRPr="002730FA" w14:paraId="17D4F677" w14:textId="77777777" w:rsidTr="00AC231A">
        <w:tc>
          <w:tcPr>
            <w:tcW w:w="1555" w:type="dxa"/>
            <w:shd w:val="clear" w:color="auto" w:fill="8EAADB" w:themeFill="accent1" w:themeFillTint="99"/>
          </w:tcPr>
          <w:p w14:paraId="4EAFBF74" w14:textId="77777777" w:rsidR="00B11806" w:rsidRPr="00C74A3E" w:rsidRDefault="00B11806" w:rsidP="00865761">
            <w:pPr>
              <w:spacing w:line="360" w:lineRule="auto"/>
              <w:jc w:val="center"/>
              <w:rPr>
                <w:rFonts w:cstheme="minorHAnsi"/>
                <w:b/>
                <w:sz w:val="24"/>
                <w:szCs w:val="24"/>
              </w:rPr>
            </w:pPr>
          </w:p>
        </w:tc>
        <w:tc>
          <w:tcPr>
            <w:tcW w:w="1842" w:type="dxa"/>
            <w:shd w:val="clear" w:color="auto" w:fill="8EAADB" w:themeFill="accent1" w:themeFillTint="99"/>
          </w:tcPr>
          <w:p w14:paraId="4750A858" w14:textId="5DAB3680" w:rsidR="00B11806" w:rsidRPr="00C74A3E" w:rsidRDefault="00354538" w:rsidP="00865761">
            <w:pPr>
              <w:spacing w:line="360" w:lineRule="auto"/>
              <w:jc w:val="center"/>
              <w:rPr>
                <w:rFonts w:cstheme="minorHAnsi"/>
                <w:bCs/>
                <w:sz w:val="24"/>
                <w:szCs w:val="24"/>
              </w:rPr>
            </w:pPr>
            <w:r w:rsidRPr="00C74A3E">
              <w:rPr>
                <w:rFonts w:cstheme="minorHAnsi"/>
                <w:bCs/>
                <w:sz w:val="24"/>
                <w:szCs w:val="24"/>
              </w:rPr>
              <w:t>XG Boost</w:t>
            </w:r>
          </w:p>
        </w:tc>
        <w:tc>
          <w:tcPr>
            <w:tcW w:w="1560" w:type="dxa"/>
            <w:shd w:val="clear" w:color="auto" w:fill="8EAADB" w:themeFill="accent1" w:themeFillTint="99"/>
          </w:tcPr>
          <w:p w14:paraId="7C5724B0" w14:textId="72B9AEF7" w:rsidR="00B11806" w:rsidRPr="00C74A3E" w:rsidRDefault="00354538" w:rsidP="00865761">
            <w:pPr>
              <w:spacing w:line="360" w:lineRule="auto"/>
              <w:jc w:val="center"/>
              <w:rPr>
                <w:rFonts w:cstheme="minorHAnsi"/>
                <w:bCs/>
                <w:sz w:val="24"/>
                <w:szCs w:val="24"/>
              </w:rPr>
            </w:pPr>
            <w:r w:rsidRPr="00C74A3E">
              <w:rPr>
                <w:rFonts w:cstheme="minorHAnsi"/>
                <w:bCs/>
                <w:sz w:val="24"/>
                <w:szCs w:val="24"/>
              </w:rPr>
              <w:t>67</w:t>
            </w:r>
          </w:p>
        </w:tc>
        <w:tc>
          <w:tcPr>
            <w:tcW w:w="1559" w:type="dxa"/>
            <w:shd w:val="clear" w:color="auto" w:fill="8EAADB" w:themeFill="accent1" w:themeFillTint="99"/>
          </w:tcPr>
          <w:p w14:paraId="36276348" w14:textId="6269AA73" w:rsidR="00B11806" w:rsidRPr="00C74A3E" w:rsidRDefault="00354538" w:rsidP="00865761">
            <w:pPr>
              <w:spacing w:line="360" w:lineRule="auto"/>
              <w:jc w:val="center"/>
              <w:rPr>
                <w:rFonts w:cstheme="minorHAnsi"/>
                <w:bCs/>
                <w:sz w:val="24"/>
                <w:szCs w:val="24"/>
              </w:rPr>
            </w:pPr>
            <w:r w:rsidRPr="00C74A3E">
              <w:rPr>
                <w:rFonts w:cstheme="minorHAnsi"/>
                <w:bCs/>
                <w:sz w:val="24"/>
                <w:szCs w:val="24"/>
              </w:rPr>
              <w:t>84</w:t>
            </w:r>
          </w:p>
        </w:tc>
        <w:tc>
          <w:tcPr>
            <w:tcW w:w="1559" w:type="dxa"/>
            <w:shd w:val="clear" w:color="auto" w:fill="8EAADB" w:themeFill="accent1" w:themeFillTint="99"/>
          </w:tcPr>
          <w:p w14:paraId="20189800" w14:textId="0E90C18F" w:rsidR="00B11806" w:rsidRPr="00C74A3E" w:rsidRDefault="00354538" w:rsidP="00865761">
            <w:pPr>
              <w:spacing w:line="360" w:lineRule="auto"/>
              <w:jc w:val="center"/>
              <w:rPr>
                <w:rFonts w:cstheme="minorHAnsi"/>
                <w:bCs/>
                <w:sz w:val="24"/>
                <w:szCs w:val="24"/>
              </w:rPr>
            </w:pPr>
            <w:r w:rsidRPr="00C74A3E">
              <w:rPr>
                <w:rFonts w:cstheme="minorHAnsi"/>
                <w:bCs/>
                <w:sz w:val="24"/>
                <w:szCs w:val="24"/>
              </w:rPr>
              <w:t>67</w:t>
            </w:r>
          </w:p>
        </w:tc>
        <w:tc>
          <w:tcPr>
            <w:tcW w:w="941" w:type="dxa"/>
            <w:shd w:val="clear" w:color="auto" w:fill="8EAADB" w:themeFill="accent1" w:themeFillTint="99"/>
          </w:tcPr>
          <w:p w14:paraId="6A8BFF7B" w14:textId="54CFCA4B" w:rsidR="00B11806" w:rsidRPr="00C74A3E" w:rsidRDefault="00354538" w:rsidP="00865761">
            <w:pPr>
              <w:spacing w:line="360" w:lineRule="auto"/>
              <w:jc w:val="center"/>
              <w:rPr>
                <w:rFonts w:cstheme="minorHAnsi"/>
                <w:bCs/>
                <w:sz w:val="24"/>
                <w:szCs w:val="24"/>
              </w:rPr>
            </w:pPr>
            <w:r w:rsidRPr="00C74A3E">
              <w:rPr>
                <w:rFonts w:cstheme="minorHAnsi"/>
                <w:bCs/>
                <w:sz w:val="24"/>
                <w:szCs w:val="24"/>
              </w:rPr>
              <w:t>67</w:t>
            </w:r>
          </w:p>
        </w:tc>
      </w:tr>
      <w:tr w:rsidR="009B0B86" w:rsidRPr="002730FA" w14:paraId="7FE58277" w14:textId="77777777" w:rsidTr="00AC231A">
        <w:tc>
          <w:tcPr>
            <w:tcW w:w="1555" w:type="dxa"/>
            <w:shd w:val="clear" w:color="auto" w:fill="B4C6E7" w:themeFill="accent1" w:themeFillTint="66"/>
          </w:tcPr>
          <w:p w14:paraId="5FFFF278" w14:textId="6F29D58C" w:rsidR="00B11806" w:rsidRPr="00C74A3E" w:rsidRDefault="009B0B86" w:rsidP="00865761">
            <w:pPr>
              <w:spacing w:line="360" w:lineRule="auto"/>
              <w:jc w:val="center"/>
              <w:rPr>
                <w:rFonts w:cstheme="minorHAnsi"/>
                <w:b/>
                <w:sz w:val="24"/>
                <w:szCs w:val="24"/>
              </w:rPr>
            </w:pPr>
            <w:r w:rsidRPr="00C74A3E">
              <w:rPr>
                <w:rFonts w:cstheme="minorHAnsi"/>
                <w:b/>
                <w:sz w:val="24"/>
                <w:szCs w:val="24"/>
              </w:rPr>
              <w:t>Night-time</w:t>
            </w:r>
          </w:p>
        </w:tc>
        <w:tc>
          <w:tcPr>
            <w:tcW w:w="1842" w:type="dxa"/>
            <w:shd w:val="clear" w:color="auto" w:fill="B4C6E7" w:themeFill="accent1" w:themeFillTint="66"/>
          </w:tcPr>
          <w:p w14:paraId="7905CB1E" w14:textId="00934C84" w:rsidR="00B11806" w:rsidRPr="00C74A3E" w:rsidRDefault="00354538" w:rsidP="00865761">
            <w:pPr>
              <w:spacing w:line="360" w:lineRule="auto"/>
              <w:jc w:val="center"/>
              <w:rPr>
                <w:rFonts w:cstheme="minorHAnsi"/>
                <w:bCs/>
                <w:sz w:val="24"/>
                <w:szCs w:val="24"/>
              </w:rPr>
            </w:pPr>
            <w:r w:rsidRPr="00C74A3E">
              <w:rPr>
                <w:rFonts w:cstheme="minorHAnsi"/>
                <w:bCs/>
                <w:sz w:val="24"/>
                <w:szCs w:val="24"/>
              </w:rPr>
              <w:t>Random Forest</w:t>
            </w:r>
          </w:p>
        </w:tc>
        <w:tc>
          <w:tcPr>
            <w:tcW w:w="1560" w:type="dxa"/>
            <w:shd w:val="clear" w:color="auto" w:fill="B4C6E7" w:themeFill="accent1" w:themeFillTint="66"/>
          </w:tcPr>
          <w:p w14:paraId="6E4E42D2" w14:textId="4DBE391F" w:rsidR="00B11806" w:rsidRPr="00C74A3E" w:rsidRDefault="001849F5" w:rsidP="00865761">
            <w:pPr>
              <w:spacing w:line="360" w:lineRule="auto"/>
              <w:jc w:val="center"/>
              <w:rPr>
                <w:rFonts w:cstheme="minorHAnsi"/>
                <w:bCs/>
                <w:sz w:val="24"/>
                <w:szCs w:val="24"/>
              </w:rPr>
            </w:pPr>
            <w:r w:rsidRPr="00C74A3E">
              <w:rPr>
                <w:rFonts w:cstheme="minorHAnsi"/>
                <w:bCs/>
                <w:sz w:val="24"/>
                <w:szCs w:val="24"/>
              </w:rPr>
              <w:t>69</w:t>
            </w:r>
          </w:p>
        </w:tc>
        <w:tc>
          <w:tcPr>
            <w:tcW w:w="1559" w:type="dxa"/>
            <w:shd w:val="clear" w:color="auto" w:fill="B4C6E7" w:themeFill="accent1" w:themeFillTint="66"/>
          </w:tcPr>
          <w:p w14:paraId="4B66551E" w14:textId="0DE31685" w:rsidR="00B11806" w:rsidRPr="00C74A3E" w:rsidRDefault="001849F5" w:rsidP="00865761">
            <w:pPr>
              <w:spacing w:line="360" w:lineRule="auto"/>
              <w:jc w:val="center"/>
              <w:rPr>
                <w:rFonts w:cstheme="minorHAnsi"/>
                <w:bCs/>
                <w:sz w:val="24"/>
                <w:szCs w:val="24"/>
              </w:rPr>
            </w:pPr>
            <w:r w:rsidRPr="00C74A3E">
              <w:rPr>
                <w:rFonts w:cstheme="minorHAnsi"/>
                <w:bCs/>
                <w:sz w:val="24"/>
                <w:szCs w:val="24"/>
              </w:rPr>
              <w:t>86</w:t>
            </w:r>
          </w:p>
        </w:tc>
        <w:tc>
          <w:tcPr>
            <w:tcW w:w="1559" w:type="dxa"/>
            <w:shd w:val="clear" w:color="auto" w:fill="B4C6E7" w:themeFill="accent1" w:themeFillTint="66"/>
          </w:tcPr>
          <w:p w14:paraId="2FDC5038" w14:textId="49D7397E" w:rsidR="00B11806" w:rsidRPr="00C74A3E" w:rsidRDefault="001849F5" w:rsidP="00865761">
            <w:pPr>
              <w:spacing w:line="360" w:lineRule="auto"/>
              <w:jc w:val="center"/>
              <w:rPr>
                <w:rFonts w:cstheme="minorHAnsi"/>
                <w:bCs/>
                <w:sz w:val="24"/>
                <w:szCs w:val="24"/>
              </w:rPr>
            </w:pPr>
            <w:r w:rsidRPr="00C74A3E">
              <w:rPr>
                <w:rFonts w:cstheme="minorHAnsi"/>
                <w:bCs/>
                <w:sz w:val="24"/>
                <w:szCs w:val="24"/>
              </w:rPr>
              <w:t>69</w:t>
            </w:r>
          </w:p>
        </w:tc>
        <w:tc>
          <w:tcPr>
            <w:tcW w:w="941" w:type="dxa"/>
            <w:shd w:val="clear" w:color="auto" w:fill="B4C6E7" w:themeFill="accent1" w:themeFillTint="66"/>
          </w:tcPr>
          <w:p w14:paraId="31FE3289" w14:textId="0F813F9A" w:rsidR="00B11806" w:rsidRPr="00C74A3E" w:rsidRDefault="001849F5" w:rsidP="00865761">
            <w:pPr>
              <w:spacing w:line="360" w:lineRule="auto"/>
              <w:jc w:val="center"/>
              <w:rPr>
                <w:rFonts w:cstheme="minorHAnsi"/>
                <w:bCs/>
                <w:sz w:val="24"/>
                <w:szCs w:val="24"/>
              </w:rPr>
            </w:pPr>
            <w:r w:rsidRPr="00C74A3E">
              <w:rPr>
                <w:rFonts w:cstheme="minorHAnsi"/>
                <w:bCs/>
                <w:sz w:val="24"/>
                <w:szCs w:val="24"/>
              </w:rPr>
              <w:t>68</w:t>
            </w:r>
          </w:p>
        </w:tc>
      </w:tr>
      <w:tr w:rsidR="009B0B86" w:rsidRPr="002730FA" w14:paraId="20A7C67A" w14:textId="77777777" w:rsidTr="00AC231A">
        <w:tc>
          <w:tcPr>
            <w:tcW w:w="1555" w:type="dxa"/>
            <w:shd w:val="clear" w:color="auto" w:fill="B4C6E7" w:themeFill="accent1" w:themeFillTint="66"/>
          </w:tcPr>
          <w:p w14:paraId="22CB0120" w14:textId="77777777" w:rsidR="00B11806" w:rsidRPr="00C74A3E" w:rsidRDefault="00B11806" w:rsidP="00865761">
            <w:pPr>
              <w:spacing w:line="360" w:lineRule="auto"/>
              <w:jc w:val="center"/>
              <w:rPr>
                <w:rFonts w:cstheme="minorHAnsi"/>
                <w:b/>
                <w:sz w:val="24"/>
                <w:szCs w:val="24"/>
              </w:rPr>
            </w:pPr>
          </w:p>
        </w:tc>
        <w:tc>
          <w:tcPr>
            <w:tcW w:w="1842" w:type="dxa"/>
            <w:shd w:val="clear" w:color="auto" w:fill="B4C6E7" w:themeFill="accent1" w:themeFillTint="66"/>
          </w:tcPr>
          <w:p w14:paraId="60F6DFB2" w14:textId="3FAAB86A" w:rsidR="00B11806" w:rsidRPr="00C74A3E" w:rsidRDefault="001849F5" w:rsidP="00865761">
            <w:pPr>
              <w:spacing w:line="360" w:lineRule="auto"/>
              <w:jc w:val="center"/>
              <w:rPr>
                <w:rFonts w:cstheme="minorHAnsi"/>
                <w:bCs/>
                <w:sz w:val="24"/>
                <w:szCs w:val="24"/>
              </w:rPr>
            </w:pPr>
            <w:r w:rsidRPr="00C74A3E">
              <w:rPr>
                <w:rFonts w:cstheme="minorHAnsi"/>
                <w:bCs/>
                <w:sz w:val="24"/>
                <w:szCs w:val="24"/>
              </w:rPr>
              <w:t>Decision Tree</w:t>
            </w:r>
          </w:p>
        </w:tc>
        <w:tc>
          <w:tcPr>
            <w:tcW w:w="1560" w:type="dxa"/>
            <w:shd w:val="clear" w:color="auto" w:fill="B4C6E7" w:themeFill="accent1" w:themeFillTint="66"/>
          </w:tcPr>
          <w:p w14:paraId="79F09CE8" w14:textId="0643D84B" w:rsidR="00B11806" w:rsidRPr="00C74A3E" w:rsidRDefault="001849F5" w:rsidP="00865761">
            <w:pPr>
              <w:spacing w:line="360" w:lineRule="auto"/>
              <w:jc w:val="center"/>
              <w:rPr>
                <w:rFonts w:cstheme="minorHAnsi"/>
                <w:bCs/>
                <w:sz w:val="24"/>
                <w:szCs w:val="24"/>
              </w:rPr>
            </w:pPr>
            <w:r w:rsidRPr="00C74A3E">
              <w:rPr>
                <w:rFonts w:cstheme="minorHAnsi"/>
                <w:bCs/>
                <w:sz w:val="24"/>
                <w:szCs w:val="24"/>
              </w:rPr>
              <w:t>64</w:t>
            </w:r>
          </w:p>
        </w:tc>
        <w:tc>
          <w:tcPr>
            <w:tcW w:w="1559" w:type="dxa"/>
            <w:shd w:val="clear" w:color="auto" w:fill="B4C6E7" w:themeFill="accent1" w:themeFillTint="66"/>
          </w:tcPr>
          <w:p w14:paraId="1EC06A0B" w14:textId="2B53E614" w:rsidR="00B11806" w:rsidRPr="00C74A3E" w:rsidRDefault="001849F5" w:rsidP="00865761">
            <w:pPr>
              <w:spacing w:line="360" w:lineRule="auto"/>
              <w:jc w:val="center"/>
              <w:rPr>
                <w:rFonts w:cstheme="minorHAnsi"/>
                <w:bCs/>
                <w:sz w:val="24"/>
                <w:szCs w:val="24"/>
              </w:rPr>
            </w:pPr>
            <w:r w:rsidRPr="00C74A3E">
              <w:rPr>
                <w:rFonts w:cstheme="minorHAnsi"/>
                <w:bCs/>
                <w:sz w:val="24"/>
                <w:szCs w:val="24"/>
              </w:rPr>
              <w:t>73</w:t>
            </w:r>
          </w:p>
        </w:tc>
        <w:tc>
          <w:tcPr>
            <w:tcW w:w="1559" w:type="dxa"/>
            <w:shd w:val="clear" w:color="auto" w:fill="B4C6E7" w:themeFill="accent1" w:themeFillTint="66"/>
          </w:tcPr>
          <w:p w14:paraId="56B0E1EA" w14:textId="5601B328" w:rsidR="00B11806" w:rsidRPr="00C74A3E" w:rsidRDefault="001849F5" w:rsidP="00865761">
            <w:pPr>
              <w:spacing w:line="360" w:lineRule="auto"/>
              <w:jc w:val="center"/>
              <w:rPr>
                <w:rFonts w:cstheme="minorHAnsi"/>
                <w:bCs/>
                <w:sz w:val="24"/>
                <w:szCs w:val="24"/>
              </w:rPr>
            </w:pPr>
            <w:r w:rsidRPr="00C74A3E">
              <w:rPr>
                <w:rFonts w:cstheme="minorHAnsi"/>
                <w:bCs/>
                <w:sz w:val="24"/>
                <w:szCs w:val="24"/>
              </w:rPr>
              <w:t>64</w:t>
            </w:r>
          </w:p>
        </w:tc>
        <w:tc>
          <w:tcPr>
            <w:tcW w:w="941" w:type="dxa"/>
            <w:shd w:val="clear" w:color="auto" w:fill="B4C6E7" w:themeFill="accent1" w:themeFillTint="66"/>
          </w:tcPr>
          <w:p w14:paraId="5AD7B781" w14:textId="1503F438" w:rsidR="00B11806" w:rsidRPr="00C74A3E" w:rsidRDefault="001849F5" w:rsidP="00865761">
            <w:pPr>
              <w:spacing w:line="360" w:lineRule="auto"/>
              <w:jc w:val="center"/>
              <w:rPr>
                <w:rFonts w:cstheme="minorHAnsi"/>
                <w:bCs/>
                <w:sz w:val="24"/>
                <w:szCs w:val="24"/>
              </w:rPr>
            </w:pPr>
            <w:r w:rsidRPr="00C74A3E">
              <w:rPr>
                <w:rFonts w:cstheme="minorHAnsi"/>
                <w:bCs/>
                <w:sz w:val="24"/>
                <w:szCs w:val="24"/>
              </w:rPr>
              <w:t>64</w:t>
            </w:r>
          </w:p>
        </w:tc>
      </w:tr>
      <w:tr w:rsidR="009B0B86" w:rsidRPr="002730FA" w14:paraId="0A9307A6" w14:textId="77777777" w:rsidTr="00AC231A">
        <w:tc>
          <w:tcPr>
            <w:tcW w:w="1555" w:type="dxa"/>
            <w:shd w:val="clear" w:color="auto" w:fill="B4C6E7" w:themeFill="accent1" w:themeFillTint="66"/>
          </w:tcPr>
          <w:p w14:paraId="5F75FE66" w14:textId="77777777" w:rsidR="00B11806" w:rsidRPr="00C74A3E" w:rsidRDefault="00B11806" w:rsidP="00865761">
            <w:pPr>
              <w:spacing w:line="360" w:lineRule="auto"/>
              <w:jc w:val="center"/>
              <w:rPr>
                <w:rFonts w:cstheme="minorHAnsi"/>
                <w:b/>
                <w:sz w:val="24"/>
                <w:szCs w:val="24"/>
              </w:rPr>
            </w:pPr>
          </w:p>
        </w:tc>
        <w:tc>
          <w:tcPr>
            <w:tcW w:w="1842" w:type="dxa"/>
            <w:shd w:val="clear" w:color="auto" w:fill="B4C6E7" w:themeFill="accent1" w:themeFillTint="66"/>
          </w:tcPr>
          <w:p w14:paraId="4CAD8537" w14:textId="5D0DB88E" w:rsidR="00B11806" w:rsidRPr="00C74A3E" w:rsidRDefault="001849F5" w:rsidP="00865761">
            <w:pPr>
              <w:spacing w:line="360" w:lineRule="auto"/>
              <w:jc w:val="center"/>
              <w:rPr>
                <w:rFonts w:cstheme="minorHAnsi"/>
                <w:bCs/>
                <w:sz w:val="24"/>
                <w:szCs w:val="24"/>
              </w:rPr>
            </w:pPr>
            <w:r w:rsidRPr="00C74A3E">
              <w:rPr>
                <w:rFonts w:cstheme="minorHAnsi"/>
                <w:bCs/>
                <w:sz w:val="24"/>
                <w:szCs w:val="24"/>
              </w:rPr>
              <w:t>XG Boost</w:t>
            </w:r>
          </w:p>
        </w:tc>
        <w:tc>
          <w:tcPr>
            <w:tcW w:w="1560" w:type="dxa"/>
            <w:shd w:val="clear" w:color="auto" w:fill="B4C6E7" w:themeFill="accent1" w:themeFillTint="66"/>
          </w:tcPr>
          <w:p w14:paraId="37DC79FB" w14:textId="23815E5E" w:rsidR="00B11806" w:rsidRPr="00C74A3E" w:rsidRDefault="007C0DAA" w:rsidP="00865761">
            <w:pPr>
              <w:spacing w:line="360" w:lineRule="auto"/>
              <w:jc w:val="center"/>
              <w:rPr>
                <w:rFonts w:cstheme="minorHAnsi"/>
                <w:bCs/>
                <w:sz w:val="24"/>
                <w:szCs w:val="24"/>
              </w:rPr>
            </w:pPr>
            <w:r w:rsidRPr="00C74A3E">
              <w:rPr>
                <w:rFonts w:cstheme="minorHAnsi"/>
                <w:bCs/>
                <w:sz w:val="24"/>
                <w:szCs w:val="24"/>
              </w:rPr>
              <w:t>67</w:t>
            </w:r>
          </w:p>
        </w:tc>
        <w:tc>
          <w:tcPr>
            <w:tcW w:w="1559" w:type="dxa"/>
            <w:shd w:val="clear" w:color="auto" w:fill="B4C6E7" w:themeFill="accent1" w:themeFillTint="66"/>
          </w:tcPr>
          <w:p w14:paraId="20405459" w14:textId="739A5430" w:rsidR="00B11806" w:rsidRPr="00C74A3E" w:rsidRDefault="007C0DAA" w:rsidP="00865761">
            <w:pPr>
              <w:spacing w:line="360" w:lineRule="auto"/>
              <w:jc w:val="center"/>
              <w:rPr>
                <w:rFonts w:cstheme="minorHAnsi"/>
                <w:bCs/>
                <w:sz w:val="24"/>
                <w:szCs w:val="24"/>
              </w:rPr>
            </w:pPr>
            <w:r w:rsidRPr="00C74A3E">
              <w:rPr>
                <w:rFonts w:cstheme="minorHAnsi"/>
                <w:bCs/>
                <w:sz w:val="24"/>
                <w:szCs w:val="24"/>
              </w:rPr>
              <w:t>85</w:t>
            </w:r>
          </w:p>
        </w:tc>
        <w:tc>
          <w:tcPr>
            <w:tcW w:w="1559" w:type="dxa"/>
            <w:shd w:val="clear" w:color="auto" w:fill="B4C6E7" w:themeFill="accent1" w:themeFillTint="66"/>
          </w:tcPr>
          <w:p w14:paraId="5EF09CB8" w14:textId="51F99A6D" w:rsidR="00B11806" w:rsidRPr="00C74A3E" w:rsidRDefault="007C0DAA" w:rsidP="00865761">
            <w:pPr>
              <w:spacing w:line="360" w:lineRule="auto"/>
              <w:jc w:val="center"/>
              <w:rPr>
                <w:rFonts w:cstheme="minorHAnsi"/>
                <w:bCs/>
                <w:sz w:val="24"/>
                <w:szCs w:val="24"/>
              </w:rPr>
            </w:pPr>
            <w:r w:rsidRPr="00C74A3E">
              <w:rPr>
                <w:rFonts w:cstheme="minorHAnsi"/>
                <w:bCs/>
                <w:sz w:val="24"/>
                <w:szCs w:val="24"/>
              </w:rPr>
              <w:t>67</w:t>
            </w:r>
          </w:p>
        </w:tc>
        <w:tc>
          <w:tcPr>
            <w:tcW w:w="941" w:type="dxa"/>
            <w:shd w:val="clear" w:color="auto" w:fill="B4C6E7" w:themeFill="accent1" w:themeFillTint="66"/>
          </w:tcPr>
          <w:p w14:paraId="4FB91622" w14:textId="55043B5A" w:rsidR="00B11806" w:rsidRPr="00C74A3E" w:rsidRDefault="007C0DAA" w:rsidP="00865761">
            <w:pPr>
              <w:spacing w:line="360" w:lineRule="auto"/>
              <w:jc w:val="center"/>
              <w:rPr>
                <w:rFonts w:cstheme="minorHAnsi"/>
                <w:bCs/>
                <w:sz w:val="24"/>
                <w:szCs w:val="24"/>
              </w:rPr>
            </w:pPr>
            <w:r w:rsidRPr="00C74A3E">
              <w:rPr>
                <w:rFonts w:cstheme="minorHAnsi"/>
                <w:bCs/>
                <w:sz w:val="24"/>
                <w:szCs w:val="24"/>
              </w:rPr>
              <w:t>67</w:t>
            </w:r>
          </w:p>
        </w:tc>
      </w:tr>
      <w:tr w:rsidR="004A3FA0" w:rsidRPr="002730FA" w14:paraId="70CA0C90" w14:textId="77777777" w:rsidTr="00AC231A">
        <w:tc>
          <w:tcPr>
            <w:tcW w:w="1555" w:type="dxa"/>
            <w:shd w:val="clear" w:color="auto" w:fill="D9E2F3" w:themeFill="accent1" w:themeFillTint="33"/>
          </w:tcPr>
          <w:p w14:paraId="145E835E" w14:textId="706463C6" w:rsidR="004A3FA0" w:rsidRPr="002730FA" w:rsidRDefault="004A3FA0" w:rsidP="004A3FA0">
            <w:pPr>
              <w:spacing w:line="360" w:lineRule="auto"/>
              <w:jc w:val="center"/>
              <w:rPr>
                <w:rFonts w:cstheme="minorHAnsi"/>
                <w:b/>
                <w:sz w:val="18"/>
                <w:szCs w:val="18"/>
              </w:rPr>
            </w:pPr>
            <w:r w:rsidRPr="00C74A3E">
              <w:rPr>
                <w:rFonts w:cstheme="minorHAnsi"/>
                <w:b/>
                <w:sz w:val="24"/>
                <w:szCs w:val="24"/>
              </w:rPr>
              <w:t>24 H</w:t>
            </w:r>
            <w:r w:rsidR="00AC231A">
              <w:rPr>
                <w:rFonts w:cstheme="minorHAnsi"/>
                <w:b/>
                <w:sz w:val="24"/>
                <w:szCs w:val="24"/>
              </w:rPr>
              <w:t>ou</w:t>
            </w:r>
            <w:r w:rsidRPr="00C74A3E">
              <w:rPr>
                <w:rFonts w:cstheme="minorHAnsi"/>
                <w:b/>
                <w:sz w:val="24"/>
                <w:szCs w:val="24"/>
              </w:rPr>
              <w:t>r</w:t>
            </w:r>
          </w:p>
        </w:tc>
        <w:tc>
          <w:tcPr>
            <w:tcW w:w="1842" w:type="dxa"/>
            <w:shd w:val="clear" w:color="auto" w:fill="D9E2F3" w:themeFill="accent1" w:themeFillTint="33"/>
          </w:tcPr>
          <w:p w14:paraId="08E2729C" w14:textId="6D4CB191" w:rsidR="004A3FA0" w:rsidRPr="00C74A3E" w:rsidRDefault="004A3FA0" w:rsidP="004A3FA0">
            <w:pPr>
              <w:spacing w:line="360" w:lineRule="auto"/>
              <w:jc w:val="center"/>
              <w:rPr>
                <w:rFonts w:cstheme="minorHAnsi"/>
                <w:bCs/>
                <w:sz w:val="24"/>
                <w:szCs w:val="24"/>
              </w:rPr>
            </w:pPr>
            <w:r w:rsidRPr="00C74A3E">
              <w:rPr>
                <w:rFonts w:cstheme="minorHAnsi"/>
                <w:bCs/>
                <w:sz w:val="24"/>
                <w:szCs w:val="24"/>
              </w:rPr>
              <w:t>Random Forest Classifier</w:t>
            </w:r>
          </w:p>
        </w:tc>
        <w:tc>
          <w:tcPr>
            <w:tcW w:w="1560" w:type="dxa"/>
            <w:shd w:val="clear" w:color="auto" w:fill="D9E2F3" w:themeFill="accent1" w:themeFillTint="33"/>
          </w:tcPr>
          <w:p w14:paraId="72538CC2" w14:textId="1B7E60BC" w:rsidR="004A3FA0" w:rsidRPr="00C74A3E" w:rsidRDefault="004A3FA0" w:rsidP="004A3FA0">
            <w:pPr>
              <w:spacing w:line="360" w:lineRule="auto"/>
              <w:jc w:val="center"/>
              <w:rPr>
                <w:rFonts w:cstheme="minorHAnsi"/>
                <w:bCs/>
                <w:sz w:val="24"/>
                <w:szCs w:val="24"/>
              </w:rPr>
            </w:pPr>
            <w:r w:rsidRPr="007555F6">
              <w:rPr>
                <w:rFonts w:cstheme="minorHAnsi"/>
                <w:b/>
                <w:color w:val="FF0000"/>
                <w:sz w:val="24"/>
                <w:szCs w:val="24"/>
              </w:rPr>
              <w:t>7</w:t>
            </w:r>
            <w:r w:rsidR="00796E20">
              <w:rPr>
                <w:rFonts w:cstheme="minorHAnsi"/>
                <w:b/>
                <w:color w:val="FF0000"/>
                <w:sz w:val="24"/>
                <w:szCs w:val="24"/>
              </w:rPr>
              <w:t>4</w:t>
            </w:r>
          </w:p>
        </w:tc>
        <w:tc>
          <w:tcPr>
            <w:tcW w:w="1559" w:type="dxa"/>
            <w:shd w:val="clear" w:color="auto" w:fill="D9E2F3" w:themeFill="accent1" w:themeFillTint="33"/>
          </w:tcPr>
          <w:p w14:paraId="0A4BD043" w14:textId="1A46D75A" w:rsidR="004A3FA0" w:rsidRPr="00C74A3E" w:rsidRDefault="004A3FA0" w:rsidP="004A3FA0">
            <w:pPr>
              <w:spacing w:line="360" w:lineRule="auto"/>
              <w:jc w:val="center"/>
              <w:rPr>
                <w:rFonts w:cstheme="minorHAnsi"/>
                <w:bCs/>
                <w:sz w:val="24"/>
                <w:szCs w:val="24"/>
              </w:rPr>
            </w:pPr>
            <w:r w:rsidRPr="007555F6">
              <w:rPr>
                <w:rFonts w:cstheme="minorHAnsi"/>
                <w:b/>
                <w:color w:val="FF0000"/>
                <w:sz w:val="24"/>
                <w:szCs w:val="24"/>
              </w:rPr>
              <w:t>89</w:t>
            </w:r>
          </w:p>
        </w:tc>
        <w:tc>
          <w:tcPr>
            <w:tcW w:w="1559" w:type="dxa"/>
            <w:shd w:val="clear" w:color="auto" w:fill="D9E2F3" w:themeFill="accent1" w:themeFillTint="33"/>
          </w:tcPr>
          <w:p w14:paraId="19814F77" w14:textId="2AC054B0" w:rsidR="004A3FA0" w:rsidRPr="00C74A3E" w:rsidRDefault="004A3FA0" w:rsidP="004A3FA0">
            <w:pPr>
              <w:spacing w:line="360" w:lineRule="auto"/>
              <w:jc w:val="center"/>
              <w:rPr>
                <w:rFonts w:cstheme="minorHAnsi"/>
                <w:bCs/>
                <w:sz w:val="24"/>
                <w:szCs w:val="24"/>
              </w:rPr>
            </w:pPr>
            <w:r w:rsidRPr="007555F6">
              <w:rPr>
                <w:rFonts w:cstheme="minorHAnsi"/>
                <w:b/>
                <w:color w:val="FF0000"/>
                <w:sz w:val="24"/>
                <w:szCs w:val="24"/>
              </w:rPr>
              <w:t>74</w:t>
            </w:r>
          </w:p>
        </w:tc>
        <w:tc>
          <w:tcPr>
            <w:tcW w:w="941" w:type="dxa"/>
            <w:shd w:val="clear" w:color="auto" w:fill="D9E2F3" w:themeFill="accent1" w:themeFillTint="33"/>
          </w:tcPr>
          <w:p w14:paraId="10D259C1" w14:textId="2F7DB83C" w:rsidR="004A3FA0" w:rsidRPr="00C74A3E" w:rsidRDefault="004A3FA0" w:rsidP="004A3FA0">
            <w:pPr>
              <w:spacing w:line="360" w:lineRule="auto"/>
              <w:jc w:val="center"/>
              <w:rPr>
                <w:rFonts w:cstheme="minorHAnsi"/>
                <w:bCs/>
                <w:sz w:val="24"/>
                <w:szCs w:val="24"/>
              </w:rPr>
            </w:pPr>
            <w:r w:rsidRPr="007555F6">
              <w:rPr>
                <w:rFonts w:cstheme="minorHAnsi"/>
                <w:b/>
                <w:color w:val="FF0000"/>
                <w:sz w:val="24"/>
                <w:szCs w:val="24"/>
              </w:rPr>
              <w:t>74</w:t>
            </w:r>
          </w:p>
        </w:tc>
      </w:tr>
      <w:tr w:rsidR="004A3FA0" w:rsidRPr="002730FA" w14:paraId="6872A992" w14:textId="77777777" w:rsidTr="00AC231A">
        <w:tc>
          <w:tcPr>
            <w:tcW w:w="1555" w:type="dxa"/>
            <w:shd w:val="clear" w:color="auto" w:fill="D9E2F3" w:themeFill="accent1" w:themeFillTint="33"/>
          </w:tcPr>
          <w:p w14:paraId="4BE08400" w14:textId="77777777" w:rsidR="004A3FA0" w:rsidRPr="002730FA" w:rsidRDefault="004A3FA0" w:rsidP="004A3FA0">
            <w:pPr>
              <w:spacing w:line="360" w:lineRule="auto"/>
              <w:jc w:val="center"/>
              <w:rPr>
                <w:rFonts w:cstheme="minorHAnsi"/>
                <w:b/>
                <w:sz w:val="18"/>
                <w:szCs w:val="18"/>
              </w:rPr>
            </w:pPr>
          </w:p>
        </w:tc>
        <w:tc>
          <w:tcPr>
            <w:tcW w:w="1842" w:type="dxa"/>
            <w:shd w:val="clear" w:color="auto" w:fill="D9E2F3" w:themeFill="accent1" w:themeFillTint="33"/>
          </w:tcPr>
          <w:p w14:paraId="7F34BF00" w14:textId="0511968A" w:rsidR="004A3FA0" w:rsidRPr="00C74A3E" w:rsidRDefault="004A3FA0" w:rsidP="004A3FA0">
            <w:pPr>
              <w:spacing w:line="360" w:lineRule="auto"/>
              <w:jc w:val="center"/>
              <w:rPr>
                <w:rFonts w:cstheme="minorHAnsi"/>
                <w:bCs/>
                <w:sz w:val="24"/>
                <w:szCs w:val="24"/>
              </w:rPr>
            </w:pPr>
            <w:r w:rsidRPr="00C74A3E">
              <w:rPr>
                <w:rFonts w:cstheme="minorHAnsi"/>
                <w:bCs/>
                <w:sz w:val="24"/>
                <w:szCs w:val="24"/>
              </w:rPr>
              <w:t>Decision Tree</w:t>
            </w:r>
          </w:p>
        </w:tc>
        <w:tc>
          <w:tcPr>
            <w:tcW w:w="1560" w:type="dxa"/>
            <w:shd w:val="clear" w:color="auto" w:fill="D9E2F3" w:themeFill="accent1" w:themeFillTint="33"/>
          </w:tcPr>
          <w:p w14:paraId="25905C63" w14:textId="0EC8DD37" w:rsidR="004A3FA0" w:rsidRPr="00C74A3E" w:rsidRDefault="004A3FA0" w:rsidP="004A3FA0">
            <w:pPr>
              <w:spacing w:line="360" w:lineRule="auto"/>
              <w:jc w:val="center"/>
              <w:rPr>
                <w:rFonts w:cstheme="minorHAnsi"/>
                <w:bCs/>
                <w:sz w:val="24"/>
                <w:szCs w:val="24"/>
              </w:rPr>
            </w:pPr>
            <w:r w:rsidRPr="00C74A3E">
              <w:rPr>
                <w:rFonts w:cstheme="minorHAnsi"/>
                <w:bCs/>
                <w:sz w:val="24"/>
                <w:szCs w:val="24"/>
              </w:rPr>
              <w:t>67</w:t>
            </w:r>
          </w:p>
        </w:tc>
        <w:tc>
          <w:tcPr>
            <w:tcW w:w="1559" w:type="dxa"/>
            <w:shd w:val="clear" w:color="auto" w:fill="D9E2F3" w:themeFill="accent1" w:themeFillTint="33"/>
          </w:tcPr>
          <w:p w14:paraId="2E34FF55" w14:textId="4ADB397B" w:rsidR="004A3FA0" w:rsidRPr="00C74A3E" w:rsidRDefault="004A3FA0" w:rsidP="004A3FA0">
            <w:pPr>
              <w:spacing w:line="360" w:lineRule="auto"/>
              <w:jc w:val="center"/>
              <w:rPr>
                <w:rFonts w:cstheme="minorHAnsi"/>
                <w:bCs/>
                <w:sz w:val="24"/>
                <w:szCs w:val="24"/>
              </w:rPr>
            </w:pPr>
            <w:r w:rsidRPr="00C74A3E">
              <w:rPr>
                <w:rFonts w:cstheme="minorHAnsi"/>
                <w:bCs/>
                <w:sz w:val="24"/>
                <w:szCs w:val="24"/>
              </w:rPr>
              <w:t>75</w:t>
            </w:r>
          </w:p>
        </w:tc>
        <w:tc>
          <w:tcPr>
            <w:tcW w:w="1559" w:type="dxa"/>
            <w:shd w:val="clear" w:color="auto" w:fill="D9E2F3" w:themeFill="accent1" w:themeFillTint="33"/>
          </w:tcPr>
          <w:p w14:paraId="423430A7" w14:textId="57390DDB" w:rsidR="004A3FA0" w:rsidRPr="00C74A3E" w:rsidRDefault="004A3FA0" w:rsidP="004A3FA0">
            <w:pPr>
              <w:spacing w:line="360" w:lineRule="auto"/>
              <w:jc w:val="center"/>
              <w:rPr>
                <w:rFonts w:cstheme="minorHAnsi"/>
                <w:bCs/>
                <w:sz w:val="24"/>
                <w:szCs w:val="24"/>
              </w:rPr>
            </w:pPr>
            <w:r w:rsidRPr="00C74A3E">
              <w:rPr>
                <w:rFonts w:cstheme="minorHAnsi"/>
                <w:bCs/>
                <w:sz w:val="24"/>
                <w:szCs w:val="24"/>
              </w:rPr>
              <w:t>68</w:t>
            </w:r>
          </w:p>
        </w:tc>
        <w:tc>
          <w:tcPr>
            <w:tcW w:w="941" w:type="dxa"/>
            <w:shd w:val="clear" w:color="auto" w:fill="D9E2F3" w:themeFill="accent1" w:themeFillTint="33"/>
          </w:tcPr>
          <w:p w14:paraId="673B4929" w14:textId="42D57329" w:rsidR="004A3FA0" w:rsidRPr="00C74A3E" w:rsidRDefault="004A3FA0" w:rsidP="004A3FA0">
            <w:pPr>
              <w:spacing w:line="360" w:lineRule="auto"/>
              <w:jc w:val="center"/>
              <w:rPr>
                <w:rFonts w:cstheme="minorHAnsi"/>
                <w:bCs/>
                <w:sz w:val="24"/>
                <w:szCs w:val="24"/>
              </w:rPr>
            </w:pPr>
            <w:r w:rsidRPr="00C74A3E">
              <w:rPr>
                <w:rFonts w:cstheme="minorHAnsi"/>
                <w:bCs/>
                <w:sz w:val="24"/>
                <w:szCs w:val="24"/>
              </w:rPr>
              <w:t>67</w:t>
            </w:r>
          </w:p>
        </w:tc>
      </w:tr>
      <w:tr w:rsidR="004A3FA0" w:rsidRPr="002730FA" w14:paraId="25927246" w14:textId="77777777" w:rsidTr="00AC231A">
        <w:tc>
          <w:tcPr>
            <w:tcW w:w="1555" w:type="dxa"/>
            <w:shd w:val="clear" w:color="auto" w:fill="D9E2F3" w:themeFill="accent1" w:themeFillTint="33"/>
          </w:tcPr>
          <w:p w14:paraId="4DE82975" w14:textId="77777777" w:rsidR="004A3FA0" w:rsidRPr="002730FA" w:rsidRDefault="004A3FA0" w:rsidP="004A3FA0">
            <w:pPr>
              <w:spacing w:line="360" w:lineRule="auto"/>
              <w:jc w:val="center"/>
              <w:rPr>
                <w:rFonts w:cstheme="minorHAnsi"/>
                <w:b/>
                <w:sz w:val="18"/>
                <w:szCs w:val="18"/>
              </w:rPr>
            </w:pPr>
          </w:p>
        </w:tc>
        <w:tc>
          <w:tcPr>
            <w:tcW w:w="1842" w:type="dxa"/>
            <w:shd w:val="clear" w:color="auto" w:fill="D9E2F3" w:themeFill="accent1" w:themeFillTint="33"/>
          </w:tcPr>
          <w:p w14:paraId="5E8B59EC" w14:textId="11AFB541" w:rsidR="004A3FA0" w:rsidRPr="00C74A3E" w:rsidRDefault="004A3FA0" w:rsidP="004A3FA0">
            <w:pPr>
              <w:spacing w:line="360" w:lineRule="auto"/>
              <w:jc w:val="center"/>
              <w:rPr>
                <w:rFonts w:cstheme="minorHAnsi"/>
                <w:bCs/>
                <w:sz w:val="24"/>
                <w:szCs w:val="24"/>
              </w:rPr>
            </w:pPr>
            <w:r w:rsidRPr="00C74A3E">
              <w:rPr>
                <w:rFonts w:cstheme="minorHAnsi"/>
                <w:bCs/>
                <w:sz w:val="24"/>
                <w:szCs w:val="24"/>
              </w:rPr>
              <w:t>XG Boost</w:t>
            </w:r>
          </w:p>
        </w:tc>
        <w:tc>
          <w:tcPr>
            <w:tcW w:w="1560" w:type="dxa"/>
            <w:shd w:val="clear" w:color="auto" w:fill="D9E2F3" w:themeFill="accent1" w:themeFillTint="33"/>
          </w:tcPr>
          <w:p w14:paraId="2305AC92" w14:textId="1CC92B6C" w:rsidR="004A3FA0" w:rsidRPr="00C74A3E" w:rsidRDefault="004A3FA0" w:rsidP="004A3FA0">
            <w:pPr>
              <w:spacing w:line="360" w:lineRule="auto"/>
              <w:jc w:val="center"/>
              <w:rPr>
                <w:rFonts w:cstheme="minorHAnsi"/>
                <w:bCs/>
                <w:sz w:val="24"/>
                <w:szCs w:val="24"/>
              </w:rPr>
            </w:pPr>
            <w:r w:rsidRPr="00C74A3E">
              <w:rPr>
                <w:rFonts w:cstheme="minorHAnsi"/>
                <w:bCs/>
                <w:color w:val="FF0000"/>
                <w:sz w:val="24"/>
                <w:szCs w:val="24"/>
              </w:rPr>
              <w:t>73</w:t>
            </w:r>
          </w:p>
        </w:tc>
        <w:tc>
          <w:tcPr>
            <w:tcW w:w="1559" w:type="dxa"/>
            <w:shd w:val="clear" w:color="auto" w:fill="D9E2F3" w:themeFill="accent1" w:themeFillTint="33"/>
          </w:tcPr>
          <w:p w14:paraId="2BBA1DDB" w14:textId="6C939989" w:rsidR="004A3FA0" w:rsidRPr="00C74A3E" w:rsidRDefault="004A3FA0" w:rsidP="004A3FA0">
            <w:pPr>
              <w:spacing w:line="360" w:lineRule="auto"/>
              <w:jc w:val="center"/>
              <w:rPr>
                <w:rFonts w:cstheme="minorHAnsi"/>
                <w:bCs/>
                <w:sz w:val="24"/>
                <w:szCs w:val="24"/>
              </w:rPr>
            </w:pPr>
            <w:r w:rsidRPr="00C74A3E">
              <w:rPr>
                <w:rFonts w:cstheme="minorHAnsi"/>
                <w:bCs/>
                <w:color w:val="FF0000"/>
                <w:sz w:val="24"/>
                <w:szCs w:val="24"/>
              </w:rPr>
              <w:t>89</w:t>
            </w:r>
          </w:p>
        </w:tc>
        <w:tc>
          <w:tcPr>
            <w:tcW w:w="1559" w:type="dxa"/>
            <w:shd w:val="clear" w:color="auto" w:fill="D9E2F3" w:themeFill="accent1" w:themeFillTint="33"/>
          </w:tcPr>
          <w:p w14:paraId="1E18129B" w14:textId="75760BA9" w:rsidR="004A3FA0" w:rsidRPr="00C74A3E" w:rsidRDefault="004A3FA0" w:rsidP="004A3FA0">
            <w:pPr>
              <w:spacing w:line="360" w:lineRule="auto"/>
              <w:jc w:val="center"/>
              <w:rPr>
                <w:rFonts w:cstheme="minorHAnsi"/>
                <w:bCs/>
                <w:sz w:val="24"/>
                <w:szCs w:val="24"/>
              </w:rPr>
            </w:pPr>
            <w:r w:rsidRPr="00C74A3E">
              <w:rPr>
                <w:rFonts w:cstheme="minorHAnsi"/>
                <w:bCs/>
                <w:color w:val="FF0000"/>
                <w:sz w:val="24"/>
                <w:szCs w:val="24"/>
              </w:rPr>
              <w:t>74</w:t>
            </w:r>
          </w:p>
        </w:tc>
        <w:tc>
          <w:tcPr>
            <w:tcW w:w="941" w:type="dxa"/>
            <w:shd w:val="clear" w:color="auto" w:fill="D9E2F3" w:themeFill="accent1" w:themeFillTint="33"/>
          </w:tcPr>
          <w:p w14:paraId="1C8E990E" w14:textId="4CAA4C01" w:rsidR="004A3FA0" w:rsidRPr="00C74A3E" w:rsidRDefault="004A3FA0" w:rsidP="004A3FA0">
            <w:pPr>
              <w:spacing w:line="360" w:lineRule="auto"/>
              <w:jc w:val="center"/>
              <w:rPr>
                <w:rFonts w:cstheme="minorHAnsi"/>
                <w:bCs/>
                <w:sz w:val="24"/>
                <w:szCs w:val="24"/>
              </w:rPr>
            </w:pPr>
            <w:r w:rsidRPr="00C74A3E">
              <w:rPr>
                <w:rFonts w:cstheme="minorHAnsi"/>
                <w:bCs/>
                <w:color w:val="FF0000"/>
                <w:sz w:val="24"/>
                <w:szCs w:val="24"/>
              </w:rPr>
              <w:t>73</w:t>
            </w:r>
          </w:p>
        </w:tc>
      </w:tr>
      <w:tr w:rsidR="00AC231A" w:rsidRPr="002730FA" w14:paraId="5E032126" w14:textId="77777777" w:rsidTr="005E69B5">
        <w:tc>
          <w:tcPr>
            <w:tcW w:w="1555" w:type="dxa"/>
            <w:shd w:val="clear" w:color="auto" w:fill="8EAADB" w:themeFill="accent1" w:themeFillTint="99"/>
          </w:tcPr>
          <w:p w14:paraId="55F874B4" w14:textId="1F8DE13E" w:rsidR="00AC231A" w:rsidRPr="002730FA" w:rsidRDefault="00AC231A" w:rsidP="00AC231A">
            <w:pPr>
              <w:spacing w:line="360" w:lineRule="auto"/>
              <w:jc w:val="center"/>
              <w:rPr>
                <w:rFonts w:cstheme="minorHAnsi"/>
                <w:b/>
                <w:sz w:val="18"/>
                <w:szCs w:val="18"/>
              </w:rPr>
            </w:pPr>
            <w:r w:rsidRPr="00C74A3E">
              <w:rPr>
                <w:rFonts w:cstheme="minorHAnsi"/>
                <w:b/>
                <w:sz w:val="24"/>
                <w:szCs w:val="24"/>
              </w:rPr>
              <w:t>Combination   datasets</w:t>
            </w:r>
          </w:p>
        </w:tc>
        <w:tc>
          <w:tcPr>
            <w:tcW w:w="1842" w:type="dxa"/>
            <w:shd w:val="clear" w:color="auto" w:fill="8EAADB" w:themeFill="accent1" w:themeFillTint="99"/>
          </w:tcPr>
          <w:p w14:paraId="37A20C6F" w14:textId="2106DB5F" w:rsidR="00AC231A" w:rsidRPr="00C74A3E" w:rsidRDefault="00AC231A" w:rsidP="00AC231A">
            <w:pPr>
              <w:spacing w:line="360" w:lineRule="auto"/>
              <w:jc w:val="center"/>
              <w:rPr>
                <w:rFonts w:cstheme="minorHAnsi"/>
                <w:bCs/>
                <w:sz w:val="24"/>
                <w:szCs w:val="24"/>
              </w:rPr>
            </w:pPr>
            <w:r w:rsidRPr="00C74A3E">
              <w:rPr>
                <w:rFonts w:cstheme="minorHAnsi"/>
                <w:bCs/>
                <w:sz w:val="24"/>
                <w:szCs w:val="24"/>
              </w:rPr>
              <w:t>Random Forest</w:t>
            </w:r>
          </w:p>
        </w:tc>
        <w:tc>
          <w:tcPr>
            <w:tcW w:w="1560" w:type="dxa"/>
            <w:shd w:val="clear" w:color="auto" w:fill="8EAADB" w:themeFill="accent1" w:themeFillTint="99"/>
          </w:tcPr>
          <w:p w14:paraId="5EC3DF81" w14:textId="1F1A88CE" w:rsidR="00AC231A" w:rsidRPr="00C74A3E" w:rsidRDefault="00AC231A" w:rsidP="00AC231A">
            <w:pPr>
              <w:spacing w:line="360" w:lineRule="auto"/>
              <w:jc w:val="center"/>
              <w:rPr>
                <w:rFonts w:cstheme="minorHAnsi"/>
                <w:bCs/>
                <w:color w:val="FF0000"/>
                <w:sz w:val="24"/>
                <w:szCs w:val="24"/>
              </w:rPr>
            </w:pPr>
            <w:r w:rsidRPr="00C74A3E">
              <w:rPr>
                <w:rFonts w:cstheme="minorHAnsi"/>
                <w:bCs/>
                <w:sz w:val="24"/>
                <w:szCs w:val="24"/>
              </w:rPr>
              <w:t>70</w:t>
            </w:r>
          </w:p>
        </w:tc>
        <w:tc>
          <w:tcPr>
            <w:tcW w:w="1559" w:type="dxa"/>
            <w:shd w:val="clear" w:color="auto" w:fill="8EAADB" w:themeFill="accent1" w:themeFillTint="99"/>
          </w:tcPr>
          <w:p w14:paraId="1B624842" w14:textId="57FF10A4" w:rsidR="00AC231A" w:rsidRPr="00C74A3E" w:rsidRDefault="00AC231A" w:rsidP="00AC231A">
            <w:pPr>
              <w:spacing w:line="360" w:lineRule="auto"/>
              <w:jc w:val="center"/>
              <w:rPr>
                <w:rFonts w:cstheme="minorHAnsi"/>
                <w:bCs/>
                <w:color w:val="FF0000"/>
                <w:sz w:val="24"/>
                <w:szCs w:val="24"/>
              </w:rPr>
            </w:pPr>
            <w:r w:rsidRPr="00C74A3E">
              <w:rPr>
                <w:rFonts w:cstheme="minorHAnsi"/>
                <w:bCs/>
                <w:sz w:val="24"/>
                <w:szCs w:val="24"/>
              </w:rPr>
              <w:t>86</w:t>
            </w:r>
          </w:p>
        </w:tc>
        <w:tc>
          <w:tcPr>
            <w:tcW w:w="1559" w:type="dxa"/>
            <w:shd w:val="clear" w:color="auto" w:fill="8EAADB" w:themeFill="accent1" w:themeFillTint="99"/>
          </w:tcPr>
          <w:p w14:paraId="247AD123" w14:textId="6F2E3A31" w:rsidR="00AC231A" w:rsidRPr="00C74A3E" w:rsidRDefault="00AC231A" w:rsidP="00AC231A">
            <w:pPr>
              <w:spacing w:line="360" w:lineRule="auto"/>
              <w:jc w:val="center"/>
              <w:rPr>
                <w:rFonts w:cstheme="minorHAnsi"/>
                <w:bCs/>
                <w:color w:val="FF0000"/>
                <w:sz w:val="24"/>
                <w:szCs w:val="24"/>
              </w:rPr>
            </w:pPr>
            <w:r w:rsidRPr="00C74A3E">
              <w:rPr>
                <w:rFonts w:cstheme="minorHAnsi"/>
                <w:bCs/>
                <w:sz w:val="24"/>
                <w:szCs w:val="24"/>
              </w:rPr>
              <w:t>70</w:t>
            </w:r>
          </w:p>
        </w:tc>
        <w:tc>
          <w:tcPr>
            <w:tcW w:w="941" w:type="dxa"/>
            <w:shd w:val="clear" w:color="auto" w:fill="8EAADB" w:themeFill="accent1" w:themeFillTint="99"/>
          </w:tcPr>
          <w:p w14:paraId="16B5F84B" w14:textId="5B7B691A" w:rsidR="00AC231A" w:rsidRPr="00C74A3E" w:rsidRDefault="00AC231A" w:rsidP="00AC231A">
            <w:pPr>
              <w:spacing w:line="360" w:lineRule="auto"/>
              <w:jc w:val="center"/>
              <w:rPr>
                <w:rFonts w:cstheme="minorHAnsi"/>
                <w:bCs/>
                <w:color w:val="FF0000"/>
                <w:sz w:val="24"/>
                <w:szCs w:val="24"/>
              </w:rPr>
            </w:pPr>
            <w:r w:rsidRPr="00C74A3E">
              <w:rPr>
                <w:rFonts w:cstheme="minorHAnsi"/>
                <w:bCs/>
                <w:sz w:val="24"/>
                <w:szCs w:val="24"/>
              </w:rPr>
              <w:t>70</w:t>
            </w:r>
          </w:p>
        </w:tc>
      </w:tr>
      <w:tr w:rsidR="00AC231A" w:rsidRPr="002730FA" w14:paraId="5C5C2184" w14:textId="77777777" w:rsidTr="005E69B5">
        <w:tc>
          <w:tcPr>
            <w:tcW w:w="1555" w:type="dxa"/>
            <w:shd w:val="clear" w:color="auto" w:fill="8EAADB" w:themeFill="accent1" w:themeFillTint="99"/>
          </w:tcPr>
          <w:p w14:paraId="19EFD0EC" w14:textId="77777777" w:rsidR="00AC231A" w:rsidRPr="002730FA" w:rsidRDefault="00AC231A" w:rsidP="00AC231A">
            <w:pPr>
              <w:spacing w:line="360" w:lineRule="auto"/>
              <w:jc w:val="center"/>
              <w:rPr>
                <w:rFonts w:cstheme="minorHAnsi"/>
                <w:b/>
                <w:sz w:val="18"/>
                <w:szCs w:val="18"/>
              </w:rPr>
            </w:pPr>
          </w:p>
        </w:tc>
        <w:tc>
          <w:tcPr>
            <w:tcW w:w="1842" w:type="dxa"/>
            <w:shd w:val="clear" w:color="auto" w:fill="8EAADB" w:themeFill="accent1" w:themeFillTint="99"/>
          </w:tcPr>
          <w:p w14:paraId="202EA99B" w14:textId="287BFBAA" w:rsidR="00AC231A" w:rsidRPr="00C74A3E" w:rsidRDefault="00AC231A" w:rsidP="00AC231A">
            <w:pPr>
              <w:spacing w:line="360" w:lineRule="auto"/>
              <w:jc w:val="center"/>
              <w:rPr>
                <w:rFonts w:cstheme="minorHAnsi"/>
                <w:bCs/>
                <w:sz w:val="24"/>
                <w:szCs w:val="24"/>
              </w:rPr>
            </w:pPr>
            <w:r w:rsidRPr="00C74A3E">
              <w:rPr>
                <w:rFonts w:cstheme="minorHAnsi"/>
                <w:bCs/>
                <w:sz w:val="24"/>
                <w:szCs w:val="24"/>
              </w:rPr>
              <w:t>Decision Tree</w:t>
            </w:r>
          </w:p>
        </w:tc>
        <w:tc>
          <w:tcPr>
            <w:tcW w:w="1560" w:type="dxa"/>
            <w:shd w:val="clear" w:color="auto" w:fill="8EAADB" w:themeFill="accent1" w:themeFillTint="99"/>
          </w:tcPr>
          <w:p w14:paraId="392D57CE" w14:textId="37726DD8" w:rsidR="00AC231A" w:rsidRPr="00C74A3E" w:rsidRDefault="00AC231A" w:rsidP="00AC231A">
            <w:pPr>
              <w:spacing w:line="360" w:lineRule="auto"/>
              <w:jc w:val="center"/>
              <w:rPr>
                <w:rFonts w:cstheme="minorHAnsi"/>
                <w:bCs/>
                <w:color w:val="FF0000"/>
                <w:sz w:val="24"/>
                <w:szCs w:val="24"/>
              </w:rPr>
            </w:pPr>
            <w:r w:rsidRPr="00C74A3E">
              <w:rPr>
                <w:rFonts w:cstheme="minorHAnsi"/>
                <w:bCs/>
                <w:sz w:val="24"/>
                <w:szCs w:val="24"/>
              </w:rPr>
              <w:t>63</w:t>
            </w:r>
          </w:p>
        </w:tc>
        <w:tc>
          <w:tcPr>
            <w:tcW w:w="1559" w:type="dxa"/>
            <w:shd w:val="clear" w:color="auto" w:fill="8EAADB" w:themeFill="accent1" w:themeFillTint="99"/>
          </w:tcPr>
          <w:p w14:paraId="1B8E5207" w14:textId="3BECBD14" w:rsidR="00AC231A" w:rsidRPr="00C74A3E" w:rsidRDefault="00AC231A" w:rsidP="00AC231A">
            <w:pPr>
              <w:spacing w:line="360" w:lineRule="auto"/>
              <w:jc w:val="center"/>
              <w:rPr>
                <w:rFonts w:cstheme="minorHAnsi"/>
                <w:bCs/>
                <w:color w:val="FF0000"/>
                <w:sz w:val="24"/>
                <w:szCs w:val="24"/>
              </w:rPr>
            </w:pPr>
            <w:r w:rsidRPr="00C74A3E">
              <w:rPr>
                <w:rFonts w:cstheme="minorHAnsi"/>
                <w:bCs/>
                <w:sz w:val="24"/>
                <w:szCs w:val="24"/>
              </w:rPr>
              <w:t>72</w:t>
            </w:r>
          </w:p>
        </w:tc>
        <w:tc>
          <w:tcPr>
            <w:tcW w:w="1559" w:type="dxa"/>
            <w:shd w:val="clear" w:color="auto" w:fill="8EAADB" w:themeFill="accent1" w:themeFillTint="99"/>
          </w:tcPr>
          <w:p w14:paraId="3DEDA85D" w14:textId="041E784B" w:rsidR="00AC231A" w:rsidRPr="00C74A3E" w:rsidRDefault="00AC231A" w:rsidP="00AC231A">
            <w:pPr>
              <w:spacing w:line="360" w:lineRule="auto"/>
              <w:jc w:val="center"/>
              <w:rPr>
                <w:rFonts w:cstheme="minorHAnsi"/>
                <w:bCs/>
                <w:color w:val="FF0000"/>
                <w:sz w:val="24"/>
                <w:szCs w:val="24"/>
              </w:rPr>
            </w:pPr>
            <w:r w:rsidRPr="00C74A3E">
              <w:rPr>
                <w:rFonts w:cstheme="minorHAnsi"/>
                <w:bCs/>
                <w:sz w:val="24"/>
                <w:szCs w:val="24"/>
              </w:rPr>
              <w:t>63</w:t>
            </w:r>
          </w:p>
        </w:tc>
        <w:tc>
          <w:tcPr>
            <w:tcW w:w="941" w:type="dxa"/>
            <w:shd w:val="clear" w:color="auto" w:fill="8EAADB" w:themeFill="accent1" w:themeFillTint="99"/>
          </w:tcPr>
          <w:p w14:paraId="6160DF1C" w14:textId="1FF9886D" w:rsidR="00AC231A" w:rsidRPr="00C74A3E" w:rsidRDefault="00AC231A" w:rsidP="00AC231A">
            <w:pPr>
              <w:spacing w:line="360" w:lineRule="auto"/>
              <w:jc w:val="center"/>
              <w:rPr>
                <w:rFonts w:cstheme="minorHAnsi"/>
                <w:bCs/>
                <w:color w:val="FF0000"/>
                <w:sz w:val="24"/>
                <w:szCs w:val="24"/>
              </w:rPr>
            </w:pPr>
            <w:r w:rsidRPr="00C74A3E">
              <w:rPr>
                <w:rFonts w:cstheme="minorHAnsi"/>
                <w:bCs/>
                <w:sz w:val="24"/>
                <w:szCs w:val="24"/>
              </w:rPr>
              <w:t>63</w:t>
            </w:r>
          </w:p>
        </w:tc>
      </w:tr>
      <w:tr w:rsidR="00AC231A" w:rsidRPr="002730FA" w14:paraId="616EF84D" w14:textId="77777777" w:rsidTr="005E69B5">
        <w:tc>
          <w:tcPr>
            <w:tcW w:w="1555" w:type="dxa"/>
            <w:shd w:val="clear" w:color="auto" w:fill="8EAADB" w:themeFill="accent1" w:themeFillTint="99"/>
          </w:tcPr>
          <w:p w14:paraId="40579CDD" w14:textId="77777777" w:rsidR="00AC231A" w:rsidRPr="002730FA" w:rsidRDefault="00AC231A" w:rsidP="00AC231A">
            <w:pPr>
              <w:spacing w:line="360" w:lineRule="auto"/>
              <w:jc w:val="center"/>
              <w:rPr>
                <w:rFonts w:cstheme="minorHAnsi"/>
                <w:b/>
                <w:sz w:val="18"/>
                <w:szCs w:val="18"/>
              </w:rPr>
            </w:pPr>
          </w:p>
        </w:tc>
        <w:tc>
          <w:tcPr>
            <w:tcW w:w="1842" w:type="dxa"/>
            <w:shd w:val="clear" w:color="auto" w:fill="8EAADB" w:themeFill="accent1" w:themeFillTint="99"/>
          </w:tcPr>
          <w:p w14:paraId="7C299DFA" w14:textId="42F37365" w:rsidR="00AC231A" w:rsidRPr="00C74A3E" w:rsidRDefault="00AC231A" w:rsidP="00AC231A">
            <w:pPr>
              <w:spacing w:line="360" w:lineRule="auto"/>
              <w:jc w:val="center"/>
              <w:rPr>
                <w:rFonts w:cstheme="minorHAnsi"/>
                <w:bCs/>
                <w:sz w:val="24"/>
                <w:szCs w:val="24"/>
              </w:rPr>
            </w:pPr>
            <w:r w:rsidRPr="00C74A3E">
              <w:rPr>
                <w:rFonts w:cstheme="minorHAnsi"/>
                <w:bCs/>
                <w:sz w:val="24"/>
                <w:szCs w:val="24"/>
              </w:rPr>
              <w:t>XG Boost</w:t>
            </w:r>
          </w:p>
        </w:tc>
        <w:tc>
          <w:tcPr>
            <w:tcW w:w="1560" w:type="dxa"/>
            <w:shd w:val="clear" w:color="auto" w:fill="8EAADB" w:themeFill="accent1" w:themeFillTint="99"/>
          </w:tcPr>
          <w:p w14:paraId="639E7BE6" w14:textId="109ED391" w:rsidR="00AC231A" w:rsidRPr="00C74A3E" w:rsidRDefault="00AC231A" w:rsidP="00AC231A">
            <w:pPr>
              <w:spacing w:line="360" w:lineRule="auto"/>
              <w:jc w:val="center"/>
              <w:rPr>
                <w:rFonts w:cstheme="minorHAnsi"/>
                <w:bCs/>
                <w:color w:val="FF0000"/>
                <w:sz w:val="24"/>
                <w:szCs w:val="24"/>
              </w:rPr>
            </w:pPr>
            <w:r w:rsidRPr="00C74A3E">
              <w:rPr>
                <w:rFonts w:cstheme="minorHAnsi"/>
                <w:bCs/>
                <w:sz w:val="24"/>
                <w:szCs w:val="24"/>
              </w:rPr>
              <w:t>70</w:t>
            </w:r>
          </w:p>
        </w:tc>
        <w:tc>
          <w:tcPr>
            <w:tcW w:w="1559" w:type="dxa"/>
            <w:shd w:val="clear" w:color="auto" w:fill="8EAADB" w:themeFill="accent1" w:themeFillTint="99"/>
          </w:tcPr>
          <w:p w14:paraId="52041EF7" w14:textId="38272E67" w:rsidR="00AC231A" w:rsidRPr="00C74A3E" w:rsidRDefault="00AC231A" w:rsidP="00AC231A">
            <w:pPr>
              <w:spacing w:line="360" w:lineRule="auto"/>
              <w:jc w:val="center"/>
              <w:rPr>
                <w:rFonts w:cstheme="minorHAnsi"/>
                <w:bCs/>
                <w:color w:val="FF0000"/>
                <w:sz w:val="24"/>
                <w:szCs w:val="24"/>
              </w:rPr>
            </w:pPr>
            <w:r w:rsidRPr="00C74A3E">
              <w:rPr>
                <w:rFonts w:cstheme="minorHAnsi"/>
                <w:bCs/>
                <w:sz w:val="24"/>
                <w:szCs w:val="24"/>
              </w:rPr>
              <w:t>86</w:t>
            </w:r>
          </w:p>
        </w:tc>
        <w:tc>
          <w:tcPr>
            <w:tcW w:w="1559" w:type="dxa"/>
            <w:shd w:val="clear" w:color="auto" w:fill="8EAADB" w:themeFill="accent1" w:themeFillTint="99"/>
          </w:tcPr>
          <w:p w14:paraId="0324BF9A" w14:textId="522BFF42" w:rsidR="00AC231A" w:rsidRPr="00C74A3E" w:rsidRDefault="00AC231A" w:rsidP="00AC231A">
            <w:pPr>
              <w:spacing w:line="360" w:lineRule="auto"/>
              <w:jc w:val="center"/>
              <w:rPr>
                <w:rFonts w:cstheme="minorHAnsi"/>
                <w:bCs/>
                <w:color w:val="FF0000"/>
                <w:sz w:val="24"/>
                <w:szCs w:val="24"/>
              </w:rPr>
            </w:pPr>
            <w:r w:rsidRPr="00C74A3E">
              <w:rPr>
                <w:rFonts w:cstheme="minorHAnsi"/>
                <w:bCs/>
                <w:sz w:val="24"/>
                <w:szCs w:val="24"/>
              </w:rPr>
              <w:t>70</w:t>
            </w:r>
          </w:p>
        </w:tc>
        <w:tc>
          <w:tcPr>
            <w:tcW w:w="941" w:type="dxa"/>
            <w:shd w:val="clear" w:color="auto" w:fill="8EAADB" w:themeFill="accent1" w:themeFillTint="99"/>
          </w:tcPr>
          <w:p w14:paraId="33D73091" w14:textId="7CEC58A5" w:rsidR="00AC231A" w:rsidRPr="00C74A3E" w:rsidRDefault="00AC231A" w:rsidP="00AC231A">
            <w:pPr>
              <w:spacing w:line="360" w:lineRule="auto"/>
              <w:jc w:val="center"/>
              <w:rPr>
                <w:rFonts w:cstheme="minorHAnsi"/>
                <w:bCs/>
                <w:color w:val="FF0000"/>
                <w:sz w:val="24"/>
                <w:szCs w:val="24"/>
              </w:rPr>
            </w:pPr>
            <w:r w:rsidRPr="00C74A3E">
              <w:rPr>
                <w:rFonts w:cstheme="minorHAnsi"/>
                <w:bCs/>
                <w:sz w:val="24"/>
                <w:szCs w:val="24"/>
              </w:rPr>
              <w:t>70</w:t>
            </w:r>
          </w:p>
        </w:tc>
      </w:tr>
    </w:tbl>
    <w:p w14:paraId="6DF6A373" w14:textId="77777777" w:rsidR="003D711A" w:rsidRPr="003D711A" w:rsidRDefault="003D711A" w:rsidP="003D711A">
      <w:bookmarkStart w:id="63" w:name="_Toc133793649"/>
    </w:p>
    <w:bookmarkEnd w:id="63"/>
    <w:p w14:paraId="74E47466" w14:textId="188BF92A" w:rsidR="003D711A" w:rsidRDefault="003D711A" w:rsidP="003D711A">
      <w:pPr>
        <w:pStyle w:val="Caption"/>
        <w:keepNext/>
      </w:pPr>
      <w:r>
        <w:lastRenderedPageBreak/>
        <w:t xml:space="preserve">Figure </w:t>
      </w:r>
      <w:r w:rsidR="00B96F20">
        <w:fldChar w:fldCharType="begin"/>
      </w:r>
      <w:r w:rsidR="00B96F20">
        <w:instrText xml:space="preserve"> SEQ Figure \* ARABIC </w:instrText>
      </w:r>
      <w:r w:rsidR="00B96F20">
        <w:fldChar w:fldCharType="separate"/>
      </w:r>
      <w:r w:rsidR="00A059B5">
        <w:rPr>
          <w:noProof/>
        </w:rPr>
        <w:t>13</w:t>
      </w:r>
      <w:r w:rsidR="00B96F20">
        <w:rPr>
          <w:noProof/>
        </w:rPr>
        <w:fldChar w:fldCharType="end"/>
      </w:r>
      <w:r>
        <w:t xml:space="preserve"> Confusion matrix 24 hour data</w:t>
      </w:r>
    </w:p>
    <w:p w14:paraId="4AD8881D" w14:textId="26D20846" w:rsidR="00EE58D9" w:rsidRDefault="00EE58D9" w:rsidP="003D711A">
      <w:pPr>
        <w:rPr>
          <w:rFonts w:cstheme="minorHAnsi"/>
        </w:rPr>
      </w:pPr>
      <w:r>
        <w:rPr>
          <w:noProof/>
        </w:rPr>
        <w:drawing>
          <wp:inline distT="0" distB="0" distL="0" distR="0" wp14:anchorId="62943EE4" wp14:editId="6C3DAC62">
            <wp:extent cx="5041270" cy="3504762"/>
            <wp:effectExtent l="0" t="0" r="698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1270" cy="3504762"/>
                    </a:xfrm>
                    <a:prstGeom prst="rect">
                      <a:avLst/>
                    </a:prstGeom>
                  </pic:spPr>
                </pic:pic>
              </a:graphicData>
            </a:graphic>
          </wp:inline>
        </w:drawing>
      </w:r>
    </w:p>
    <w:p w14:paraId="3B7AEB7F" w14:textId="3F9D7D05" w:rsidR="000C675D" w:rsidRPr="003D711A" w:rsidRDefault="000C675D" w:rsidP="003D711A">
      <w:pPr>
        <w:rPr>
          <w:rFonts w:cstheme="minorHAnsi"/>
          <w:sz w:val="24"/>
          <w:szCs w:val="24"/>
        </w:rPr>
      </w:pPr>
      <w:r w:rsidRPr="003D711A">
        <w:rPr>
          <w:rFonts w:cstheme="minorHAnsi"/>
          <w:sz w:val="24"/>
          <w:szCs w:val="24"/>
        </w:rPr>
        <w:t>In Figure 13, the confusion matrix shows the average results over 10 folds of cross-validation for the random forest classifier. The matrix is a 3x3 table representing the three classes in the classification problem: Control, Depression, and Schizophrenic.</w:t>
      </w:r>
    </w:p>
    <w:p w14:paraId="761DCBCC" w14:textId="56D5636A" w:rsidR="000C675D" w:rsidRPr="003D711A" w:rsidRDefault="000C675D" w:rsidP="003D711A">
      <w:pPr>
        <w:rPr>
          <w:rFonts w:cstheme="minorHAnsi"/>
          <w:sz w:val="24"/>
          <w:szCs w:val="24"/>
        </w:rPr>
      </w:pPr>
      <w:r w:rsidRPr="003D711A">
        <w:rPr>
          <w:rFonts w:cstheme="minorHAnsi"/>
          <w:sz w:val="24"/>
          <w:szCs w:val="24"/>
        </w:rPr>
        <w:t>The numbers in the diagonal from top-left to bottom-right show the number of correctly classified instances for each class. 39.5</w:t>
      </w:r>
      <w:r w:rsidR="00EC27D5" w:rsidRPr="003D711A">
        <w:rPr>
          <w:rFonts w:cstheme="minorHAnsi"/>
          <w:sz w:val="24"/>
          <w:szCs w:val="24"/>
        </w:rPr>
        <w:t>% of</w:t>
      </w:r>
      <w:r w:rsidRPr="003D711A">
        <w:rPr>
          <w:rFonts w:cstheme="minorHAnsi"/>
          <w:sz w:val="24"/>
          <w:szCs w:val="24"/>
        </w:rPr>
        <w:t xml:space="preserve"> Control instances were correctly classified as Control, 38.3</w:t>
      </w:r>
      <w:r w:rsidR="00EC27D5" w:rsidRPr="003D711A">
        <w:rPr>
          <w:rFonts w:cstheme="minorHAnsi"/>
          <w:sz w:val="24"/>
          <w:szCs w:val="24"/>
        </w:rPr>
        <w:t>% of</w:t>
      </w:r>
      <w:r w:rsidRPr="003D711A">
        <w:rPr>
          <w:rFonts w:cstheme="minorHAnsi"/>
          <w:sz w:val="24"/>
          <w:szCs w:val="24"/>
        </w:rPr>
        <w:t xml:space="preserve"> Depression instances were correctly classified as Depression, and 45.3</w:t>
      </w:r>
      <w:r w:rsidR="00EC27D5" w:rsidRPr="003D711A">
        <w:rPr>
          <w:rFonts w:cstheme="minorHAnsi"/>
          <w:sz w:val="24"/>
          <w:szCs w:val="24"/>
        </w:rPr>
        <w:t>%</w:t>
      </w:r>
      <w:r w:rsidRPr="003D711A">
        <w:rPr>
          <w:rFonts w:cstheme="minorHAnsi"/>
          <w:sz w:val="24"/>
          <w:szCs w:val="24"/>
        </w:rPr>
        <w:t xml:space="preserve"> Schizophrenic instances were correctly classified as Schizophrenic.</w:t>
      </w:r>
    </w:p>
    <w:p w14:paraId="1681A2EE" w14:textId="2F4EE52E" w:rsidR="00EE58D9" w:rsidRPr="003D711A" w:rsidRDefault="000C675D" w:rsidP="003D711A">
      <w:pPr>
        <w:rPr>
          <w:rFonts w:cstheme="minorHAnsi"/>
          <w:sz w:val="24"/>
          <w:szCs w:val="24"/>
        </w:rPr>
      </w:pPr>
      <w:r w:rsidRPr="003D711A">
        <w:rPr>
          <w:rFonts w:cstheme="minorHAnsi"/>
          <w:sz w:val="24"/>
          <w:szCs w:val="24"/>
        </w:rPr>
        <w:t>The off-diagonal elements show the misclassified instances. For instance, 9.9</w:t>
      </w:r>
      <w:r w:rsidR="00050534" w:rsidRPr="003D711A">
        <w:rPr>
          <w:rFonts w:cstheme="minorHAnsi"/>
          <w:sz w:val="24"/>
          <w:szCs w:val="24"/>
        </w:rPr>
        <w:t>% of</w:t>
      </w:r>
      <w:r w:rsidRPr="003D711A">
        <w:rPr>
          <w:rFonts w:cstheme="minorHAnsi"/>
          <w:sz w:val="24"/>
          <w:szCs w:val="24"/>
        </w:rPr>
        <w:t xml:space="preserve"> Control instances were incorrectly classified as Depression, 9.4</w:t>
      </w:r>
      <w:r w:rsidR="00050534" w:rsidRPr="003D711A">
        <w:rPr>
          <w:rFonts w:cstheme="minorHAnsi"/>
          <w:sz w:val="24"/>
          <w:szCs w:val="24"/>
        </w:rPr>
        <w:t>% of</w:t>
      </w:r>
      <w:r w:rsidRPr="003D711A">
        <w:rPr>
          <w:rFonts w:cstheme="minorHAnsi"/>
          <w:sz w:val="24"/>
          <w:szCs w:val="24"/>
        </w:rPr>
        <w:t xml:space="preserve"> Depression instances were incorrectly classified as Control, 6</w:t>
      </w:r>
      <w:r w:rsidR="00050534" w:rsidRPr="003D711A">
        <w:rPr>
          <w:rFonts w:cstheme="minorHAnsi"/>
          <w:sz w:val="24"/>
          <w:szCs w:val="24"/>
        </w:rPr>
        <w:t>% of</w:t>
      </w:r>
      <w:r w:rsidRPr="003D711A">
        <w:rPr>
          <w:rFonts w:cstheme="minorHAnsi"/>
          <w:sz w:val="24"/>
          <w:szCs w:val="24"/>
        </w:rPr>
        <w:t xml:space="preserve"> Schizophrenic instances were incorrectly classified as Control, </w:t>
      </w:r>
      <w:r w:rsidR="007842BD" w:rsidRPr="003D711A">
        <w:rPr>
          <w:rFonts w:cstheme="minorHAnsi"/>
          <w:sz w:val="24"/>
          <w:szCs w:val="24"/>
        </w:rPr>
        <w:t>7.7</w:t>
      </w:r>
      <w:r w:rsidR="00050534" w:rsidRPr="003D711A">
        <w:rPr>
          <w:rFonts w:cstheme="minorHAnsi"/>
          <w:sz w:val="24"/>
          <w:szCs w:val="24"/>
        </w:rPr>
        <w:t>% of</w:t>
      </w:r>
      <w:r w:rsidR="007842BD" w:rsidRPr="003D711A">
        <w:rPr>
          <w:rFonts w:cstheme="minorHAnsi"/>
          <w:sz w:val="24"/>
          <w:szCs w:val="24"/>
        </w:rPr>
        <w:t xml:space="preserve"> schizophrenic cases were incorrectly classified as Depression</w:t>
      </w:r>
      <w:r w:rsidR="00E95866" w:rsidRPr="003D711A">
        <w:rPr>
          <w:rFonts w:cstheme="minorHAnsi"/>
          <w:sz w:val="24"/>
          <w:szCs w:val="24"/>
        </w:rPr>
        <w:t>, 5.7</w:t>
      </w:r>
      <w:r w:rsidR="00050534" w:rsidRPr="003D711A">
        <w:rPr>
          <w:rFonts w:cstheme="minorHAnsi"/>
          <w:sz w:val="24"/>
          <w:szCs w:val="24"/>
        </w:rPr>
        <w:t>% of</w:t>
      </w:r>
      <w:r w:rsidR="00E95866" w:rsidRPr="003D711A">
        <w:rPr>
          <w:rFonts w:cstheme="minorHAnsi"/>
          <w:sz w:val="24"/>
          <w:szCs w:val="24"/>
        </w:rPr>
        <w:t xml:space="preserve"> Depression cases were incorrectly class</w:t>
      </w:r>
      <w:r w:rsidR="003D08B5" w:rsidRPr="003D711A">
        <w:rPr>
          <w:rFonts w:cstheme="minorHAnsi"/>
          <w:sz w:val="24"/>
          <w:szCs w:val="24"/>
        </w:rPr>
        <w:t xml:space="preserve">ified as schizophrenia </w:t>
      </w:r>
      <w:r w:rsidR="00CE1288" w:rsidRPr="003D711A">
        <w:rPr>
          <w:rFonts w:cstheme="minorHAnsi"/>
          <w:sz w:val="24"/>
          <w:szCs w:val="24"/>
        </w:rPr>
        <w:t>and 4.4</w:t>
      </w:r>
      <w:r w:rsidR="00EC27D5" w:rsidRPr="003D711A">
        <w:rPr>
          <w:rFonts w:cstheme="minorHAnsi"/>
          <w:sz w:val="24"/>
          <w:szCs w:val="24"/>
        </w:rPr>
        <w:t>% of</w:t>
      </w:r>
      <w:r w:rsidR="00CE1288" w:rsidRPr="003D711A">
        <w:rPr>
          <w:rFonts w:cstheme="minorHAnsi"/>
          <w:sz w:val="24"/>
          <w:szCs w:val="24"/>
        </w:rPr>
        <w:t xml:space="preserve"> Control cases were misclassified as schizophrenia</w:t>
      </w:r>
      <w:r w:rsidRPr="003D711A">
        <w:rPr>
          <w:rFonts w:cstheme="minorHAnsi"/>
          <w:sz w:val="24"/>
          <w:szCs w:val="24"/>
        </w:rPr>
        <w:t>.</w:t>
      </w:r>
    </w:p>
    <w:p w14:paraId="67DBC4E4" w14:textId="77777777" w:rsidR="00EE58D9" w:rsidRDefault="00EE58D9" w:rsidP="009E56E8">
      <w:pPr>
        <w:pStyle w:val="Heading1"/>
        <w:rPr>
          <w:rFonts w:asciiTheme="minorHAnsi" w:hAnsiTheme="minorHAnsi" w:cstheme="minorHAnsi"/>
        </w:rPr>
      </w:pPr>
    </w:p>
    <w:p w14:paraId="01F351AB" w14:textId="77777777" w:rsidR="00EE58D9" w:rsidRDefault="00EE58D9" w:rsidP="009E56E8">
      <w:pPr>
        <w:pStyle w:val="Heading1"/>
        <w:rPr>
          <w:rFonts w:asciiTheme="minorHAnsi" w:hAnsiTheme="minorHAnsi" w:cstheme="minorHAnsi"/>
        </w:rPr>
      </w:pPr>
    </w:p>
    <w:p w14:paraId="40AEFA51" w14:textId="4345567B" w:rsidR="00F440D1" w:rsidRDefault="00F440D1" w:rsidP="009E56E8">
      <w:pPr>
        <w:pStyle w:val="Heading1"/>
        <w:rPr>
          <w:rFonts w:asciiTheme="minorHAnsi" w:hAnsiTheme="minorHAnsi" w:cstheme="minorHAnsi"/>
        </w:rPr>
      </w:pPr>
    </w:p>
    <w:p w14:paraId="56137C08" w14:textId="77777777" w:rsidR="003D711A" w:rsidRDefault="003D711A" w:rsidP="009E56E8">
      <w:pPr>
        <w:pStyle w:val="Heading1"/>
        <w:rPr>
          <w:rFonts w:asciiTheme="minorHAnsi" w:hAnsiTheme="minorHAnsi" w:cstheme="minorHAnsi"/>
        </w:rPr>
      </w:pPr>
    </w:p>
    <w:p w14:paraId="28130706" w14:textId="259783FB" w:rsidR="009E56E8" w:rsidRDefault="009E56E8" w:rsidP="009E56E8">
      <w:pPr>
        <w:pStyle w:val="Heading1"/>
        <w:rPr>
          <w:rFonts w:asciiTheme="minorHAnsi" w:hAnsiTheme="minorHAnsi" w:cstheme="minorHAnsi"/>
        </w:rPr>
      </w:pPr>
      <w:bookmarkStart w:id="64" w:name="_Toc133850422"/>
      <w:r w:rsidRPr="00E837EF">
        <w:rPr>
          <w:rFonts w:asciiTheme="minorHAnsi" w:hAnsiTheme="minorHAnsi" w:cstheme="minorHAnsi"/>
        </w:rPr>
        <w:lastRenderedPageBreak/>
        <w:t>5. Discussion &amp; Conclusion</w:t>
      </w:r>
      <w:bookmarkEnd w:id="64"/>
    </w:p>
    <w:p w14:paraId="7D013B5C" w14:textId="3F71471D" w:rsidR="009E56E8" w:rsidRDefault="009E56E8" w:rsidP="009E56E8">
      <w:pPr>
        <w:rPr>
          <w:sz w:val="24"/>
          <w:szCs w:val="24"/>
        </w:rPr>
      </w:pPr>
      <w:r w:rsidRPr="003418FF">
        <w:rPr>
          <w:sz w:val="24"/>
          <w:szCs w:val="24"/>
        </w:rPr>
        <w:t>Depression and Schizophrenia are difficult to diagnose because of the variation in the symptoms.  This paper attempts to address two questions – can motor activity data accurately classify individuals with Depression</w:t>
      </w:r>
      <w:r w:rsidR="006E02BB">
        <w:rPr>
          <w:sz w:val="24"/>
          <w:szCs w:val="24"/>
        </w:rPr>
        <w:t xml:space="preserve"> and schizophrenia</w:t>
      </w:r>
      <w:r w:rsidR="00E75C31">
        <w:rPr>
          <w:sz w:val="24"/>
          <w:szCs w:val="24"/>
        </w:rPr>
        <w:t>,</w:t>
      </w:r>
      <w:r w:rsidR="00B06166">
        <w:rPr>
          <w:sz w:val="24"/>
          <w:szCs w:val="24"/>
        </w:rPr>
        <w:t xml:space="preserve"> and which Machine Learning algorithms </w:t>
      </w:r>
      <w:r w:rsidR="00E75C31">
        <w:rPr>
          <w:sz w:val="24"/>
          <w:szCs w:val="24"/>
        </w:rPr>
        <w:t>most effective for classifying these disorders.</w:t>
      </w:r>
      <w:r w:rsidR="006E02BB">
        <w:rPr>
          <w:sz w:val="24"/>
          <w:szCs w:val="24"/>
        </w:rPr>
        <w:t xml:space="preserve"> </w:t>
      </w:r>
      <w:r w:rsidR="00E75C31">
        <w:rPr>
          <w:sz w:val="24"/>
          <w:szCs w:val="24"/>
        </w:rPr>
        <w:t xml:space="preserve">It also aims </w:t>
      </w:r>
      <w:r w:rsidR="00E75C31" w:rsidRPr="00E837EF">
        <w:rPr>
          <w:rFonts w:cstheme="minorHAnsi"/>
          <w:sz w:val="24"/>
          <w:szCs w:val="24"/>
        </w:rPr>
        <w:t>to advance our understanding of the relationship between motor activity and mental illness and to provide a foundation for the development of novel and effective diagnostic tools</w:t>
      </w:r>
      <w:r w:rsidR="00E75C31">
        <w:rPr>
          <w:rFonts w:cstheme="minorHAnsi"/>
          <w:sz w:val="24"/>
          <w:szCs w:val="24"/>
        </w:rPr>
        <w:t>.</w:t>
      </w:r>
    </w:p>
    <w:p w14:paraId="66CEECCE" w14:textId="23E86D51" w:rsidR="00E75C31" w:rsidRDefault="00E75C31" w:rsidP="003B7032">
      <w:pPr>
        <w:spacing w:line="240" w:lineRule="auto"/>
        <w:rPr>
          <w:sz w:val="24"/>
          <w:szCs w:val="24"/>
        </w:rPr>
      </w:pPr>
      <w:r>
        <w:rPr>
          <w:sz w:val="24"/>
          <w:szCs w:val="24"/>
        </w:rPr>
        <w:t>The creation of baseline models helped to focus on the suitability of particular algorithms to solve the problem.</w:t>
      </w:r>
      <w:r w:rsidR="004C6E28">
        <w:rPr>
          <w:sz w:val="24"/>
          <w:szCs w:val="24"/>
        </w:rPr>
        <w:t xml:space="preserve"> Analysis was performed on the features in order to examine their effectivness for prediction. </w:t>
      </w:r>
      <w:r>
        <w:rPr>
          <w:sz w:val="24"/>
          <w:szCs w:val="24"/>
        </w:rPr>
        <w:t xml:space="preserve">    </w:t>
      </w:r>
    </w:p>
    <w:p w14:paraId="2BE3EBF3" w14:textId="77C1F488" w:rsidR="003B7032" w:rsidRPr="003B7032" w:rsidRDefault="003B7032" w:rsidP="003B7032">
      <w:pPr>
        <w:spacing w:line="240" w:lineRule="auto"/>
        <w:rPr>
          <w:sz w:val="24"/>
          <w:szCs w:val="24"/>
        </w:rPr>
      </w:pPr>
      <w:r w:rsidRPr="003B7032">
        <w:rPr>
          <w:sz w:val="24"/>
          <w:szCs w:val="24"/>
        </w:rPr>
        <w:t>The feature engineering approach of including the ‘f.kurtosis’ feature and using GridSearch for hyperparameter tuning was implemented to improve the models' accuracy. The LeaveOneGroupOut (LOGO) cross-validation technique was used to evaluate the performance of the models, with Random Forest, Decision Tree, and XG Boost models trained on four different subsets of data.</w:t>
      </w:r>
    </w:p>
    <w:p w14:paraId="56C19E46" w14:textId="7DDAD5F4" w:rsidR="003B7032" w:rsidRPr="003B7032" w:rsidRDefault="003B7032" w:rsidP="003B7032">
      <w:pPr>
        <w:spacing w:line="240" w:lineRule="auto"/>
        <w:rPr>
          <w:sz w:val="24"/>
          <w:szCs w:val="24"/>
        </w:rPr>
      </w:pPr>
      <w:r w:rsidRPr="003B7032">
        <w:rPr>
          <w:sz w:val="24"/>
          <w:szCs w:val="24"/>
        </w:rPr>
        <w:t xml:space="preserve">Overall, the </w:t>
      </w:r>
      <w:r>
        <w:rPr>
          <w:sz w:val="24"/>
          <w:szCs w:val="24"/>
        </w:rPr>
        <w:t xml:space="preserve">LOGO </w:t>
      </w:r>
      <w:r w:rsidRPr="003B7032">
        <w:rPr>
          <w:sz w:val="24"/>
          <w:szCs w:val="24"/>
        </w:rPr>
        <w:t>results showed that the models were not able to achieve a high level of accuracy in predicting the patients' illness based on their daily activity features. The precision, recall, and F1-score for each class were relatively low, indicating that the models were not very effective in identifying true positives and true negatives. This could be due to the limited number of patients, making it difficult for the models to learn patterns that could reliably predict the patients' illness.</w:t>
      </w:r>
    </w:p>
    <w:p w14:paraId="5D9C556A" w14:textId="2358B4F1" w:rsidR="003B7032" w:rsidRPr="003B7032" w:rsidRDefault="003B7032" w:rsidP="003B7032">
      <w:pPr>
        <w:spacing w:line="240" w:lineRule="auto"/>
        <w:rPr>
          <w:sz w:val="24"/>
          <w:szCs w:val="24"/>
        </w:rPr>
      </w:pPr>
      <w:r w:rsidRPr="003B7032">
        <w:rPr>
          <w:sz w:val="24"/>
          <w:szCs w:val="24"/>
        </w:rPr>
        <w:t xml:space="preserve">The 10-fold cross-validation technique was also employed to assess the models' generalization. The Random Forest model performed the best in the 24-Hour subset, with an accuracy score of 74%, an ROC AUC score of 89%, a precision score of 74%, and an F1 score of 74%. </w:t>
      </w:r>
    </w:p>
    <w:p w14:paraId="4D37DA3A" w14:textId="5185AF1B" w:rsidR="0005649B" w:rsidRDefault="003B7032" w:rsidP="003B7032">
      <w:pPr>
        <w:spacing w:line="240" w:lineRule="auto"/>
        <w:rPr>
          <w:rFonts w:cstheme="minorHAnsi"/>
          <w:b/>
          <w:sz w:val="18"/>
          <w:szCs w:val="18"/>
        </w:rPr>
      </w:pPr>
      <w:r w:rsidRPr="003B7032">
        <w:rPr>
          <w:sz w:val="24"/>
          <w:szCs w:val="24"/>
        </w:rPr>
        <w:t>In conclusion, while the study explored the potential of machine learning models in predicting patient illness using activity data, the results indicated that the models' performance was limited. The small sample size of the patient data could be a significant factor contributing to the limited success of the models. In future studies, increasing the sample size and including additional features could improve the accuracy of the models. Overall, this study contributes to the growing body of literature on the use of machine learning techniques in healthcare and highlights the importance of careful evaluation of model performance.</w:t>
      </w:r>
    </w:p>
    <w:p w14:paraId="7DEC29F2" w14:textId="77777777" w:rsidR="009E56E8" w:rsidRDefault="009E56E8" w:rsidP="00916C16">
      <w:pPr>
        <w:spacing w:line="360" w:lineRule="auto"/>
        <w:rPr>
          <w:rFonts w:cstheme="minorHAnsi"/>
          <w:b/>
          <w:sz w:val="18"/>
          <w:szCs w:val="18"/>
        </w:rPr>
      </w:pPr>
    </w:p>
    <w:p w14:paraId="19E5EB10" w14:textId="77777777" w:rsidR="009E56E8" w:rsidRDefault="009E56E8" w:rsidP="00916C16">
      <w:pPr>
        <w:spacing w:line="360" w:lineRule="auto"/>
        <w:rPr>
          <w:rFonts w:cstheme="minorHAnsi"/>
          <w:b/>
          <w:sz w:val="18"/>
          <w:szCs w:val="18"/>
        </w:rPr>
      </w:pPr>
    </w:p>
    <w:p w14:paraId="16BE9B84" w14:textId="77777777" w:rsidR="009E56E8" w:rsidRDefault="009E56E8" w:rsidP="00916C16">
      <w:pPr>
        <w:spacing w:line="360" w:lineRule="auto"/>
        <w:rPr>
          <w:rFonts w:cstheme="minorHAnsi"/>
          <w:b/>
          <w:sz w:val="18"/>
          <w:szCs w:val="18"/>
        </w:rPr>
      </w:pPr>
    </w:p>
    <w:p w14:paraId="001A9CF5" w14:textId="77777777" w:rsidR="009E56E8" w:rsidRDefault="009E56E8" w:rsidP="00916C16">
      <w:pPr>
        <w:spacing w:line="360" w:lineRule="auto"/>
        <w:rPr>
          <w:rFonts w:cstheme="minorHAnsi"/>
          <w:b/>
          <w:sz w:val="18"/>
          <w:szCs w:val="18"/>
        </w:rPr>
      </w:pPr>
    </w:p>
    <w:p w14:paraId="702CDADD" w14:textId="77777777" w:rsidR="009E56E8" w:rsidRDefault="009E56E8" w:rsidP="00916C16">
      <w:pPr>
        <w:spacing w:line="360" w:lineRule="auto"/>
        <w:rPr>
          <w:rFonts w:cstheme="minorHAnsi"/>
          <w:b/>
          <w:sz w:val="18"/>
          <w:szCs w:val="18"/>
        </w:rPr>
      </w:pPr>
    </w:p>
    <w:p w14:paraId="266668C6" w14:textId="77777777" w:rsidR="009E56E8" w:rsidRDefault="009E56E8" w:rsidP="00916C16">
      <w:pPr>
        <w:spacing w:line="360" w:lineRule="auto"/>
        <w:rPr>
          <w:rFonts w:cstheme="minorHAnsi"/>
          <w:b/>
          <w:sz w:val="18"/>
          <w:szCs w:val="18"/>
        </w:rPr>
      </w:pPr>
    </w:p>
    <w:p w14:paraId="4BB2C6A9" w14:textId="1D224058" w:rsidR="00F039AE" w:rsidRDefault="00F039AE" w:rsidP="00916C16">
      <w:pPr>
        <w:spacing w:line="360" w:lineRule="auto"/>
        <w:rPr>
          <w:rFonts w:cstheme="minorHAnsi"/>
          <w:b/>
          <w:sz w:val="18"/>
          <w:szCs w:val="18"/>
        </w:rPr>
      </w:pPr>
    </w:p>
    <w:p w14:paraId="460B2BB0" w14:textId="77777777" w:rsidR="003B7032" w:rsidRDefault="003B7032" w:rsidP="00916C16">
      <w:pPr>
        <w:spacing w:line="360" w:lineRule="auto"/>
        <w:rPr>
          <w:rFonts w:cstheme="minorHAnsi"/>
          <w:b/>
          <w:sz w:val="18"/>
          <w:szCs w:val="18"/>
        </w:rPr>
      </w:pPr>
    </w:p>
    <w:p w14:paraId="5514F873" w14:textId="708173BA" w:rsidR="00A36647" w:rsidRPr="00A36647" w:rsidRDefault="00B62972" w:rsidP="00A36647">
      <w:pPr>
        <w:pStyle w:val="Heading1"/>
        <w:rPr>
          <w:rFonts w:asciiTheme="minorHAnsi" w:hAnsiTheme="minorHAnsi" w:cstheme="minorHAnsi"/>
        </w:rPr>
      </w:pPr>
      <w:bookmarkStart w:id="65" w:name="_References"/>
      <w:bookmarkStart w:id="66" w:name="_Toc133850423"/>
      <w:bookmarkEnd w:id="65"/>
      <w:r w:rsidRPr="00E837EF">
        <w:rPr>
          <w:rFonts w:asciiTheme="minorHAnsi" w:hAnsiTheme="minorHAnsi" w:cstheme="minorHAnsi"/>
        </w:rPr>
        <w:t>References</w:t>
      </w:r>
      <w:bookmarkEnd w:id="66"/>
    </w:p>
    <w:p w14:paraId="3B8E4A1F" w14:textId="77777777" w:rsidR="00FA4791" w:rsidRPr="00FA4791" w:rsidRDefault="00CB5F72" w:rsidP="00FA4791">
      <w:pPr>
        <w:pStyle w:val="Bibliography"/>
        <w:rPr>
          <w:rFonts w:ascii="Calibri" w:hAnsi="Calibri" w:cs="Calibri"/>
        </w:rPr>
      </w:pPr>
      <w:r>
        <w:fldChar w:fldCharType="begin"/>
      </w:r>
      <w:r w:rsidR="00FA4791">
        <w:instrText xml:space="preserve"> ADDIN ZOTERO_BIBL {"uncited":[],"omitted":[],"custom":[]} CSL_BIBLIOGRAPHY </w:instrText>
      </w:r>
      <w:r>
        <w:fldChar w:fldCharType="separate"/>
      </w:r>
      <w:r w:rsidR="00FA4791" w:rsidRPr="00FA4791">
        <w:rPr>
          <w:rFonts w:ascii="Calibri" w:hAnsi="Calibri" w:cs="Calibri"/>
        </w:rPr>
        <w:t>[1]</w:t>
      </w:r>
      <w:r w:rsidR="00FA4791" w:rsidRPr="00FA4791">
        <w:rPr>
          <w:rFonts w:ascii="Calibri" w:hAnsi="Calibri" w:cs="Calibri"/>
        </w:rPr>
        <w:tab/>
        <w:t>“World Health Organization. (2013). Mental Health Action Plan 2013-2020.” World Health Organization, 2021. [Online]. Available: https://www.who.int/publications/i/item/9789241506021</w:t>
      </w:r>
    </w:p>
    <w:p w14:paraId="5CBE4DD8" w14:textId="77777777" w:rsidR="00FA4791" w:rsidRPr="00FA4791" w:rsidRDefault="00FA4791" w:rsidP="00FA4791">
      <w:pPr>
        <w:pStyle w:val="Bibliography"/>
        <w:rPr>
          <w:rFonts w:ascii="Calibri" w:hAnsi="Calibri" w:cs="Calibri"/>
        </w:rPr>
      </w:pPr>
      <w:r w:rsidRPr="00FA4791">
        <w:rPr>
          <w:rFonts w:ascii="Calibri" w:hAnsi="Calibri" w:cs="Calibri"/>
        </w:rPr>
        <w:t>[2]</w:t>
      </w:r>
      <w:r w:rsidRPr="00FA4791">
        <w:rPr>
          <w:rFonts w:ascii="Calibri" w:hAnsi="Calibri" w:cs="Calibri"/>
        </w:rPr>
        <w:tab/>
        <w:t xml:space="preserve">Geneva, Switzerland: Author, “Depression and Other Common Mental Disorders: Global Health  Estimate,” </w:t>
      </w:r>
      <w:r w:rsidRPr="00FA4791">
        <w:rPr>
          <w:rFonts w:ascii="Calibri" w:hAnsi="Calibri" w:cs="Calibri"/>
          <w:i/>
          <w:iCs/>
        </w:rPr>
        <w:t>World Health Organ. 2017</w:t>
      </w:r>
      <w:r w:rsidRPr="00FA4791">
        <w:rPr>
          <w:rFonts w:ascii="Calibri" w:hAnsi="Calibri" w:cs="Calibri"/>
        </w:rPr>
        <w:t>.</w:t>
      </w:r>
    </w:p>
    <w:p w14:paraId="0BBD355B" w14:textId="77777777" w:rsidR="00FA4791" w:rsidRPr="00FA4791" w:rsidRDefault="00FA4791" w:rsidP="00FA4791">
      <w:pPr>
        <w:pStyle w:val="Bibliography"/>
        <w:rPr>
          <w:rFonts w:ascii="Calibri" w:hAnsi="Calibri" w:cs="Calibri"/>
        </w:rPr>
      </w:pPr>
      <w:r w:rsidRPr="00FA4791">
        <w:rPr>
          <w:rFonts w:ascii="Calibri" w:hAnsi="Calibri" w:cs="Calibri"/>
        </w:rPr>
        <w:t>[3]</w:t>
      </w:r>
      <w:r w:rsidRPr="00FA4791">
        <w:rPr>
          <w:rFonts w:ascii="Calibri" w:hAnsi="Calibri" w:cs="Calibri"/>
        </w:rPr>
        <w:tab/>
        <w:t xml:space="preserve">C. Arango and C. M. Díaz-Caneja, </w:t>
      </w:r>
      <w:r w:rsidRPr="00FA4791">
        <w:rPr>
          <w:rFonts w:ascii="Calibri" w:hAnsi="Calibri" w:cs="Calibri"/>
          <w:i/>
          <w:iCs/>
        </w:rPr>
        <w:t>Precision psychiatry in the 21st century</w:t>
      </w:r>
      <w:r w:rsidRPr="00FA4791">
        <w:rPr>
          <w:rFonts w:ascii="Calibri" w:hAnsi="Calibri" w:cs="Calibri"/>
        </w:rPr>
        <w:t xml:space="preserve">. </w:t>
      </w:r>
    </w:p>
    <w:p w14:paraId="74B4AE62" w14:textId="77777777" w:rsidR="00FA4791" w:rsidRPr="00FA4791" w:rsidRDefault="00FA4791" w:rsidP="00FA4791">
      <w:pPr>
        <w:pStyle w:val="Bibliography"/>
        <w:rPr>
          <w:rFonts w:ascii="Calibri" w:hAnsi="Calibri" w:cs="Calibri"/>
        </w:rPr>
      </w:pPr>
      <w:r w:rsidRPr="00FA4791">
        <w:rPr>
          <w:rFonts w:ascii="Calibri" w:hAnsi="Calibri" w:cs="Calibri"/>
        </w:rPr>
        <w:t>[4]</w:t>
      </w:r>
      <w:r w:rsidRPr="00FA4791">
        <w:rPr>
          <w:rFonts w:ascii="Calibri" w:hAnsi="Calibri" w:cs="Calibri"/>
        </w:rPr>
        <w:tab/>
        <w:t xml:space="preserve">J. Gill, G. N. Vythelingum, B. J. Whipp, A. P. Anilkumar, and A. Makdani, “Objective measurement  of physical activity levels in people with schizophrenia and depression. Journal of Psychiatric  Research, 135, 194-201,” </w:t>
      </w:r>
      <w:r w:rsidRPr="00FA4791">
        <w:rPr>
          <w:rFonts w:ascii="Calibri" w:hAnsi="Calibri" w:cs="Calibri"/>
          <w:i/>
          <w:iCs/>
        </w:rPr>
        <w:t>J. Psychiatr. Res.</w:t>
      </w:r>
      <w:r w:rsidRPr="00FA4791">
        <w:rPr>
          <w:rFonts w:ascii="Calibri" w:hAnsi="Calibri" w:cs="Calibri"/>
        </w:rPr>
        <w:t>, no. 135, pp. 194–201, 2021, doi: 10.1016/j.jpsychires.2020.12.05.</w:t>
      </w:r>
    </w:p>
    <w:p w14:paraId="5292ECFF" w14:textId="77777777" w:rsidR="00FA4791" w:rsidRPr="00FA4791" w:rsidRDefault="00FA4791" w:rsidP="00FA4791">
      <w:pPr>
        <w:pStyle w:val="Bibliography"/>
        <w:rPr>
          <w:rFonts w:ascii="Calibri" w:hAnsi="Calibri" w:cs="Calibri"/>
        </w:rPr>
      </w:pPr>
      <w:r w:rsidRPr="00FA4791">
        <w:rPr>
          <w:rFonts w:ascii="Calibri" w:hAnsi="Calibri" w:cs="Calibri"/>
        </w:rPr>
        <w:t>[5]</w:t>
      </w:r>
      <w:r w:rsidRPr="00FA4791">
        <w:rPr>
          <w:rFonts w:ascii="Calibri" w:hAnsi="Calibri" w:cs="Calibri"/>
        </w:rPr>
        <w:tab/>
        <w:t xml:space="preserve">S. Chen, Y. Chen, X. Lu, L. Li, M. Li, and B. Li, “Association of schizophrenia and depression  with daily physical activity and sleep in young adults: A pilot study,” </w:t>
      </w:r>
      <w:r w:rsidRPr="00FA4791">
        <w:rPr>
          <w:rFonts w:ascii="Calibri" w:hAnsi="Calibri" w:cs="Calibri"/>
          <w:i/>
          <w:iCs/>
        </w:rPr>
        <w:t>J. Affect. Disord. Rep.</w:t>
      </w:r>
      <w:r w:rsidRPr="00FA4791">
        <w:rPr>
          <w:rFonts w:ascii="Calibri" w:hAnsi="Calibri" w:cs="Calibri"/>
        </w:rPr>
        <w:t>, vol. 4, no. 100137, doi: doi: 10.1016/j.jadr.2021.100137.</w:t>
      </w:r>
    </w:p>
    <w:p w14:paraId="699AD52A" w14:textId="77777777" w:rsidR="00FA4791" w:rsidRPr="00FA4791" w:rsidRDefault="00FA4791" w:rsidP="00FA4791">
      <w:pPr>
        <w:pStyle w:val="Bibliography"/>
        <w:rPr>
          <w:rFonts w:ascii="Calibri" w:hAnsi="Calibri" w:cs="Calibri"/>
        </w:rPr>
      </w:pPr>
      <w:r w:rsidRPr="00FA4791">
        <w:rPr>
          <w:rFonts w:ascii="Calibri" w:hAnsi="Calibri" w:cs="Calibri"/>
        </w:rPr>
        <w:t>[6]</w:t>
      </w:r>
      <w:r w:rsidRPr="00FA4791">
        <w:rPr>
          <w:rFonts w:ascii="Calibri" w:hAnsi="Calibri" w:cs="Calibri"/>
        </w:rPr>
        <w:tab/>
        <w:t xml:space="preserve">R. K. Thelagathoti and H. H. Ali, “A Data-Driven Approach for the Analysis of Behavioral Disorders With a Focus on Classification and Severity Estimation,” in </w:t>
      </w:r>
      <w:r w:rsidRPr="00FA4791">
        <w:rPr>
          <w:rFonts w:ascii="Calibri" w:hAnsi="Calibri" w:cs="Calibri"/>
          <w:i/>
          <w:iCs/>
        </w:rPr>
        <w:t>2022 IEEE International Conference on Bioinformatics and Biomedicine (BIBM)</w:t>
      </w:r>
      <w:r w:rsidRPr="00FA4791">
        <w:rPr>
          <w:rFonts w:ascii="Calibri" w:hAnsi="Calibri" w:cs="Calibri"/>
        </w:rPr>
        <w:t>, 2022, pp. 821–825. doi: 10.1109/BIBM55620.2022.9994876.</w:t>
      </w:r>
    </w:p>
    <w:p w14:paraId="73F0A6FD" w14:textId="77777777" w:rsidR="00FA4791" w:rsidRPr="00FA4791" w:rsidRDefault="00FA4791" w:rsidP="00FA4791">
      <w:pPr>
        <w:pStyle w:val="Bibliography"/>
        <w:rPr>
          <w:rFonts w:ascii="Calibri" w:hAnsi="Calibri" w:cs="Calibri"/>
        </w:rPr>
      </w:pPr>
      <w:r w:rsidRPr="00FA4791">
        <w:rPr>
          <w:rFonts w:ascii="Calibri" w:hAnsi="Calibri" w:cs="Calibri"/>
        </w:rPr>
        <w:t>[7]</w:t>
      </w:r>
      <w:r w:rsidRPr="00FA4791">
        <w:rPr>
          <w:rFonts w:ascii="Calibri" w:hAnsi="Calibri" w:cs="Calibri"/>
        </w:rPr>
        <w:tab/>
        <w:t xml:space="preserve">J. G. Rodríguez-Ruiz </w:t>
      </w:r>
      <w:r w:rsidRPr="00FA4791">
        <w:rPr>
          <w:rFonts w:ascii="Calibri" w:hAnsi="Calibri" w:cs="Calibri"/>
          <w:i/>
          <w:iCs/>
        </w:rPr>
        <w:t>et al.</w:t>
      </w:r>
      <w:r w:rsidRPr="00FA4791">
        <w:rPr>
          <w:rFonts w:ascii="Calibri" w:hAnsi="Calibri" w:cs="Calibri"/>
        </w:rPr>
        <w:t xml:space="preserve">, “Classification of Depressive and Schizophrenic Episodes Using Night-Time Motor Activity Signal.,” </w:t>
      </w:r>
      <w:r w:rsidRPr="00FA4791">
        <w:rPr>
          <w:rFonts w:ascii="Calibri" w:hAnsi="Calibri" w:cs="Calibri"/>
          <w:i/>
          <w:iCs/>
        </w:rPr>
        <w:t>Healthc. Basel Switz.</w:t>
      </w:r>
      <w:r w:rsidRPr="00FA4791">
        <w:rPr>
          <w:rFonts w:ascii="Calibri" w:hAnsi="Calibri" w:cs="Calibri"/>
        </w:rPr>
        <w:t>, vol. 10, no. 7, Jul. 2022, doi: 10.3390/healthcare10071256.</w:t>
      </w:r>
    </w:p>
    <w:p w14:paraId="724325FA" w14:textId="77777777" w:rsidR="00FA4791" w:rsidRPr="00FA4791" w:rsidRDefault="00FA4791" w:rsidP="00FA4791">
      <w:pPr>
        <w:pStyle w:val="Bibliography"/>
        <w:rPr>
          <w:rFonts w:ascii="Calibri" w:hAnsi="Calibri" w:cs="Calibri"/>
        </w:rPr>
      </w:pPr>
      <w:r w:rsidRPr="00FA4791">
        <w:rPr>
          <w:rFonts w:ascii="Calibri" w:hAnsi="Calibri" w:cs="Calibri"/>
        </w:rPr>
        <w:t>[8]</w:t>
      </w:r>
      <w:r w:rsidRPr="00FA4791">
        <w:rPr>
          <w:rFonts w:ascii="Calibri" w:hAnsi="Calibri" w:cs="Calibri"/>
        </w:rPr>
        <w:tab/>
        <w:t xml:space="preserve">E. Garcia Ceja </w:t>
      </w:r>
      <w:r w:rsidRPr="00FA4791">
        <w:rPr>
          <w:rFonts w:ascii="Calibri" w:hAnsi="Calibri" w:cs="Calibri"/>
          <w:i/>
          <w:iCs/>
        </w:rPr>
        <w:t>et al.</w:t>
      </w:r>
      <w:r w:rsidRPr="00FA4791">
        <w:rPr>
          <w:rFonts w:ascii="Calibri" w:hAnsi="Calibri" w:cs="Calibri"/>
        </w:rPr>
        <w:t xml:space="preserve">, </w:t>
      </w:r>
      <w:r w:rsidRPr="00FA4791">
        <w:rPr>
          <w:rFonts w:ascii="Calibri" w:hAnsi="Calibri" w:cs="Calibri"/>
          <w:i/>
          <w:iCs/>
        </w:rPr>
        <w:t>Depresjon: A Motor Activity Database of Depression Episodes in Unipolar and Bipolar Patients</w:t>
      </w:r>
      <w:r w:rsidRPr="00FA4791">
        <w:rPr>
          <w:rFonts w:ascii="Calibri" w:hAnsi="Calibri" w:cs="Calibri"/>
        </w:rPr>
        <w:t>. 2018. doi: 10.1145/3204949.3208125.</w:t>
      </w:r>
    </w:p>
    <w:p w14:paraId="1514E195" w14:textId="77777777" w:rsidR="00FA4791" w:rsidRPr="00FA4791" w:rsidRDefault="00FA4791" w:rsidP="00FA4791">
      <w:pPr>
        <w:pStyle w:val="Bibliography"/>
        <w:rPr>
          <w:rFonts w:ascii="Calibri" w:hAnsi="Calibri" w:cs="Calibri"/>
        </w:rPr>
      </w:pPr>
      <w:r w:rsidRPr="00FA4791">
        <w:rPr>
          <w:rFonts w:ascii="Calibri" w:hAnsi="Calibri" w:cs="Calibri"/>
        </w:rPr>
        <w:t>[9]</w:t>
      </w:r>
      <w:r w:rsidRPr="00FA4791">
        <w:rPr>
          <w:rFonts w:ascii="Calibri" w:hAnsi="Calibri" w:cs="Calibri"/>
        </w:rPr>
        <w:tab/>
        <w:t xml:space="preserve">P. Jakobsen </w:t>
      </w:r>
      <w:r w:rsidRPr="00FA4791">
        <w:rPr>
          <w:rFonts w:ascii="Calibri" w:hAnsi="Calibri" w:cs="Calibri"/>
          <w:i/>
          <w:iCs/>
        </w:rPr>
        <w:t>et al.</w:t>
      </w:r>
      <w:r w:rsidRPr="00FA4791">
        <w:rPr>
          <w:rFonts w:ascii="Calibri" w:hAnsi="Calibri" w:cs="Calibri"/>
        </w:rPr>
        <w:t>, “PSYKOSE: A Motor Activity Database of Patients with Schizophrenia,” Jul. 2020, pp. 303–308. doi: 10.1109/CBMS49503.2020.00064.</w:t>
      </w:r>
    </w:p>
    <w:p w14:paraId="5D1ECB0C" w14:textId="77777777" w:rsidR="00FA4791" w:rsidRPr="00FA4791" w:rsidRDefault="00FA4791" w:rsidP="00FA4791">
      <w:pPr>
        <w:pStyle w:val="Bibliography"/>
        <w:rPr>
          <w:rFonts w:ascii="Calibri" w:hAnsi="Calibri" w:cs="Calibri"/>
        </w:rPr>
      </w:pPr>
      <w:r w:rsidRPr="00FA4791">
        <w:rPr>
          <w:rFonts w:ascii="Calibri" w:hAnsi="Calibri" w:cs="Calibri"/>
        </w:rPr>
        <w:t>[10]</w:t>
      </w:r>
      <w:r w:rsidRPr="00FA4791">
        <w:rPr>
          <w:rFonts w:ascii="Calibri" w:hAnsi="Calibri" w:cs="Calibri"/>
        </w:rPr>
        <w:tab/>
        <w:t>R. K. Thelagathoti and H. Ali, “A Population Analysis Approach using Mobility Data and Correlation Networks for Depression Episodes Detection,” vol. 9, Jan. 2021.</w:t>
      </w:r>
    </w:p>
    <w:p w14:paraId="016074DD" w14:textId="77777777" w:rsidR="00FA4791" w:rsidRPr="00FA4791" w:rsidRDefault="00FA4791" w:rsidP="00FA4791">
      <w:pPr>
        <w:pStyle w:val="Bibliography"/>
        <w:rPr>
          <w:rFonts w:ascii="Calibri" w:hAnsi="Calibri" w:cs="Calibri"/>
        </w:rPr>
      </w:pPr>
      <w:r w:rsidRPr="00FA4791">
        <w:rPr>
          <w:rFonts w:ascii="Calibri" w:hAnsi="Calibri" w:cs="Calibri"/>
        </w:rPr>
        <w:t>[11]</w:t>
      </w:r>
      <w:r w:rsidRPr="00FA4791">
        <w:rPr>
          <w:rFonts w:ascii="Calibri" w:hAnsi="Calibri" w:cs="Calibri"/>
        </w:rPr>
        <w:tab/>
        <w:t xml:space="preserve">S. A. Montgomery and M. Åsberg, “A New Depression Scale Designed to be Sensitive to Change,” </w:t>
      </w:r>
      <w:r w:rsidRPr="00FA4791">
        <w:rPr>
          <w:rFonts w:ascii="Calibri" w:hAnsi="Calibri" w:cs="Calibri"/>
          <w:i/>
          <w:iCs/>
        </w:rPr>
        <w:t>Br. J. Psychiatry</w:t>
      </w:r>
      <w:r w:rsidRPr="00FA4791">
        <w:rPr>
          <w:rFonts w:ascii="Calibri" w:hAnsi="Calibri" w:cs="Calibri"/>
        </w:rPr>
        <w:t>, vol. 134, no. 4, pp. 382–389, 1979, doi: 10.1192/bjp.134.4.382.</w:t>
      </w:r>
    </w:p>
    <w:p w14:paraId="6C6FEC2B" w14:textId="77777777" w:rsidR="00FA4791" w:rsidRPr="00FA4791" w:rsidRDefault="00FA4791" w:rsidP="00FA4791">
      <w:pPr>
        <w:pStyle w:val="Bibliography"/>
        <w:rPr>
          <w:rFonts w:ascii="Calibri" w:hAnsi="Calibri" w:cs="Calibri"/>
        </w:rPr>
      </w:pPr>
      <w:r w:rsidRPr="00FA4791">
        <w:rPr>
          <w:rFonts w:ascii="Calibri" w:hAnsi="Calibri" w:cs="Calibri"/>
        </w:rPr>
        <w:t>[12]</w:t>
      </w:r>
      <w:r w:rsidRPr="00FA4791">
        <w:rPr>
          <w:rFonts w:ascii="Calibri" w:hAnsi="Calibri" w:cs="Calibri"/>
        </w:rPr>
        <w:tab/>
        <w:t xml:space="preserve">J. E. Overall and D. R. Gorham, “The Brief Psychiatric Rating Scale,” </w:t>
      </w:r>
      <w:r w:rsidRPr="00FA4791">
        <w:rPr>
          <w:rFonts w:ascii="Calibri" w:hAnsi="Calibri" w:cs="Calibri"/>
          <w:i/>
          <w:iCs/>
        </w:rPr>
        <w:t>Psychol. Rep.</w:t>
      </w:r>
      <w:r w:rsidRPr="00FA4791">
        <w:rPr>
          <w:rFonts w:ascii="Calibri" w:hAnsi="Calibri" w:cs="Calibri"/>
        </w:rPr>
        <w:t>, vol. 10, no. 3, pp. 799–812, 1962, doi: 10.2466/pr0.1962.10.3.799.</w:t>
      </w:r>
    </w:p>
    <w:p w14:paraId="682FD9A3" w14:textId="2A759384" w:rsidR="0090606F" w:rsidRPr="00E837EF" w:rsidRDefault="00CB5F72" w:rsidP="00CB5F72">
      <w:r>
        <w:fldChar w:fldCharType="end"/>
      </w:r>
    </w:p>
    <w:p w14:paraId="0CC3DEE4" w14:textId="514A9AA2" w:rsidR="0090606F" w:rsidRPr="00E837EF" w:rsidRDefault="0090606F" w:rsidP="00BD6637">
      <w:pPr>
        <w:pStyle w:val="Heading1"/>
        <w:rPr>
          <w:rFonts w:asciiTheme="minorHAnsi" w:hAnsiTheme="minorHAnsi" w:cstheme="minorHAnsi"/>
        </w:rPr>
      </w:pPr>
    </w:p>
    <w:p w14:paraId="361B0F78" w14:textId="472D4789" w:rsidR="0090606F" w:rsidRPr="00E837EF" w:rsidRDefault="0090606F" w:rsidP="00BD6637">
      <w:pPr>
        <w:pStyle w:val="Heading1"/>
        <w:rPr>
          <w:rFonts w:asciiTheme="minorHAnsi" w:hAnsiTheme="minorHAnsi" w:cstheme="minorHAnsi"/>
        </w:rPr>
      </w:pPr>
    </w:p>
    <w:p w14:paraId="2F1E1D8D" w14:textId="7AF8183A" w:rsidR="0090606F" w:rsidRDefault="0090606F" w:rsidP="00BD6637">
      <w:pPr>
        <w:pStyle w:val="Heading1"/>
        <w:rPr>
          <w:rFonts w:asciiTheme="minorHAnsi" w:hAnsiTheme="minorHAnsi" w:cstheme="minorHAnsi"/>
        </w:rPr>
      </w:pPr>
    </w:p>
    <w:p w14:paraId="1AC67244" w14:textId="77777777" w:rsidR="003D711A" w:rsidRPr="00E837EF" w:rsidRDefault="003D711A" w:rsidP="00BD6637">
      <w:pPr>
        <w:pStyle w:val="Heading1"/>
        <w:rPr>
          <w:rFonts w:asciiTheme="minorHAnsi" w:hAnsiTheme="minorHAnsi" w:cstheme="minorHAnsi"/>
        </w:rPr>
      </w:pPr>
    </w:p>
    <w:p w14:paraId="5A8F9B55" w14:textId="524701E4" w:rsidR="0090606F" w:rsidRPr="00E837EF" w:rsidRDefault="0090606F" w:rsidP="00BD6637">
      <w:pPr>
        <w:pStyle w:val="Heading1"/>
        <w:rPr>
          <w:rFonts w:asciiTheme="minorHAnsi" w:hAnsiTheme="minorHAnsi" w:cstheme="minorHAnsi"/>
        </w:rPr>
      </w:pPr>
    </w:p>
    <w:p w14:paraId="595F996B" w14:textId="77777777" w:rsidR="00F13F52" w:rsidRDefault="00F13F52" w:rsidP="00C7254C">
      <w:pPr>
        <w:pStyle w:val="Heading1"/>
        <w:rPr>
          <w:rFonts w:asciiTheme="minorHAnsi" w:hAnsiTheme="minorHAnsi" w:cstheme="minorHAnsi"/>
        </w:rPr>
      </w:pPr>
    </w:p>
    <w:p w14:paraId="61E53DBA" w14:textId="6BDEB200" w:rsidR="00C7254C" w:rsidRPr="00E837EF" w:rsidRDefault="0090606F" w:rsidP="00C7254C">
      <w:pPr>
        <w:pStyle w:val="Heading1"/>
        <w:rPr>
          <w:rFonts w:asciiTheme="minorHAnsi" w:hAnsiTheme="minorHAnsi" w:cstheme="minorHAnsi"/>
        </w:rPr>
      </w:pPr>
      <w:bookmarkStart w:id="67" w:name="_Toc133850424"/>
      <w:r w:rsidRPr="00E837EF">
        <w:rPr>
          <w:rFonts w:asciiTheme="minorHAnsi" w:hAnsiTheme="minorHAnsi" w:cstheme="minorHAnsi"/>
        </w:rPr>
        <w:t>Appendi</w:t>
      </w:r>
      <w:r w:rsidR="00A54BDE" w:rsidRPr="00E837EF">
        <w:rPr>
          <w:rFonts w:asciiTheme="minorHAnsi" w:hAnsiTheme="minorHAnsi" w:cstheme="minorHAnsi"/>
        </w:rPr>
        <w:t>x</w:t>
      </w:r>
      <w:bookmarkEnd w:id="67"/>
    </w:p>
    <w:p w14:paraId="0A5A5E57" w14:textId="2C1D098E" w:rsidR="00C7254C" w:rsidRPr="005F3910" w:rsidRDefault="000906D1" w:rsidP="005F3910">
      <w:pPr>
        <w:pStyle w:val="Heading2"/>
        <w:numPr>
          <w:ilvl w:val="0"/>
          <w:numId w:val="7"/>
        </w:numPr>
        <w:rPr>
          <w:rFonts w:asciiTheme="minorHAnsi" w:hAnsiTheme="minorHAnsi" w:cstheme="minorHAnsi"/>
          <w:sz w:val="24"/>
          <w:szCs w:val="24"/>
        </w:rPr>
      </w:pPr>
      <w:bookmarkStart w:id="68" w:name="_Toc133850425"/>
      <w:r w:rsidRPr="005F3910">
        <w:rPr>
          <w:rFonts w:asciiTheme="minorHAnsi" w:hAnsiTheme="minorHAnsi" w:cstheme="minorHAnsi"/>
          <w:sz w:val="24"/>
          <w:szCs w:val="24"/>
        </w:rPr>
        <w:t>Merge Datasets</w:t>
      </w:r>
      <w:bookmarkEnd w:id="68"/>
    </w:p>
    <w:p w14:paraId="315FCA63" w14:textId="77777777" w:rsidR="00E002ED" w:rsidRPr="003D711A" w:rsidRDefault="00E002ED" w:rsidP="003D711A">
      <w:pPr>
        <w:spacing w:after="0"/>
        <w:rPr>
          <w:sz w:val="18"/>
          <w:szCs w:val="18"/>
        </w:rPr>
      </w:pPr>
      <w:r w:rsidRPr="003D711A">
        <w:rPr>
          <w:sz w:val="18"/>
          <w:szCs w:val="18"/>
        </w:rPr>
        <w:t>"""</w:t>
      </w:r>
    </w:p>
    <w:p w14:paraId="42E3FF86" w14:textId="77777777" w:rsidR="00E002ED" w:rsidRPr="003D711A" w:rsidRDefault="00E002ED" w:rsidP="003D711A">
      <w:pPr>
        <w:spacing w:after="0"/>
        <w:rPr>
          <w:sz w:val="18"/>
          <w:szCs w:val="18"/>
        </w:rPr>
      </w:pPr>
      <w:r w:rsidRPr="003D711A">
        <w:rPr>
          <w:sz w:val="18"/>
          <w:szCs w:val="18"/>
        </w:rPr>
        <w:t>Created on Wed Feb 15 16:06:04 2023</w:t>
      </w:r>
    </w:p>
    <w:p w14:paraId="3FCE7D10" w14:textId="77777777" w:rsidR="00E002ED" w:rsidRPr="003D711A" w:rsidRDefault="00E002ED" w:rsidP="003D711A">
      <w:pPr>
        <w:spacing w:after="0"/>
        <w:rPr>
          <w:sz w:val="18"/>
          <w:szCs w:val="18"/>
        </w:rPr>
      </w:pPr>
    </w:p>
    <w:p w14:paraId="6FA0B04B" w14:textId="77777777" w:rsidR="00E002ED" w:rsidRPr="003D711A" w:rsidRDefault="00E002ED" w:rsidP="003D711A">
      <w:pPr>
        <w:spacing w:after="0"/>
        <w:rPr>
          <w:sz w:val="18"/>
          <w:szCs w:val="18"/>
        </w:rPr>
      </w:pPr>
      <w:r w:rsidRPr="003D711A">
        <w:rPr>
          <w:sz w:val="18"/>
          <w:szCs w:val="18"/>
        </w:rPr>
        <w:t>@author: fitzgeraldj</w:t>
      </w:r>
    </w:p>
    <w:p w14:paraId="02981327" w14:textId="77777777" w:rsidR="00E002ED" w:rsidRPr="003D711A" w:rsidRDefault="00E002ED" w:rsidP="003D711A">
      <w:pPr>
        <w:spacing w:after="0"/>
        <w:rPr>
          <w:sz w:val="18"/>
          <w:szCs w:val="18"/>
        </w:rPr>
      </w:pPr>
      <w:r w:rsidRPr="003D711A">
        <w:rPr>
          <w:sz w:val="18"/>
          <w:szCs w:val="18"/>
        </w:rPr>
        <w:t>"""</w:t>
      </w:r>
    </w:p>
    <w:p w14:paraId="1F2373D8" w14:textId="77777777" w:rsidR="00E002ED" w:rsidRPr="003D711A" w:rsidRDefault="00E002ED" w:rsidP="003D711A">
      <w:pPr>
        <w:spacing w:after="0"/>
        <w:rPr>
          <w:sz w:val="18"/>
          <w:szCs w:val="18"/>
        </w:rPr>
      </w:pPr>
      <w:r w:rsidRPr="003D711A">
        <w:rPr>
          <w:sz w:val="18"/>
          <w:szCs w:val="18"/>
        </w:rPr>
        <w:t>import pandas as pd</w:t>
      </w:r>
    </w:p>
    <w:p w14:paraId="2E1FF38C" w14:textId="77777777" w:rsidR="00E002ED" w:rsidRPr="003D711A" w:rsidRDefault="00E002ED" w:rsidP="003D711A">
      <w:pPr>
        <w:spacing w:after="0"/>
        <w:rPr>
          <w:sz w:val="18"/>
          <w:szCs w:val="18"/>
        </w:rPr>
      </w:pPr>
      <w:r w:rsidRPr="003D711A">
        <w:rPr>
          <w:sz w:val="18"/>
          <w:szCs w:val="18"/>
        </w:rPr>
        <w:t>import os</w:t>
      </w:r>
    </w:p>
    <w:p w14:paraId="1ACF16AE" w14:textId="77777777" w:rsidR="00E002ED" w:rsidRPr="003D711A" w:rsidRDefault="00E002ED" w:rsidP="003D711A">
      <w:pPr>
        <w:spacing w:after="0"/>
        <w:rPr>
          <w:sz w:val="18"/>
          <w:szCs w:val="18"/>
        </w:rPr>
      </w:pPr>
    </w:p>
    <w:p w14:paraId="15A5DC5E" w14:textId="77777777" w:rsidR="00E002ED" w:rsidRPr="003D711A" w:rsidRDefault="00E002ED" w:rsidP="003D711A">
      <w:pPr>
        <w:spacing w:after="0"/>
        <w:rPr>
          <w:sz w:val="18"/>
          <w:szCs w:val="18"/>
        </w:rPr>
      </w:pPr>
      <w:r w:rsidRPr="003D711A">
        <w:rPr>
          <w:sz w:val="18"/>
          <w:szCs w:val="18"/>
        </w:rPr>
        <w:t>def mergeLoop(files):</w:t>
      </w:r>
    </w:p>
    <w:p w14:paraId="1703BCBF" w14:textId="77777777" w:rsidR="00E002ED" w:rsidRPr="003D711A" w:rsidRDefault="00E002ED" w:rsidP="003D711A">
      <w:pPr>
        <w:spacing w:after="0"/>
        <w:rPr>
          <w:sz w:val="18"/>
          <w:szCs w:val="18"/>
        </w:rPr>
      </w:pPr>
      <w:r w:rsidRPr="003D711A">
        <w:rPr>
          <w:sz w:val="18"/>
          <w:szCs w:val="18"/>
        </w:rPr>
        <w:t># Create a DataFrame to store the merged data</w:t>
      </w:r>
    </w:p>
    <w:p w14:paraId="056CA084" w14:textId="77777777" w:rsidR="00E002ED" w:rsidRPr="003D711A" w:rsidRDefault="00E002ED" w:rsidP="003D711A">
      <w:pPr>
        <w:spacing w:after="0"/>
        <w:rPr>
          <w:sz w:val="18"/>
          <w:szCs w:val="18"/>
        </w:rPr>
      </w:pPr>
      <w:r w:rsidRPr="003D711A">
        <w:rPr>
          <w:sz w:val="18"/>
          <w:szCs w:val="18"/>
        </w:rPr>
        <w:t xml:space="preserve">  mergedData = pd.DataFrame()   </w:t>
      </w:r>
    </w:p>
    <w:p w14:paraId="3356931D" w14:textId="77777777" w:rsidR="00E002ED" w:rsidRPr="003D711A" w:rsidRDefault="00E002ED" w:rsidP="003D711A">
      <w:pPr>
        <w:spacing w:after="0"/>
        <w:rPr>
          <w:sz w:val="18"/>
          <w:szCs w:val="18"/>
        </w:rPr>
      </w:pPr>
      <w:r w:rsidRPr="003D711A">
        <w:rPr>
          <w:sz w:val="18"/>
          <w:szCs w:val="18"/>
        </w:rPr>
        <w:t># Loop through all CSV files in the named directory and concatenate into the new DataFrame</w:t>
      </w:r>
    </w:p>
    <w:p w14:paraId="1B568AFE" w14:textId="77777777" w:rsidR="00E002ED" w:rsidRPr="003D711A" w:rsidRDefault="00E002ED" w:rsidP="003D711A">
      <w:pPr>
        <w:spacing w:after="0"/>
        <w:rPr>
          <w:sz w:val="18"/>
          <w:szCs w:val="18"/>
        </w:rPr>
      </w:pPr>
      <w:r w:rsidRPr="003D711A">
        <w:rPr>
          <w:sz w:val="18"/>
          <w:szCs w:val="18"/>
        </w:rPr>
        <w:t># and apply the filename as a new variable</w:t>
      </w:r>
    </w:p>
    <w:p w14:paraId="621EE260" w14:textId="77777777" w:rsidR="00E002ED" w:rsidRPr="003D711A" w:rsidRDefault="00E002ED" w:rsidP="003D711A">
      <w:pPr>
        <w:spacing w:after="0"/>
        <w:rPr>
          <w:sz w:val="18"/>
          <w:szCs w:val="18"/>
        </w:rPr>
      </w:pPr>
      <w:r w:rsidRPr="003D711A">
        <w:rPr>
          <w:sz w:val="18"/>
          <w:szCs w:val="18"/>
        </w:rPr>
        <w:t xml:space="preserve">  for file in os.listdir(files):</w:t>
      </w:r>
    </w:p>
    <w:p w14:paraId="55DF6E3E" w14:textId="77777777" w:rsidR="00E002ED" w:rsidRPr="003D711A" w:rsidRDefault="00E002ED" w:rsidP="003D711A">
      <w:pPr>
        <w:spacing w:after="0"/>
        <w:rPr>
          <w:sz w:val="18"/>
          <w:szCs w:val="18"/>
        </w:rPr>
      </w:pPr>
      <w:r w:rsidRPr="003D711A">
        <w:rPr>
          <w:sz w:val="18"/>
          <w:szCs w:val="18"/>
        </w:rPr>
        <w:t xml:space="preserve">    if file.endswith('.csv'):</w:t>
      </w:r>
    </w:p>
    <w:p w14:paraId="7795138A" w14:textId="77777777" w:rsidR="00E002ED" w:rsidRPr="003D711A" w:rsidRDefault="00E002ED" w:rsidP="003D711A">
      <w:pPr>
        <w:spacing w:after="0"/>
        <w:rPr>
          <w:sz w:val="18"/>
          <w:szCs w:val="18"/>
        </w:rPr>
      </w:pPr>
      <w:r w:rsidRPr="003D711A">
        <w:rPr>
          <w:sz w:val="18"/>
          <w:szCs w:val="18"/>
        </w:rPr>
        <w:t xml:space="preserve">        # Read the CSV file into a DataFrame and add a new column to identify the file</w:t>
      </w:r>
    </w:p>
    <w:p w14:paraId="2D1B9F3A" w14:textId="77777777" w:rsidR="00E002ED" w:rsidRPr="003D711A" w:rsidRDefault="00E002ED" w:rsidP="003D711A">
      <w:pPr>
        <w:spacing w:after="0"/>
        <w:rPr>
          <w:sz w:val="18"/>
          <w:szCs w:val="18"/>
        </w:rPr>
      </w:pPr>
      <w:r w:rsidRPr="003D711A">
        <w:rPr>
          <w:sz w:val="18"/>
          <w:szCs w:val="18"/>
        </w:rPr>
        <w:t xml:space="preserve">        data = pd.read_csv(os.path.join(files, file))</w:t>
      </w:r>
    </w:p>
    <w:p w14:paraId="17B844EC" w14:textId="77777777" w:rsidR="00E002ED" w:rsidRPr="003D711A" w:rsidRDefault="00E002ED" w:rsidP="003D711A">
      <w:pPr>
        <w:spacing w:after="0"/>
        <w:rPr>
          <w:sz w:val="18"/>
          <w:szCs w:val="18"/>
        </w:rPr>
      </w:pPr>
      <w:r w:rsidRPr="003D711A">
        <w:rPr>
          <w:sz w:val="18"/>
          <w:szCs w:val="18"/>
        </w:rPr>
        <w:t xml:space="preserve">        data['id'] = file.split('.')[0]  # Add a new column with the file name as identifier</w:t>
      </w:r>
    </w:p>
    <w:p w14:paraId="1338C4D7" w14:textId="77777777" w:rsidR="00E002ED" w:rsidRPr="003D711A" w:rsidRDefault="00E002ED" w:rsidP="003D711A">
      <w:pPr>
        <w:spacing w:after="0"/>
        <w:rPr>
          <w:sz w:val="18"/>
          <w:szCs w:val="18"/>
        </w:rPr>
      </w:pPr>
      <w:r w:rsidRPr="003D711A">
        <w:rPr>
          <w:sz w:val="18"/>
          <w:szCs w:val="18"/>
        </w:rPr>
        <w:t xml:space="preserve">        </w:t>
      </w:r>
    </w:p>
    <w:p w14:paraId="03E41AF1" w14:textId="77777777" w:rsidR="00E002ED" w:rsidRPr="003D711A" w:rsidRDefault="00E002ED" w:rsidP="003D711A">
      <w:pPr>
        <w:spacing w:after="0"/>
        <w:rPr>
          <w:sz w:val="18"/>
          <w:szCs w:val="18"/>
        </w:rPr>
      </w:pPr>
      <w:r w:rsidRPr="003D711A">
        <w:rPr>
          <w:sz w:val="18"/>
          <w:szCs w:val="18"/>
        </w:rPr>
        <w:t xml:space="preserve">        # Append the DataFrame to the merged_data DataFrame</w:t>
      </w:r>
    </w:p>
    <w:p w14:paraId="60EA30D1" w14:textId="77777777" w:rsidR="00E002ED" w:rsidRPr="003D711A" w:rsidRDefault="00E002ED" w:rsidP="003D711A">
      <w:pPr>
        <w:spacing w:after="0"/>
        <w:rPr>
          <w:sz w:val="18"/>
          <w:szCs w:val="18"/>
        </w:rPr>
      </w:pPr>
      <w:r w:rsidRPr="003D711A">
        <w:rPr>
          <w:sz w:val="18"/>
          <w:szCs w:val="18"/>
        </w:rPr>
        <w:t xml:space="preserve">        mergedData = pd.concat([mergedData, data], ignore_index=True)    </w:t>
      </w:r>
    </w:p>
    <w:p w14:paraId="135FB4A5" w14:textId="77777777" w:rsidR="00E002ED" w:rsidRPr="003D711A" w:rsidRDefault="00E002ED" w:rsidP="003D711A">
      <w:pPr>
        <w:spacing w:after="0"/>
        <w:rPr>
          <w:sz w:val="18"/>
          <w:szCs w:val="18"/>
        </w:rPr>
      </w:pPr>
      <w:r w:rsidRPr="003D711A">
        <w:rPr>
          <w:sz w:val="18"/>
          <w:szCs w:val="18"/>
        </w:rPr>
        <w:t xml:space="preserve">  return mergedData</w:t>
      </w:r>
    </w:p>
    <w:p w14:paraId="3072E177" w14:textId="77777777" w:rsidR="00E002ED" w:rsidRPr="003D711A" w:rsidRDefault="00E002ED" w:rsidP="003D711A">
      <w:pPr>
        <w:spacing w:after="0"/>
        <w:rPr>
          <w:sz w:val="18"/>
          <w:szCs w:val="18"/>
        </w:rPr>
      </w:pPr>
    </w:p>
    <w:p w14:paraId="424069BF" w14:textId="77777777" w:rsidR="00E002ED" w:rsidRPr="003D711A" w:rsidRDefault="00E002ED" w:rsidP="003D711A">
      <w:pPr>
        <w:spacing w:after="0"/>
        <w:rPr>
          <w:sz w:val="18"/>
          <w:szCs w:val="18"/>
        </w:rPr>
      </w:pPr>
      <w:r w:rsidRPr="003D711A">
        <w:rPr>
          <w:sz w:val="18"/>
          <w:szCs w:val="18"/>
        </w:rPr>
        <w:t>def mergeDepression():</w:t>
      </w:r>
    </w:p>
    <w:p w14:paraId="3C25A438" w14:textId="77777777" w:rsidR="00E002ED" w:rsidRPr="003D711A" w:rsidRDefault="00E002ED" w:rsidP="003D711A">
      <w:pPr>
        <w:spacing w:after="0"/>
        <w:rPr>
          <w:sz w:val="18"/>
          <w:szCs w:val="18"/>
        </w:rPr>
      </w:pPr>
      <w:r w:rsidRPr="003D711A">
        <w:rPr>
          <w:sz w:val="18"/>
          <w:szCs w:val="18"/>
        </w:rPr>
        <w:t xml:space="preserve">#merge the DEPRESSION files </w:t>
      </w:r>
    </w:p>
    <w:p w14:paraId="0B19DE66" w14:textId="77777777" w:rsidR="00E002ED" w:rsidRPr="003D711A" w:rsidRDefault="00E002ED" w:rsidP="003D711A">
      <w:pPr>
        <w:spacing w:after="0"/>
        <w:rPr>
          <w:sz w:val="18"/>
          <w:szCs w:val="18"/>
        </w:rPr>
      </w:pPr>
      <w:r w:rsidRPr="003D711A">
        <w:rPr>
          <w:sz w:val="18"/>
          <w:szCs w:val="18"/>
        </w:rPr>
        <w:t xml:space="preserve">   path = 'C:/mtu/project/depMerge/'    </w:t>
      </w:r>
    </w:p>
    <w:p w14:paraId="7A75B1AA" w14:textId="77777777" w:rsidR="00E002ED" w:rsidRPr="003D711A" w:rsidRDefault="00E002ED" w:rsidP="003D711A">
      <w:pPr>
        <w:spacing w:after="0"/>
        <w:rPr>
          <w:sz w:val="18"/>
          <w:szCs w:val="18"/>
        </w:rPr>
      </w:pPr>
      <w:r w:rsidRPr="003D711A">
        <w:rPr>
          <w:sz w:val="18"/>
          <w:szCs w:val="18"/>
        </w:rPr>
        <w:t xml:space="preserve">   mergedData = mergeLoop(path)</w:t>
      </w:r>
    </w:p>
    <w:p w14:paraId="102DB2F5" w14:textId="77777777" w:rsidR="00E002ED" w:rsidRPr="003D711A" w:rsidRDefault="00E002ED" w:rsidP="003D711A">
      <w:pPr>
        <w:spacing w:after="0"/>
        <w:rPr>
          <w:sz w:val="18"/>
          <w:szCs w:val="18"/>
        </w:rPr>
      </w:pPr>
      <w:r w:rsidRPr="003D711A">
        <w:rPr>
          <w:sz w:val="18"/>
          <w:szCs w:val="18"/>
        </w:rPr>
        <w:t xml:space="preserve">   mergedData.to_csv('C:/mtu/project/DepReadings.csv', index=False)</w:t>
      </w:r>
    </w:p>
    <w:p w14:paraId="44371F92" w14:textId="77777777" w:rsidR="00E002ED" w:rsidRPr="003D711A" w:rsidRDefault="00E002ED" w:rsidP="003D711A">
      <w:pPr>
        <w:spacing w:after="0"/>
        <w:rPr>
          <w:sz w:val="18"/>
          <w:szCs w:val="18"/>
        </w:rPr>
      </w:pPr>
    </w:p>
    <w:p w14:paraId="11C2F138" w14:textId="77777777" w:rsidR="00E002ED" w:rsidRPr="003D711A" w:rsidRDefault="00E002ED" w:rsidP="003D711A">
      <w:pPr>
        <w:spacing w:after="0"/>
        <w:rPr>
          <w:sz w:val="18"/>
          <w:szCs w:val="18"/>
        </w:rPr>
      </w:pPr>
      <w:r w:rsidRPr="003D711A">
        <w:rPr>
          <w:sz w:val="18"/>
          <w:szCs w:val="18"/>
        </w:rPr>
        <w:t>def mergeSchizophrenia():</w:t>
      </w:r>
    </w:p>
    <w:p w14:paraId="7EACA843" w14:textId="77777777" w:rsidR="00E002ED" w:rsidRPr="003D711A" w:rsidRDefault="00E002ED" w:rsidP="003D711A">
      <w:pPr>
        <w:spacing w:after="0"/>
        <w:rPr>
          <w:sz w:val="18"/>
          <w:szCs w:val="18"/>
        </w:rPr>
      </w:pPr>
      <w:r w:rsidRPr="003D711A">
        <w:rPr>
          <w:sz w:val="18"/>
          <w:szCs w:val="18"/>
        </w:rPr>
        <w:t xml:space="preserve">#merge the SCHIZOPHRENIA files </w:t>
      </w:r>
    </w:p>
    <w:p w14:paraId="40C01803" w14:textId="77777777" w:rsidR="00E002ED" w:rsidRPr="003D711A" w:rsidRDefault="00E002ED" w:rsidP="003D711A">
      <w:pPr>
        <w:spacing w:after="0"/>
        <w:rPr>
          <w:sz w:val="18"/>
          <w:szCs w:val="18"/>
        </w:rPr>
      </w:pPr>
      <w:r w:rsidRPr="003D711A">
        <w:rPr>
          <w:sz w:val="18"/>
          <w:szCs w:val="18"/>
        </w:rPr>
        <w:t xml:space="preserve">   path = 'C:/mtu/project/schMerge/'</w:t>
      </w:r>
    </w:p>
    <w:p w14:paraId="246606BB" w14:textId="77777777" w:rsidR="00E002ED" w:rsidRPr="003D711A" w:rsidRDefault="00E002ED" w:rsidP="003D711A">
      <w:pPr>
        <w:spacing w:after="0"/>
        <w:rPr>
          <w:sz w:val="18"/>
          <w:szCs w:val="18"/>
        </w:rPr>
      </w:pPr>
      <w:r w:rsidRPr="003D711A">
        <w:rPr>
          <w:sz w:val="18"/>
          <w:szCs w:val="18"/>
        </w:rPr>
        <w:t xml:space="preserve">   mergedData = mergeLoop(path)</w:t>
      </w:r>
    </w:p>
    <w:p w14:paraId="791CED07" w14:textId="77777777" w:rsidR="00E002ED" w:rsidRPr="003D711A" w:rsidRDefault="00E002ED" w:rsidP="003D711A">
      <w:pPr>
        <w:spacing w:after="0"/>
        <w:rPr>
          <w:sz w:val="18"/>
          <w:szCs w:val="18"/>
        </w:rPr>
      </w:pPr>
      <w:r w:rsidRPr="003D711A">
        <w:rPr>
          <w:sz w:val="18"/>
          <w:szCs w:val="18"/>
        </w:rPr>
        <w:t xml:space="preserve">   mergedData.to_csv('C:/mtu/project/SchReadings.csv', index=False) </w:t>
      </w:r>
    </w:p>
    <w:p w14:paraId="65BE0F1D" w14:textId="77777777" w:rsidR="00E002ED" w:rsidRPr="003D711A" w:rsidRDefault="00E002ED" w:rsidP="003D711A">
      <w:pPr>
        <w:spacing w:after="0"/>
        <w:rPr>
          <w:sz w:val="18"/>
          <w:szCs w:val="18"/>
        </w:rPr>
      </w:pPr>
      <w:r w:rsidRPr="003D711A">
        <w:rPr>
          <w:sz w:val="18"/>
          <w:szCs w:val="18"/>
        </w:rPr>
        <w:t xml:space="preserve">   </w:t>
      </w:r>
    </w:p>
    <w:p w14:paraId="4756C931" w14:textId="77777777" w:rsidR="00E002ED" w:rsidRPr="003D711A" w:rsidRDefault="00E002ED" w:rsidP="003D711A">
      <w:pPr>
        <w:spacing w:after="0"/>
        <w:rPr>
          <w:sz w:val="18"/>
          <w:szCs w:val="18"/>
        </w:rPr>
      </w:pPr>
      <w:r w:rsidRPr="003D711A">
        <w:rPr>
          <w:sz w:val="18"/>
          <w:szCs w:val="18"/>
        </w:rPr>
        <w:t>def mergeControl():</w:t>
      </w:r>
    </w:p>
    <w:p w14:paraId="677127BA" w14:textId="77777777" w:rsidR="00E002ED" w:rsidRPr="003D711A" w:rsidRDefault="00E002ED" w:rsidP="003D711A">
      <w:pPr>
        <w:spacing w:after="0"/>
        <w:rPr>
          <w:sz w:val="18"/>
          <w:szCs w:val="18"/>
        </w:rPr>
      </w:pPr>
      <w:r w:rsidRPr="003D711A">
        <w:rPr>
          <w:sz w:val="18"/>
          <w:szCs w:val="18"/>
        </w:rPr>
        <w:t>#merge the CONTROL files</w:t>
      </w:r>
    </w:p>
    <w:p w14:paraId="7B0DFCFC" w14:textId="77777777" w:rsidR="00E002ED" w:rsidRPr="003D711A" w:rsidRDefault="00E002ED" w:rsidP="003D711A">
      <w:pPr>
        <w:spacing w:after="0"/>
        <w:rPr>
          <w:sz w:val="18"/>
          <w:szCs w:val="18"/>
        </w:rPr>
      </w:pPr>
      <w:r w:rsidRPr="003D711A">
        <w:rPr>
          <w:sz w:val="18"/>
          <w:szCs w:val="18"/>
        </w:rPr>
        <w:t xml:space="preserve">   path = 'C:/mtu/project/conMerge/'</w:t>
      </w:r>
    </w:p>
    <w:p w14:paraId="62AF3765" w14:textId="77777777" w:rsidR="00E002ED" w:rsidRPr="003D711A" w:rsidRDefault="00E002ED" w:rsidP="003D711A">
      <w:pPr>
        <w:spacing w:after="0"/>
        <w:rPr>
          <w:sz w:val="18"/>
          <w:szCs w:val="18"/>
        </w:rPr>
      </w:pPr>
      <w:r w:rsidRPr="003D711A">
        <w:rPr>
          <w:sz w:val="18"/>
          <w:szCs w:val="18"/>
        </w:rPr>
        <w:t xml:space="preserve">   mergedData = mergeLoop(path)</w:t>
      </w:r>
    </w:p>
    <w:p w14:paraId="76ED1499" w14:textId="77777777" w:rsidR="00E002ED" w:rsidRPr="003D711A" w:rsidRDefault="00E002ED" w:rsidP="003D711A">
      <w:pPr>
        <w:spacing w:after="0"/>
        <w:rPr>
          <w:sz w:val="18"/>
          <w:szCs w:val="18"/>
        </w:rPr>
      </w:pPr>
      <w:r w:rsidRPr="003D711A">
        <w:rPr>
          <w:sz w:val="18"/>
          <w:szCs w:val="18"/>
        </w:rPr>
        <w:t xml:space="preserve">   mergedData.to_csv('C:/mtu/project/ConReadings.csv', index=False) </w:t>
      </w:r>
    </w:p>
    <w:p w14:paraId="21D2CC62" w14:textId="7B0BA75B" w:rsidR="00E002ED" w:rsidRPr="003D711A" w:rsidRDefault="00E002ED" w:rsidP="003D711A">
      <w:pPr>
        <w:spacing w:after="0"/>
        <w:rPr>
          <w:sz w:val="18"/>
          <w:szCs w:val="18"/>
        </w:rPr>
      </w:pPr>
      <w:r w:rsidRPr="003D711A">
        <w:rPr>
          <w:sz w:val="18"/>
          <w:szCs w:val="18"/>
        </w:rPr>
        <w:t xml:space="preserve">   </w:t>
      </w:r>
    </w:p>
    <w:p w14:paraId="2EF79FAD" w14:textId="77777777" w:rsidR="00E002ED" w:rsidRPr="003D711A" w:rsidRDefault="00E002ED" w:rsidP="003D711A">
      <w:pPr>
        <w:spacing w:after="0"/>
        <w:rPr>
          <w:sz w:val="18"/>
          <w:szCs w:val="18"/>
        </w:rPr>
      </w:pPr>
      <w:r w:rsidRPr="003D711A">
        <w:rPr>
          <w:sz w:val="18"/>
          <w:szCs w:val="18"/>
        </w:rPr>
        <w:t>def merge3Files():</w:t>
      </w:r>
    </w:p>
    <w:p w14:paraId="6CB56A11" w14:textId="77777777" w:rsidR="00E002ED" w:rsidRPr="003D711A" w:rsidRDefault="00E002ED" w:rsidP="003D711A">
      <w:pPr>
        <w:spacing w:after="0"/>
        <w:rPr>
          <w:sz w:val="18"/>
          <w:szCs w:val="18"/>
        </w:rPr>
      </w:pPr>
      <w:r w:rsidRPr="003D711A">
        <w:rPr>
          <w:sz w:val="18"/>
          <w:szCs w:val="18"/>
        </w:rPr>
        <w:t xml:space="preserve">#merge the 3 .csv files    </w:t>
      </w:r>
    </w:p>
    <w:p w14:paraId="06B2ED30" w14:textId="77777777" w:rsidR="00E002ED" w:rsidRPr="003D711A" w:rsidRDefault="00E002ED" w:rsidP="003D711A">
      <w:pPr>
        <w:spacing w:after="0"/>
        <w:rPr>
          <w:sz w:val="18"/>
          <w:szCs w:val="18"/>
        </w:rPr>
      </w:pPr>
      <w:r w:rsidRPr="003D711A">
        <w:rPr>
          <w:sz w:val="18"/>
          <w:szCs w:val="18"/>
        </w:rPr>
        <w:t xml:space="preserve">    Contro = 'C:/mtu/project/ConReadings.csv'</w:t>
      </w:r>
    </w:p>
    <w:p w14:paraId="19420A34" w14:textId="77777777" w:rsidR="00E002ED" w:rsidRPr="003D711A" w:rsidRDefault="00E002ED" w:rsidP="003D711A">
      <w:pPr>
        <w:spacing w:after="0"/>
        <w:rPr>
          <w:sz w:val="18"/>
          <w:szCs w:val="18"/>
        </w:rPr>
      </w:pPr>
      <w:r w:rsidRPr="003D711A">
        <w:rPr>
          <w:sz w:val="18"/>
          <w:szCs w:val="18"/>
        </w:rPr>
        <w:t xml:space="preserve">    Schizo = 'C:/mtu/project/SchReadings.csv'</w:t>
      </w:r>
    </w:p>
    <w:p w14:paraId="158E3679" w14:textId="77777777" w:rsidR="00E002ED" w:rsidRPr="003D711A" w:rsidRDefault="00E002ED" w:rsidP="003D711A">
      <w:pPr>
        <w:spacing w:after="0"/>
        <w:rPr>
          <w:sz w:val="18"/>
          <w:szCs w:val="18"/>
        </w:rPr>
      </w:pPr>
      <w:r w:rsidRPr="003D711A">
        <w:rPr>
          <w:sz w:val="18"/>
          <w:szCs w:val="18"/>
        </w:rPr>
        <w:t xml:space="preserve">    Depre = 'C:/mtu/project/DepReadings.csv' </w:t>
      </w:r>
    </w:p>
    <w:p w14:paraId="0BCC81AC" w14:textId="77777777" w:rsidR="00E002ED" w:rsidRPr="003D711A" w:rsidRDefault="00E002ED" w:rsidP="003D711A">
      <w:pPr>
        <w:spacing w:after="0"/>
        <w:rPr>
          <w:sz w:val="18"/>
          <w:szCs w:val="18"/>
        </w:rPr>
      </w:pPr>
      <w:r w:rsidRPr="003D711A">
        <w:rPr>
          <w:sz w:val="18"/>
          <w:szCs w:val="18"/>
        </w:rPr>
        <w:t xml:space="preserve">    print("***    Merging multiple files into a single pandas dataframe  ***")</w:t>
      </w:r>
    </w:p>
    <w:p w14:paraId="3F97626D" w14:textId="77777777" w:rsidR="00E002ED" w:rsidRPr="003D711A" w:rsidRDefault="00E002ED" w:rsidP="003D711A">
      <w:pPr>
        <w:spacing w:after="0"/>
        <w:rPr>
          <w:sz w:val="18"/>
          <w:szCs w:val="18"/>
        </w:rPr>
      </w:pPr>
      <w:r w:rsidRPr="003D711A">
        <w:rPr>
          <w:sz w:val="18"/>
          <w:szCs w:val="18"/>
        </w:rPr>
        <w:t xml:space="preserve">    allData= pd.concat(map(pd.read_csv, [Contro,Schizo,Depre]), ignore_index=True)</w:t>
      </w:r>
    </w:p>
    <w:p w14:paraId="2DA7B941" w14:textId="77777777" w:rsidR="00E002ED" w:rsidRPr="003D711A" w:rsidRDefault="00E002ED" w:rsidP="003D711A">
      <w:pPr>
        <w:spacing w:after="0"/>
        <w:rPr>
          <w:sz w:val="18"/>
          <w:szCs w:val="18"/>
        </w:rPr>
      </w:pPr>
      <w:r w:rsidRPr="003D711A">
        <w:rPr>
          <w:sz w:val="18"/>
          <w:szCs w:val="18"/>
        </w:rPr>
        <w:t xml:space="preserve">    allData.to_csv('C:/mtu/project/AllReadings.csv', index=False)</w:t>
      </w:r>
    </w:p>
    <w:p w14:paraId="167ABB4C" w14:textId="77777777" w:rsidR="00E002ED" w:rsidRPr="003D711A" w:rsidRDefault="00E002ED" w:rsidP="003D711A">
      <w:pPr>
        <w:spacing w:after="0"/>
        <w:rPr>
          <w:sz w:val="18"/>
          <w:szCs w:val="18"/>
        </w:rPr>
      </w:pPr>
    </w:p>
    <w:p w14:paraId="7D700D6D" w14:textId="77777777" w:rsidR="00E002ED" w:rsidRPr="003D711A" w:rsidRDefault="00E002ED" w:rsidP="003D711A">
      <w:pPr>
        <w:spacing w:after="0"/>
        <w:rPr>
          <w:sz w:val="18"/>
          <w:szCs w:val="18"/>
        </w:rPr>
      </w:pPr>
      <w:r w:rsidRPr="003D711A">
        <w:rPr>
          <w:sz w:val="18"/>
          <w:szCs w:val="18"/>
        </w:rPr>
        <w:t xml:space="preserve">mergeSchizophrenia() </w:t>
      </w:r>
    </w:p>
    <w:p w14:paraId="4EBFFEFD" w14:textId="77777777" w:rsidR="00E002ED" w:rsidRPr="003D711A" w:rsidRDefault="00E002ED" w:rsidP="003D711A">
      <w:pPr>
        <w:spacing w:after="0"/>
        <w:rPr>
          <w:sz w:val="18"/>
          <w:szCs w:val="18"/>
        </w:rPr>
      </w:pPr>
      <w:r w:rsidRPr="003D711A">
        <w:rPr>
          <w:sz w:val="18"/>
          <w:szCs w:val="18"/>
        </w:rPr>
        <w:lastRenderedPageBreak/>
        <w:t xml:space="preserve">mergeDepression()   </w:t>
      </w:r>
    </w:p>
    <w:p w14:paraId="36A61B6F" w14:textId="77777777" w:rsidR="00E002ED" w:rsidRPr="003D711A" w:rsidRDefault="00E002ED" w:rsidP="003D711A">
      <w:pPr>
        <w:spacing w:after="0"/>
        <w:rPr>
          <w:sz w:val="18"/>
          <w:szCs w:val="18"/>
        </w:rPr>
      </w:pPr>
      <w:r w:rsidRPr="003D711A">
        <w:rPr>
          <w:sz w:val="18"/>
          <w:szCs w:val="18"/>
        </w:rPr>
        <w:t>mergeControl()</w:t>
      </w:r>
    </w:p>
    <w:p w14:paraId="56A5CEAC" w14:textId="09203D41" w:rsidR="00D66154" w:rsidRPr="003B7032" w:rsidRDefault="00E002ED" w:rsidP="003B7032">
      <w:pPr>
        <w:spacing w:after="0"/>
        <w:rPr>
          <w:b/>
          <w:sz w:val="18"/>
          <w:szCs w:val="18"/>
        </w:rPr>
      </w:pPr>
      <w:r w:rsidRPr="003D711A">
        <w:rPr>
          <w:sz w:val="18"/>
          <w:szCs w:val="18"/>
        </w:rPr>
        <w:t>merge3Files()</w:t>
      </w:r>
    </w:p>
    <w:p w14:paraId="072750FB" w14:textId="075528EC" w:rsidR="00C7254C" w:rsidRPr="005F3910" w:rsidRDefault="00D209DB" w:rsidP="00D66154">
      <w:pPr>
        <w:pStyle w:val="Heading2"/>
        <w:numPr>
          <w:ilvl w:val="0"/>
          <w:numId w:val="7"/>
        </w:numPr>
        <w:rPr>
          <w:rFonts w:asciiTheme="minorHAnsi" w:hAnsiTheme="minorHAnsi" w:cstheme="minorHAnsi"/>
          <w:sz w:val="24"/>
          <w:szCs w:val="24"/>
        </w:rPr>
      </w:pPr>
      <w:bookmarkStart w:id="69" w:name="_Toc133850426"/>
      <w:r w:rsidRPr="005F3910">
        <w:rPr>
          <w:rFonts w:asciiTheme="minorHAnsi" w:hAnsiTheme="minorHAnsi" w:cstheme="minorHAnsi"/>
          <w:sz w:val="24"/>
          <w:szCs w:val="24"/>
        </w:rPr>
        <w:t>Clean and create features</w:t>
      </w:r>
      <w:bookmarkEnd w:id="69"/>
      <w:r w:rsidR="00913E50" w:rsidRPr="005F3910">
        <w:rPr>
          <w:rFonts w:asciiTheme="minorHAnsi" w:hAnsiTheme="minorHAnsi" w:cstheme="minorHAnsi"/>
          <w:sz w:val="24"/>
          <w:szCs w:val="24"/>
        </w:rPr>
        <w:t xml:space="preserve"> </w:t>
      </w:r>
    </w:p>
    <w:p w14:paraId="599F187B"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w:t>
      </w:r>
    </w:p>
    <w:p w14:paraId="477B158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Created on Wed Mar  1 09:30:08 2023</w:t>
      </w:r>
    </w:p>
    <w:p w14:paraId="57F4C224" w14:textId="77777777" w:rsidR="00564AE8" w:rsidRPr="00CE2CB4" w:rsidRDefault="00564AE8" w:rsidP="00564AE8">
      <w:pPr>
        <w:spacing w:after="0" w:line="240" w:lineRule="auto"/>
        <w:rPr>
          <w:rFonts w:cstheme="minorHAnsi"/>
          <w:sz w:val="18"/>
          <w:szCs w:val="18"/>
        </w:rPr>
      </w:pPr>
    </w:p>
    <w:p w14:paraId="63C8B57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@author: Jfitz</w:t>
      </w:r>
    </w:p>
    <w:p w14:paraId="25E6A6F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w:t>
      </w:r>
    </w:p>
    <w:p w14:paraId="1CA1356B" w14:textId="77777777" w:rsidR="00564AE8" w:rsidRPr="00CE2CB4" w:rsidRDefault="00564AE8" w:rsidP="00564AE8">
      <w:pPr>
        <w:spacing w:after="0" w:line="240" w:lineRule="auto"/>
        <w:rPr>
          <w:rFonts w:cstheme="minorHAnsi"/>
          <w:sz w:val="18"/>
          <w:szCs w:val="18"/>
        </w:rPr>
      </w:pPr>
    </w:p>
    <w:p w14:paraId="6F8B06D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import pandas as pd</w:t>
      </w:r>
    </w:p>
    <w:p w14:paraId="43932094"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import matplotlib.pyplot as plt</w:t>
      </w:r>
    </w:p>
    <w:p w14:paraId="7E55B4F0"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import seaborn as sns</w:t>
      </w:r>
    </w:p>
    <w:p w14:paraId="390B5FF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from datetime import datetime</w:t>
      </w:r>
    </w:p>
    <w:p w14:paraId="046D351D"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w:t>
      </w:r>
    </w:p>
    <w:p w14:paraId="6C9B5DB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#3 files merged </w:t>
      </w:r>
    </w:p>
    <w:p w14:paraId="1F6740ED"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file = 'AllReadings.csv'</w:t>
      </w:r>
    </w:p>
    <w:p w14:paraId="573278E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data = pd.read_csv(file)</w:t>
      </w:r>
    </w:p>
    <w:p w14:paraId="4655D1BF"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convert the "date" column to a datetime object</w:t>
      </w:r>
    </w:p>
    <w:p w14:paraId="655C6852"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data['date'] = pd.to_datetime(data['date'])</w:t>
      </w:r>
    </w:p>
    <w:p w14:paraId="251B0D1F"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data['timestamp'] = pd.to_datetime(data['timestamp'])    </w:t>
      </w:r>
    </w:p>
    <w:p w14:paraId="19D3375B"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#examine data</w:t>
      </w:r>
    </w:p>
    <w:p w14:paraId="56FF5069"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print(data.dtypes)</w:t>
      </w:r>
    </w:p>
    <w:p w14:paraId="1BBCA862"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print(f"no of records:  {data.shape[0]}")</w:t>
      </w:r>
    </w:p>
    <w:p w14:paraId="2F94821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print(f"no of variables: {data.shape[1]}")</w:t>
      </w:r>
    </w:p>
    <w:p w14:paraId="6F4F283B"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print((data['id'].nunique()))</w:t>
      </w:r>
    </w:p>
    <w:p w14:paraId="4AC76003"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want to drop cases that dont have 24 hours of returns                               </w:t>
      </w:r>
    </w:p>
    <w:p w14:paraId="5DBB213D"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#aggregate date and hour and include data for 24 hour period only</w:t>
      </w:r>
    </w:p>
    <w:p w14:paraId="6EF70C4E" w14:textId="77777777" w:rsidR="00564AE8" w:rsidRPr="00CE2CB4" w:rsidRDefault="00564AE8" w:rsidP="00564AE8">
      <w:pPr>
        <w:spacing w:after="0" w:line="240" w:lineRule="auto"/>
        <w:rPr>
          <w:rFonts w:cstheme="minorHAnsi"/>
          <w:sz w:val="18"/>
          <w:szCs w:val="18"/>
        </w:rPr>
      </w:pPr>
    </w:p>
    <w:p w14:paraId="16A002CD"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#count the number of days recorded for each participant</w:t>
      </w:r>
    </w:p>
    <w:p w14:paraId="13982CB2"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IE the number of unique dates for each id</w:t>
      </w:r>
    </w:p>
    <w:p w14:paraId="4FF7614F"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date_counts = data.groupby("id")["date"].nunique()</w:t>
      </w:r>
    </w:p>
    <w:p w14:paraId="605CF9D3"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Write the results to a text file</w:t>
      </w:r>
    </w:p>
    <w:p w14:paraId="69E9039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with open("ParticipantDayCounts.txt", "w") as file:</w:t>
      </w:r>
    </w:p>
    <w:p w14:paraId="2B3BC64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for index, value in date_counts.items():</w:t>
      </w:r>
    </w:p>
    <w:p w14:paraId="2F33108D"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file.write(f"{index}: {value}\n")</w:t>
      </w:r>
    </w:p>
    <w:p w14:paraId="550EBAE0"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Print the results</w:t>
      </w:r>
    </w:p>
    <w:p w14:paraId="3124126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#print(date_counts)</w:t>
      </w:r>
    </w:p>
    <w:p w14:paraId="4FE3740D" w14:textId="77777777" w:rsidR="00564AE8" w:rsidRPr="00CE2CB4" w:rsidRDefault="00564AE8" w:rsidP="00564AE8">
      <w:pPr>
        <w:spacing w:after="0" w:line="240" w:lineRule="auto"/>
        <w:rPr>
          <w:rFonts w:cstheme="minorHAnsi"/>
          <w:sz w:val="18"/>
          <w:szCs w:val="18"/>
        </w:rPr>
      </w:pPr>
    </w:p>
    <w:p w14:paraId="63E8071D" w14:textId="77777777" w:rsidR="00564AE8" w:rsidRPr="00CE2CB4" w:rsidRDefault="00564AE8" w:rsidP="00564AE8">
      <w:pPr>
        <w:spacing w:after="0" w:line="240" w:lineRule="auto"/>
        <w:rPr>
          <w:rFonts w:cstheme="minorHAnsi"/>
          <w:sz w:val="18"/>
          <w:szCs w:val="18"/>
        </w:rPr>
      </w:pPr>
    </w:p>
    <w:p w14:paraId="5765CF0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data['hour'] = data['timestamp'].dt.hour</w:t>
      </w:r>
    </w:p>
    <w:p w14:paraId="77C53F0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data['minute'] = data['timestamp'].dt.minute + data['hour'] * 60</w:t>
      </w:r>
    </w:p>
    <w:p w14:paraId="650FBB72"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aggr = data.groupby(['date','hour']).agg({'activity': 'sum'}).reset_index()</w:t>
      </w:r>
    </w:p>
    <w:p w14:paraId="2796DE6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aggr = aggr[(aggr['hour'] &gt;= 0) &amp; (aggr['hour'] &lt;= 23)]</w:t>
      </w:r>
    </w:p>
    <w:p w14:paraId="61DEF50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counted = aggr.groupby('date').agg({'hour' : 'count'}).reset_index()</w:t>
      </w:r>
    </w:p>
    <w:p w14:paraId="416ADEB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counted = counted[counted['hour'] == 24]</w:t>
      </w:r>
    </w:p>
    <w:p w14:paraId="3BEDFB47" w14:textId="77777777" w:rsidR="00564AE8" w:rsidRPr="00CE2CB4" w:rsidRDefault="00564AE8" w:rsidP="00564AE8">
      <w:pPr>
        <w:spacing w:after="0" w:line="240" w:lineRule="auto"/>
        <w:rPr>
          <w:rFonts w:cstheme="minorHAnsi"/>
          <w:sz w:val="18"/>
          <w:szCs w:val="18"/>
        </w:rPr>
      </w:pPr>
    </w:p>
    <w:p w14:paraId="33CD978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final = pd.merge(data, counted[['date']], on='date', how='inner')</w:t>
      </w:r>
    </w:p>
    <w:p w14:paraId="7139F8FE" w14:textId="77777777" w:rsidR="00564AE8" w:rsidRPr="00CE2CB4" w:rsidRDefault="00564AE8" w:rsidP="00564AE8">
      <w:pPr>
        <w:spacing w:after="0" w:line="240" w:lineRule="auto"/>
        <w:rPr>
          <w:rFonts w:cstheme="minorHAnsi"/>
          <w:sz w:val="18"/>
          <w:szCs w:val="18"/>
        </w:rPr>
      </w:pPr>
    </w:p>
    <w:p w14:paraId="58120CE7"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counts = final.groupby(['id', 'date']).count()</w:t>
      </w:r>
    </w:p>
    <w:p w14:paraId="4785D1A9"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valid_groups = counts[counts['activity'] == 1440].reset_index()[['id', 'date']]</w:t>
      </w:r>
    </w:p>
    <w:p w14:paraId="73C90EC4"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final = final.merge(valid_groups, on=['id', 'date'])</w:t>
      </w:r>
    </w:p>
    <w:p w14:paraId="03487542" w14:textId="77777777" w:rsidR="00564AE8" w:rsidRPr="00CE2CB4" w:rsidRDefault="00564AE8" w:rsidP="00564AE8">
      <w:pPr>
        <w:spacing w:after="0" w:line="240" w:lineRule="auto"/>
        <w:rPr>
          <w:rFonts w:cstheme="minorHAnsi"/>
          <w:sz w:val="18"/>
          <w:szCs w:val="18"/>
        </w:rPr>
      </w:pPr>
    </w:p>
    <w:p w14:paraId="0DC728CA" w14:textId="77777777" w:rsidR="00564AE8" w:rsidRPr="00CE2CB4" w:rsidRDefault="00564AE8" w:rsidP="00564AE8">
      <w:pPr>
        <w:spacing w:after="0" w:line="240" w:lineRule="auto"/>
        <w:rPr>
          <w:rFonts w:cstheme="minorHAnsi"/>
          <w:sz w:val="18"/>
          <w:szCs w:val="18"/>
        </w:rPr>
      </w:pPr>
    </w:p>
    <w:p w14:paraId="2C748FA0"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#print(final.head())</w:t>
      </w:r>
    </w:p>
    <w:p w14:paraId="0EB6A71F"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#####Create text categories - for visualisations</w:t>
      </w:r>
    </w:p>
    <w:p w14:paraId="10361A5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def newId(idVal):</w:t>
      </w:r>
    </w:p>
    <w:p w14:paraId="069E544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if idVal[:5] == 'condi':</w:t>
      </w:r>
    </w:p>
    <w:p w14:paraId="0313F04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return 'Depressive'</w:t>
      </w:r>
    </w:p>
    <w:p w14:paraId="2EF49387"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elif idVal[:5] == 'patie':</w:t>
      </w:r>
    </w:p>
    <w:p w14:paraId="77CC786F"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return 'Schizophrenic'</w:t>
      </w:r>
    </w:p>
    <w:p w14:paraId="7A353BB9"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elif idVal[:5] == 'contr':</w:t>
      </w:r>
    </w:p>
    <w:p w14:paraId="67411CB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lastRenderedPageBreak/>
        <w:t xml:space="preserve">        return 'Control'</w:t>
      </w:r>
    </w:p>
    <w:p w14:paraId="47F7AA1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else:</w:t>
      </w:r>
    </w:p>
    <w:p w14:paraId="0344253F"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return '*UNKNOWN*'</w:t>
      </w:r>
    </w:p>
    <w:p w14:paraId="685597E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w:t>
      </w:r>
    </w:p>
    <w:p w14:paraId="36B19E10"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final['category'] = final['id'].apply(newId)</w:t>
      </w:r>
    </w:p>
    <w:p w14:paraId="5709A32E" w14:textId="77777777" w:rsidR="00564AE8" w:rsidRPr="00CE2CB4" w:rsidRDefault="00564AE8" w:rsidP="00564AE8">
      <w:pPr>
        <w:spacing w:after="0" w:line="240" w:lineRule="auto"/>
        <w:rPr>
          <w:rFonts w:cstheme="minorHAnsi"/>
          <w:sz w:val="18"/>
          <w:szCs w:val="18"/>
        </w:rPr>
      </w:pPr>
    </w:p>
    <w:p w14:paraId="27C5ED9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if '*UNKNOWN*' in final['category'].values:</w:t>
      </w:r>
    </w:p>
    <w:p w14:paraId="6F39419A"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print("unknowns found") </w:t>
      </w:r>
    </w:p>
    <w:p w14:paraId="0296992D"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else:</w:t>
      </w:r>
    </w:p>
    <w:p w14:paraId="667EF9EF"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print("All 24 hours have a category")   </w:t>
      </w:r>
    </w:p>
    <w:p w14:paraId="30473492" w14:textId="77777777" w:rsidR="00564AE8" w:rsidRPr="00CE2CB4" w:rsidRDefault="00564AE8" w:rsidP="00564AE8">
      <w:pPr>
        <w:spacing w:after="0" w:line="240" w:lineRule="auto"/>
        <w:rPr>
          <w:rFonts w:cstheme="minorHAnsi"/>
          <w:sz w:val="18"/>
          <w:szCs w:val="18"/>
        </w:rPr>
      </w:pPr>
    </w:p>
    <w:p w14:paraId="36B8A15A"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#add a counter for the 3 categories (visualisations)    </w:t>
      </w:r>
    </w:p>
    <w:p w14:paraId="6412CB24"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final['counter'] = final.groupby('category').cumcount() + 1 </w:t>
      </w:r>
    </w:p>
    <w:p w14:paraId="40080EED" w14:textId="77777777" w:rsidR="00564AE8" w:rsidRPr="00CE2CB4" w:rsidRDefault="00564AE8" w:rsidP="00564AE8">
      <w:pPr>
        <w:spacing w:after="0" w:line="240" w:lineRule="auto"/>
        <w:rPr>
          <w:rFonts w:cstheme="minorHAnsi"/>
          <w:sz w:val="18"/>
          <w:szCs w:val="18"/>
        </w:rPr>
      </w:pPr>
    </w:p>
    <w:p w14:paraId="103174B0"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w:t>
      </w:r>
    </w:p>
    <w:p w14:paraId="54564E9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create a patient dictionary to map each unique ID </w:t>
      </w:r>
    </w:p>
    <w:p w14:paraId="0E10E739"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patient = {id:index + 1 for index, id in enumerate(data['id'].unique())}</w:t>
      </w:r>
    </w:p>
    <w:p w14:paraId="3983215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map the ID col to the pateientID using the dictionary values</w:t>
      </w:r>
    </w:p>
    <w:p w14:paraId="76A1EF52"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final['patientID'] = final['id'].map(patient)</w:t>
      </w:r>
    </w:p>
    <w:p w14:paraId="3D672742" w14:textId="77777777" w:rsidR="00564AE8" w:rsidRPr="00CE2CB4" w:rsidRDefault="00564AE8" w:rsidP="00564AE8">
      <w:pPr>
        <w:spacing w:after="0" w:line="240" w:lineRule="auto"/>
        <w:rPr>
          <w:rFonts w:cstheme="minorHAnsi"/>
          <w:sz w:val="18"/>
          <w:szCs w:val="18"/>
        </w:rPr>
      </w:pPr>
    </w:p>
    <w:p w14:paraId="3959DC3A"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num_records = len(final)</w:t>
      </w:r>
    </w:p>
    <w:p w14:paraId="47628153"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print(f"Number of records in dataframe: {num_records}")</w:t>
      </w:r>
    </w:p>
    <w:p w14:paraId="29082858" w14:textId="77777777" w:rsidR="00564AE8" w:rsidRPr="00CE2CB4" w:rsidRDefault="00564AE8" w:rsidP="00564AE8">
      <w:pPr>
        <w:spacing w:after="0" w:line="240" w:lineRule="auto"/>
        <w:rPr>
          <w:rFonts w:cstheme="minorHAnsi"/>
          <w:sz w:val="18"/>
          <w:szCs w:val="18"/>
        </w:rPr>
      </w:pPr>
    </w:p>
    <w:p w14:paraId="39006D9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#Ensure 24 hours of entries for all particpants </w:t>
      </w:r>
    </w:p>
    <w:p w14:paraId="607A225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if num_records % 1440 == 0:</w:t>
      </w:r>
    </w:p>
    <w:p w14:paraId="4884123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print("Number of records is divisible by 1440 with no remainder")</w:t>
      </w:r>
    </w:p>
    <w:p w14:paraId="0DBB7AB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else:</w:t>
      </w:r>
    </w:p>
    <w:p w14:paraId="6C5F4A77"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print("Number of records is NOT divisible by 1440")</w:t>
      </w:r>
    </w:p>
    <w:p w14:paraId="1EB8B9D5" w14:textId="77777777" w:rsidR="00564AE8" w:rsidRPr="00CE2CB4" w:rsidRDefault="00564AE8" w:rsidP="00564AE8">
      <w:pPr>
        <w:spacing w:after="0" w:line="240" w:lineRule="auto"/>
        <w:rPr>
          <w:rFonts w:cstheme="minorHAnsi"/>
          <w:sz w:val="18"/>
          <w:szCs w:val="18"/>
        </w:rPr>
      </w:pPr>
    </w:p>
    <w:p w14:paraId="2FBDEAEF"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#create a segment category based on the time</w:t>
      </w:r>
    </w:p>
    <w:p w14:paraId="23EAA26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def seg(hr):</w:t>
      </w:r>
    </w:p>
    <w:p w14:paraId="7B64F92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if hr &lt; 4:</w:t>
      </w:r>
    </w:p>
    <w:p w14:paraId="6BB6F554"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return '00:00-04:00'</w:t>
      </w:r>
    </w:p>
    <w:p w14:paraId="64EE7F24"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elif hr &gt; 3 and hr &lt; 8:</w:t>
      </w:r>
    </w:p>
    <w:p w14:paraId="2C906A03"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return '04-08:00'</w:t>
      </w:r>
    </w:p>
    <w:p w14:paraId="3B3FB814"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elif hr &gt; 7 and hr &lt; 12:</w:t>
      </w:r>
    </w:p>
    <w:p w14:paraId="16859994"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return '08-12:00'</w:t>
      </w:r>
    </w:p>
    <w:p w14:paraId="1E619317"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elif hr &gt; 11 and hr &lt; 16:</w:t>
      </w:r>
    </w:p>
    <w:p w14:paraId="2054A86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return '12-16:00'</w:t>
      </w:r>
    </w:p>
    <w:p w14:paraId="6ACD697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elif hr &gt; 15 and hr &lt; 20:</w:t>
      </w:r>
    </w:p>
    <w:p w14:paraId="655398E0"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return '16-20:00'</w:t>
      </w:r>
    </w:p>
    <w:p w14:paraId="531CAE74"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elif hr &gt; 19 and hr &lt; 24:</w:t>
      </w:r>
    </w:p>
    <w:p w14:paraId="0E5D7342"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return '20-24:00'    </w:t>
      </w:r>
    </w:p>
    <w:p w14:paraId="321B59A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else:</w:t>
      </w:r>
    </w:p>
    <w:p w14:paraId="5E4B621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return '*UNKNOWN*'</w:t>
      </w:r>
    </w:p>
    <w:p w14:paraId="0CFEE0F4"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w:t>
      </w:r>
    </w:p>
    <w:p w14:paraId="2908A6E4"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final['segment'] = final['hour'].apply(seg)</w:t>
      </w:r>
    </w:p>
    <w:p w14:paraId="4BF73FC9" w14:textId="77777777" w:rsidR="00564AE8" w:rsidRPr="00CE2CB4" w:rsidRDefault="00564AE8" w:rsidP="00564AE8">
      <w:pPr>
        <w:spacing w:after="0" w:line="240" w:lineRule="auto"/>
        <w:rPr>
          <w:rFonts w:cstheme="minorHAnsi"/>
          <w:sz w:val="18"/>
          <w:szCs w:val="18"/>
        </w:rPr>
      </w:pPr>
    </w:p>
    <w:p w14:paraId="6756DC62"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#all data is segmented?</w:t>
      </w:r>
    </w:p>
    <w:p w14:paraId="0A5177B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if '*UNKNOWN*' in final['segment'].values:</w:t>
      </w:r>
    </w:p>
    <w:p w14:paraId="72697DD7"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print("unknowns segments found") </w:t>
      </w:r>
    </w:p>
    <w:p w14:paraId="540D985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else:</w:t>
      </w:r>
    </w:p>
    <w:p w14:paraId="289934F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print("All ids have segments")   </w:t>
      </w:r>
    </w:p>
    <w:p w14:paraId="1891C3E5" w14:textId="77777777" w:rsidR="00564AE8" w:rsidRPr="00CE2CB4" w:rsidRDefault="00564AE8" w:rsidP="00564AE8">
      <w:pPr>
        <w:spacing w:after="0" w:line="240" w:lineRule="auto"/>
        <w:rPr>
          <w:rFonts w:cstheme="minorHAnsi"/>
          <w:sz w:val="18"/>
          <w:szCs w:val="18"/>
        </w:rPr>
      </w:pPr>
    </w:p>
    <w:p w14:paraId="2B14EBB4" w14:textId="77777777" w:rsidR="00564AE8" w:rsidRPr="00CE2CB4" w:rsidRDefault="00564AE8" w:rsidP="00564AE8">
      <w:pPr>
        <w:spacing w:after="0" w:line="240" w:lineRule="auto"/>
        <w:rPr>
          <w:rFonts w:cstheme="minorHAnsi"/>
          <w:sz w:val="18"/>
          <w:szCs w:val="18"/>
        </w:rPr>
      </w:pPr>
    </w:p>
    <w:p w14:paraId="5CA3251E" w14:textId="77777777" w:rsidR="00564AE8" w:rsidRPr="00CE2CB4" w:rsidRDefault="00564AE8" w:rsidP="00564AE8">
      <w:pPr>
        <w:spacing w:after="0" w:line="240" w:lineRule="auto"/>
        <w:rPr>
          <w:rFonts w:cstheme="minorHAnsi"/>
          <w:sz w:val="18"/>
          <w:szCs w:val="18"/>
        </w:rPr>
      </w:pPr>
    </w:p>
    <w:p w14:paraId="79D3C9BC" w14:textId="77777777" w:rsidR="00564AE8" w:rsidRPr="00CE2CB4" w:rsidRDefault="00564AE8" w:rsidP="00564AE8">
      <w:pPr>
        <w:spacing w:after="0" w:line="240" w:lineRule="auto"/>
        <w:rPr>
          <w:rFonts w:cstheme="minorHAnsi"/>
          <w:sz w:val="18"/>
          <w:szCs w:val="18"/>
        </w:rPr>
      </w:pPr>
    </w:p>
    <w:p w14:paraId="4CEF295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#####################create features for 24 hour data########################</w:t>
      </w:r>
    </w:p>
    <w:p w14:paraId="0E117B6C" w14:textId="77777777" w:rsidR="00564AE8" w:rsidRPr="00CE2CB4" w:rsidRDefault="00564AE8" w:rsidP="00564AE8">
      <w:pPr>
        <w:spacing w:after="0" w:line="240" w:lineRule="auto"/>
        <w:rPr>
          <w:rFonts w:cstheme="minorHAnsi"/>
          <w:sz w:val="18"/>
          <w:szCs w:val="18"/>
        </w:rPr>
      </w:pPr>
    </w:p>
    <w:p w14:paraId="4FB8940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create features for 24 hour data</w:t>
      </w:r>
    </w:p>
    <w:p w14:paraId="7713E0C7"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grouped = final.groupby(['id','date'])</w:t>
      </w:r>
    </w:p>
    <w:p w14:paraId="50A32562"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newData = grouped.agg({'activity': ['mean', 'std', lambda x: (x == 0).mean()]})</w:t>
      </w:r>
    </w:p>
    <w:p w14:paraId="1DDDFA7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newData = newData.reset_index()</w:t>
      </w:r>
    </w:p>
    <w:p w14:paraId="67DD92B8" w14:textId="77777777" w:rsidR="00564AE8" w:rsidRPr="00CE2CB4" w:rsidRDefault="00564AE8" w:rsidP="00564AE8">
      <w:pPr>
        <w:spacing w:after="0" w:line="240" w:lineRule="auto"/>
        <w:rPr>
          <w:rFonts w:cstheme="minorHAnsi"/>
          <w:sz w:val="18"/>
          <w:szCs w:val="18"/>
        </w:rPr>
      </w:pPr>
    </w:p>
    <w:p w14:paraId="3A529C99"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newData.columns = ['id','date','f.mean', 'f.sd', 'f.propZeros']</w:t>
      </w:r>
    </w:p>
    <w:p w14:paraId="0E4E67CF"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w:t>
      </w:r>
    </w:p>
    <w:p w14:paraId="70F13BF3"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newData['class'] = newData['id'].str[:5].apply(lambda x: 1 if x == 'condi' else (0 if x == 'contr' else 2))</w:t>
      </w:r>
    </w:p>
    <w:p w14:paraId="7195CB9D"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newData = newData[['id','date','f.mean','f.sd','f.propZeros','class']]</w:t>
      </w:r>
    </w:p>
    <w:p w14:paraId="1AB14D6F"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discard = newData.loc[((newData['f.mean'] == 0) &amp; (newData['f.sd'] == 0))]</w:t>
      </w:r>
    </w:p>
    <w:p w14:paraId="1EF4577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discard.to_csv('C:/mtu/project/removedCases.csv', index=False)</w:t>
      </w:r>
    </w:p>
    <w:p w14:paraId="1ECD512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newData = newData.loc[~((newData['f.mean'] == 0) &amp; (newData['f.sd'] == 0))]</w:t>
      </w:r>
    </w:p>
    <w:p w14:paraId="45AEC02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print((newData['id'].nunique()))</w:t>
      </w:r>
    </w:p>
    <w:p w14:paraId="5C0E4520" w14:textId="77777777" w:rsidR="00564AE8" w:rsidRPr="00CE2CB4" w:rsidRDefault="00564AE8" w:rsidP="00564AE8">
      <w:pPr>
        <w:spacing w:after="0" w:line="240" w:lineRule="auto"/>
        <w:rPr>
          <w:rFonts w:cstheme="minorHAnsi"/>
          <w:sz w:val="18"/>
          <w:szCs w:val="18"/>
        </w:rPr>
      </w:pPr>
    </w:p>
    <w:p w14:paraId="2A7EB5D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#create features for 4 hourly data</w:t>
      </w:r>
    </w:p>
    <w:p w14:paraId="5A13C5F0"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grouped = final.groupby(['id','date','segment'])</w:t>
      </w:r>
    </w:p>
    <w:p w14:paraId="439D5C2F"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segmented = grouped.agg({'activity': ['mean','std', lambda x: (x == 0).mean()]})</w:t>
      </w:r>
    </w:p>
    <w:p w14:paraId="06E6424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segmented = segmented.reset_index()</w:t>
      </w:r>
    </w:p>
    <w:p w14:paraId="4A8A6BE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segmented.columns = ['id','date','segment','f.mean', 'f.sd', 'f.propZeros']</w:t>
      </w:r>
    </w:p>
    <w:p w14:paraId="3B5A2DE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w:t>
      </w:r>
    </w:p>
    <w:p w14:paraId="0DA088A2"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segmented['class'] = segmented['id'].str[:5].apply(lambda x: 1 if x == 'condi' else (0 if x == 'contr' else 2))</w:t>
      </w:r>
    </w:p>
    <w:p w14:paraId="62A676C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segmented = segmented[['id','date','segment','f.mean','f.sd','f.propZeros','class']]</w:t>
      </w:r>
    </w:p>
    <w:p w14:paraId="2727BEE2"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segmented= segmented.loc[~((segmented['f.mean'] == 0) &amp; (segmented['f.sd'] == 0))]</w:t>
      </w:r>
    </w:p>
    <w:p w14:paraId="3AD2B0FB"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print((segmented['id'].nunique()))</w:t>
      </w:r>
    </w:p>
    <w:p w14:paraId="3FDC4E99" w14:textId="77777777" w:rsidR="00564AE8" w:rsidRPr="00CE2CB4" w:rsidRDefault="00564AE8" w:rsidP="00564AE8">
      <w:pPr>
        <w:spacing w:after="0" w:line="240" w:lineRule="auto"/>
        <w:rPr>
          <w:rFonts w:cstheme="minorHAnsi"/>
          <w:sz w:val="18"/>
          <w:szCs w:val="18"/>
        </w:rPr>
      </w:pPr>
    </w:p>
    <w:p w14:paraId="01C00D04" w14:textId="77777777" w:rsidR="00564AE8" w:rsidRPr="00CE2CB4" w:rsidRDefault="00564AE8" w:rsidP="00564AE8">
      <w:pPr>
        <w:spacing w:after="0" w:line="240" w:lineRule="auto"/>
        <w:rPr>
          <w:rFonts w:cstheme="minorHAnsi"/>
          <w:sz w:val="18"/>
          <w:szCs w:val="18"/>
        </w:rPr>
      </w:pPr>
    </w:p>
    <w:p w14:paraId="3FC0063B"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Create a daytime and nighttime dataframe</w:t>
      </w:r>
    </w:p>
    <w:p w14:paraId="44BBCC9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Daysegmented = final.loc[~(final['segment'].isin(['00:00-04:00','04-08:00','20-24:00']))]</w:t>
      </w:r>
    </w:p>
    <w:p w14:paraId="73A5A94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Nightsegmented = final.loc[~(final['segment'].isin(['08-12:00','12-16:00','16-20:00']))]</w:t>
      </w:r>
    </w:p>
    <w:p w14:paraId="355D025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#create features for daytime data 8am - 8pm hour data</w:t>
      </w:r>
    </w:p>
    <w:p w14:paraId="4C3041FD"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grouped = Daysegmented.groupby(['id','date'])</w:t>
      </w:r>
    </w:p>
    <w:p w14:paraId="7260541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dayData = grouped.agg({'activity': ['mean','std', lambda x: (x == 0).mean()]})</w:t>
      </w:r>
    </w:p>
    <w:p w14:paraId="7486AD4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dayData = dayData.reset_index()</w:t>
      </w:r>
    </w:p>
    <w:p w14:paraId="6DB25C2D"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dayData.columns = ['id','date','f.mean', 'f.sd', 'f.propZeros'] </w:t>
      </w:r>
    </w:p>
    <w:p w14:paraId="6E870D07"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dayData['class'] = dayData['id'].str[:5].apply(lambda x: 1 if x == 'condi' else (0 if x == 'contr' else 2))</w:t>
      </w:r>
    </w:p>
    <w:p w14:paraId="4E0BA7E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dayData = dayData[['id','date','f.mean','f.sd','f.propZeros','class']]</w:t>
      </w:r>
    </w:p>
    <w:p w14:paraId="3035F59B"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dayData = dayData.loc[~((dayData['f.mean'] == 0) &amp; (dayData['f.sd'] == 0))]</w:t>
      </w:r>
    </w:p>
    <w:p w14:paraId="211C123A"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print((dayData['id'].nunique()))</w:t>
      </w:r>
    </w:p>
    <w:p w14:paraId="4CF40985" w14:textId="77777777" w:rsidR="00564AE8" w:rsidRPr="00CE2CB4" w:rsidRDefault="00564AE8" w:rsidP="00564AE8">
      <w:pPr>
        <w:spacing w:after="0" w:line="240" w:lineRule="auto"/>
        <w:rPr>
          <w:rFonts w:cstheme="minorHAnsi"/>
          <w:sz w:val="18"/>
          <w:szCs w:val="18"/>
        </w:rPr>
      </w:pPr>
    </w:p>
    <w:p w14:paraId="491E13F9" w14:textId="77777777" w:rsidR="00564AE8" w:rsidRPr="00CE2CB4" w:rsidRDefault="00564AE8" w:rsidP="00564AE8">
      <w:pPr>
        <w:spacing w:after="0" w:line="240" w:lineRule="auto"/>
        <w:rPr>
          <w:rFonts w:cstheme="minorHAnsi"/>
          <w:sz w:val="18"/>
          <w:szCs w:val="18"/>
        </w:rPr>
      </w:pPr>
    </w:p>
    <w:p w14:paraId="21F11D70"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#create features for night data 8pm - 8am hour data</w:t>
      </w:r>
    </w:p>
    <w:p w14:paraId="3A030D5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grouped = Nightsegmented.groupby(['id','date'])</w:t>
      </w:r>
    </w:p>
    <w:p w14:paraId="22233FD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nightData = grouped.agg({'activity': ['mean','std', lambda x: (x == 0).mean()]})</w:t>
      </w:r>
    </w:p>
    <w:p w14:paraId="3D54B2EF"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nightData = nightData.reset_index()</w:t>
      </w:r>
    </w:p>
    <w:p w14:paraId="75614B8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nightData.columns = ['id','date','f.mean', 'f.sd', 'f.propZeros'] </w:t>
      </w:r>
    </w:p>
    <w:p w14:paraId="309B1F3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nightData['class'] = nightData['id'].str[:5].apply(lambda x: 1 if x == 'condi' else (0 if x == 'contr' else 2))</w:t>
      </w:r>
    </w:p>
    <w:p w14:paraId="4A0911B0"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nightData = nightData[['id','date','f.mean','f.sd','f.propZeros','class']]</w:t>
      </w:r>
    </w:p>
    <w:p w14:paraId="58F87A2F"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nightData = nightData.loc[~((nightData['f.mean'] == 0) &amp; (nightData['f.sd'] == 0))]</w:t>
      </w:r>
    </w:p>
    <w:p w14:paraId="4F74307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print((nightData['id'].nunique()))</w:t>
      </w:r>
    </w:p>
    <w:p w14:paraId="37744BCD" w14:textId="77777777" w:rsidR="00564AE8" w:rsidRPr="00CE2CB4" w:rsidRDefault="00564AE8" w:rsidP="00564AE8">
      <w:pPr>
        <w:spacing w:after="0" w:line="240" w:lineRule="auto"/>
        <w:rPr>
          <w:rFonts w:cstheme="minorHAnsi"/>
          <w:sz w:val="18"/>
          <w:szCs w:val="18"/>
        </w:rPr>
      </w:pPr>
    </w:p>
    <w:p w14:paraId="038CDA02"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w:t>
      </w:r>
    </w:p>
    <w:p w14:paraId="4D942CBB"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def newId(idVal):</w:t>
      </w:r>
    </w:p>
    <w:p w14:paraId="4884F00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if idVal[:5] == 'condi':</w:t>
      </w:r>
    </w:p>
    <w:p w14:paraId="2EF829AF"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return 'Depressive'</w:t>
      </w:r>
    </w:p>
    <w:p w14:paraId="0163F7D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elif idVal[:5] == 'patie':</w:t>
      </w:r>
    </w:p>
    <w:p w14:paraId="7326CD3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return 'Schizophrenic'</w:t>
      </w:r>
    </w:p>
    <w:p w14:paraId="329B8AFA"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elif idVal[:5] == 'contr':</w:t>
      </w:r>
    </w:p>
    <w:p w14:paraId="142F6FAA"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return 'Control'</w:t>
      </w:r>
    </w:p>
    <w:p w14:paraId="7ADB943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else:</w:t>
      </w:r>
    </w:p>
    <w:p w14:paraId="54D2CCF0"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return '*UNKNOWN*'</w:t>
      </w:r>
    </w:p>
    <w:p w14:paraId="360CF8D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w:t>
      </w:r>
    </w:p>
    <w:p w14:paraId="2AB422C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newData['category'] = newData['id'].apply(newId)</w:t>
      </w:r>
    </w:p>
    <w:p w14:paraId="5BA72D1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segmented['category'] = segmented['id'].apply(newId) </w:t>
      </w:r>
    </w:p>
    <w:p w14:paraId="3779D4C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dayData['category'] = dayData['id'].apply(newId) </w:t>
      </w:r>
    </w:p>
    <w:p w14:paraId="57E48EB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nightData['category'] = nightData['id'].apply(newId) </w:t>
      </w:r>
    </w:p>
    <w:p w14:paraId="7643D3B3" w14:textId="77777777" w:rsidR="00564AE8" w:rsidRPr="00CE2CB4" w:rsidRDefault="00564AE8" w:rsidP="00564AE8">
      <w:pPr>
        <w:spacing w:after="0" w:line="240" w:lineRule="auto"/>
        <w:rPr>
          <w:rFonts w:cstheme="minorHAnsi"/>
          <w:sz w:val="18"/>
          <w:szCs w:val="18"/>
        </w:rPr>
      </w:pPr>
    </w:p>
    <w:p w14:paraId="231D765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if '*UNKNOWN*' in newData['category'].values:</w:t>
      </w:r>
    </w:p>
    <w:p w14:paraId="3C5181E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lastRenderedPageBreak/>
        <w:t xml:space="preserve">    print("unknowns found") </w:t>
      </w:r>
    </w:p>
    <w:p w14:paraId="1DF171C2"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else:</w:t>
      </w:r>
    </w:p>
    <w:p w14:paraId="52A5D619"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print("All 24 hours have a category")   </w:t>
      </w:r>
    </w:p>
    <w:p w14:paraId="3F1366E2"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if '*UNKNOWN*' in dayData['category'].values:</w:t>
      </w:r>
    </w:p>
    <w:p w14:paraId="665EB1D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print("unknowns found") </w:t>
      </w:r>
    </w:p>
    <w:p w14:paraId="59DA22E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else:</w:t>
      </w:r>
    </w:p>
    <w:p w14:paraId="20790967"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print("All daytime data have a category") </w:t>
      </w:r>
    </w:p>
    <w:p w14:paraId="5E6A6AF7"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if '*UNKNOWN*' in nightData['category'].values:</w:t>
      </w:r>
    </w:p>
    <w:p w14:paraId="33966890"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print("unknowns found") </w:t>
      </w:r>
    </w:p>
    <w:p w14:paraId="2C36263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else:</w:t>
      </w:r>
    </w:p>
    <w:p w14:paraId="34640363"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print("All nighttime data have a category") </w:t>
      </w:r>
    </w:p>
    <w:p w14:paraId="7BE2C1C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if '*UNKNOWN*' in segmented['category'].values:</w:t>
      </w:r>
    </w:p>
    <w:p w14:paraId="4531072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print("unknowns found") </w:t>
      </w:r>
    </w:p>
    <w:p w14:paraId="04ED040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else:</w:t>
      </w:r>
    </w:p>
    <w:p w14:paraId="13BFEFE9"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print("All segment data has a category")       </w:t>
      </w:r>
    </w:p>
    <w:p w14:paraId="45638B0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newData['counter'] = newData.groupby('category').cumcount() + 1</w:t>
      </w:r>
    </w:p>
    <w:p w14:paraId="16DA173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segmented['counter'] = segmented.groupby('category').cumcount() + 1</w:t>
      </w:r>
    </w:p>
    <w:p w14:paraId="47B85F62"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dayData['counter'] = dayData.groupby('category').cumcount() + 1</w:t>
      </w:r>
    </w:p>
    <w:p w14:paraId="07300F5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nightData['counter'] = nightData.groupby('category').cumcount() + 1</w:t>
      </w:r>
    </w:p>
    <w:p w14:paraId="59CA37AD"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w:t>
      </w:r>
    </w:p>
    <w:p w14:paraId="3DC6E05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 # create a patient dictionary to map each unique ID </w:t>
      </w:r>
    </w:p>
    <w:p w14:paraId="1198F9B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patient = {id:index + 1 for index, id in enumerate(newData['id'].unique())}</w:t>
      </w:r>
    </w:p>
    <w:p w14:paraId="34B0BD5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patient = {id:index + 1 for index, id in enumerate(dayData['id'].unique())}</w:t>
      </w:r>
    </w:p>
    <w:p w14:paraId="7B5CA6F7"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patient = {id:index + 1 for index, id in enumerate(nightData['id'].unique())}</w:t>
      </w:r>
    </w:p>
    <w:p w14:paraId="2C7E554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patient = {id:index + 1 for index, id in enumerate(segmented['id'].unique())}</w:t>
      </w:r>
    </w:p>
    <w:p w14:paraId="059B69A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 map the ID col to the pateientID using the dictionary values</w:t>
      </w:r>
    </w:p>
    <w:p w14:paraId="3631F19B"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newData['patientID'] = newData['id'].map(patient)</w:t>
      </w:r>
    </w:p>
    <w:p w14:paraId="350EA66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segmented['patientID'] = segmented['id'].map(patient)</w:t>
      </w:r>
    </w:p>
    <w:p w14:paraId="0E12376D"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dayData['patientID'] = dayData['id'].map(patient)</w:t>
      </w:r>
    </w:p>
    <w:p w14:paraId="6BE5160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nightData['patientID'] = nightData['id'].map(patient)</w:t>
      </w:r>
    </w:p>
    <w:p w14:paraId="4E8BFF89"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w:t>
      </w:r>
    </w:p>
    <w:p w14:paraId="6BD70CB3" w14:textId="77777777" w:rsidR="00564AE8" w:rsidRPr="00CE2CB4" w:rsidRDefault="00564AE8" w:rsidP="00564AE8">
      <w:pPr>
        <w:spacing w:after="0" w:line="240" w:lineRule="auto"/>
        <w:rPr>
          <w:rFonts w:cstheme="minorHAnsi"/>
          <w:sz w:val="18"/>
          <w:szCs w:val="18"/>
        </w:rPr>
      </w:pPr>
    </w:p>
    <w:p w14:paraId="340F186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#print(newData)    </w:t>
      </w:r>
    </w:p>
    <w:p w14:paraId="422703B3"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#print(segmented) </w:t>
      </w:r>
    </w:p>
    <w:p w14:paraId="6DC5C849"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#print(dayData)</w:t>
      </w:r>
    </w:p>
    <w:p w14:paraId="57A185B0"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#print(nightData)</w:t>
      </w:r>
    </w:p>
    <w:p w14:paraId="6A92A3CD"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print("***  All 3 groups Baseline input file created for 24 hr of data only ***")</w:t>
      </w:r>
    </w:p>
    <w:p w14:paraId="16A2DAC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print("***  Features created for 4 hourly segments/ Daytime and Nighttime ****")</w:t>
      </w:r>
    </w:p>
    <w:p w14:paraId="00AF959B" w14:textId="77777777" w:rsidR="00564AE8" w:rsidRPr="00CE2CB4" w:rsidRDefault="00564AE8" w:rsidP="00564AE8">
      <w:pPr>
        <w:spacing w:after="0" w:line="240" w:lineRule="auto"/>
        <w:rPr>
          <w:rFonts w:cstheme="minorHAnsi"/>
          <w:sz w:val="18"/>
          <w:szCs w:val="18"/>
        </w:rPr>
      </w:pPr>
    </w:p>
    <w:p w14:paraId="6B0B0D35" w14:textId="77777777" w:rsidR="00564AE8" w:rsidRPr="00CE2CB4" w:rsidRDefault="00564AE8" w:rsidP="00564AE8">
      <w:pPr>
        <w:spacing w:after="0" w:line="240" w:lineRule="auto"/>
        <w:rPr>
          <w:rFonts w:cstheme="minorHAnsi"/>
          <w:sz w:val="18"/>
          <w:szCs w:val="18"/>
        </w:rPr>
      </w:pPr>
    </w:p>
    <w:p w14:paraId="2206A969"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#create output csvs for use in later scripts</w:t>
      </w:r>
    </w:p>
    <w:p w14:paraId="749DE999"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newData.to_csv('C:/mtu/project/24HrFeatures.csv', index=False)</w:t>
      </w:r>
    </w:p>
    <w:p w14:paraId="6917853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segmented.to_csv('C:/mtu/project/4HrFeatures.csv', index=False)</w:t>
      </w:r>
    </w:p>
    <w:p w14:paraId="465EB240"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nightData.to_csv('C:/mtu/project/NightFeatures.csv', index=False)</w:t>
      </w:r>
    </w:p>
    <w:p w14:paraId="39E91339"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dayData.to_csv('C:/mtu/project/DayFeatures.csv', index=False)</w:t>
      </w:r>
    </w:p>
    <w:p w14:paraId="3D93409B" w14:textId="77777777" w:rsidR="00564AE8" w:rsidRPr="00CE2CB4" w:rsidRDefault="00564AE8" w:rsidP="00564AE8">
      <w:pPr>
        <w:spacing w:after="0" w:line="240" w:lineRule="auto"/>
        <w:rPr>
          <w:rFonts w:cstheme="minorHAnsi"/>
          <w:sz w:val="18"/>
          <w:szCs w:val="18"/>
        </w:rPr>
      </w:pPr>
    </w:p>
    <w:p w14:paraId="55225E69"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w:t>
      </w:r>
    </w:p>
    <w:p w14:paraId="228CD5C3"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Plots</w:t>
      </w:r>
    </w:p>
    <w:p w14:paraId="0FF157B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w:t>
      </w:r>
    </w:p>
    <w:p w14:paraId="38BF7C1F" w14:textId="77777777" w:rsidR="00564AE8" w:rsidRPr="00CE2CB4" w:rsidRDefault="00564AE8" w:rsidP="00564AE8">
      <w:pPr>
        <w:spacing w:after="0" w:line="240" w:lineRule="auto"/>
        <w:rPr>
          <w:rFonts w:cstheme="minorHAnsi"/>
          <w:sz w:val="18"/>
          <w:szCs w:val="18"/>
        </w:rPr>
      </w:pPr>
    </w:p>
    <w:p w14:paraId="25098D47"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Plot with comaparison of particpants from each caetgory with similar demographics</w:t>
      </w:r>
    </w:p>
    <w:p w14:paraId="7A7D925D"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compare 3 females 40-44 ###################################</w:t>
      </w:r>
    </w:p>
    <w:p w14:paraId="3E64F51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extract18 = final.query("id == 'condition_18'").head(18720)   #id 64 - 20160 rows 14 days</w:t>
      </w:r>
    </w:p>
    <w:p w14:paraId="421C5923"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extract8 = final.query("id == 'control_8'").head(18720)       #id 31 - 27360 rows 19</w:t>
      </w:r>
    </w:p>
    <w:p w14:paraId="54947A5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extractp8 = final.query("id == 'patient_8'").head(18720)      #id 53 - 27360 rows 19</w:t>
      </w:r>
    </w:p>
    <w:p w14:paraId="5F273C24" w14:textId="77777777" w:rsidR="00564AE8" w:rsidRPr="00CE2CB4" w:rsidRDefault="00564AE8" w:rsidP="00564AE8">
      <w:pPr>
        <w:spacing w:after="0" w:line="240" w:lineRule="auto"/>
        <w:rPr>
          <w:rFonts w:cstheme="minorHAnsi"/>
          <w:sz w:val="18"/>
          <w:szCs w:val="18"/>
        </w:rPr>
      </w:pPr>
    </w:p>
    <w:p w14:paraId="7F3B22AA"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Concatenate the data into a new dataframe</w:t>
      </w:r>
    </w:p>
    <w:p w14:paraId="1AADE20D"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extract = pd.concat([extract18, extract8, extractp8], keys=['control_8','condition_18', 'patient_8'])</w:t>
      </w:r>
    </w:p>
    <w:p w14:paraId="1BC5BDC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#print(extract18)</w:t>
      </w:r>
    </w:p>
    <w:p w14:paraId="0C0F3A57"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#print(extract8)</w:t>
      </w:r>
    </w:p>
    <w:p w14:paraId="3F3DDF6A"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#print(extractp8)</w:t>
      </w:r>
    </w:p>
    <w:p w14:paraId="43B0CE1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Compute the mean activity by category and hour</w:t>
      </w:r>
    </w:p>
    <w:p w14:paraId="70DFD18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grouped = extract.groupby(['category', 'hour'])['activity'].mean().reset_index()</w:t>
      </w:r>
    </w:p>
    <w:p w14:paraId="5575FB36" w14:textId="77777777" w:rsidR="00564AE8" w:rsidRPr="00CE2CB4" w:rsidRDefault="00564AE8" w:rsidP="00564AE8">
      <w:pPr>
        <w:spacing w:after="0" w:line="240" w:lineRule="auto"/>
        <w:rPr>
          <w:rFonts w:cstheme="minorHAnsi"/>
          <w:sz w:val="18"/>
          <w:szCs w:val="18"/>
        </w:rPr>
      </w:pPr>
    </w:p>
    <w:p w14:paraId="2A33386F" w14:textId="77777777" w:rsidR="00564AE8" w:rsidRPr="00CE2CB4" w:rsidRDefault="00564AE8" w:rsidP="00564AE8">
      <w:pPr>
        <w:spacing w:after="0" w:line="240" w:lineRule="auto"/>
        <w:rPr>
          <w:rFonts w:cstheme="minorHAnsi"/>
          <w:sz w:val="18"/>
          <w:szCs w:val="18"/>
        </w:rPr>
      </w:pPr>
    </w:p>
    <w:p w14:paraId="0A08D0C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Pivot the data to a wide format</w:t>
      </w:r>
    </w:p>
    <w:p w14:paraId="0F3EC6C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pivoted = grouped.pivot(index='hour', columns='category', values='activity')</w:t>
      </w:r>
    </w:p>
    <w:p w14:paraId="765B86C4" w14:textId="77777777" w:rsidR="00564AE8" w:rsidRPr="00CE2CB4" w:rsidRDefault="00564AE8" w:rsidP="00564AE8">
      <w:pPr>
        <w:spacing w:after="0" w:line="240" w:lineRule="auto"/>
        <w:rPr>
          <w:rFonts w:cstheme="minorHAnsi"/>
          <w:sz w:val="18"/>
          <w:szCs w:val="18"/>
        </w:rPr>
      </w:pPr>
    </w:p>
    <w:p w14:paraId="304E174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Plot the data</w:t>
      </w:r>
    </w:p>
    <w:p w14:paraId="3EE08F7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plt.plot(pivoted.index, pivoted['Control'], label='Control 8')</w:t>
      </w:r>
    </w:p>
    <w:p w14:paraId="47EC54F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plt.plot(pivoted.index, pivoted['Depressive'], label='Depressive 18')</w:t>
      </w:r>
    </w:p>
    <w:p w14:paraId="50848349"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plt.plot(pivoted.index, pivoted['Schizophrenic'], label='Schizophrenic 8')</w:t>
      </w:r>
    </w:p>
    <w:p w14:paraId="06AD758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plt.xticks(range(24), [f'{h:02d}' for h in range(24)])</w:t>
      </w:r>
    </w:p>
    <w:p w14:paraId="4782154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plt.xlabel(' 24 hour cycle')</w:t>
      </w:r>
    </w:p>
    <w:p w14:paraId="64782EB2"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plt.ylabel('Average activity rate')</w:t>
      </w:r>
    </w:p>
    <w:p w14:paraId="71A448F0"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plt.title('Average 24 hour activity of female aged 40-44 from each group')</w:t>
      </w:r>
    </w:p>
    <w:p w14:paraId="468F1D1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plt.legend()</w:t>
      </w:r>
    </w:p>
    <w:p w14:paraId="7B5AF50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plt.gcf().set_size_inches(12, 6)</w:t>
      </w:r>
    </w:p>
    <w:p w14:paraId="6B7633C7"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plt.savefig('females40-44.png', dpi=300)</w:t>
      </w:r>
    </w:p>
    <w:p w14:paraId="30AD426B"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plt.show()</w:t>
      </w:r>
    </w:p>
    <w:p w14:paraId="01D9D6B8" w14:textId="77777777" w:rsidR="00564AE8" w:rsidRPr="00CE2CB4" w:rsidRDefault="00564AE8" w:rsidP="00564AE8">
      <w:pPr>
        <w:spacing w:after="0" w:line="240" w:lineRule="auto"/>
        <w:rPr>
          <w:rFonts w:cstheme="minorHAnsi"/>
          <w:sz w:val="18"/>
          <w:szCs w:val="18"/>
        </w:rPr>
      </w:pPr>
    </w:p>
    <w:p w14:paraId="1D0F0E23"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#boxplot</w:t>
      </w:r>
    </w:p>
    <w:p w14:paraId="659E1E8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Condition18 = extract18.groupby(['category', 'hour'])['activity'].mean()</w:t>
      </w:r>
    </w:p>
    <w:p w14:paraId="7E05C1EF"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Control8 = extract8.groupby(['category', 'hour'])['activity'].mean()</w:t>
      </w:r>
    </w:p>
    <w:p w14:paraId="3DEDE410"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Patient8 = extractp8.groupby(['category', 'hour'])['activity'].mean()</w:t>
      </w:r>
    </w:p>
    <w:p w14:paraId="6A530590"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activ = [Condition18,Control8,Patient8]</w:t>
      </w:r>
    </w:p>
    <w:p w14:paraId="0E0957A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fig, ax = plt.subplots()</w:t>
      </w:r>
    </w:p>
    <w:p w14:paraId="1774828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ax.boxplot(activ)</w:t>
      </w:r>
    </w:p>
    <w:p w14:paraId="6BC12FBD"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ax.set_xticklabels(['Depressive 18','Control 8','Schizophrenic 8'])</w:t>
      </w:r>
    </w:p>
    <w:p w14:paraId="6D5161AA"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ax.set_ylabel('Daily average activity')</w:t>
      </w:r>
    </w:p>
    <w:p w14:paraId="661CA84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ax.set_title("Daily average activities of female aged 40-44 from each group")</w:t>
      </w:r>
    </w:p>
    <w:p w14:paraId="7470667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plt.show() </w:t>
      </w:r>
    </w:p>
    <w:p w14:paraId="17179F53" w14:textId="77777777" w:rsidR="00564AE8" w:rsidRPr="00CE2CB4" w:rsidRDefault="00564AE8" w:rsidP="00564AE8">
      <w:pPr>
        <w:spacing w:after="0" w:line="240" w:lineRule="auto"/>
        <w:rPr>
          <w:rFonts w:cstheme="minorHAnsi"/>
          <w:sz w:val="18"/>
          <w:szCs w:val="18"/>
        </w:rPr>
      </w:pPr>
    </w:p>
    <w:p w14:paraId="004800B5" w14:textId="77777777" w:rsidR="00564AE8" w:rsidRPr="00CE2CB4" w:rsidRDefault="00564AE8" w:rsidP="00564AE8">
      <w:pPr>
        <w:spacing w:after="0" w:line="240" w:lineRule="auto"/>
        <w:rPr>
          <w:rFonts w:cstheme="minorHAnsi"/>
          <w:sz w:val="18"/>
          <w:szCs w:val="18"/>
        </w:rPr>
      </w:pPr>
    </w:p>
    <w:p w14:paraId="654FD327"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=======================3 females 50-59=====================================</w:t>
      </w:r>
    </w:p>
    <w:p w14:paraId="4264703D"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extract5 = final.query("id == 'condition_5'").head(18720)    #id73 - 20160 rows 14 days</w:t>
      </w:r>
    </w:p>
    <w:p w14:paraId="223299B2"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extract27 = final.query("id == 'control_27'").head(18720)    #id20 - 18720 rows 13 days</w:t>
      </w:r>
    </w:p>
    <w:p w14:paraId="0A3F0AB9"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extract12 = final.query("id == 'patient_12'").head(18720)    #id36 - 18720 rows 13 days</w:t>
      </w:r>
    </w:p>
    <w:p w14:paraId="2F8B1281" w14:textId="77777777" w:rsidR="00564AE8" w:rsidRPr="00CE2CB4" w:rsidRDefault="00564AE8" w:rsidP="00564AE8">
      <w:pPr>
        <w:spacing w:after="0" w:line="240" w:lineRule="auto"/>
        <w:rPr>
          <w:rFonts w:cstheme="minorHAnsi"/>
          <w:sz w:val="18"/>
          <w:szCs w:val="18"/>
        </w:rPr>
      </w:pPr>
    </w:p>
    <w:p w14:paraId="0551BAA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Concatenate the data into a new dataframe</w:t>
      </w:r>
    </w:p>
    <w:p w14:paraId="2B725FB4"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extract = pd.concat([extract5, extract27, extract12], keys=['control_27','condition_5', 'patient_12'])</w:t>
      </w:r>
    </w:p>
    <w:p w14:paraId="5DCE375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#print(extract5)</w:t>
      </w:r>
    </w:p>
    <w:p w14:paraId="4B2E9C63"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#print(extract27)</w:t>
      </w:r>
    </w:p>
    <w:p w14:paraId="5632653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#print(extract12)</w:t>
      </w:r>
    </w:p>
    <w:p w14:paraId="6662EF3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Compute the mean activity by category and hour</w:t>
      </w:r>
    </w:p>
    <w:p w14:paraId="7C7FD5D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grouped = extract.groupby(['category', 'hour'])['activity'].mean().reset_index()</w:t>
      </w:r>
    </w:p>
    <w:p w14:paraId="4F3B702C" w14:textId="77777777" w:rsidR="00564AE8" w:rsidRPr="00CE2CB4" w:rsidRDefault="00564AE8" w:rsidP="00564AE8">
      <w:pPr>
        <w:spacing w:after="0" w:line="240" w:lineRule="auto"/>
        <w:rPr>
          <w:rFonts w:cstheme="minorHAnsi"/>
          <w:sz w:val="18"/>
          <w:szCs w:val="18"/>
        </w:rPr>
      </w:pPr>
    </w:p>
    <w:p w14:paraId="364B248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Pivot the data to a wide format</w:t>
      </w:r>
    </w:p>
    <w:p w14:paraId="7BC4E8AA"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pivoted = grouped.pivot(index='hour', columns='category', values='activity')</w:t>
      </w:r>
    </w:p>
    <w:p w14:paraId="4C1EC69B" w14:textId="77777777" w:rsidR="00564AE8" w:rsidRPr="00CE2CB4" w:rsidRDefault="00564AE8" w:rsidP="00564AE8">
      <w:pPr>
        <w:spacing w:after="0" w:line="240" w:lineRule="auto"/>
        <w:rPr>
          <w:rFonts w:cstheme="minorHAnsi"/>
          <w:sz w:val="18"/>
          <w:szCs w:val="18"/>
        </w:rPr>
      </w:pPr>
    </w:p>
    <w:p w14:paraId="53B6041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Plot the data</w:t>
      </w:r>
    </w:p>
    <w:p w14:paraId="08C7FA1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plt.plot(pivoted.index, pivoted['Control'], label='Control 27')</w:t>
      </w:r>
    </w:p>
    <w:p w14:paraId="7AD30BDD"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plt.plot(pivoted.index, pivoted['Depressive'], label='Depressive 5')</w:t>
      </w:r>
    </w:p>
    <w:p w14:paraId="0D7B1B9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plt.plot(pivoted.index, pivoted['Schizophrenic'], label='Shizophrenic 12')</w:t>
      </w:r>
    </w:p>
    <w:p w14:paraId="46DF3977" w14:textId="77777777" w:rsidR="00564AE8" w:rsidRPr="00CE2CB4" w:rsidRDefault="00564AE8" w:rsidP="00564AE8">
      <w:pPr>
        <w:spacing w:after="0" w:line="240" w:lineRule="auto"/>
        <w:rPr>
          <w:rFonts w:cstheme="minorHAnsi"/>
          <w:sz w:val="18"/>
          <w:szCs w:val="18"/>
        </w:rPr>
      </w:pPr>
    </w:p>
    <w:p w14:paraId="7CAC657D" w14:textId="77777777" w:rsidR="00564AE8" w:rsidRPr="00CE2CB4" w:rsidRDefault="00564AE8" w:rsidP="00564AE8">
      <w:pPr>
        <w:spacing w:after="0" w:line="240" w:lineRule="auto"/>
        <w:rPr>
          <w:rFonts w:cstheme="minorHAnsi"/>
          <w:sz w:val="18"/>
          <w:szCs w:val="18"/>
        </w:rPr>
      </w:pPr>
    </w:p>
    <w:p w14:paraId="7CBE75C0" w14:textId="77777777" w:rsidR="00564AE8" w:rsidRPr="00CE2CB4" w:rsidRDefault="00564AE8" w:rsidP="00564AE8">
      <w:pPr>
        <w:spacing w:after="0" w:line="240" w:lineRule="auto"/>
        <w:rPr>
          <w:rFonts w:cstheme="minorHAnsi"/>
          <w:sz w:val="18"/>
          <w:szCs w:val="18"/>
        </w:rPr>
      </w:pPr>
    </w:p>
    <w:p w14:paraId="31B8450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plt.xticks(range(24), [f'{h:02d}' for h in range(24)])</w:t>
      </w:r>
    </w:p>
    <w:p w14:paraId="053C13C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plt.xlabel(' 24 hour cycle')</w:t>
      </w:r>
    </w:p>
    <w:p w14:paraId="6CCE852A"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plt.ylabel('Average activity rate')</w:t>
      </w:r>
    </w:p>
    <w:p w14:paraId="49D782F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plt.title('Average 24 hour activity of female aged 50-59 from each group')</w:t>
      </w:r>
    </w:p>
    <w:p w14:paraId="6BC8D89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plt.legend()</w:t>
      </w:r>
    </w:p>
    <w:p w14:paraId="1329C092"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plt.gcf().set_size_inches(12, 6)</w:t>
      </w:r>
    </w:p>
    <w:p w14:paraId="43CD5F0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plt.savefig('females50-59.png', dpi=300)</w:t>
      </w:r>
    </w:p>
    <w:p w14:paraId="38C28B8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plt.show()</w:t>
      </w:r>
    </w:p>
    <w:p w14:paraId="1A6F4536" w14:textId="77777777" w:rsidR="00564AE8" w:rsidRPr="00CE2CB4" w:rsidRDefault="00564AE8" w:rsidP="00564AE8">
      <w:pPr>
        <w:spacing w:after="0" w:line="240" w:lineRule="auto"/>
        <w:rPr>
          <w:rFonts w:cstheme="minorHAnsi"/>
          <w:sz w:val="18"/>
          <w:szCs w:val="18"/>
        </w:rPr>
      </w:pPr>
    </w:p>
    <w:p w14:paraId="39BEDE9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lastRenderedPageBreak/>
        <w:t>#boxplot</w:t>
      </w:r>
    </w:p>
    <w:p w14:paraId="6A6D321F"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Condition5 = extract5.groupby(['category', 'hour'])['activity'].mean()</w:t>
      </w:r>
    </w:p>
    <w:p w14:paraId="7A28BA1B"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Control27 = extract27.groupby(['category', 'hour'])['activity'].mean()</w:t>
      </w:r>
    </w:p>
    <w:p w14:paraId="07789EC4"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Patient12 = extract12.groupby(['category', 'hour'])['activity'].mean()</w:t>
      </w:r>
    </w:p>
    <w:p w14:paraId="396F698B"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activ = [Condition5,Control27,Patient12]</w:t>
      </w:r>
    </w:p>
    <w:p w14:paraId="0230D703"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fig, ax = plt.subplots()</w:t>
      </w:r>
    </w:p>
    <w:p w14:paraId="26B53594"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ax.boxplot(activ)</w:t>
      </w:r>
    </w:p>
    <w:p w14:paraId="10D53E0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ax.set_xticklabels(['Depressive 5','Control 27','Schizophrenic 12'])</w:t>
      </w:r>
    </w:p>
    <w:p w14:paraId="5FB9FD37"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ax.set_ylabel('Daily average activity')</w:t>
      </w:r>
    </w:p>
    <w:p w14:paraId="7D34234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#ax.set_xlabel('Patient 22 v Control 25')</w:t>
      </w:r>
    </w:p>
    <w:p w14:paraId="543A8E7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ax.set_title("Daily average activities of female aged 50-59 from each group")</w:t>
      </w:r>
    </w:p>
    <w:p w14:paraId="6578819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plt.show() </w:t>
      </w:r>
    </w:p>
    <w:p w14:paraId="5B112CB7" w14:textId="77777777" w:rsidR="00564AE8" w:rsidRPr="00CE2CB4" w:rsidRDefault="00564AE8" w:rsidP="00564AE8">
      <w:pPr>
        <w:spacing w:after="0" w:line="240" w:lineRule="auto"/>
        <w:rPr>
          <w:rFonts w:cstheme="minorHAnsi"/>
          <w:sz w:val="18"/>
          <w:szCs w:val="18"/>
        </w:rPr>
      </w:pPr>
    </w:p>
    <w:p w14:paraId="3CED49AA" w14:textId="77777777" w:rsidR="00564AE8" w:rsidRPr="00CE2CB4" w:rsidRDefault="00564AE8" w:rsidP="00564AE8">
      <w:pPr>
        <w:spacing w:after="0" w:line="240" w:lineRule="auto"/>
        <w:rPr>
          <w:rFonts w:cstheme="minorHAnsi"/>
          <w:sz w:val="18"/>
          <w:szCs w:val="18"/>
        </w:rPr>
      </w:pPr>
    </w:p>
    <w:p w14:paraId="762FC8C9"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 3 males aged 30-34 =======================================</w:t>
      </w:r>
    </w:p>
    <w:p w14:paraId="2236B28B"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extract20 = final.query("id == 'condition_20'").head(18720)  #id67 24480 17 days</w:t>
      </w:r>
    </w:p>
    <w:p w14:paraId="276C4B2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extract5 = final.query("id == 'control_5'").head(18720)      #id28 46080  32 days</w:t>
      </w:r>
    </w:p>
    <w:p w14:paraId="008BC3A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extract11 = final.query("id == 'patient_11'").head(18720)                 #id35 18720 13 days</w:t>
      </w:r>
    </w:p>
    <w:p w14:paraId="0CDE99A5" w14:textId="77777777" w:rsidR="00564AE8" w:rsidRPr="00CE2CB4" w:rsidRDefault="00564AE8" w:rsidP="00564AE8">
      <w:pPr>
        <w:spacing w:after="0" w:line="240" w:lineRule="auto"/>
        <w:rPr>
          <w:rFonts w:cstheme="minorHAnsi"/>
          <w:sz w:val="18"/>
          <w:szCs w:val="18"/>
        </w:rPr>
      </w:pPr>
    </w:p>
    <w:p w14:paraId="52B9019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Concatenate the data into a new dataframe</w:t>
      </w:r>
    </w:p>
    <w:p w14:paraId="1E7F017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extract = pd.concat([extract20, extract5, extract11], keys=['control_5', 'condition_20', 'patient_11'])</w:t>
      </w:r>
    </w:p>
    <w:p w14:paraId="09682147"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#print(extract20)</w:t>
      </w:r>
    </w:p>
    <w:p w14:paraId="7AD15B9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#print(extract5)</w:t>
      </w:r>
    </w:p>
    <w:p w14:paraId="4CB46010"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#print(extract11)</w:t>
      </w:r>
    </w:p>
    <w:p w14:paraId="3ED6315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Compute the mean activity by category and hour</w:t>
      </w:r>
    </w:p>
    <w:p w14:paraId="3A2F7CD2"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grouped = extract.groupby(['category', 'hour'])['activity'].mean().reset_index()</w:t>
      </w:r>
    </w:p>
    <w:p w14:paraId="4AD45031" w14:textId="77777777" w:rsidR="00564AE8" w:rsidRPr="00CE2CB4" w:rsidRDefault="00564AE8" w:rsidP="00564AE8">
      <w:pPr>
        <w:spacing w:after="0" w:line="240" w:lineRule="auto"/>
        <w:rPr>
          <w:rFonts w:cstheme="minorHAnsi"/>
          <w:sz w:val="18"/>
          <w:szCs w:val="18"/>
        </w:rPr>
      </w:pPr>
    </w:p>
    <w:p w14:paraId="4E1541B7"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Pivot the data to a wide format</w:t>
      </w:r>
    </w:p>
    <w:p w14:paraId="2086E21F"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pivoted = grouped.pivot(index='hour', columns='category', values='activity')</w:t>
      </w:r>
    </w:p>
    <w:p w14:paraId="719D9487" w14:textId="77777777" w:rsidR="00564AE8" w:rsidRPr="00CE2CB4" w:rsidRDefault="00564AE8" w:rsidP="00564AE8">
      <w:pPr>
        <w:spacing w:after="0" w:line="240" w:lineRule="auto"/>
        <w:rPr>
          <w:rFonts w:cstheme="minorHAnsi"/>
          <w:sz w:val="18"/>
          <w:szCs w:val="18"/>
        </w:rPr>
      </w:pPr>
    </w:p>
    <w:p w14:paraId="4557F402"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plt.plot(pivoted.index, pivoted['Control'], label='Control 5')</w:t>
      </w:r>
    </w:p>
    <w:p w14:paraId="5A38B90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plt.plot(pivoted.index, pivoted['Depressive'], label='Depressive 20')</w:t>
      </w:r>
    </w:p>
    <w:p w14:paraId="4D1F4C9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plt.plot(pivoted.index, pivoted['Schizophrenic'], label='Schizophrenic 11')</w:t>
      </w:r>
    </w:p>
    <w:p w14:paraId="44CADB4E" w14:textId="77777777" w:rsidR="00564AE8" w:rsidRPr="00CE2CB4" w:rsidRDefault="00564AE8" w:rsidP="00564AE8">
      <w:pPr>
        <w:spacing w:after="0" w:line="240" w:lineRule="auto"/>
        <w:rPr>
          <w:rFonts w:cstheme="minorHAnsi"/>
          <w:sz w:val="18"/>
          <w:szCs w:val="18"/>
        </w:rPr>
      </w:pPr>
    </w:p>
    <w:p w14:paraId="354C28F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plt.xticks(range(24), [f'{h:02d}' for h in range(24)])</w:t>
      </w:r>
    </w:p>
    <w:p w14:paraId="45CD29BB"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plt.xlabel(' 24 hour cycle')</w:t>
      </w:r>
    </w:p>
    <w:p w14:paraId="6AC6D122"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plt.ylabel('Average activity rate')</w:t>
      </w:r>
    </w:p>
    <w:p w14:paraId="6851FC43"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plt.title('Average 24 hour activity of male aged 30-34 from each group')</w:t>
      </w:r>
    </w:p>
    <w:p w14:paraId="2C477A5F"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plt.legend()</w:t>
      </w:r>
    </w:p>
    <w:p w14:paraId="4D2E54CB"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plt.gcf().set_size_inches(12, 6)</w:t>
      </w:r>
    </w:p>
    <w:p w14:paraId="0577D820"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plt.savefig('males30-34.png', dpi=300)</w:t>
      </w:r>
    </w:p>
    <w:p w14:paraId="61AAF813"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plt.show()</w:t>
      </w:r>
    </w:p>
    <w:p w14:paraId="76FBD06F" w14:textId="77777777" w:rsidR="00564AE8" w:rsidRPr="00CE2CB4" w:rsidRDefault="00564AE8" w:rsidP="00564AE8">
      <w:pPr>
        <w:spacing w:after="0" w:line="240" w:lineRule="auto"/>
        <w:rPr>
          <w:rFonts w:cstheme="minorHAnsi"/>
          <w:sz w:val="18"/>
          <w:szCs w:val="18"/>
        </w:rPr>
      </w:pPr>
    </w:p>
    <w:p w14:paraId="357822D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Condition20 = extract20.groupby(['category', 'hour'])['activity'].mean()</w:t>
      </w:r>
    </w:p>
    <w:p w14:paraId="5CDE71E4"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Control5    = extract5.groupby(['category', 'hour'])['activity'].mean()</w:t>
      </w:r>
    </w:p>
    <w:p w14:paraId="5CC4307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Patient11   = extract11.groupby(['category', 'hour'])['activity'].mean()</w:t>
      </w:r>
    </w:p>
    <w:p w14:paraId="6D8409A3"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activ = [Condition20,Control5,Patient11]</w:t>
      </w:r>
    </w:p>
    <w:p w14:paraId="7D72AC32"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fig, ax = plt.subplots()</w:t>
      </w:r>
    </w:p>
    <w:p w14:paraId="3344EF47" w14:textId="77777777" w:rsidR="00564AE8" w:rsidRPr="00CE2CB4" w:rsidRDefault="00564AE8" w:rsidP="00564AE8">
      <w:pPr>
        <w:spacing w:after="0" w:line="240" w:lineRule="auto"/>
        <w:rPr>
          <w:rFonts w:cstheme="minorHAnsi"/>
          <w:sz w:val="18"/>
          <w:szCs w:val="18"/>
        </w:rPr>
      </w:pPr>
    </w:p>
    <w:p w14:paraId="769C4D0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ax.boxplot(activ)</w:t>
      </w:r>
    </w:p>
    <w:p w14:paraId="65442EBB" w14:textId="77777777" w:rsidR="00564AE8" w:rsidRPr="00CE2CB4" w:rsidRDefault="00564AE8" w:rsidP="00564AE8">
      <w:pPr>
        <w:spacing w:after="0" w:line="240" w:lineRule="auto"/>
        <w:rPr>
          <w:rFonts w:cstheme="minorHAnsi"/>
          <w:sz w:val="18"/>
          <w:szCs w:val="18"/>
        </w:rPr>
      </w:pPr>
    </w:p>
    <w:p w14:paraId="03C19B79" w14:textId="77777777" w:rsidR="00564AE8" w:rsidRPr="00CE2CB4" w:rsidRDefault="00564AE8" w:rsidP="00564AE8">
      <w:pPr>
        <w:spacing w:after="0" w:line="240" w:lineRule="auto"/>
        <w:rPr>
          <w:rFonts w:cstheme="minorHAnsi"/>
          <w:sz w:val="18"/>
          <w:szCs w:val="18"/>
        </w:rPr>
      </w:pPr>
    </w:p>
    <w:p w14:paraId="357614C6" w14:textId="77777777" w:rsidR="00564AE8" w:rsidRPr="00CE2CB4" w:rsidRDefault="00564AE8" w:rsidP="00564AE8">
      <w:pPr>
        <w:spacing w:after="0" w:line="240" w:lineRule="auto"/>
        <w:rPr>
          <w:rFonts w:cstheme="minorHAnsi"/>
          <w:sz w:val="18"/>
          <w:szCs w:val="18"/>
        </w:rPr>
      </w:pPr>
    </w:p>
    <w:p w14:paraId="0E07C307"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ax.set_xticklabels(['Depressive 20','Control 5','Schizophrenic 11'])</w:t>
      </w:r>
    </w:p>
    <w:p w14:paraId="5AD1A7E0"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ax.set_ylabel('Daily average activity')</w:t>
      </w:r>
    </w:p>
    <w:p w14:paraId="38222F64"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ax.set_title("Daily average activities of male aged 30-34 from each group")</w:t>
      </w:r>
    </w:p>
    <w:p w14:paraId="1280E234"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plt.show()</w:t>
      </w:r>
    </w:p>
    <w:p w14:paraId="7572945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w:t>
      </w:r>
    </w:p>
    <w:p w14:paraId="47B0E6C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plot of 24 hour averages #################################</w:t>
      </w:r>
    </w:p>
    <w:p w14:paraId="68933E9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#plot of averages of activity from midnight to midnight by hour</w:t>
      </w:r>
    </w:p>
    <w:p w14:paraId="73D4BA7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grouped = final.groupby(['category', 'hour'])['activity'].mean().reset_index()</w:t>
      </w:r>
    </w:p>
    <w:p w14:paraId="43031784"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pivoted = grouped.pivot(index='hour', columns='category', values='activity')</w:t>
      </w:r>
    </w:p>
    <w:p w14:paraId="68A9EF27"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plt.plot(pivoted.index, pivoted['Control'], label='Control')</w:t>
      </w:r>
    </w:p>
    <w:p w14:paraId="5A48A0F4"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lastRenderedPageBreak/>
        <w:t>plt.plot(pivoted.index, pivoted['Depressive'], label='Depressive')</w:t>
      </w:r>
    </w:p>
    <w:p w14:paraId="2F539F29"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plt.plot(pivoted.index, pivoted['Schizophrenic'], label='Schizophrenic')</w:t>
      </w:r>
    </w:p>
    <w:p w14:paraId="360DBEAA" w14:textId="77777777" w:rsidR="00564AE8" w:rsidRPr="00CE2CB4" w:rsidRDefault="00564AE8" w:rsidP="00564AE8">
      <w:pPr>
        <w:spacing w:after="0" w:line="240" w:lineRule="auto"/>
        <w:rPr>
          <w:rFonts w:cstheme="minorHAnsi"/>
          <w:sz w:val="18"/>
          <w:szCs w:val="18"/>
        </w:rPr>
      </w:pPr>
    </w:p>
    <w:p w14:paraId="4858404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plt.xticks(range(24), [f'{h:02d}' for h in range(24)])</w:t>
      </w:r>
    </w:p>
    <w:p w14:paraId="7CA67FF6" w14:textId="77777777" w:rsidR="00564AE8" w:rsidRPr="00CE2CB4" w:rsidRDefault="00564AE8" w:rsidP="00564AE8">
      <w:pPr>
        <w:spacing w:after="0" w:line="240" w:lineRule="auto"/>
        <w:rPr>
          <w:rFonts w:cstheme="minorHAnsi"/>
          <w:sz w:val="18"/>
          <w:szCs w:val="18"/>
        </w:rPr>
      </w:pPr>
    </w:p>
    <w:p w14:paraId="1A880BF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plt.xlabel(' 24 hour period hourly')</w:t>
      </w:r>
    </w:p>
    <w:p w14:paraId="703F9F20"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plt.ylabel('Average of daily Activity')</w:t>
      </w:r>
    </w:p>
    <w:p w14:paraId="53C888C2"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plt.title('Average Activity midnight to midnight per hour by Category')</w:t>
      </w:r>
    </w:p>
    <w:p w14:paraId="4F335750"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plt.legend()</w:t>
      </w:r>
    </w:p>
    <w:p w14:paraId="7FA973E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plt.gcf().set_size_inches(12, 6)</w:t>
      </w:r>
    </w:p>
    <w:p w14:paraId="22D1191A"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plt.savefig('AverageActivityPerHour.png', dpi=300)</w:t>
      </w:r>
    </w:p>
    <w:p w14:paraId="4ABCB15E"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plt.show()</w:t>
      </w:r>
    </w:p>
    <w:p w14:paraId="43ED4275" w14:textId="77777777" w:rsidR="00564AE8" w:rsidRPr="00CE2CB4" w:rsidRDefault="00564AE8" w:rsidP="00564AE8">
      <w:pPr>
        <w:spacing w:after="0" w:line="240" w:lineRule="auto"/>
        <w:rPr>
          <w:rFonts w:cstheme="minorHAnsi"/>
          <w:sz w:val="18"/>
          <w:szCs w:val="18"/>
        </w:rPr>
      </w:pPr>
    </w:p>
    <w:p w14:paraId="001B5E25" w14:textId="77777777" w:rsidR="00564AE8" w:rsidRPr="00CE2CB4" w:rsidRDefault="00564AE8" w:rsidP="00564AE8">
      <w:pPr>
        <w:spacing w:after="0" w:line="240" w:lineRule="auto"/>
        <w:rPr>
          <w:rFonts w:cstheme="minorHAnsi"/>
          <w:sz w:val="18"/>
          <w:szCs w:val="18"/>
        </w:rPr>
      </w:pPr>
    </w:p>
    <w:p w14:paraId="34F76A8A"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#plot of 24 hours by minute</w:t>
      </w:r>
    </w:p>
    <w:p w14:paraId="12BEF359"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grouped = final.groupby(['category', 'minute'])['activity'].mean().reset_index()</w:t>
      </w:r>
    </w:p>
    <w:p w14:paraId="428A5C92"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pivoted = grouped.pivot(index='minute', columns='category', values='activity')</w:t>
      </w:r>
    </w:p>
    <w:p w14:paraId="510E329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plt.plot(pivoted.index, pivoted['Control'], label='Control')</w:t>
      </w:r>
    </w:p>
    <w:p w14:paraId="28B6C33D"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plt.plot(pivoted.index, pivoted['Depressive'], label='Depressive')</w:t>
      </w:r>
    </w:p>
    <w:p w14:paraId="066CB77B"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plt.plot(pivoted.index, pivoted['Schizophrenic'], label='Schizophrenic')</w:t>
      </w:r>
    </w:p>
    <w:p w14:paraId="13C7A5A1" w14:textId="77777777" w:rsidR="00564AE8" w:rsidRPr="00CE2CB4" w:rsidRDefault="00564AE8" w:rsidP="00564AE8">
      <w:pPr>
        <w:spacing w:after="0" w:line="240" w:lineRule="auto"/>
        <w:rPr>
          <w:rFonts w:cstheme="minorHAnsi"/>
          <w:sz w:val="18"/>
          <w:szCs w:val="18"/>
        </w:rPr>
      </w:pPr>
    </w:p>
    <w:p w14:paraId="6D29D0F3"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plt.xlabel(' 24 hour period in minutes')</w:t>
      </w:r>
    </w:p>
    <w:p w14:paraId="7841F4B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plt.ylabel('Average Activity')</w:t>
      </w:r>
    </w:p>
    <w:p w14:paraId="1555BC77"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plt.title('Average Activity per minute by Category')</w:t>
      </w:r>
    </w:p>
    <w:p w14:paraId="152BECB0"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plt.legend()</w:t>
      </w:r>
    </w:p>
    <w:p w14:paraId="5123CC0A"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plt.gcf().set_size_inches(12, 6)</w:t>
      </w:r>
    </w:p>
    <w:p w14:paraId="65578CFF"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plt.savefig('AverageActivityPerMinute.png', dpi=300)</w:t>
      </w:r>
    </w:p>
    <w:p w14:paraId="6AC90C0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plt.show()</w:t>
      </w:r>
    </w:p>
    <w:p w14:paraId="3DDEFF8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Plot of averages 4 hour segments ########################</w:t>
      </w:r>
    </w:p>
    <w:p w14:paraId="2EFE6EB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xml:space="preserve">#plot of 4 hourly averages </w:t>
      </w:r>
    </w:p>
    <w:p w14:paraId="71E9EF37"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grouped = segmented.groupby(['category', 'segment'])['f.mean'].mean().reset_index()</w:t>
      </w:r>
    </w:p>
    <w:p w14:paraId="368B0C8A"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pivoted = grouped.pivot(index='segment', columns='category', values='f.mean')</w:t>
      </w:r>
    </w:p>
    <w:p w14:paraId="0F6CD1D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plt.plot(pivoted.index, pivoted['Control'], label='Control')</w:t>
      </w:r>
    </w:p>
    <w:p w14:paraId="5CBAF86D"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plt.plot(pivoted.index, pivoted['Depressive'], label='Depressive')</w:t>
      </w:r>
    </w:p>
    <w:p w14:paraId="0BD946D7"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plt.plot(pivoted.index, pivoted['Schizophrenic'], label='Schizophrenic')</w:t>
      </w:r>
    </w:p>
    <w:p w14:paraId="297F666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plt.rcParams["figure.autolayout"] = True</w:t>
      </w:r>
    </w:p>
    <w:p w14:paraId="178804B0"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plt.xlabel(' 24 hour period 4 hour segments')</w:t>
      </w:r>
    </w:p>
    <w:p w14:paraId="58289F2A"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plt.ylabel('Mean Activity of averages')</w:t>
      </w:r>
    </w:p>
    <w:p w14:paraId="296EF62F"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plt.title('Mean Activity in 4 hourly segments over 24 hours')</w:t>
      </w:r>
    </w:p>
    <w:p w14:paraId="20E7407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plt.legend()</w:t>
      </w:r>
    </w:p>
    <w:p w14:paraId="62A000F2"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plt.gcf().set_size_inches(12, 6)</w:t>
      </w:r>
    </w:p>
    <w:p w14:paraId="2F513236"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plt.savefig('MeanActivityPer4hrSegement.png', dpi=300)</w:t>
      </w:r>
    </w:p>
    <w:p w14:paraId="5900037A"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plt.show()</w:t>
      </w:r>
    </w:p>
    <w:p w14:paraId="7092528F" w14:textId="77777777" w:rsidR="00564AE8" w:rsidRPr="00CE2CB4" w:rsidRDefault="00564AE8" w:rsidP="00564AE8">
      <w:pPr>
        <w:spacing w:after="0" w:line="240" w:lineRule="auto"/>
        <w:rPr>
          <w:rFonts w:cstheme="minorHAnsi"/>
          <w:sz w:val="18"/>
          <w:szCs w:val="18"/>
        </w:rPr>
      </w:pPr>
    </w:p>
    <w:p w14:paraId="38761FBA"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 plot of sd averages every 4 hours</w:t>
      </w:r>
    </w:p>
    <w:p w14:paraId="26ABEC14"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grouped = segmented.groupby(['category', 'segment'])['f.sd'].mean().reset_index()</w:t>
      </w:r>
    </w:p>
    <w:p w14:paraId="2C8C7603"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pivoted = grouped.pivot(index='segment', columns='category', values='f.sd')</w:t>
      </w:r>
    </w:p>
    <w:p w14:paraId="23981427"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plt.plot(pivoted.index, pivoted['Control'], label='Control')</w:t>
      </w:r>
    </w:p>
    <w:p w14:paraId="1C49E573"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plt.plot(pivoted.index, pivoted['Depressive'], label='Depressive')</w:t>
      </w:r>
    </w:p>
    <w:p w14:paraId="59F438FA"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plt.plot(pivoted.index, pivoted['Schizophrenic'], label='Schizophrenic')</w:t>
      </w:r>
    </w:p>
    <w:p w14:paraId="093AC49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plt.rcParams["figure.autolayout"] = True</w:t>
      </w:r>
    </w:p>
    <w:p w14:paraId="2E955CD4"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plt.xlabel(' 24 hour period 4 hour segments')</w:t>
      </w:r>
    </w:p>
    <w:p w14:paraId="331707C9"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plt.ylabel('Standard Deviation Activity')</w:t>
      </w:r>
    </w:p>
    <w:p w14:paraId="15926A89"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plt.title('SD  Activity in 4 hourly segments over 24 hours')</w:t>
      </w:r>
    </w:p>
    <w:p w14:paraId="2D0DCC4F"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plt.legend()</w:t>
      </w:r>
    </w:p>
    <w:p w14:paraId="0563B19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plt.gcf().set_size_inches(12, 6)</w:t>
      </w:r>
    </w:p>
    <w:p w14:paraId="5C9FCA5C"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plt.savefig('SD-ActivityPer4hrSegement.png', dpi=300)</w:t>
      </w:r>
    </w:p>
    <w:p w14:paraId="79231E9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plt.show()</w:t>
      </w:r>
    </w:p>
    <w:p w14:paraId="5359414C" w14:textId="77777777" w:rsidR="00564AE8" w:rsidRPr="00CE2CB4" w:rsidRDefault="00564AE8" w:rsidP="00564AE8">
      <w:pPr>
        <w:spacing w:after="0" w:line="240" w:lineRule="auto"/>
        <w:rPr>
          <w:rFonts w:cstheme="minorHAnsi"/>
          <w:sz w:val="18"/>
          <w:szCs w:val="18"/>
        </w:rPr>
      </w:pPr>
    </w:p>
    <w:p w14:paraId="222AF487"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#plot of propZeros every 4 hours</w:t>
      </w:r>
    </w:p>
    <w:p w14:paraId="64F3927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grouped = segmented.groupby(['category', 'segment'])['f.propZeros'].mean().reset_index()</w:t>
      </w:r>
    </w:p>
    <w:p w14:paraId="6F45EA1D"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pivoted = grouped.pivot(index='segment', columns='category', values='f.propZeros')</w:t>
      </w:r>
    </w:p>
    <w:p w14:paraId="68335E68"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plt.plot(pivoted.index, pivoted['Control'], label='Control')</w:t>
      </w:r>
    </w:p>
    <w:p w14:paraId="15B9AFFF"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lastRenderedPageBreak/>
        <w:t>plt.plot(pivoted.index, pivoted['Depressive'], label='Depressive')</w:t>
      </w:r>
    </w:p>
    <w:p w14:paraId="0FA198EA"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plt.plot(pivoted.index, pivoted['Schizophrenic'], label='Schizophrenic')</w:t>
      </w:r>
    </w:p>
    <w:p w14:paraId="4574033A"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plt.rcParams["figure.autolayout"] = True</w:t>
      </w:r>
    </w:p>
    <w:p w14:paraId="0EACA71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plt.xlabel(' 24 hour period 4 hour segments')</w:t>
      </w:r>
    </w:p>
    <w:p w14:paraId="1092906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plt.ylabel('Proportion of Zero values Activity')</w:t>
      </w:r>
    </w:p>
    <w:p w14:paraId="61BA3C45"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plt.title('Prop of Zero vals  Activity in 4 hourly segments over 24 hours')</w:t>
      </w:r>
    </w:p>
    <w:p w14:paraId="40A70B24"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plt.legend()</w:t>
      </w:r>
    </w:p>
    <w:p w14:paraId="6363496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plt.gcf().set_size_inches(12, 6)</w:t>
      </w:r>
    </w:p>
    <w:p w14:paraId="7302FE41" w14:textId="77777777" w:rsidR="00564AE8" w:rsidRPr="00CE2CB4" w:rsidRDefault="00564AE8" w:rsidP="00564AE8">
      <w:pPr>
        <w:spacing w:after="0" w:line="240" w:lineRule="auto"/>
        <w:rPr>
          <w:rFonts w:cstheme="minorHAnsi"/>
          <w:sz w:val="18"/>
          <w:szCs w:val="18"/>
        </w:rPr>
      </w:pPr>
      <w:r w:rsidRPr="00CE2CB4">
        <w:rPr>
          <w:rFonts w:cstheme="minorHAnsi"/>
          <w:sz w:val="18"/>
          <w:szCs w:val="18"/>
        </w:rPr>
        <w:t>plt.savefig('PropZeros-ActivityPer4hrSegement.png', dpi=300)</w:t>
      </w:r>
    </w:p>
    <w:p w14:paraId="52166F27" w14:textId="54E0F2A8" w:rsidR="0033358F" w:rsidRPr="00CE2CB4" w:rsidRDefault="00564AE8" w:rsidP="00564AE8">
      <w:pPr>
        <w:spacing w:after="0" w:line="240" w:lineRule="auto"/>
        <w:rPr>
          <w:rFonts w:cstheme="minorHAnsi"/>
          <w:sz w:val="18"/>
          <w:szCs w:val="18"/>
        </w:rPr>
      </w:pPr>
      <w:r w:rsidRPr="00CE2CB4">
        <w:rPr>
          <w:rFonts w:cstheme="minorHAnsi"/>
          <w:sz w:val="18"/>
          <w:szCs w:val="18"/>
        </w:rPr>
        <w:t>plt.show()</w:t>
      </w:r>
    </w:p>
    <w:p w14:paraId="41B2FA25" w14:textId="77777777" w:rsidR="00E519D6" w:rsidRDefault="00E519D6" w:rsidP="00564AE8">
      <w:pPr>
        <w:spacing w:after="0" w:line="240" w:lineRule="auto"/>
        <w:rPr>
          <w:rFonts w:cstheme="minorHAnsi"/>
          <w:sz w:val="24"/>
          <w:szCs w:val="24"/>
        </w:rPr>
      </w:pPr>
    </w:p>
    <w:p w14:paraId="338808EB" w14:textId="77777777" w:rsidR="00564AE8" w:rsidRDefault="00564AE8" w:rsidP="00564AE8">
      <w:pPr>
        <w:spacing w:after="0" w:line="240" w:lineRule="auto"/>
        <w:rPr>
          <w:rFonts w:cstheme="minorHAnsi"/>
          <w:sz w:val="24"/>
          <w:szCs w:val="24"/>
        </w:rPr>
      </w:pPr>
    </w:p>
    <w:p w14:paraId="75AB4D9F" w14:textId="27630517" w:rsidR="00564AE8" w:rsidRPr="00D66154" w:rsidRDefault="00564AE8" w:rsidP="00D66154">
      <w:pPr>
        <w:pStyle w:val="Heading2"/>
        <w:numPr>
          <w:ilvl w:val="0"/>
          <w:numId w:val="7"/>
        </w:numPr>
        <w:rPr>
          <w:rFonts w:asciiTheme="minorHAnsi" w:hAnsiTheme="minorHAnsi" w:cstheme="minorHAnsi"/>
          <w:szCs w:val="28"/>
        </w:rPr>
      </w:pPr>
      <w:bookmarkStart w:id="70" w:name="_Toc133850427"/>
      <w:r w:rsidRPr="00D66154">
        <w:rPr>
          <w:rFonts w:asciiTheme="minorHAnsi" w:hAnsiTheme="minorHAnsi" w:cstheme="minorHAnsi"/>
          <w:szCs w:val="28"/>
        </w:rPr>
        <w:t>Baseline Model</w:t>
      </w:r>
      <w:r w:rsidR="00D66154">
        <w:rPr>
          <w:rFonts w:asciiTheme="minorHAnsi" w:hAnsiTheme="minorHAnsi" w:cstheme="minorHAnsi"/>
          <w:szCs w:val="28"/>
        </w:rPr>
        <w:t>s</w:t>
      </w:r>
      <w:bookmarkEnd w:id="70"/>
    </w:p>
    <w:p w14:paraId="0340C80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 coding: utf-8 -*-</w:t>
      </w:r>
    </w:p>
    <w:p w14:paraId="67459ED6"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w:t>
      </w:r>
    </w:p>
    <w:p w14:paraId="74EB54BA"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Created on Mon Mar  6 12:12:29 2023</w:t>
      </w:r>
    </w:p>
    <w:p w14:paraId="031E6460"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@author: Jfitz</w:t>
      </w:r>
    </w:p>
    <w:p w14:paraId="3FFD73A4"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w:t>
      </w:r>
    </w:p>
    <w:p w14:paraId="0DCDF0CD"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from sklearn.linear_model import LogisticRegression</w:t>
      </w:r>
    </w:p>
    <w:p w14:paraId="309BA65D"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from sklearn.ensemble import RandomForestClassifier, GradientBoostingClassifier</w:t>
      </w:r>
    </w:p>
    <w:p w14:paraId="5E4A18F9"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import xgboost as xgb</w:t>
      </w:r>
    </w:p>
    <w:p w14:paraId="5BACE478"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import lightgbm as lgb</w:t>
      </w:r>
    </w:p>
    <w:p w14:paraId="12C5AB89"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import pandas as pd</w:t>
      </w:r>
    </w:p>
    <w:p w14:paraId="44525560"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import seaborn as sns</w:t>
      </w:r>
    </w:p>
    <w:p w14:paraId="25A21CF7"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color = sns.color_palette()</w:t>
      </w:r>
    </w:p>
    <w:p w14:paraId="573E087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from sklearn.model_selection import train_test_split, GridSearchCV</w:t>
      </w:r>
    </w:p>
    <w:p w14:paraId="01D6D9A8"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from sklearn.preprocessing import StandardScaler</w:t>
      </w:r>
    </w:p>
    <w:p w14:paraId="2A68A626"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from sklearn.impute import SimpleImputer</w:t>
      </w:r>
    </w:p>
    <w:p w14:paraId="0BBAC86B"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from sklearn.pipeline import make_pipeline</w:t>
      </w:r>
    </w:p>
    <w:p w14:paraId="17A7555D"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from sklearn.metrics import accuracy_score, confusion_matrix</w:t>
      </w:r>
    </w:p>
    <w:p w14:paraId="098295DF"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from sklearn.model_selection import StratifiedKFold</w:t>
      </w:r>
    </w:p>
    <w:p w14:paraId="71BC519E"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from sklearn.metrics import classification_report</w:t>
      </w:r>
    </w:p>
    <w:p w14:paraId="609410C9"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from sklearn.tree import DecisionTreeClassifier</w:t>
      </w:r>
    </w:p>
    <w:p w14:paraId="2B54C88F"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import matplotlib.pyplot as plt</w:t>
      </w:r>
    </w:p>
    <w:p w14:paraId="6E9EF21C" w14:textId="77777777" w:rsidR="00BC7E4B" w:rsidRPr="00BC7E4B" w:rsidRDefault="00BC7E4B" w:rsidP="00BC7E4B">
      <w:pPr>
        <w:spacing w:after="0" w:line="240" w:lineRule="auto"/>
        <w:rPr>
          <w:rFonts w:cstheme="minorHAnsi"/>
          <w:sz w:val="18"/>
          <w:szCs w:val="18"/>
        </w:rPr>
      </w:pPr>
    </w:p>
    <w:p w14:paraId="62BB060B"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#file='allFeatureReadings.csv'</w:t>
      </w:r>
    </w:p>
    <w:p w14:paraId="3BE3C729"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file = '24HrFeaturesk.csv'</w:t>
      </w:r>
    </w:p>
    <w:p w14:paraId="2C5C50B4" w14:textId="34DAAF5F" w:rsidR="00BC7E4B" w:rsidRPr="00BC7E4B" w:rsidRDefault="00BC7E4B" w:rsidP="00BC7E4B">
      <w:pPr>
        <w:spacing w:after="0" w:line="240" w:lineRule="auto"/>
        <w:rPr>
          <w:rFonts w:cstheme="minorHAnsi"/>
          <w:sz w:val="18"/>
          <w:szCs w:val="18"/>
        </w:rPr>
      </w:pPr>
      <w:r w:rsidRPr="00BC7E4B">
        <w:rPr>
          <w:rFonts w:cstheme="minorHAnsi"/>
          <w:sz w:val="18"/>
          <w:szCs w:val="18"/>
        </w:rPr>
        <w:t>#file = '4HrFeatures</w:t>
      </w:r>
      <w:r w:rsidR="003B7032">
        <w:rPr>
          <w:rFonts w:cstheme="minorHAnsi"/>
          <w:sz w:val="18"/>
          <w:szCs w:val="18"/>
        </w:rPr>
        <w:t>k</w:t>
      </w:r>
      <w:r w:rsidRPr="00BC7E4B">
        <w:rPr>
          <w:rFonts w:cstheme="minorHAnsi"/>
          <w:sz w:val="18"/>
          <w:szCs w:val="18"/>
        </w:rPr>
        <w:t>.csv'</w:t>
      </w:r>
    </w:p>
    <w:p w14:paraId="6C90D6F0" w14:textId="4486914C" w:rsidR="00BC7E4B" w:rsidRPr="00BC7E4B" w:rsidRDefault="00BC7E4B" w:rsidP="00BC7E4B">
      <w:pPr>
        <w:spacing w:after="0" w:line="240" w:lineRule="auto"/>
        <w:rPr>
          <w:rFonts w:cstheme="minorHAnsi"/>
          <w:sz w:val="18"/>
          <w:szCs w:val="18"/>
        </w:rPr>
      </w:pPr>
      <w:r w:rsidRPr="00BC7E4B">
        <w:rPr>
          <w:rFonts w:cstheme="minorHAnsi"/>
          <w:sz w:val="18"/>
          <w:szCs w:val="18"/>
        </w:rPr>
        <w:t>#file='DayFeatures</w:t>
      </w:r>
      <w:r w:rsidR="003B7032">
        <w:rPr>
          <w:rFonts w:cstheme="minorHAnsi"/>
          <w:sz w:val="18"/>
          <w:szCs w:val="18"/>
        </w:rPr>
        <w:t>k</w:t>
      </w:r>
      <w:r w:rsidRPr="00BC7E4B">
        <w:rPr>
          <w:rFonts w:cstheme="minorHAnsi"/>
          <w:sz w:val="18"/>
          <w:szCs w:val="18"/>
        </w:rPr>
        <w:t>.csv'</w:t>
      </w:r>
    </w:p>
    <w:p w14:paraId="0B92B552" w14:textId="7980FCE1" w:rsidR="00BC7E4B" w:rsidRPr="00BC7E4B" w:rsidRDefault="00BC7E4B" w:rsidP="00BC7E4B">
      <w:pPr>
        <w:spacing w:after="0" w:line="240" w:lineRule="auto"/>
        <w:rPr>
          <w:rFonts w:cstheme="minorHAnsi"/>
          <w:sz w:val="18"/>
          <w:szCs w:val="18"/>
        </w:rPr>
      </w:pPr>
      <w:r w:rsidRPr="00BC7E4B">
        <w:rPr>
          <w:rFonts w:cstheme="minorHAnsi"/>
          <w:sz w:val="18"/>
          <w:szCs w:val="18"/>
        </w:rPr>
        <w:t>#file='NightFeatures</w:t>
      </w:r>
      <w:r w:rsidR="003B7032">
        <w:rPr>
          <w:rFonts w:cstheme="minorHAnsi"/>
          <w:sz w:val="18"/>
          <w:szCs w:val="18"/>
        </w:rPr>
        <w:t>k</w:t>
      </w:r>
      <w:r w:rsidRPr="00BC7E4B">
        <w:rPr>
          <w:rFonts w:cstheme="minorHAnsi"/>
          <w:sz w:val="18"/>
          <w:szCs w:val="18"/>
        </w:rPr>
        <w:t>.csv'</w:t>
      </w:r>
    </w:p>
    <w:p w14:paraId="1642AF48"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df = pd.read_csv(file)</w:t>
      </w:r>
    </w:p>
    <w:p w14:paraId="174B223E" w14:textId="77777777" w:rsidR="00BC7E4B" w:rsidRPr="00BC7E4B" w:rsidRDefault="00BC7E4B" w:rsidP="00BC7E4B">
      <w:pPr>
        <w:spacing w:after="0" w:line="240" w:lineRule="auto"/>
        <w:rPr>
          <w:rFonts w:cstheme="minorHAnsi"/>
          <w:sz w:val="18"/>
          <w:szCs w:val="18"/>
        </w:rPr>
      </w:pPr>
    </w:p>
    <w:p w14:paraId="386D6A22" w14:textId="77777777" w:rsidR="00BC7E4B" w:rsidRPr="00BC7E4B" w:rsidRDefault="00BC7E4B" w:rsidP="00BC7E4B">
      <w:pPr>
        <w:spacing w:after="0" w:line="240" w:lineRule="auto"/>
        <w:rPr>
          <w:rFonts w:cstheme="minorHAnsi"/>
          <w:sz w:val="18"/>
          <w:szCs w:val="18"/>
        </w:rPr>
      </w:pPr>
    </w:p>
    <w:p w14:paraId="588D6A60"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#Prepare the data for modeling</w:t>
      </w:r>
    </w:p>
    <w:p w14:paraId="4436BE6A"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X = df.copy().drop(['id','class','date','category','counter','patientID'],axis=1)</w:t>
      </w:r>
    </w:p>
    <w:p w14:paraId="0333C4AC"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y = df['class'].copy()</w:t>
      </w:r>
    </w:p>
    <w:p w14:paraId="740CBDFE"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X_train, X_test, y_train, y_test = train_test_split(X, y, test_size=0.30, random_state=2018)</w:t>
      </w:r>
    </w:p>
    <w:p w14:paraId="27E1AC5E" w14:textId="77777777" w:rsidR="00BC7E4B" w:rsidRPr="00BC7E4B" w:rsidRDefault="00BC7E4B" w:rsidP="00BC7E4B">
      <w:pPr>
        <w:spacing w:after="0" w:line="240" w:lineRule="auto"/>
        <w:rPr>
          <w:rFonts w:cstheme="minorHAnsi"/>
          <w:sz w:val="18"/>
          <w:szCs w:val="18"/>
        </w:rPr>
      </w:pPr>
    </w:p>
    <w:p w14:paraId="179E5CB4" w14:textId="77777777" w:rsidR="00BC7E4B" w:rsidRPr="00BC7E4B" w:rsidRDefault="00BC7E4B" w:rsidP="00BC7E4B">
      <w:pPr>
        <w:spacing w:after="0" w:line="240" w:lineRule="auto"/>
        <w:rPr>
          <w:rFonts w:cstheme="minorHAnsi"/>
          <w:sz w:val="18"/>
          <w:szCs w:val="18"/>
        </w:rPr>
      </w:pPr>
    </w:p>
    <w:p w14:paraId="315734F7"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#Create the models:</w:t>
      </w:r>
    </w:p>
    <w:p w14:paraId="7997BDD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Create a pipeline to impute missing values and scale the continuous variables</w:t>
      </w:r>
    </w:p>
    <w:p w14:paraId="4D5A162D"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pipeline = make_pipeline(SimpleImputer(strategy='median'), StandardScaler())</w:t>
      </w:r>
    </w:p>
    <w:p w14:paraId="1411A3FA" w14:textId="77777777" w:rsidR="00BC7E4B" w:rsidRPr="00BC7E4B" w:rsidRDefault="00BC7E4B" w:rsidP="00BC7E4B">
      <w:pPr>
        <w:spacing w:after="0" w:line="240" w:lineRule="auto"/>
        <w:rPr>
          <w:rFonts w:cstheme="minorHAnsi"/>
          <w:sz w:val="18"/>
          <w:szCs w:val="18"/>
        </w:rPr>
      </w:pPr>
    </w:p>
    <w:p w14:paraId="03CC6951"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Fit the pipeline to the training data and transform the training and testing data</w:t>
      </w:r>
    </w:p>
    <w:p w14:paraId="53F10471"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X_train = pipeline.fit_transform(X_train)</w:t>
      </w:r>
    </w:p>
    <w:p w14:paraId="60444FD8"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X_test = pipeline.transform(X_test)</w:t>
      </w:r>
    </w:p>
    <w:p w14:paraId="37B807C8"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w:t>
      </w:r>
    </w:p>
    <w:p w14:paraId="2A0F563B"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calculate descriptive statistics for each feature</w:t>
      </w:r>
    </w:p>
    <w:p w14:paraId="296BCF5B"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desc_stats = df[["f.mean", "f.sd", "f.propZeros","f.kurtosis"]].describe()</w:t>
      </w:r>
    </w:p>
    <w:p w14:paraId="27FE993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print(desc_stats)    </w:t>
      </w:r>
    </w:p>
    <w:p w14:paraId="6D47E369" w14:textId="77777777" w:rsidR="00BC7E4B" w:rsidRPr="00BC7E4B" w:rsidRDefault="00BC7E4B" w:rsidP="00BC7E4B">
      <w:pPr>
        <w:spacing w:after="0" w:line="240" w:lineRule="auto"/>
        <w:rPr>
          <w:rFonts w:cstheme="minorHAnsi"/>
          <w:sz w:val="18"/>
          <w:szCs w:val="18"/>
        </w:rPr>
      </w:pPr>
    </w:p>
    <w:p w14:paraId="79EC2196"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lastRenderedPageBreak/>
        <w:t>from scipy.stats import ttest_ind</w:t>
      </w:r>
    </w:p>
    <w:p w14:paraId="72D16DCD" w14:textId="77777777" w:rsidR="00BC7E4B" w:rsidRPr="00BC7E4B" w:rsidRDefault="00BC7E4B" w:rsidP="00BC7E4B">
      <w:pPr>
        <w:spacing w:after="0" w:line="240" w:lineRule="auto"/>
        <w:rPr>
          <w:rFonts w:cstheme="minorHAnsi"/>
          <w:sz w:val="18"/>
          <w:szCs w:val="18"/>
        </w:rPr>
      </w:pPr>
    </w:p>
    <w:p w14:paraId="676E4A7B" w14:textId="77777777" w:rsidR="00BC7E4B" w:rsidRPr="00BC7E4B" w:rsidRDefault="00BC7E4B" w:rsidP="00BC7E4B">
      <w:pPr>
        <w:spacing w:after="0" w:line="240" w:lineRule="auto"/>
        <w:rPr>
          <w:rFonts w:cstheme="minorHAnsi"/>
          <w:sz w:val="18"/>
          <w:szCs w:val="18"/>
        </w:rPr>
      </w:pPr>
    </w:p>
    <w:p w14:paraId="0D2C3803"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separate the data into patient and control groups</w:t>
      </w:r>
    </w:p>
    <w:p w14:paraId="746D911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patient_df = df[df["category"] != "Control"]</w:t>
      </w:r>
    </w:p>
    <w:p w14:paraId="2A635268"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control_df = df[df["category"] == "Control"]</w:t>
      </w:r>
    </w:p>
    <w:p w14:paraId="3F5D24CA" w14:textId="77777777" w:rsidR="00BC7E4B" w:rsidRPr="00BC7E4B" w:rsidRDefault="00BC7E4B" w:rsidP="00BC7E4B">
      <w:pPr>
        <w:spacing w:after="0" w:line="240" w:lineRule="auto"/>
        <w:rPr>
          <w:rFonts w:cstheme="minorHAnsi"/>
          <w:sz w:val="18"/>
          <w:szCs w:val="18"/>
        </w:rPr>
      </w:pPr>
    </w:p>
    <w:p w14:paraId="73593E6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loop through each feature and perform a t-test to compare the distributions between patient and control groups</w:t>
      </w:r>
    </w:p>
    <w:p w14:paraId="41BB301C"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for feature in ["f.mean", "f.sd", "f.propZeros","f.kurtosis"]:</w:t>
      </w:r>
    </w:p>
    <w:p w14:paraId="45317B69"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patient_data = patient_df[feature]</w:t>
      </w:r>
    </w:p>
    <w:p w14:paraId="165851CD"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control_data = control_df[feature]</w:t>
      </w:r>
    </w:p>
    <w:p w14:paraId="5546D31A"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t, p = ttest_ind(patient_data, control_data)</w:t>
      </w:r>
    </w:p>
    <w:p w14:paraId="191D7E0A"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print("Feature:", feature)</w:t>
      </w:r>
    </w:p>
    <w:p w14:paraId="1B790733"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print("T-statistic:", t)</w:t>
      </w:r>
    </w:p>
    <w:p w14:paraId="0D15E089"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print("P-value:", p)</w:t>
      </w:r>
    </w:p>
    <w:p w14:paraId="1B53934E"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if p &lt; 0.05:</w:t>
      </w:r>
    </w:p>
    <w:p w14:paraId="7046DF44"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print("There is a significant difference in the distribution of this feature between patient and control groups.")</w:t>
      </w:r>
    </w:p>
    <w:p w14:paraId="69F01BED"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else:</w:t>
      </w:r>
    </w:p>
    <w:p w14:paraId="3B6C466A"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print("There is no significant difference in the distribution of this feature between patient and control groups.")</w:t>
      </w:r>
    </w:p>
    <w:p w14:paraId="43D618E3" w14:textId="77777777" w:rsidR="00BC7E4B" w:rsidRPr="00BC7E4B" w:rsidRDefault="00BC7E4B" w:rsidP="00BC7E4B">
      <w:pPr>
        <w:spacing w:after="0" w:line="240" w:lineRule="auto"/>
        <w:rPr>
          <w:rFonts w:cstheme="minorHAnsi"/>
          <w:sz w:val="18"/>
          <w:szCs w:val="18"/>
        </w:rPr>
      </w:pPr>
    </w:p>
    <w:p w14:paraId="0785A824" w14:textId="77777777" w:rsidR="00BC7E4B" w:rsidRPr="00BC7E4B" w:rsidRDefault="00BC7E4B" w:rsidP="00BC7E4B">
      <w:pPr>
        <w:spacing w:after="0" w:line="240" w:lineRule="auto"/>
        <w:rPr>
          <w:rFonts w:cstheme="minorHAnsi"/>
          <w:sz w:val="18"/>
          <w:szCs w:val="18"/>
        </w:rPr>
      </w:pPr>
    </w:p>
    <w:p w14:paraId="2D90213B"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compute the correlation between "f.mean", "f.sd", and "f.propZeros"</w:t>
      </w:r>
    </w:p>
    <w:p w14:paraId="0D579819"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correlation = df[["f.mean", "f.sd", "f.propZeros","f.kurtosis"]].corr()</w:t>
      </w:r>
    </w:p>
    <w:p w14:paraId="7472AB61"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print(correlation)</w:t>
      </w:r>
    </w:p>
    <w:p w14:paraId="6E25A03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plot the correlation matrix as a heatmap</w:t>
      </w:r>
    </w:p>
    <w:p w14:paraId="347F9706"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sns.heatmap(correlation, annot=True, cmap='coolwarm', vmin=-1, vmax=1)</w:t>
      </w:r>
    </w:p>
    <w:p w14:paraId="1DD19A92" w14:textId="77777777" w:rsidR="00BC7E4B" w:rsidRPr="00BC7E4B" w:rsidRDefault="00BC7E4B" w:rsidP="00BC7E4B">
      <w:pPr>
        <w:spacing w:after="0" w:line="240" w:lineRule="auto"/>
        <w:rPr>
          <w:rFonts w:cstheme="minorHAnsi"/>
          <w:sz w:val="18"/>
          <w:szCs w:val="18"/>
        </w:rPr>
      </w:pPr>
    </w:p>
    <w:p w14:paraId="0D23A145"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add a title to the plot</w:t>
      </w:r>
    </w:p>
    <w:p w14:paraId="2AEE7975"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plt.title("Correlation Matrix")</w:t>
      </w:r>
    </w:p>
    <w:p w14:paraId="19B6497C" w14:textId="77777777" w:rsidR="00BC7E4B" w:rsidRPr="00BC7E4B" w:rsidRDefault="00BC7E4B" w:rsidP="00BC7E4B">
      <w:pPr>
        <w:spacing w:after="0" w:line="240" w:lineRule="auto"/>
        <w:rPr>
          <w:rFonts w:cstheme="minorHAnsi"/>
          <w:sz w:val="18"/>
          <w:szCs w:val="18"/>
        </w:rPr>
      </w:pPr>
    </w:p>
    <w:p w14:paraId="012DD49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show the plot</w:t>
      </w:r>
    </w:p>
    <w:p w14:paraId="5640933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plt.show()</w:t>
      </w:r>
    </w:p>
    <w:p w14:paraId="065BBAD0" w14:textId="77777777" w:rsidR="00BC7E4B" w:rsidRPr="00BC7E4B" w:rsidRDefault="00BC7E4B" w:rsidP="00BC7E4B">
      <w:pPr>
        <w:spacing w:after="0" w:line="240" w:lineRule="auto"/>
        <w:rPr>
          <w:rFonts w:cstheme="minorHAnsi"/>
          <w:sz w:val="18"/>
          <w:szCs w:val="18"/>
        </w:rPr>
      </w:pPr>
    </w:p>
    <w:p w14:paraId="081A6DBF" w14:textId="77777777" w:rsidR="00BC7E4B" w:rsidRPr="00BC7E4B" w:rsidRDefault="00BC7E4B" w:rsidP="00BC7E4B">
      <w:pPr>
        <w:spacing w:after="0" w:line="240" w:lineRule="auto"/>
        <w:rPr>
          <w:rFonts w:cstheme="minorHAnsi"/>
          <w:sz w:val="18"/>
          <w:szCs w:val="18"/>
        </w:rPr>
      </w:pPr>
    </w:p>
    <w:p w14:paraId="78F0E3FE"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#----------------------Logistic Regression</w:t>
      </w:r>
    </w:p>
    <w:p w14:paraId="4C677C89"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logReg = LogisticRegression()</w:t>
      </w:r>
    </w:p>
    <w:p w14:paraId="392177F3" w14:textId="77777777" w:rsidR="00BC7E4B" w:rsidRPr="00BC7E4B" w:rsidRDefault="00BC7E4B" w:rsidP="00BC7E4B">
      <w:pPr>
        <w:spacing w:after="0" w:line="240" w:lineRule="auto"/>
        <w:rPr>
          <w:rFonts w:cstheme="minorHAnsi"/>
          <w:sz w:val="18"/>
          <w:szCs w:val="18"/>
        </w:rPr>
      </w:pPr>
    </w:p>
    <w:p w14:paraId="5403797F"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model = logReg</w:t>
      </w:r>
    </w:p>
    <w:p w14:paraId="2458DD46" w14:textId="77777777" w:rsidR="00BC7E4B" w:rsidRPr="00BC7E4B" w:rsidRDefault="00BC7E4B" w:rsidP="00BC7E4B">
      <w:pPr>
        <w:spacing w:after="0" w:line="240" w:lineRule="auto"/>
        <w:rPr>
          <w:rFonts w:cstheme="minorHAnsi"/>
          <w:sz w:val="18"/>
          <w:szCs w:val="18"/>
        </w:rPr>
      </w:pPr>
    </w:p>
    <w:p w14:paraId="002D7BA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model.fit(X_train, y_train)</w:t>
      </w:r>
    </w:p>
    <w:p w14:paraId="6BECA7FA" w14:textId="77777777" w:rsidR="00BC7E4B" w:rsidRPr="00BC7E4B" w:rsidRDefault="00BC7E4B" w:rsidP="00BC7E4B">
      <w:pPr>
        <w:spacing w:after="0" w:line="240" w:lineRule="auto"/>
        <w:rPr>
          <w:rFonts w:cstheme="minorHAnsi"/>
          <w:sz w:val="18"/>
          <w:szCs w:val="18"/>
        </w:rPr>
      </w:pPr>
    </w:p>
    <w:p w14:paraId="70F50F84"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Evaluate the model's performance on the testing data</w:t>
      </w:r>
    </w:p>
    <w:p w14:paraId="0461202F"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y_pred = model.predict(X_test)</w:t>
      </w:r>
    </w:p>
    <w:p w14:paraId="1D1C6DD6"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accuracy = accuracy_score(y_test, y_pred)</w:t>
      </w:r>
    </w:p>
    <w:p w14:paraId="66AE7E83"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confusion_mat = confusion_matrix(y_test, y_pred)</w:t>
      </w:r>
    </w:p>
    <w:p w14:paraId="4F384447" w14:textId="77777777" w:rsidR="00BC7E4B" w:rsidRPr="00BC7E4B" w:rsidRDefault="00BC7E4B" w:rsidP="00BC7E4B">
      <w:pPr>
        <w:spacing w:after="0" w:line="240" w:lineRule="auto"/>
        <w:rPr>
          <w:rFonts w:cstheme="minorHAnsi"/>
          <w:sz w:val="18"/>
          <w:szCs w:val="18"/>
        </w:rPr>
      </w:pPr>
    </w:p>
    <w:p w14:paraId="3CA025B8"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print(f" Logistic Regression Accuracy: {accuracy}")</w:t>
      </w:r>
    </w:p>
    <w:p w14:paraId="66D3DA16" w14:textId="77777777" w:rsidR="00BC7E4B" w:rsidRPr="00BC7E4B" w:rsidRDefault="00BC7E4B" w:rsidP="00BC7E4B">
      <w:pPr>
        <w:spacing w:after="0" w:line="240" w:lineRule="auto"/>
        <w:rPr>
          <w:rFonts w:cstheme="minorHAnsi"/>
          <w:sz w:val="18"/>
          <w:szCs w:val="18"/>
        </w:rPr>
      </w:pPr>
    </w:p>
    <w:p w14:paraId="68625A74" w14:textId="77777777" w:rsidR="00BC7E4B" w:rsidRPr="00BC7E4B" w:rsidRDefault="00BC7E4B" w:rsidP="00BC7E4B">
      <w:pPr>
        <w:spacing w:after="0" w:line="240" w:lineRule="auto"/>
        <w:rPr>
          <w:rFonts w:cstheme="minorHAnsi"/>
          <w:sz w:val="18"/>
          <w:szCs w:val="18"/>
        </w:rPr>
      </w:pPr>
    </w:p>
    <w:p w14:paraId="2034F387"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import matplotlib.pyplot as plt</w:t>
      </w:r>
    </w:p>
    <w:p w14:paraId="2A6F3E49"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import seaborn as sns</w:t>
      </w:r>
    </w:p>
    <w:p w14:paraId="08B551DC"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Plot the confusion matrix as a heatmap</w:t>
      </w:r>
    </w:p>
    <w:p w14:paraId="2F12288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label_names = ['Control', 'Depression', 'Schizophrenia']</w:t>
      </w:r>
    </w:p>
    <w:p w14:paraId="66A8D6EB"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sns.set(font_scale=1) # Adjust to fit labels within the plot area</w:t>
      </w:r>
    </w:p>
    <w:p w14:paraId="7649F173"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sns.heatmap(confusion_mat, annot=True, annot_kws={"size": 16}, cmap="YlGnBu", fmt='g',</w:t>
      </w:r>
    </w:p>
    <w:p w14:paraId="0DC0C131"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xticklabels=label_names, yticklabels=label_names)</w:t>
      </w:r>
    </w:p>
    <w:p w14:paraId="36C0246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plt.xlabel('Predicted Labels')</w:t>
      </w:r>
    </w:p>
    <w:p w14:paraId="0440843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plt.ylabel('True Labels')</w:t>
      </w:r>
    </w:p>
    <w:p w14:paraId="3A1C154E"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plt.title('Confusion Matrix for LR')</w:t>
      </w:r>
    </w:p>
    <w:p w14:paraId="626A3271"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plt.show()</w:t>
      </w:r>
    </w:p>
    <w:p w14:paraId="1F1E027A" w14:textId="77777777" w:rsidR="00BC7E4B" w:rsidRPr="00BC7E4B" w:rsidRDefault="00BC7E4B" w:rsidP="00BC7E4B">
      <w:pPr>
        <w:spacing w:after="0" w:line="240" w:lineRule="auto"/>
        <w:rPr>
          <w:rFonts w:cstheme="minorHAnsi"/>
          <w:sz w:val="18"/>
          <w:szCs w:val="18"/>
        </w:rPr>
      </w:pPr>
    </w:p>
    <w:p w14:paraId="5D51CB99"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Extract the classification report values</w:t>
      </w:r>
    </w:p>
    <w:p w14:paraId="25FC9F26"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report = classification_report(y_test, y_pred, output_dict=True)</w:t>
      </w:r>
    </w:p>
    <w:p w14:paraId="6772443A"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lastRenderedPageBreak/>
        <w:t>data = {'precision':[], 'recall':[], 'f1-score':[], 'support':[]}</w:t>
      </w:r>
    </w:p>
    <w:p w14:paraId="25B05397"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for key, value in report.items():</w:t>
      </w:r>
    </w:p>
    <w:p w14:paraId="78839E9F"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if key in ['accuracy', 'macro avg', 'weighted avg']:</w:t>
      </w:r>
    </w:p>
    <w:p w14:paraId="6C6920A3"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continue</w:t>
      </w:r>
    </w:p>
    <w:p w14:paraId="1815F631"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data['precision'].append(value['precision'])</w:t>
      </w:r>
    </w:p>
    <w:p w14:paraId="1D927BB6"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data['recall'].append(value['recall'])</w:t>
      </w:r>
    </w:p>
    <w:p w14:paraId="17A0BAA7"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data['f1-score'].append(value['f1-score'])</w:t>
      </w:r>
    </w:p>
    <w:p w14:paraId="0C2561BA"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data['support'].append(value['support'])</w:t>
      </w:r>
    </w:p>
    <w:p w14:paraId="1122D3DF" w14:textId="77777777" w:rsidR="00BC7E4B" w:rsidRPr="00BC7E4B" w:rsidRDefault="00BC7E4B" w:rsidP="00BC7E4B">
      <w:pPr>
        <w:spacing w:after="0" w:line="240" w:lineRule="auto"/>
        <w:rPr>
          <w:rFonts w:cstheme="minorHAnsi"/>
          <w:sz w:val="18"/>
          <w:szCs w:val="18"/>
        </w:rPr>
      </w:pPr>
    </w:p>
    <w:p w14:paraId="0026C771"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Define label names</w:t>
      </w:r>
    </w:p>
    <w:p w14:paraId="6ABDDAB8"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label_names = ['Control', 'Depression', 'Schizophrenia']</w:t>
      </w:r>
    </w:p>
    <w:p w14:paraId="107CA62E"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Create a heatmap</w:t>
      </w:r>
    </w:p>
    <w:p w14:paraId="18FFF2B4"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sns.set(font_scale=1)</w:t>
      </w:r>
    </w:p>
    <w:p w14:paraId="2E0E9B83"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fig, ax = plt.subplots(figsize=(8, 4))</w:t>
      </w:r>
    </w:p>
    <w:p w14:paraId="0170CC4E"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sns.heatmap(pd.DataFrame(data), annot=True, cmap='Blues', fmt='.2f',</w:t>
      </w:r>
    </w:p>
    <w:p w14:paraId="5F5A8C66"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xticklabels=['Precision', 'Recall', 'F1-score', 'Support'],</w:t>
      </w:r>
    </w:p>
    <w:p w14:paraId="2FC90A83"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yticklabels=['Control', 'Depression', 'Schizophrenia'], ax=ax)</w:t>
      </w:r>
    </w:p>
    <w:p w14:paraId="4EA50048"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plt.title('Classification Report for Logistic Regression')</w:t>
      </w:r>
    </w:p>
    <w:p w14:paraId="2B08A8F1"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plt.show()</w:t>
      </w:r>
    </w:p>
    <w:p w14:paraId="0645F6C7" w14:textId="77777777" w:rsidR="00BC7E4B" w:rsidRPr="00BC7E4B" w:rsidRDefault="00BC7E4B" w:rsidP="00BC7E4B">
      <w:pPr>
        <w:spacing w:after="0" w:line="240" w:lineRule="auto"/>
        <w:rPr>
          <w:rFonts w:cstheme="minorHAnsi"/>
          <w:sz w:val="18"/>
          <w:szCs w:val="18"/>
        </w:rPr>
      </w:pPr>
    </w:p>
    <w:p w14:paraId="4518DFDF"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Gradient boost</w:t>
      </w:r>
    </w:p>
    <w:p w14:paraId="665154F6" w14:textId="77777777" w:rsidR="00BC7E4B" w:rsidRPr="00BC7E4B" w:rsidRDefault="00BC7E4B" w:rsidP="00BC7E4B">
      <w:pPr>
        <w:spacing w:after="0" w:line="240" w:lineRule="auto"/>
        <w:rPr>
          <w:rFonts w:cstheme="minorHAnsi"/>
          <w:sz w:val="18"/>
          <w:szCs w:val="18"/>
        </w:rPr>
      </w:pPr>
    </w:p>
    <w:p w14:paraId="5935513C"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gbm = GradientBoostingClassifier()</w:t>
      </w:r>
    </w:p>
    <w:p w14:paraId="6D7A4BE7"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fit the model on the training data</w:t>
      </w:r>
    </w:p>
    <w:p w14:paraId="07BEC659"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gbm.fit(X_train, y_train)</w:t>
      </w:r>
    </w:p>
    <w:p w14:paraId="3CCBE753" w14:textId="77777777" w:rsidR="00BC7E4B" w:rsidRPr="00BC7E4B" w:rsidRDefault="00BC7E4B" w:rsidP="00BC7E4B">
      <w:pPr>
        <w:spacing w:after="0" w:line="240" w:lineRule="auto"/>
        <w:rPr>
          <w:rFonts w:cstheme="minorHAnsi"/>
          <w:sz w:val="18"/>
          <w:szCs w:val="18"/>
        </w:rPr>
      </w:pPr>
    </w:p>
    <w:p w14:paraId="75762E5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predict on the test data</w:t>
      </w:r>
    </w:p>
    <w:p w14:paraId="51DBF174"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y_pred = gbm.predict(X_test)</w:t>
      </w:r>
    </w:p>
    <w:p w14:paraId="7DCADE1B" w14:textId="77777777" w:rsidR="00BC7E4B" w:rsidRPr="00BC7E4B" w:rsidRDefault="00BC7E4B" w:rsidP="00BC7E4B">
      <w:pPr>
        <w:spacing w:after="0" w:line="240" w:lineRule="auto"/>
        <w:rPr>
          <w:rFonts w:cstheme="minorHAnsi"/>
          <w:sz w:val="18"/>
          <w:szCs w:val="18"/>
        </w:rPr>
      </w:pPr>
    </w:p>
    <w:p w14:paraId="6AB7B26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evaluate the model's accuracy</w:t>
      </w:r>
    </w:p>
    <w:p w14:paraId="24434E1E"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accuracy = accuracy_score(y_test, y_pred)</w:t>
      </w:r>
    </w:p>
    <w:p w14:paraId="451899AF"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print(f"Gradient Boost Accuracy: {accuracy}")</w:t>
      </w:r>
    </w:p>
    <w:p w14:paraId="5BCC9EAC"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confusionGB = confusion_matrix(y_test, y_pred)</w:t>
      </w:r>
    </w:p>
    <w:p w14:paraId="53F00CFE" w14:textId="77777777" w:rsidR="00BC7E4B" w:rsidRPr="00BC7E4B" w:rsidRDefault="00BC7E4B" w:rsidP="00BC7E4B">
      <w:pPr>
        <w:spacing w:after="0" w:line="240" w:lineRule="auto"/>
        <w:rPr>
          <w:rFonts w:cstheme="minorHAnsi"/>
          <w:sz w:val="18"/>
          <w:szCs w:val="18"/>
        </w:rPr>
      </w:pPr>
    </w:p>
    <w:p w14:paraId="3B2F4451"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Plot the confusion matrix as a heatmap</w:t>
      </w:r>
    </w:p>
    <w:p w14:paraId="1F5C9B50"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sns.set(font_scale=1) # Adjust to fit labels within the plot area</w:t>
      </w:r>
    </w:p>
    <w:p w14:paraId="3EBF1545"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sns.heatmap(confusionGB, annot=True, annot_kws={"size": 16}, cmap="YlGnBu", fmt='g',</w:t>
      </w:r>
    </w:p>
    <w:p w14:paraId="439FBD4D"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xticklabels=label_names, yticklabels=label_names)</w:t>
      </w:r>
    </w:p>
    <w:p w14:paraId="622E0684"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plt.xlabel('Predicted Labels')</w:t>
      </w:r>
    </w:p>
    <w:p w14:paraId="1ABCE41A"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plt.ylabel('True Labels')</w:t>
      </w:r>
    </w:p>
    <w:p w14:paraId="5B876D5F"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plt.title('Confusion Matrix for Gradient Boosting')</w:t>
      </w:r>
    </w:p>
    <w:p w14:paraId="757BAAA1"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plt.show()</w:t>
      </w:r>
    </w:p>
    <w:p w14:paraId="244DC984" w14:textId="77777777" w:rsidR="00BC7E4B" w:rsidRPr="00BC7E4B" w:rsidRDefault="00BC7E4B" w:rsidP="00BC7E4B">
      <w:pPr>
        <w:spacing w:after="0" w:line="240" w:lineRule="auto"/>
        <w:rPr>
          <w:rFonts w:cstheme="minorHAnsi"/>
          <w:sz w:val="18"/>
          <w:szCs w:val="18"/>
        </w:rPr>
      </w:pPr>
    </w:p>
    <w:p w14:paraId="57389D80" w14:textId="77777777" w:rsidR="00BC7E4B" w:rsidRPr="00BC7E4B" w:rsidRDefault="00BC7E4B" w:rsidP="00BC7E4B">
      <w:pPr>
        <w:spacing w:after="0" w:line="240" w:lineRule="auto"/>
        <w:rPr>
          <w:rFonts w:cstheme="minorHAnsi"/>
          <w:sz w:val="18"/>
          <w:szCs w:val="18"/>
        </w:rPr>
      </w:pPr>
    </w:p>
    <w:p w14:paraId="31FF1B75"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Extract the classification report values</w:t>
      </w:r>
    </w:p>
    <w:p w14:paraId="22CD16D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report = classification_report(y_test, y_pred, output_dict=True)</w:t>
      </w:r>
    </w:p>
    <w:p w14:paraId="30F13C6C"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data = {'precision':[], 'recall':[], 'f1-score':[], 'support':[]}</w:t>
      </w:r>
    </w:p>
    <w:p w14:paraId="31A7D5AD"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for key, value in report.items():</w:t>
      </w:r>
    </w:p>
    <w:p w14:paraId="0EBD0A8B"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if key in ['accuracy', 'macro avg', 'weighted avg']:</w:t>
      </w:r>
    </w:p>
    <w:p w14:paraId="054A2EEC"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continue</w:t>
      </w:r>
    </w:p>
    <w:p w14:paraId="09F6BE99"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data['precision'].append(value['precision'])</w:t>
      </w:r>
    </w:p>
    <w:p w14:paraId="59FAA329"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data['recall'].append(value['recall'])</w:t>
      </w:r>
    </w:p>
    <w:p w14:paraId="7F5242D8"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data['f1-score'].append(value['f1-score'])</w:t>
      </w:r>
    </w:p>
    <w:p w14:paraId="11DB4857"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data['support'].append(value['support'])</w:t>
      </w:r>
    </w:p>
    <w:p w14:paraId="2472EC6D" w14:textId="77777777" w:rsidR="00BC7E4B" w:rsidRPr="00BC7E4B" w:rsidRDefault="00BC7E4B" w:rsidP="00BC7E4B">
      <w:pPr>
        <w:spacing w:after="0" w:line="240" w:lineRule="auto"/>
        <w:rPr>
          <w:rFonts w:cstheme="minorHAnsi"/>
          <w:sz w:val="18"/>
          <w:szCs w:val="18"/>
        </w:rPr>
      </w:pPr>
    </w:p>
    <w:p w14:paraId="67E4DBA0"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Create a heatmap</w:t>
      </w:r>
    </w:p>
    <w:p w14:paraId="51CA74A5"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sns.set(font_scale=1)</w:t>
      </w:r>
    </w:p>
    <w:p w14:paraId="5EE9D0E1"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fig, ax = plt.subplots(figsize=(8, 4))</w:t>
      </w:r>
    </w:p>
    <w:p w14:paraId="4AFF3A01"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sns.heatmap(pd.DataFrame(data), annot=True, cmap='Blues', fmt='.2f',</w:t>
      </w:r>
    </w:p>
    <w:p w14:paraId="3C611247"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xticklabels=['Precision', 'Recall', 'F1-score', 'Support'],</w:t>
      </w:r>
    </w:p>
    <w:p w14:paraId="7307066E"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yticklabels=['Control', 'Depression', 'Schizophrenia'], ax=ax)</w:t>
      </w:r>
    </w:p>
    <w:p w14:paraId="6F8EA597"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plt.title('Classification Report for Gradient Boost')</w:t>
      </w:r>
    </w:p>
    <w:p w14:paraId="4E7386F8"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plt.show()</w:t>
      </w:r>
    </w:p>
    <w:p w14:paraId="410DAE56"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lastRenderedPageBreak/>
        <w:t>#--------------------- Random Forest</w:t>
      </w:r>
    </w:p>
    <w:p w14:paraId="44E5F5B4" w14:textId="77777777" w:rsidR="00BC7E4B" w:rsidRPr="00BC7E4B" w:rsidRDefault="00BC7E4B" w:rsidP="00BC7E4B">
      <w:pPr>
        <w:spacing w:after="0" w:line="240" w:lineRule="auto"/>
        <w:rPr>
          <w:rFonts w:cstheme="minorHAnsi"/>
          <w:sz w:val="18"/>
          <w:szCs w:val="18"/>
        </w:rPr>
      </w:pPr>
    </w:p>
    <w:p w14:paraId="450FD9C6"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create a random forest classifier object</w:t>
      </w:r>
    </w:p>
    <w:p w14:paraId="0C22638A"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rfc = RandomForestClassifier()</w:t>
      </w:r>
    </w:p>
    <w:p w14:paraId="1E515A1C" w14:textId="77777777" w:rsidR="00BC7E4B" w:rsidRPr="00BC7E4B" w:rsidRDefault="00BC7E4B" w:rsidP="00BC7E4B">
      <w:pPr>
        <w:spacing w:after="0" w:line="240" w:lineRule="auto"/>
        <w:rPr>
          <w:rFonts w:cstheme="minorHAnsi"/>
          <w:sz w:val="18"/>
          <w:szCs w:val="18"/>
        </w:rPr>
      </w:pPr>
    </w:p>
    <w:p w14:paraId="31FAA7C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fit the model on the training data</w:t>
      </w:r>
    </w:p>
    <w:p w14:paraId="7802912B"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rfc.fit(X_train, y_train)</w:t>
      </w:r>
    </w:p>
    <w:p w14:paraId="15881AB5" w14:textId="77777777" w:rsidR="00BC7E4B" w:rsidRPr="00BC7E4B" w:rsidRDefault="00BC7E4B" w:rsidP="00BC7E4B">
      <w:pPr>
        <w:spacing w:after="0" w:line="240" w:lineRule="auto"/>
        <w:rPr>
          <w:rFonts w:cstheme="minorHAnsi"/>
          <w:sz w:val="18"/>
          <w:szCs w:val="18"/>
        </w:rPr>
      </w:pPr>
    </w:p>
    <w:p w14:paraId="21753D70"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predict on the test data</w:t>
      </w:r>
    </w:p>
    <w:p w14:paraId="29C2C78F"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y_pred = rfc.predict(X_test)</w:t>
      </w:r>
    </w:p>
    <w:p w14:paraId="306E7292" w14:textId="77777777" w:rsidR="00BC7E4B" w:rsidRPr="00BC7E4B" w:rsidRDefault="00BC7E4B" w:rsidP="00BC7E4B">
      <w:pPr>
        <w:spacing w:after="0" w:line="240" w:lineRule="auto"/>
        <w:rPr>
          <w:rFonts w:cstheme="minorHAnsi"/>
          <w:sz w:val="18"/>
          <w:szCs w:val="18"/>
        </w:rPr>
      </w:pPr>
    </w:p>
    <w:p w14:paraId="182E18AB"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evaluate the model's accuracy</w:t>
      </w:r>
    </w:p>
    <w:p w14:paraId="3B75127E"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accuracy = accuracy_score(y_test, y_pred)</w:t>
      </w:r>
    </w:p>
    <w:p w14:paraId="1553325C"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print(f"Random Forest Accuracy: {accuracy}")</w:t>
      </w:r>
    </w:p>
    <w:p w14:paraId="33BFAAF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confusionRF = confusion_matrix(y_test, y_pred)</w:t>
      </w:r>
    </w:p>
    <w:p w14:paraId="5B0DD03E" w14:textId="77777777" w:rsidR="00BC7E4B" w:rsidRPr="00BC7E4B" w:rsidRDefault="00BC7E4B" w:rsidP="00BC7E4B">
      <w:pPr>
        <w:spacing w:after="0" w:line="240" w:lineRule="auto"/>
        <w:rPr>
          <w:rFonts w:cstheme="minorHAnsi"/>
          <w:sz w:val="18"/>
          <w:szCs w:val="18"/>
        </w:rPr>
      </w:pPr>
    </w:p>
    <w:p w14:paraId="3BFABB8E" w14:textId="77777777" w:rsidR="00BC7E4B" w:rsidRPr="00BC7E4B" w:rsidRDefault="00BC7E4B" w:rsidP="00BC7E4B">
      <w:pPr>
        <w:spacing w:after="0" w:line="240" w:lineRule="auto"/>
        <w:rPr>
          <w:rFonts w:cstheme="minorHAnsi"/>
          <w:sz w:val="18"/>
          <w:szCs w:val="18"/>
        </w:rPr>
      </w:pPr>
    </w:p>
    <w:p w14:paraId="1CFA190B"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Plot the confusion matrix as a heatmap</w:t>
      </w:r>
    </w:p>
    <w:p w14:paraId="419F8866"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sns.set(font_scale=1) # Adjust to fit labels within the plot area</w:t>
      </w:r>
    </w:p>
    <w:p w14:paraId="20407CE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sns.heatmap(confusionRF, annot=True, annot_kws={"size": 16}, cmap="YlGnBu", fmt='g',</w:t>
      </w:r>
    </w:p>
    <w:p w14:paraId="6503BD0C"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xticklabels=label_names, yticklabels=label_names)</w:t>
      </w:r>
    </w:p>
    <w:p w14:paraId="5B78521F"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plt.xlabel('Predicted Labels')</w:t>
      </w:r>
    </w:p>
    <w:p w14:paraId="31F34428"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plt.ylabel('True Labels')</w:t>
      </w:r>
    </w:p>
    <w:p w14:paraId="5C8A84A7"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plt.title('Confusion Matrix for RF')</w:t>
      </w:r>
    </w:p>
    <w:p w14:paraId="490FD781"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plt.show()</w:t>
      </w:r>
    </w:p>
    <w:p w14:paraId="7FCB4BB9" w14:textId="77777777" w:rsidR="00BC7E4B" w:rsidRPr="00BC7E4B" w:rsidRDefault="00BC7E4B" w:rsidP="00BC7E4B">
      <w:pPr>
        <w:spacing w:after="0" w:line="240" w:lineRule="auto"/>
        <w:rPr>
          <w:rFonts w:cstheme="minorHAnsi"/>
          <w:sz w:val="18"/>
          <w:szCs w:val="18"/>
        </w:rPr>
      </w:pPr>
    </w:p>
    <w:p w14:paraId="3524EC92" w14:textId="77777777" w:rsidR="00BC7E4B" w:rsidRPr="00BC7E4B" w:rsidRDefault="00BC7E4B" w:rsidP="00BC7E4B">
      <w:pPr>
        <w:spacing w:after="0" w:line="240" w:lineRule="auto"/>
        <w:rPr>
          <w:rFonts w:cstheme="minorHAnsi"/>
          <w:sz w:val="18"/>
          <w:szCs w:val="18"/>
        </w:rPr>
      </w:pPr>
    </w:p>
    <w:p w14:paraId="64947A53"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Extract the classification report values</w:t>
      </w:r>
    </w:p>
    <w:p w14:paraId="2F25A176"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report = classification_report(y_test, y_pred, output_dict=True)</w:t>
      </w:r>
    </w:p>
    <w:p w14:paraId="51B00781"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data = {'precision':[], 'recall':[], 'f1-score':[], 'support':[]}</w:t>
      </w:r>
    </w:p>
    <w:p w14:paraId="691CBF5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for key, value in report.items():</w:t>
      </w:r>
    </w:p>
    <w:p w14:paraId="0EE4965E"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if key in ['accuracy', 'macro avg', 'weighted avg']:</w:t>
      </w:r>
    </w:p>
    <w:p w14:paraId="72694500"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continue</w:t>
      </w:r>
    </w:p>
    <w:p w14:paraId="4B88FB53"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data['precision'].append(value['precision'])</w:t>
      </w:r>
    </w:p>
    <w:p w14:paraId="611E6F66"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data['recall'].append(value['recall'])</w:t>
      </w:r>
    </w:p>
    <w:p w14:paraId="67A48A7F"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data['f1-score'].append(value['f1-score'])</w:t>
      </w:r>
    </w:p>
    <w:p w14:paraId="2E62204D"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data['support'].append(value['support'])</w:t>
      </w:r>
    </w:p>
    <w:p w14:paraId="057DEE9C" w14:textId="77777777" w:rsidR="00BC7E4B" w:rsidRPr="00BC7E4B" w:rsidRDefault="00BC7E4B" w:rsidP="00BC7E4B">
      <w:pPr>
        <w:spacing w:after="0" w:line="240" w:lineRule="auto"/>
        <w:rPr>
          <w:rFonts w:cstheme="minorHAnsi"/>
          <w:sz w:val="18"/>
          <w:szCs w:val="18"/>
        </w:rPr>
      </w:pPr>
    </w:p>
    <w:p w14:paraId="4B3798D5"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Create a heatmap</w:t>
      </w:r>
    </w:p>
    <w:p w14:paraId="2EEF0C21"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sns.set(font_scale=1)</w:t>
      </w:r>
    </w:p>
    <w:p w14:paraId="23B12548"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fig, ax = plt.subplots(figsize=(8, 4))</w:t>
      </w:r>
    </w:p>
    <w:p w14:paraId="5DF00615"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sns.heatmap(pd.DataFrame(data), annot=True, cmap='Blues', fmt='.2f',</w:t>
      </w:r>
    </w:p>
    <w:p w14:paraId="5C26460B"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xticklabels=['Precision', 'Recall', 'F1-score', 'Support'],</w:t>
      </w:r>
    </w:p>
    <w:p w14:paraId="4359FBD9"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yticklabels=['Control', 'Depression', 'Schizophrenia'], ax=ax)</w:t>
      </w:r>
    </w:p>
    <w:p w14:paraId="6E1F843A"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plt.title('Classification Report for Random Forest Classifier')</w:t>
      </w:r>
    </w:p>
    <w:p w14:paraId="4A20A173"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plt.show()</w:t>
      </w:r>
    </w:p>
    <w:p w14:paraId="60DEA6B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XG Boost </w:t>
      </w:r>
    </w:p>
    <w:p w14:paraId="58ADE669" w14:textId="77777777" w:rsidR="00BC7E4B" w:rsidRPr="00BC7E4B" w:rsidRDefault="00BC7E4B" w:rsidP="00BC7E4B">
      <w:pPr>
        <w:spacing w:after="0" w:line="240" w:lineRule="auto"/>
        <w:rPr>
          <w:rFonts w:cstheme="minorHAnsi"/>
          <w:sz w:val="18"/>
          <w:szCs w:val="18"/>
        </w:rPr>
      </w:pPr>
    </w:p>
    <w:p w14:paraId="226D2BA1" w14:textId="77777777" w:rsidR="00BC7E4B" w:rsidRPr="00BC7E4B" w:rsidRDefault="00BC7E4B" w:rsidP="00BC7E4B">
      <w:pPr>
        <w:spacing w:after="0" w:line="240" w:lineRule="auto"/>
        <w:rPr>
          <w:rFonts w:cstheme="minorHAnsi"/>
          <w:sz w:val="18"/>
          <w:szCs w:val="18"/>
        </w:rPr>
      </w:pPr>
    </w:p>
    <w:p w14:paraId="512F7F07"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Define the model</w:t>
      </w:r>
    </w:p>
    <w:p w14:paraId="26290A95"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xgb_model = xgb.XGBClassifier()</w:t>
      </w:r>
    </w:p>
    <w:p w14:paraId="0F87C435" w14:textId="77777777" w:rsidR="00BC7E4B" w:rsidRPr="00BC7E4B" w:rsidRDefault="00BC7E4B" w:rsidP="00BC7E4B">
      <w:pPr>
        <w:spacing w:after="0" w:line="240" w:lineRule="auto"/>
        <w:rPr>
          <w:rFonts w:cstheme="minorHAnsi"/>
          <w:sz w:val="18"/>
          <w:szCs w:val="18"/>
        </w:rPr>
      </w:pPr>
    </w:p>
    <w:p w14:paraId="667EE311"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xgb_model.fit(X_train, y_train)</w:t>
      </w:r>
    </w:p>
    <w:p w14:paraId="2CD9FDC3" w14:textId="77777777" w:rsidR="00BC7E4B" w:rsidRPr="00BC7E4B" w:rsidRDefault="00BC7E4B" w:rsidP="00BC7E4B">
      <w:pPr>
        <w:spacing w:after="0" w:line="240" w:lineRule="auto"/>
        <w:rPr>
          <w:rFonts w:cstheme="minorHAnsi"/>
          <w:sz w:val="18"/>
          <w:szCs w:val="18"/>
        </w:rPr>
      </w:pPr>
    </w:p>
    <w:p w14:paraId="41E8DB9C"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Evaluate the model</w:t>
      </w:r>
    </w:p>
    <w:p w14:paraId="1D3DCB3D"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y_pred = xgb_model.predict(X_test)</w:t>
      </w:r>
    </w:p>
    <w:p w14:paraId="66AA9549" w14:textId="77777777" w:rsidR="00BC7E4B" w:rsidRPr="00BC7E4B" w:rsidRDefault="00BC7E4B" w:rsidP="00BC7E4B">
      <w:pPr>
        <w:spacing w:after="0" w:line="240" w:lineRule="auto"/>
        <w:rPr>
          <w:rFonts w:cstheme="minorHAnsi"/>
          <w:sz w:val="18"/>
          <w:szCs w:val="18"/>
        </w:rPr>
      </w:pPr>
    </w:p>
    <w:p w14:paraId="392DFF37"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acc_score = accuracy_score(y_test, y_pred)</w:t>
      </w:r>
    </w:p>
    <w:p w14:paraId="34A4B7D3"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conf_mat = confusion_matrix(y_test, y_pred)</w:t>
      </w:r>
    </w:p>
    <w:p w14:paraId="2E2CE123" w14:textId="77777777" w:rsidR="00BC7E4B" w:rsidRPr="00BC7E4B" w:rsidRDefault="00BC7E4B" w:rsidP="00BC7E4B">
      <w:pPr>
        <w:spacing w:after="0" w:line="240" w:lineRule="auto"/>
        <w:rPr>
          <w:rFonts w:cstheme="minorHAnsi"/>
          <w:sz w:val="18"/>
          <w:szCs w:val="18"/>
        </w:rPr>
      </w:pPr>
    </w:p>
    <w:p w14:paraId="0AC5BA2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print("XGB Accuracy score:", acc_score)</w:t>
      </w:r>
    </w:p>
    <w:p w14:paraId="5E826997" w14:textId="77777777" w:rsidR="00BC7E4B" w:rsidRPr="00BC7E4B" w:rsidRDefault="00BC7E4B" w:rsidP="00BC7E4B">
      <w:pPr>
        <w:spacing w:after="0" w:line="240" w:lineRule="auto"/>
        <w:rPr>
          <w:rFonts w:cstheme="minorHAnsi"/>
          <w:sz w:val="18"/>
          <w:szCs w:val="18"/>
        </w:rPr>
      </w:pPr>
    </w:p>
    <w:p w14:paraId="4C19AB62" w14:textId="77777777" w:rsidR="00BC7E4B" w:rsidRPr="00BC7E4B" w:rsidRDefault="00BC7E4B" w:rsidP="00BC7E4B">
      <w:pPr>
        <w:spacing w:after="0" w:line="240" w:lineRule="auto"/>
        <w:rPr>
          <w:rFonts w:cstheme="minorHAnsi"/>
          <w:sz w:val="18"/>
          <w:szCs w:val="18"/>
        </w:rPr>
      </w:pPr>
    </w:p>
    <w:p w14:paraId="0FD0AD2A"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lastRenderedPageBreak/>
        <w:t># Plot the confusion matrix as a heatmap</w:t>
      </w:r>
    </w:p>
    <w:p w14:paraId="538FE093"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sns.set(font_scale=1) # Adjust to fit labels within the plot area</w:t>
      </w:r>
    </w:p>
    <w:p w14:paraId="51A749B5"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sns.heatmap(conf_mat, annot=True, annot_kws={"size": 16}, cmap="Blues", fmt='g',</w:t>
      </w:r>
    </w:p>
    <w:p w14:paraId="19C38A96"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xticklabels=label_names, yticklabels=label_names)</w:t>
      </w:r>
    </w:p>
    <w:p w14:paraId="7DA84A3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plt.xlabel('Predicted Labels')</w:t>
      </w:r>
    </w:p>
    <w:p w14:paraId="3C3358B9"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plt.ylabel('True Labels')</w:t>
      </w:r>
    </w:p>
    <w:p w14:paraId="18DF9517"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plt.title('Confusion Matrix for XGB')</w:t>
      </w:r>
    </w:p>
    <w:p w14:paraId="54674BB3"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plt.show()</w:t>
      </w:r>
    </w:p>
    <w:p w14:paraId="19D002A6" w14:textId="77777777" w:rsidR="00BC7E4B" w:rsidRPr="00BC7E4B" w:rsidRDefault="00BC7E4B" w:rsidP="00BC7E4B">
      <w:pPr>
        <w:spacing w:after="0" w:line="240" w:lineRule="auto"/>
        <w:rPr>
          <w:rFonts w:cstheme="minorHAnsi"/>
          <w:sz w:val="18"/>
          <w:szCs w:val="18"/>
        </w:rPr>
      </w:pPr>
    </w:p>
    <w:p w14:paraId="5C024E01" w14:textId="77777777" w:rsidR="00BC7E4B" w:rsidRPr="00BC7E4B" w:rsidRDefault="00BC7E4B" w:rsidP="00BC7E4B">
      <w:pPr>
        <w:spacing w:after="0" w:line="240" w:lineRule="auto"/>
        <w:rPr>
          <w:rFonts w:cstheme="minorHAnsi"/>
          <w:sz w:val="18"/>
          <w:szCs w:val="18"/>
        </w:rPr>
      </w:pPr>
    </w:p>
    <w:p w14:paraId="5F7762F0"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Extract the classification report values</w:t>
      </w:r>
    </w:p>
    <w:p w14:paraId="021B8495"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report = classification_report(y_test, y_pred, output_dict=True)</w:t>
      </w:r>
    </w:p>
    <w:p w14:paraId="74B9F11D"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data = {'precision':[], 'recall':[], 'f1-score':[], 'support':[]}</w:t>
      </w:r>
    </w:p>
    <w:p w14:paraId="1C63CD17"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for key, value in report.items():</w:t>
      </w:r>
    </w:p>
    <w:p w14:paraId="3BBFB6F5"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if key in ['accuracy', 'macro avg', 'weighted avg']:</w:t>
      </w:r>
    </w:p>
    <w:p w14:paraId="44DAB968"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continue</w:t>
      </w:r>
    </w:p>
    <w:p w14:paraId="1607B3E9"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data['precision'].append(value['precision'])</w:t>
      </w:r>
    </w:p>
    <w:p w14:paraId="408D9F0D"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data['recall'].append(value['recall'])</w:t>
      </w:r>
    </w:p>
    <w:p w14:paraId="141B9269"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data['f1-score'].append(value['f1-score'])</w:t>
      </w:r>
    </w:p>
    <w:p w14:paraId="00CC9413"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data['support'].append(value['support'])</w:t>
      </w:r>
    </w:p>
    <w:p w14:paraId="43594CC8" w14:textId="77777777" w:rsidR="00BC7E4B" w:rsidRPr="00BC7E4B" w:rsidRDefault="00BC7E4B" w:rsidP="00BC7E4B">
      <w:pPr>
        <w:spacing w:after="0" w:line="240" w:lineRule="auto"/>
        <w:rPr>
          <w:rFonts w:cstheme="minorHAnsi"/>
          <w:sz w:val="18"/>
          <w:szCs w:val="18"/>
        </w:rPr>
      </w:pPr>
    </w:p>
    <w:p w14:paraId="53E3711E"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Create a heatmap</w:t>
      </w:r>
    </w:p>
    <w:p w14:paraId="577776BF"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sns.set(font_scale=1)</w:t>
      </w:r>
    </w:p>
    <w:p w14:paraId="1D1357FA"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fig, ax = plt.subplots(figsize=(8, 4))</w:t>
      </w:r>
    </w:p>
    <w:p w14:paraId="0A22DC74"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sns.heatmap(pd.DataFrame(data), annot=True, cmap='Blues', fmt='.2f',</w:t>
      </w:r>
    </w:p>
    <w:p w14:paraId="766FFE51"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xticklabels=['Precision', 'Recall', 'F1-score', 'Support'],</w:t>
      </w:r>
    </w:p>
    <w:p w14:paraId="417C61C3"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yticklabels=['Control', 'Depression', 'Schizophrenia'], ax=ax)</w:t>
      </w:r>
    </w:p>
    <w:p w14:paraId="5BBF44E3"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plt.title('Classification Report for XGBoost')</w:t>
      </w:r>
    </w:p>
    <w:p w14:paraId="53C2AA81"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plt.show()</w:t>
      </w:r>
    </w:p>
    <w:p w14:paraId="6E14023C" w14:textId="77777777" w:rsidR="00BC7E4B" w:rsidRPr="00BC7E4B" w:rsidRDefault="00BC7E4B" w:rsidP="00BC7E4B">
      <w:pPr>
        <w:spacing w:after="0" w:line="240" w:lineRule="auto"/>
        <w:rPr>
          <w:rFonts w:cstheme="minorHAnsi"/>
          <w:sz w:val="18"/>
          <w:szCs w:val="18"/>
        </w:rPr>
      </w:pPr>
    </w:p>
    <w:p w14:paraId="10A69CCE"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#-----------------------Light GBM</w:t>
      </w:r>
    </w:p>
    <w:p w14:paraId="62DA389E" w14:textId="77777777" w:rsidR="00BC7E4B" w:rsidRPr="00BC7E4B" w:rsidRDefault="00BC7E4B" w:rsidP="00BC7E4B">
      <w:pPr>
        <w:spacing w:after="0" w:line="240" w:lineRule="auto"/>
        <w:rPr>
          <w:rFonts w:cstheme="minorHAnsi"/>
          <w:sz w:val="18"/>
          <w:szCs w:val="18"/>
        </w:rPr>
      </w:pPr>
    </w:p>
    <w:p w14:paraId="68BADE90" w14:textId="77777777" w:rsidR="00BC7E4B" w:rsidRPr="00BC7E4B" w:rsidRDefault="00BC7E4B" w:rsidP="00BC7E4B">
      <w:pPr>
        <w:spacing w:after="0" w:line="240" w:lineRule="auto"/>
        <w:rPr>
          <w:rFonts w:cstheme="minorHAnsi"/>
          <w:sz w:val="18"/>
          <w:szCs w:val="18"/>
        </w:rPr>
      </w:pPr>
    </w:p>
    <w:p w14:paraId="63F919FE"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Define the model</w:t>
      </w:r>
    </w:p>
    <w:p w14:paraId="666723C0"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lgb_model = lgb.LGBMClassifier()</w:t>
      </w:r>
    </w:p>
    <w:p w14:paraId="1DD36DF8" w14:textId="77777777" w:rsidR="00BC7E4B" w:rsidRPr="00BC7E4B" w:rsidRDefault="00BC7E4B" w:rsidP="00BC7E4B">
      <w:pPr>
        <w:spacing w:after="0" w:line="240" w:lineRule="auto"/>
        <w:rPr>
          <w:rFonts w:cstheme="minorHAnsi"/>
          <w:sz w:val="18"/>
          <w:szCs w:val="18"/>
        </w:rPr>
      </w:pPr>
    </w:p>
    <w:p w14:paraId="532E882D"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lgb_model.fit(X_train, y_train)</w:t>
      </w:r>
    </w:p>
    <w:p w14:paraId="3B2B1252" w14:textId="77777777" w:rsidR="00BC7E4B" w:rsidRPr="00BC7E4B" w:rsidRDefault="00BC7E4B" w:rsidP="00BC7E4B">
      <w:pPr>
        <w:spacing w:after="0" w:line="240" w:lineRule="auto"/>
        <w:rPr>
          <w:rFonts w:cstheme="minorHAnsi"/>
          <w:sz w:val="18"/>
          <w:szCs w:val="18"/>
        </w:rPr>
      </w:pPr>
    </w:p>
    <w:p w14:paraId="7E6AA3CF"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Evaluate the model</w:t>
      </w:r>
    </w:p>
    <w:p w14:paraId="5C1B3C1A"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y_pred = lgb_model.predict(X_test)</w:t>
      </w:r>
    </w:p>
    <w:p w14:paraId="1BDD8DAF" w14:textId="77777777" w:rsidR="00BC7E4B" w:rsidRPr="00BC7E4B" w:rsidRDefault="00BC7E4B" w:rsidP="00BC7E4B">
      <w:pPr>
        <w:spacing w:after="0" w:line="240" w:lineRule="auto"/>
        <w:rPr>
          <w:rFonts w:cstheme="minorHAnsi"/>
          <w:sz w:val="18"/>
          <w:szCs w:val="18"/>
        </w:rPr>
      </w:pPr>
    </w:p>
    <w:p w14:paraId="1D913D0E"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acc_score = accuracy_score(y_test, y_pred)</w:t>
      </w:r>
    </w:p>
    <w:p w14:paraId="67E00AB0"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conf_mat = confusion_matrix(y_test, y_pred)</w:t>
      </w:r>
    </w:p>
    <w:p w14:paraId="19070284" w14:textId="77777777" w:rsidR="00BC7E4B" w:rsidRPr="00BC7E4B" w:rsidRDefault="00BC7E4B" w:rsidP="00BC7E4B">
      <w:pPr>
        <w:spacing w:after="0" w:line="240" w:lineRule="auto"/>
        <w:rPr>
          <w:rFonts w:cstheme="minorHAnsi"/>
          <w:sz w:val="18"/>
          <w:szCs w:val="18"/>
        </w:rPr>
      </w:pPr>
    </w:p>
    <w:p w14:paraId="3CF8501B"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print("Light GBM Accuracy score:", acc_score)</w:t>
      </w:r>
    </w:p>
    <w:p w14:paraId="1D25E098" w14:textId="77777777" w:rsidR="00BC7E4B" w:rsidRPr="00BC7E4B" w:rsidRDefault="00BC7E4B" w:rsidP="00BC7E4B">
      <w:pPr>
        <w:spacing w:after="0" w:line="240" w:lineRule="auto"/>
        <w:rPr>
          <w:rFonts w:cstheme="minorHAnsi"/>
          <w:sz w:val="18"/>
          <w:szCs w:val="18"/>
        </w:rPr>
      </w:pPr>
    </w:p>
    <w:p w14:paraId="5125F751"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Plot the confusion matrix as a heatmap</w:t>
      </w:r>
    </w:p>
    <w:p w14:paraId="388DBEEF"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sns.set(font_scale=1) # Adjust to fit labels within the plot area</w:t>
      </w:r>
    </w:p>
    <w:p w14:paraId="30E2AEDE"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sns.heatmap(conf_mat, annot=True, annot_kws={"size": 16}, cmap="YlGnBu", fmt='g',</w:t>
      </w:r>
    </w:p>
    <w:p w14:paraId="035B3E8A"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xticklabels=label_names, yticklabels=label_names)</w:t>
      </w:r>
    </w:p>
    <w:p w14:paraId="5E7AD6F9"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plt.xlabel('Predicted Labels')</w:t>
      </w:r>
    </w:p>
    <w:p w14:paraId="2995FA0E"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plt.ylabel('True Labels')</w:t>
      </w:r>
    </w:p>
    <w:p w14:paraId="79A6BEA1"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plt.title('Confusion Matrix for LGBM')</w:t>
      </w:r>
    </w:p>
    <w:p w14:paraId="0CEC14A3"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plt.show()</w:t>
      </w:r>
    </w:p>
    <w:p w14:paraId="57E0654A" w14:textId="77777777" w:rsidR="00BC7E4B" w:rsidRPr="00BC7E4B" w:rsidRDefault="00BC7E4B" w:rsidP="00BC7E4B">
      <w:pPr>
        <w:spacing w:after="0" w:line="240" w:lineRule="auto"/>
        <w:rPr>
          <w:rFonts w:cstheme="minorHAnsi"/>
          <w:sz w:val="18"/>
          <w:szCs w:val="18"/>
        </w:rPr>
      </w:pPr>
    </w:p>
    <w:p w14:paraId="569AAAF0" w14:textId="77777777" w:rsidR="00BC7E4B" w:rsidRPr="00BC7E4B" w:rsidRDefault="00BC7E4B" w:rsidP="00BC7E4B">
      <w:pPr>
        <w:spacing w:after="0" w:line="240" w:lineRule="auto"/>
        <w:rPr>
          <w:rFonts w:cstheme="minorHAnsi"/>
          <w:sz w:val="18"/>
          <w:szCs w:val="18"/>
        </w:rPr>
      </w:pPr>
    </w:p>
    <w:p w14:paraId="069C97FA"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Extract the classification report values</w:t>
      </w:r>
    </w:p>
    <w:p w14:paraId="407EFCAE"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report = classification_report(y_test, y_pred, output_dict=True)</w:t>
      </w:r>
    </w:p>
    <w:p w14:paraId="62B07527"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data = {'precision':[], 'recall':[], 'f1-score':[], 'support':[]}</w:t>
      </w:r>
    </w:p>
    <w:p w14:paraId="268B401F"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for key, value in report.items():</w:t>
      </w:r>
    </w:p>
    <w:p w14:paraId="4727AEC4"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if key in ['accuracy', 'macro avg', 'weighted avg']:</w:t>
      </w:r>
    </w:p>
    <w:p w14:paraId="5868764F"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continue</w:t>
      </w:r>
    </w:p>
    <w:p w14:paraId="3A8F9E20"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data['precision'].append(value['precision'])</w:t>
      </w:r>
    </w:p>
    <w:p w14:paraId="32B1FAE8"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lastRenderedPageBreak/>
        <w:t xml:space="preserve">    data['recall'].append(value['recall'])</w:t>
      </w:r>
    </w:p>
    <w:p w14:paraId="70F3627B"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data['f1-score'].append(value['f1-score'])</w:t>
      </w:r>
    </w:p>
    <w:p w14:paraId="4415FE79"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data['support'].append(value['support'])</w:t>
      </w:r>
    </w:p>
    <w:p w14:paraId="1AD0301E" w14:textId="77777777" w:rsidR="00BC7E4B" w:rsidRPr="00BC7E4B" w:rsidRDefault="00BC7E4B" w:rsidP="00BC7E4B">
      <w:pPr>
        <w:spacing w:after="0" w:line="240" w:lineRule="auto"/>
        <w:rPr>
          <w:rFonts w:cstheme="minorHAnsi"/>
          <w:sz w:val="18"/>
          <w:szCs w:val="18"/>
        </w:rPr>
      </w:pPr>
    </w:p>
    <w:p w14:paraId="3FD29F4D"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Create a heatmap</w:t>
      </w:r>
    </w:p>
    <w:p w14:paraId="0E3633DA"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sns.set(font_scale=1)</w:t>
      </w:r>
    </w:p>
    <w:p w14:paraId="506FF4BB"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fig, ax = plt.subplots(figsize=(8, 4))</w:t>
      </w:r>
    </w:p>
    <w:p w14:paraId="720C8F29"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sns.heatmap(pd.DataFrame(data), annot=True, cmap='Blues', fmt='.2f',</w:t>
      </w:r>
    </w:p>
    <w:p w14:paraId="66DD00F1"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xticklabels=['Precision', 'Recall', 'F1-score', 'Support'],</w:t>
      </w:r>
    </w:p>
    <w:p w14:paraId="477A10DE"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yticklabels=['Control', 'Depression', 'Schizophrenia'], ax=ax)</w:t>
      </w:r>
    </w:p>
    <w:p w14:paraId="30E5DD08"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plt.title('Classification Report for LightGBM')</w:t>
      </w:r>
    </w:p>
    <w:p w14:paraId="7D5D4136"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plt.show()</w:t>
      </w:r>
    </w:p>
    <w:p w14:paraId="7D9BB57E"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#------------------Decision Tree</w:t>
      </w:r>
    </w:p>
    <w:p w14:paraId="598E8CCC" w14:textId="77777777" w:rsidR="00BC7E4B" w:rsidRPr="00BC7E4B" w:rsidRDefault="00BC7E4B" w:rsidP="00BC7E4B">
      <w:pPr>
        <w:spacing w:after="0" w:line="240" w:lineRule="auto"/>
        <w:rPr>
          <w:rFonts w:cstheme="minorHAnsi"/>
          <w:sz w:val="18"/>
          <w:szCs w:val="18"/>
        </w:rPr>
      </w:pPr>
    </w:p>
    <w:p w14:paraId="4CBC48D9" w14:textId="77777777" w:rsidR="00BC7E4B" w:rsidRPr="00BC7E4B" w:rsidRDefault="00BC7E4B" w:rsidP="00BC7E4B">
      <w:pPr>
        <w:spacing w:after="0" w:line="240" w:lineRule="auto"/>
        <w:rPr>
          <w:rFonts w:cstheme="minorHAnsi"/>
          <w:sz w:val="18"/>
          <w:szCs w:val="18"/>
        </w:rPr>
      </w:pPr>
    </w:p>
    <w:p w14:paraId="6E438565"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Define the decision tree model</w:t>
      </w:r>
    </w:p>
    <w:p w14:paraId="2F61685B"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dt_model = DecisionTreeClassifier()</w:t>
      </w:r>
    </w:p>
    <w:p w14:paraId="46ED3DDB" w14:textId="77777777" w:rsidR="00BC7E4B" w:rsidRPr="00BC7E4B" w:rsidRDefault="00BC7E4B" w:rsidP="00BC7E4B">
      <w:pPr>
        <w:spacing w:after="0" w:line="240" w:lineRule="auto"/>
        <w:rPr>
          <w:rFonts w:cstheme="minorHAnsi"/>
          <w:sz w:val="18"/>
          <w:szCs w:val="18"/>
        </w:rPr>
      </w:pPr>
    </w:p>
    <w:p w14:paraId="166AC963"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dt_model.fit(X_train, y_train)</w:t>
      </w:r>
    </w:p>
    <w:p w14:paraId="19BC91BD" w14:textId="77777777" w:rsidR="00BC7E4B" w:rsidRPr="00BC7E4B" w:rsidRDefault="00BC7E4B" w:rsidP="00BC7E4B">
      <w:pPr>
        <w:spacing w:after="0" w:line="240" w:lineRule="auto"/>
        <w:rPr>
          <w:rFonts w:cstheme="minorHAnsi"/>
          <w:sz w:val="18"/>
          <w:szCs w:val="18"/>
        </w:rPr>
      </w:pPr>
    </w:p>
    <w:p w14:paraId="722FD108"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Evaluate the model</w:t>
      </w:r>
    </w:p>
    <w:p w14:paraId="2F7303C9"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y_pred = dt_model.predict(X_test)</w:t>
      </w:r>
    </w:p>
    <w:p w14:paraId="6A6514CD" w14:textId="77777777" w:rsidR="00BC7E4B" w:rsidRPr="00BC7E4B" w:rsidRDefault="00BC7E4B" w:rsidP="00BC7E4B">
      <w:pPr>
        <w:spacing w:after="0" w:line="240" w:lineRule="auto"/>
        <w:rPr>
          <w:rFonts w:cstheme="minorHAnsi"/>
          <w:sz w:val="18"/>
          <w:szCs w:val="18"/>
        </w:rPr>
      </w:pPr>
    </w:p>
    <w:p w14:paraId="42DBF40F"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acc_score = accuracy_score(y_test, y_pred)</w:t>
      </w:r>
    </w:p>
    <w:p w14:paraId="0B2EB965"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conf_mat = confusion_matrix(y_test, y_pred)</w:t>
      </w:r>
    </w:p>
    <w:p w14:paraId="1A8B1848" w14:textId="77777777" w:rsidR="00BC7E4B" w:rsidRPr="00BC7E4B" w:rsidRDefault="00BC7E4B" w:rsidP="00BC7E4B">
      <w:pPr>
        <w:spacing w:after="0" w:line="240" w:lineRule="auto"/>
        <w:rPr>
          <w:rFonts w:cstheme="minorHAnsi"/>
          <w:sz w:val="18"/>
          <w:szCs w:val="18"/>
        </w:rPr>
      </w:pPr>
    </w:p>
    <w:p w14:paraId="652F4BA9"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print("Decision Tree Accuracy score:", acc_score)</w:t>
      </w:r>
    </w:p>
    <w:p w14:paraId="62767380" w14:textId="77777777" w:rsidR="00BC7E4B" w:rsidRPr="00BC7E4B" w:rsidRDefault="00BC7E4B" w:rsidP="00BC7E4B">
      <w:pPr>
        <w:spacing w:after="0" w:line="240" w:lineRule="auto"/>
        <w:rPr>
          <w:rFonts w:cstheme="minorHAnsi"/>
          <w:sz w:val="18"/>
          <w:szCs w:val="18"/>
        </w:rPr>
      </w:pPr>
    </w:p>
    <w:p w14:paraId="7539DEEC"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Plot the confusion matrix as a heatmap</w:t>
      </w:r>
    </w:p>
    <w:p w14:paraId="4829F361"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sns.set(font_scale=1) # Adjust to fit labels within the plot area</w:t>
      </w:r>
    </w:p>
    <w:p w14:paraId="0C6A9C98"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sns.heatmap(conf_mat, annot=True, annot_kws={"size": 16}, cmap="YlGnBu", fmt='g',</w:t>
      </w:r>
    </w:p>
    <w:p w14:paraId="71062A37"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xticklabels=label_names, yticklabels=label_names)</w:t>
      </w:r>
    </w:p>
    <w:p w14:paraId="148E6643"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plt.xlabel('Predicted Labels')</w:t>
      </w:r>
    </w:p>
    <w:p w14:paraId="35F5C99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plt.ylabel('True Labels')</w:t>
      </w:r>
    </w:p>
    <w:p w14:paraId="3142A67B"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plt.title('Confusion Matrix for RF')</w:t>
      </w:r>
    </w:p>
    <w:p w14:paraId="64F97840"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plt.show()</w:t>
      </w:r>
    </w:p>
    <w:p w14:paraId="51871899" w14:textId="77777777" w:rsidR="00BC7E4B" w:rsidRPr="00BC7E4B" w:rsidRDefault="00BC7E4B" w:rsidP="00BC7E4B">
      <w:pPr>
        <w:spacing w:after="0" w:line="240" w:lineRule="auto"/>
        <w:rPr>
          <w:rFonts w:cstheme="minorHAnsi"/>
          <w:sz w:val="18"/>
          <w:szCs w:val="18"/>
        </w:rPr>
      </w:pPr>
    </w:p>
    <w:p w14:paraId="46C78E42" w14:textId="77777777" w:rsidR="00BC7E4B" w:rsidRPr="00BC7E4B" w:rsidRDefault="00BC7E4B" w:rsidP="00BC7E4B">
      <w:pPr>
        <w:spacing w:after="0" w:line="240" w:lineRule="auto"/>
        <w:rPr>
          <w:rFonts w:cstheme="minorHAnsi"/>
          <w:sz w:val="18"/>
          <w:szCs w:val="18"/>
        </w:rPr>
      </w:pPr>
    </w:p>
    <w:p w14:paraId="70A94A4C"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Extract the classification report values</w:t>
      </w:r>
    </w:p>
    <w:p w14:paraId="29943B06"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report = classification_report(y_test, y_pred, output_dict=True)</w:t>
      </w:r>
    </w:p>
    <w:p w14:paraId="36A920EF"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data = {'precision':[], 'recall':[], 'f1-score':[], 'support':[]}</w:t>
      </w:r>
    </w:p>
    <w:p w14:paraId="11613CCE"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for key, value in report.items():</w:t>
      </w:r>
    </w:p>
    <w:p w14:paraId="5A66655B"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if key in ['accuracy', 'macro avg', 'weighted avg']:</w:t>
      </w:r>
    </w:p>
    <w:p w14:paraId="254B2894"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continue</w:t>
      </w:r>
    </w:p>
    <w:p w14:paraId="4F608B68"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data['precision'].append(value['precision'])</w:t>
      </w:r>
    </w:p>
    <w:p w14:paraId="45D10639"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data['recall'].append(value['recall'])</w:t>
      </w:r>
    </w:p>
    <w:p w14:paraId="7EE892B1"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data['f1-score'].append(value['f1-score'])</w:t>
      </w:r>
    </w:p>
    <w:p w14:paraId="3B509646"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data['support'].append(value['support'])</w:t>
      </w:r>
    </w:p>
    <w:p w14:paraId="1DA1CC94" w14:textId="77777777" w:rsidR="00BC7E4B" w:rsidRPr="00BC7E4B" w:rsidRDefault="00BC7E4B" w:rsidP="00BC7E4B">
      <w:pPr>
        <w:spacing w:after="0" w:line="240" w:lineRule="auto"/>
        <w:rPr>
          <w:rFonts w:cstheme="minorHAnsi"/>
          <w:sz w:val="18"/>
          <w:szCs w:val="18"/>
        </w:rPr>
      </w:pPr>
    </w:p>
    <w:p w14:paraId="633218BD"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Create a heatmap</w:t>
      </w:r>
    </w:p>
    <w:p w14:paraId="13EBF5BC"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sns.set(font_scale=1)</w:t>
      </w:r>
    </w:p>
    <w:p w14:paraId="5E3EF66D"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fig, ax = plt.subplots(figsize=(8, 4))</w:t>
      </w:r>
    </w:p>
    <w:p w14:paraId="3080983A"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sns.heatmap(pd.DataFrame(data), annot=True, cmap='Blues', fmt='.2f',</w:t>
      </w:r>
    </w:p>
    <w:p w14:paraId="505CC0BC"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xticklabels=['Precision', 'Recall', 'F1-score', 'Support'],</w:t>
      </w:r>
    </w:p>
    <w:p w14:paraId="115ADA12"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 xml:space="preserve">            yticklabels=['Control', 'Depression', 'Schizophrenia'], ax=ax)</w:t>
      </w:r>
    </w:p>
    <w:p w14:paraId="656C9BFC"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plt.title('Classification Report for Decision Tree')</w:t>
      </w:r>
    </w:p>
    <w:p w14:paraId="12A8FC46" w14:textId="77777777" w:rsidR="00BC7E4B" w:rsidRPr="00BC7E4B" w:rsidRDefault="00BC7E4B" w:rsidP="00BC7E4B">
      <w:pPr>
        <w:spacing w:after="0" w:line="240" w:lineRule="auto"/>
        <w:rPr>
          <w:rFonts w:cstheme="minorHAnsi"/>
          <w:sz w:val="18"/>
          <w:szCs w:val="18"/>
        </w:rPr>
      </w:pPr>
      <w:r w:rsidRPr="00BC7E4B">
        <w:rPr>
          <w:rFonts w:cstheme="minorHAnsi"/>
          <w:sz w:val="18"/>
          <w:szCs w:val="18"/>
        </w:rPr>
        <w:t>plt.show()</w:t>
      </w:r>
    </w:p>
    <w:p w14:paraId="3F391E74" w14:textId="77777777" w:rsidR="00D66154" w:rsidRDefault="00D66154" w:rsidP="00F01C9E">
      <w:pPr>
        <w:spacing w:after="0" w:line="240" w:lineRule="auto"/>
        <w:rPr>
          <w:rFonts w:cstheme="minorHAnsi"/>
          <w:b/>
          <w:bCs/>
          <w:sz w:val="24"/>
          <w:szCs w:val="24"/>
        </w:rPr>
      </w:pPr>
    </w:p>
    <w:p w14:paraId="136B5DD4" w14:textId="64722FA2" w:rsidR="00BC7E4B" w:rsidRDefault="00BC7E4B" w:rsidP="00F01C9E">
      <w:pPr>
        <w:spacing w:after="0" w:line="240" w:lineRule="auto"/>
        <w:rPr>
          <w:rFonts w:cstheme="minorHAnsi"/>
          <w:b/>
          <w:bCs/>
          <w:sz w:val="24"/>
          <w:szCs w:val="24"/>
        </w:rPr>
      </w:pPr>
    </w:p>
    <w:p w14:paraId="0B9A4946" w14:textId="254FC075" w:rsidR="003B7032" w:rsidRDefault="003B7032" w:rsidP="00F01C9E">
      <w:pPr>
        <w:spacing w:after="0" w:line="240" w:lineRule="auto"/>
        <w:rPr>
          <w:rFonts w:cstheme="minorHAnsi"/>
          <w:b/>
          <w:bCs/>
          <w:sz w:val="24"/>
          <w:szCs w:val="24"/>
        </w:rPr>
      </w:pPr>
    </w:p>
    <w:p w14:paraId="7F970378" w14:textId="06B25386" w:rsidR="003B7032" w:rsidRDefault="003B7032" w:rsidP="00F01C9E">
      <w:pPr>
        <w:spacing w:after="0" w:line="240" w:lineRule="auto"/>
        <w:rPr>
          <w:rFonts w:cstheme="minorHAnsi"/>
          <w:b/>
          <w:bCs/>
          <w:sz w:val="24"/>
          <w:szCs w:val="24"/>
        </w:rPr>
      </w:pPr>
    </w:p>
    <w:p w14:paraId="023AF873" w14:textId="031A1788" w:rsidR="003B7032" w:rsidRDefault="003B7032" w:rsidP="00F01C9E">
      <w:pPr>
        <w:spacing w:after="0" w:line="240" w:lineRule="auto"/>
        <w:rPr>
          <w:rFonts w:cstheme="minorHAnsi"/>
          <w:b/>
          <w:bCs/>
          <w:sz w:val="24"/>
          <w:szCs w:val="24"/>
        </w:rPr>
      </w:pPr>
    </w:p>
    <w:p w14:paraId="1B057069" w14:textId="77777777" w:rsidR="003B7032" w:rsidRDefault="003B7032" w:rsidP="00F01C9E">
      <w:pPr>
        <w:spacing w:after="0" w:line="240" w:lineRule="auto"/>
        <w:rPr>
          <w:rFonts w:cstheme="minorHAnsi"/>
          <w:b/>
          <w:bCs/>
          <w:sz w:val="24"/>
          <w:szCs w:val="24"/>
        </w:rPr>
      </w:pPr>
    </w:p>
    <w:p w14:paraId="7DB56648" w14:textId="6BACAE88" w:rsidR="00BC7E4B" w:rsidRPr="00D66154" w:rsidRDefault="00D66154" w:rsidP="00D66154">
      <w:pPr>
        <w:pStyle w:val="Heading2"/>
        <w:numPr>
          <w:ilvl w:val="0"/>
          <w:numId w:val="7"/>
        </w:numPr>
        <w:rPr>
          <w:rFonts w:asciiTheme="minorHAnsi" w:hAnsiTheme="minorHAnsi" w:cstheme="minorHAnsi"/>
          <w:szCs w:val="28"/>
        </w:rPr>
      </w:pPr>
      <w:bookmarkStart w:id="71" w:name="_Toc133850428"/>
      <w:r w:rsidRPr="00D66154">
        <w:rPr>
          <w:rFonts w:asciiTheme="minorHAnsi" w:hAnsiTheme="minorHAnsi" w:cstheme="minorHAnsi"/>
          <w:szCs w:val="28"/>
        </w:rPr>
        <w:t>Kfold and Hyperparameters</w:t>
      </w:r>
      <w:bookmarkEnd w:id="71"/>
      <w:r w:rsidRPr="00D66154">
        <w:rPr>
          <w:rFonts w:asciiTheme="minorHAnsi" w:hAnsiTheme="minorHAnsi" w:cstheme="minorHAnsi"/>
          <w:szCs w:val="28"/>
        </w:rPr>
        <w:t xml:space="preserve"> </w:t>
      </w:r>
    </w:p>
    <w:p w14:paraId="52994DBA"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 coding: utf-8 -*-</w:t>
      </w:r>
    </w:p>
    <w:p w14:paraId="5E47AB11"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w:t>
      </w:r>
    </w:p>
    <w:p w14:paraId="7E7A847D"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Created on Wed Apr 26 22:20:04 2023</w:t>
      </w:r>
    </w:p>
    <w:p w14:paraId="3D399D08" w14:textId="77777777" w:rsidR="00D66154" w:rsidRPr="00D66154" w:rsidRDefault="00D66154" w:rsidP="00D66154">
      <w:pPr>
        <w:pStyle w:val="ListParagraph"/>
        <w:spacing w:after="0" w:line="240" w:lineRule="auto"/>
        <w:rPr>
          <w:rFonts w:cstheme="minorHAnsi"/>
          <w:sz w:val="18"/>
          <w:szCs w:val="18"/>
        </w:rPr>
      </w:pPr>
    </w:p>
    <w:p w14:paraId="664A0BDA"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@author: Jfitz</w:t>
      </w:r>
    </w:p>
    <w:p w14:paraId="41B5A321"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w:t>
      </w:r>
    </w:p>
    <w:p w14:paraId="70400945"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import pandas as pd</w:t>
      </w:r>
    </w:p>
    <w:p w14:paraId="63B08590"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import numpy as np</w:t>
      </w:r>
    </w:p>
    <w:p w14:paraId="0600DBEE"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import seaborn as sns</w:t>
      </w:r>
    </w:p>
    <w:p w14:paraId="6A01DB2D"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import warnings</w:t>
      </w:r>
    </w:p>
    <w:p w14:paraId="64424382"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from sklearn.preprocessing import StandardScaler, MinMaxScaler</w:t>
      </w:r>
    </w:p>
    <w:p w14:paraId="5D24BD39"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from sklearn.impute import SimpleImputer</w:t>
      </w:r>
    </w:p>
    <w:p w14:paraId="657C1C3B"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from sklearn.pipeline import make_pipeline</w:t>
      </w:r>
    </w:p>
    <w:p w14:paraId="6553EC2E"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from sklearn.ensemble import RandomForestClassifier, GradientBoostingClassifier</w:t>
      </w:r>
    </w:p>
    <w:p w14:paraId="5F989E5D"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from sklearn.tree import DecisionTreeClassifier</w:t>
      </w:r>
    </w:p>
    <w:p w14:paraId="7D004713"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from sklearn.model_selection import train_test_split, StratifiedKFold, GridSearchCV, LeavePGroupsOut, TimeSeriesSplit</w:t>
      </w:r>
    </w:p>
    <w:p w14:paraId="0EB39652"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from sklearn.metrics import accuracy_score, roc_auc_score, confusion_matrix, classification_report</w:t>
      </w:r>
    </w:p>
    <w:p w14:paraId="1A9A895B"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from sklearn.model_selection import KFold</w:t>
      </w:r>
    </w:p>
    <w:p w14:paraId="35941910"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import xgboost as xgb</w:t>
      </w:r>
    </w:p>
    <w:p w14:paraId="0D924CB6"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import lightgbm as lgb</w:t>
      </w:r>
    </w:p>
    <w:p w14:paraId="4095AA0C"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from imblearn.over_sampling import SMOTE</w:t>
      </w:r>
    </w:p>
    <w:p w14:paraId="48A97696"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from sklearn.svm import OneClassSVM</w:t>
      </w:r>
    </w:p>
    <w:p w14:paraId="2837255F"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import matplotlib.pyplot as plt</w:t>
      </w:r>
    </w:p>
    <w:p w14:paraId="66A16EEC"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import seaborn as sns</w:t>
      </w:r>
    </w:p>
    <w:p w14:paraId="5A294387"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import matplotlib.pyplot as plt</w:t>
      </w:r>
    </w:p>
    <w:p w14:paraId="7C106C2E"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warnings.filterwarnings('ignore')</w:t>
      </w:r>
    </w:p>
    <w:p w14:paraId="1D130E42"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color = sns.color_palette()</w:t>
      </w:r>
    </w:p>
    <w:p w14:paraId="7F16C307" w14:textId="77777777" w:rsidR="00D66154" w:rsidRPr="00D66154" w:rsidRDefault="00D66154" w:rsidP="00D66154">
      <w:pPr>
        <w:pStyle w:val="ListParagraph"/>
        <w:spacing w:after="0" w:line="240" w:lineRule="auto"/>
        <w:rPr>
          <w:rFonts w:cstheme="minorHAnsi"/>
          <w:sz w:val="18"/>
          <w:szCs w:val="18"/>
        </w:rPr>
      </w:pPr>
    </w:p>
    <w:p w14:paraId="2744E792"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#file='allFeatureReadings.csv'</w:t>
      </w:r>
    </w:p>
    <w:p w14:paraId="1974819E"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#file = '4HrFeatures.csv'</w:t>
      </w:r>
    </w:p>
    <w:p w14:paraId="259D3901"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#file='DayFeaturesk.csv'</w:t>
      </w:r>
    </w:p>
    <w:p w14:paraId="1BA0B475"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#file='NightFeatures.csv'</w:t>
      </w:r>
    </w:p>
    <w:p w14:paraId="7F379EDA"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file = '24HrFeaturesk.csv'</w:t>
      </w:r>
    </w:p>
    <w:p w14:paraId="13D613CC"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df = pd.read_csv(file)</w:t>
      </w:r>
    </w:p>
    <w:p w14:paraId="16C243AA" w14:textId="77777777" w:rsidR="00D66154" w:rsidRPr="00D66154" w:rsidRDefault="00D66154" w:rsidP="00D66154">
      <w:pPr>
        <w:pStyle w:val="ListParagraph"/>
        <w:spacing w:after="0" w:line="240" w:lineRule="auto"/>
        <w:rPr>
          <w:rFonts w:cstheme="minorHAnsi"/>
          <w:sz w:val="18"/>
          <w:szCs w:val="18"/>
        </w:rPr>
      </w:pPr>
    </w:p>
    <w:p w14:paraId="35AAA055"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Prepare the data for modeling</w:t>
      </w:r>
    </w:p>
    <w:p w14:paraId="6DD5B2F8"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X = df.drop(['id','class','date','category','counter','patientID'], axis=1)</w:t>
      </w:r>
    </w:p>
    <w:p w14:paraId="3A3FC8FC"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y = df['class'].copy()</w:t>
      </w:r>
    </w:p>
    <w:p w14:paraId="3C0E2CCF" w14:textId="77777777" w:rsidR="00D66154" w:rsidRPr="00D66154" w:rsidRDefault="00D66154" w:rsidP="00D66154">
      <w:pPr>
        <w:pStyle w:val="ListParagraph"/>
        <w:spacing w:after="0" w:line="240" w:lineRule="auto"/>
        <w:rPr>
          <w:rFonts w:cstheme="minorHAnsi"/>
          <w:sz w:val="18"/>
          <w:szCs w:val="18"/>
        </w:rPr>
      </w:pPr>
    </w:p>
    <w:p w14:paraId="06D9E30F"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Split the data into train and test sets</w:t>
      </w:r>
    </w:p>
    <w:p w14:paraId="6FE87277"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X_train, X_test, y_train, y_test = train_test_split(X, y, test_size=0.30, random_state=2018)</w:t>
      </w:r>
    </w:p>
    <w:p w14:paraId="437C2C07" w14:textId="77777777" w:rsidR="00D66154" w:rsidRPr="00D66154" w:rsidRDefault="00D66154" w:rsidP="00D66154">
      <w:pPr>
        <w:pStyle w:val="ListParagraph"/>
        <w:spacing w:after="0" w:line="240" w:lineRule="auto"/>
        <w:rPr>
          <w:rFonts w:cstheme="minorHAnsi"/>
          <w:sz w:val="18"/>
          <w:szCs w:val="18"/>
        </w:rPr>
      </w:pPr>
    </w:p>
    <w:p w14:paraId="0DB1D87F"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Create a pipeline to impute missing values and scale the continuous variables</w:t>
      </w:r>
    </w:p>
    <w:p w14:paraId="7ACB2C57"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pipeline = make_pipeline(SimpleImputer(strategy='median'), StandardScaler())</w:t>
      </w:r>
    </w:p>
    <w:p w14:paraId="5F710C40" w14:textId="77777777" w:rsidR="00D66154" w:rsidRPr="00D66154" w:rsidRDefault="00D66154" w:rsidP="00D66154">
      <w:pPr>
        <w:pStyle w:val="ListParagraph"/>
        <w:spacing w:after="0" w:line="240" w:lineRule="auto"/>
        <w:rPr>
          <w:rFonts w:cstheme="minorHAnsi"/>
          <w:sz w:val="18"/>
          <w:szCs w:val="18"/>
        </w:rPr>
      </w:pPr>
    </w:p>
    <w:p w14:paraId="0EEFDCD4"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Fit the pipeline to the training data and transform the training and testing data</w:t>
      </w:r>
    </w:p>
    <w:p w14:paraId="22F761DF"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X_train = pipeline.fit_transform(X_train)</w:t>
      </w:r>
    </w:p>
    <w:p w14:paraId="07726BFA"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X_test = pipeline.transform(X_test)</w:t>
      </w:r>
    </w:p>
    <w:p w14:paraId="4BA4FFA1" w14:textId="77777777" w:rsidR="00D66154" w:rsidRPr="00D66154" w:rsidRDefault="00D66154" w:rsidP="00D66154">
      <w:pPr>
        <w:pStyle w:val="ListParagraph"/>
        <w:spacing w:after="0" w:line="240" w:lineRule="auto"/>
        <w:rPr>
          <w:rFonts w:cstheme="minorHAnsi"/>
          <w:sz w:val="18"/>
          <w:szCs w:val="18"/>
        </w:rPr>
      </w:pPr>
    </w:p>
    <w:p w14:paraId="13EFAAF8"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Balance the target variable using SMOTE</w:t>
      </w:r>
    </w:p>
    <w:p w14:paraId="6C7E99A6"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smote = SMOTE(random_state=2018)</w:t>
      </w:r>
    </w:p>
    <w:p w14:paraId="4FD95FED"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X_train, y_train = smote.fit_resample(X_train, y_train)</w:t>
      </w:r>
    </w:p>
    <w:p w14:paraId="6141F338" w14:textId="77777777" w:rsidR="00D66154" w:rsidRPr="00D66154" w:rsidRDefault="00D66154" w:rsidP="00D66154">
      <w:pPr>
        <w:pStyle w:val="ListParagraph"/>
        <w:spacing w:after="0" w:line="240" w:lineRule="auto"/>
        <w:rPr>
          <w:rFonts w:cstheme="minorHAnsi"/>
          <w:sz w:val="18"/>
          <w:szCs w:val="18"/>
        </w:rPr>
      </w:pPr>
    </w:p>
    <w:p w14:paraId="3A1C894E"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Define the models and their hyperparameters</w:t>
      </w:r>
    </w:p>
    <w:p w14:paraId="73CC46A1"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rfc = RandomForestClassifier(n_estimators=200, max_depth=10, random_state=2018)</w:t>
      </w:r>
    </w:p>
    <w:p w14:paraId="7EBE91C2"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dtc = DecisionTreeClassifier(max_depth=10, random_state=2018)</w:t>
      </w:r>
    </w:p>
    <w:p w14:paraId="6FEAC8AB"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xgbc = xgb.XGBClassifier(n_estimators=200, max_depth=10, random_state=2018)</w:t>
      </w:r>
    </w:p>
    <w:p w14:paraId="1D213871"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lastRenderedPageBreak/>
        <w:t>gbm = GradientBoostingClassifier(n_estimators=200, max_depth=10, random_state=2018)</w:t>
      </w:r>
    </w:p>
    <w:p w14:paraId="1E7F0552"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lgbmc = lgb.LGBMClassifier(n_estimators=200, max_depth=10, random_state=2018)</w:t>
      </w:r>
    </w:p>
    <w:p w14:paraId="09FBCC18" w14:textId="77777777" w:rsidR="00D66154" w:rsidRPr="00D66154" w:rsidRDefault="00D66154" w:rsidP="00D66154">
      <w:pPr>
        <w:pStyle w:val="ListParagraph"/>
        <w:spacing w:after="0" w:line="240" w:lineRule="auto"/>
        <w:rPr>
          <w:rFonts w:cstheme="minorHAnsi"/>
          <w:sz w:val="18"/>
          <w:szCs w:val="18"/>
        </w:rPr>
      </w:pPr>
    </w:p>
    <w:p w14:paraId="1BD17C21"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Define the parameter grids for GridSearchCV</w:t>
      </w:r>
    </w:p>
    <w:p w14:paraId="4E93B56F"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rfc_param_grid = {'n_estimators': [100, 200, 500], 'max_depth': [5, 10, 20]}</w:t>
      </w:r>
    </w:p>
    <w:p w14:paraId="13A44D0D"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dtc_param_grid = {'max_depth':[5, 10, 20]}</w:t>
      </w:r>
    </w:p>
    <w:p w14:paraId="212CAA84"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xgbc_param_grid = {'n_estimators': [100, 200, 500], 'max_depth': [5, 10, 20]}</w:t>
      </w:r>
    </w:p>
    <w:p w14:paraId="499645AC"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gbm_param_grid = {'n_estimators': [100, 200, 500], 'max_depth': [5, 10, 20]}</w:t>
      </w:r>
    </w:p>
    <w:p w14:paraId="24FBA869"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lgbmc_param_grid = {'n_estimators': [100, 200, 500], 'max_depth': [5, 10, 20]}</w:t>
      </w:r>
    </w:p>
    <w:p w14:paraId="65787E36" w14:textId="77777777" w:rsidR="00D66154" w:rsidRPr="00D66154" w:rsidRDefault="00D66154" w:rsidP="00D66154">
      <w:pPr>
        <w:pStyle w:val="ListParagraph"/>
        <w:spacing w:after="0" w:line="240" w:lineRule="auto"/>
        <w:rPr>
          <w:rFonts w:cstheme="minorHAnsi"/>
          <w:sz w:val="18"/>
          <w:szCs w:val="18"/>
        </w:rPr>
      </w:pPr>
    </w:p>
    <w:p w14:paraId="5A8ED50D"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Define the GridSearchCV objects with f1 as the scoring metric</w:t>
      </w:r>
    </w:p>
    <w:p w14:paraId="34904218"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rfc_grid = GridSearchCV(estimator=rfc, param_grid=rfc_param_grid, scoring='accuracy', cv=5)</w:t>
      </w:r>
    </w:p>
    <w:p w14:paraId="1D445B8D"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dtc_grid = GridSearchCV(estimator=dtc, param_grid=dtc_param_grid, scoring='accuracy', cv=5)</w:t>
      </w:r>
    </w:p>
    <w:p w14:paraId="6278F8FA"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xgbc_grid = GridSearchCV(estimator=xgbc, param_grid=xgbc_param_grid, scoring='accuracy', cv=5)</w:t>
      </w:r>
    </w:p>
    <w:p w14:paraId="55F476F8"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gbm_grid = GridSearchCV(estimator=gbm, param_grid=gbm_param_grid, scoring='accuracy', cv=5)</w:t>
      </w:r>
    </w:p>
    <w:p w14:paraId="1E84F45E"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lgbmc_grid = GridSearchCV(estimator=lgbmc, param_grid=lgbmc_param_grid, scoring='accuracy', cv=5)</w:t>
      </w:r>
    </w:p>
    <w:p w14:paraId="6D9F7FAE" w14:textId="77777777" w:rsidR="00D66154" w:rsidRPr="00D66154" w:rsidRDefault="00D66154" w:rsidP="00D66154">
      <w:pPr>
        <w:pStyle w:val="ListParagraph"/>
        <w:spacing w:after="0" w:line="240" w:lineRule="auto"/>
        <w:rPr>
          <w:rFonts w:cstheme="minorHAnsi"/>
          <w:sz w:val="18"/>
          <w:szCs w:val="18"/>
        </w:rPr>
      </w:pPr>
    </w:p>
    <w:p w14:paraId="1AF225A2"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Fit the GridSearchCV objects</w:t>
      </w:r>
    </w:p>
    <w:p w14:paraId="569A6F39"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rfc_grid.fit(X_train, y_train)</w:t>
      </w:r>
    </w:p>
    <w:p w14:paraId="7DA9C076"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dtc_grid.fit(X_train, y_train)</w:t>
      </w:r>
    </w:p>
    <w:p w14:paraId="74495823"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xgbc_grid.fit(X_train, y_train)</w:t>
      </w:r>
    </w:p>
    <w:p w14:paraId="3CC73EDC"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gbm_grid.fit(X_train, y_train)</w:t>
      </w:r>
    </w:p>
    <w:p w14:paraId="42C35969"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lgbmc_grid.fit(X_train, y_train)</w:t>
      </w:r>
    </w:p>
    <w:p w14:paraId="5B49E2AA" w14:textId="77777777" w:rsidR="00D66154" w:rsidRPr="00D66154" w:rsidRDefault="00D66154" w:rsidP="00D66154">
      <w:pPr>
        <w:pStyle w:val="ListParagraph"/>
        <w:spacing w:after="0" w:line="240" w:lineRule="auto"/>
        <w:rPr>
          <w:rFonts w:cstheme="minorHAnsi"/>
          <w:sz w:val="18"/>
          <w:szCs w:val="18"/>
        </w:rPr>
      </w:pPr>
    </w:p>
    <w:p w14:paraId="3C898593"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Print the best hyperparameters and the corresponding scores</w:t>
      </w:r>
    </w:p>
    <w:p w14:paraId="02D62EE0"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print("Best hyperparameters for Random Forest: ", rfc_grid.best_params_)</w:t>
      </w:r>
    </w:p>
    <w:p w14:paraId="6DD0EC03"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print("Best score for Random Forest: ", rfc_grid.best_score_)</w:t>
      </w:r>
    </w:p>
    <w:p w14:paraId="02FB287B"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print("Best hyperparameters for Decision Tree: ", dtc_grid.best_params_)</w:t>
      </w:r>
    </w:p>
    <w:p w14:paraId="784CA4C3"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print("Best score for Decision Tree: ", dtc_grid.best_score_)</w:t>
      </w:r>
    </w:p>
    <w:p w14:paraId="2F59C1E2"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print("Best hyperparameters for XGBoost: ", xgbc_grid.best_params_)</w:t>
      </w:r>
    </w:p>
    <w:p w14:paraId="216FBB05"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print("Best score for XGBoost: ", xgbc_grid.best_score_)</w:t>
      </w:r>
    </w:p>
    <w:p w14:paraId="56665FF8"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print("Best hyperparameters for Gradient Boosting: ", gbm_grid.best_params_)</w:t>
      </w:r>
    </w:p>
    <w:p w14:paraId="307C8CEE"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print("Best score for Gradient Boosting: ", gbm_grid.best_score_)</w:t>
      </w:r>
    </w:p>
    <w:p w14:paraId="35374627"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print("Best hyperparameters for LightGBM: ", lgbmc_grid.best_params_)</w:t>
      </w:r>
    </w:p>
    <w:p w14:paraId="248B08C8"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print("Best score for LightGBM: ", lgbmc_grid.best_score_)</w:t>
      </w:r>
    </w:p>
    <w:p w14:paraId="04DCA67E" w14:textId="77777777" w:rsidR="00D66154" w:rsidRPr="00D66154" w:rsidRDefault="00D66154" w:rsidP="00D66154">
      <w:pPr>
        <w:pStyle w:val="ListParagraph"/>
        <w:spacing w:after="0" w:line="240" w:lineRule="auto"/>
        <w:rPr>
          <w:rFonts w:cstheme="minorHAnsi"/>
          <w:sz w:val="18"/>
          <w:szCs w:val="18"/>
        </w:rPr>
      </w:pPr>
    </w:p>
    <w:p w14:paraId="1FEBEE57"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#Train the models with the best hyperparameters on the full training set</w:t>
      </w:r>
    </w:p>
    <w:p w14:paraId="39234CC8"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rfc_best = RandomForestClassifier(**rfc_grid.best_params_, random_state=2018)</w:t>
      </w:r>
    </w:p>
    <w:p w14:paraId="1A4571F2"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#rfc_best.fit(X_train, y_train)</w:t>
      </w:r>
    </w:p>
    <w:p w14:paraId="753109DB" w14:textId="77777777" w:rsidR="00D66154" w:rsidRPr="00D66154" w:rsidRDefault="00D66154" w:rsidP="00D66154">
      <w:pPr>
        <w:pStyle w:val="ListParagraph"/>
        <w:spacing w:after="0" w:line="240" w:lineRule="auto"/>
        <w:rPr>
          <w:rFonts w:cstheme="minorHAnsi"/>
          <w:sz w:val="18"/>
          <w:szCs w:val="18"/>
        </w:rPr>
      </w:pPr>
    </w:p>
    <w:p w14:paraId="7554188E"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dtc_best = DecisionTreeClassifier(**dtc_grid.best_params_, random_state=2018)</w:t>
      </w:r>
    </w:p>
    <w:p w14:paraId="363F057C"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#dtc_best.fit(X_train, y_train)</w:t>
      </w:r>
    </w:p>
    <w:p w14:paraId="2AC2304D" w14:textId="77777777" w:rsidR="00D66154" w:rsidRPr="00D66154" w:rsidRDefault="00D66154" w:rsidP="00D66154">
      <w:pPr>
        <w:pStyle w:val="ListParagraph"/>
        <w:spacing w:after="0" w:line="240" w:lineRule="auto"/>
        <w:rPr>
          <w:rFonts w:cstheme="minorHAnsi"/>
          <w:sz w:val="18"/>
          <w:szCs w:val="18"/>
        </w:rPr>
      </w:pPr>
    </w:p>
    <w:p w14:paraId="76C3D409"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xgbc_best = xgb.XGBClassifier(**xgbc_grid.best_params_, random_state=2018)</w:t>
      </w:r>
    </w:p>
    <w:p w14:paraId="51AA43D8"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#xgbc_best.fit(X_train, y_train)</w:t>
      </w:r>
    </w:p>
    <w:p w14:paraId="0BF9A8F0" w14:textId="77777777" w:rsidR="00D66154" w:rsidRPr="00D66154" w:rsidRDefault="00D66154" w:rsidP="00D66154">
      <w:pPr>
        <w:pStyle w:val="ListParagraph"/>
        <w:spacing w:after="0" w:line="240" w:lineRule="auto"/>
        <w:rPr>
          <w:rFonts w:cstheme="minorHAnsi"/>
          <w:sz w:val="18"/>
          <w:szCs w:val="18"/>
        </w:rPr>
      </w:pPr>
    </w:p>
    <w:p w14:paraId="03D2AF25"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gbm_best = GradientBoostingClassifier(**gbm_grid.best_params_, random_state=2018)</w:t>
      </w:r>
    </w:p>
    <w:p w14:paraId="4495DB82"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#gbm_best.fit(X_train, y_train)</w:t>
      </w:r>
    </w:p>
    <w:p w14:paraId="4412E57D" w14:textId="77777777" w:rsidR="00D66154" w:rsidRPr="00D66154" w:rsidRDefault="00D66154" w:rsidP="00D66154">
      <w:pPr>
        <w:pStyle w:val="ListParagraph"/>
        <w:spacing w:after="0" w:line="240" w:lineRule="auto"/>
        <w:rPr>
          <w:rFonts w:cstheme="minorHAnsi"/>
          <w:sz w:val="18"/>
          <w:szCs w:val="18"/>
        </w:rPr>
      </w:pPr>
    </w:p>
    <w:p w14:paraId="23FACF64"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lgbmc_best = lgb.LGBMClassifier(**lgbmc_grid.best_params_, random_state=2018)</w:t>
      </w:r>
    </w:p>
    <w:p w14:paraId="67F30724"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#lgbmc_best.fit(X_train, y_train)</w:t>
      </w:r>
    </w:p>
    <w:p w14:paraId="7165EBC8" w14:textId="77777777" w:rsidR="00D66154" w:rsidRPr="00D66154" w:rsidRDefault="00D66154" w:rsidP="00D66154">
      <w:pPr>
        <w:pStyle w:val="ListParagraph"/>
        <w:spacing w:after="0" w:line="240" w:lineRule="auto"/>
        <w:rPr>
          <w:rFonts w:cstheme="minorHAnsi"/>
          <w:sz w:val="18"/>
          <w:szCs w:val="18"/>
        </w:rPr>
      </w:pPr>
    </w:p>
    <w:p w14:paraId="6E135396" w14:textId="77777777" w:rsidR="00D66154" w:rsidRPr="00D66154" w:rsidRDefault="00D66154" w:rsidP="00D66154">
      <w:pPr>
        <w:pStyle w:val="ListParagraph"/>
        <w:spacing w:after="0" w:line="240" w:lineRule="auto"/>
        <w:rPr>
          <w:rFonts w:cstheme="minorHAnsi"/>
          <w:sz w:val="18"/>
          <w:szCs w:val="18"/>
        </w:rPr>
      </w:pPr>
    </w:p>
    <w:p w14:paraId="767A8C1D"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X_train, X_test, y_train, y_test = train_test_split(X, y, test_size=0.30, random_state=2018)</w:t>
      </w:r>
    </w:p>
    <w:p w14:paraId="565E20A8"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Create a pipeline to impute missing values and scale the continuous variables</w:t>
      </w:r>
    </w:p>
    <w:p w14:paraId="7417AB10"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pipeline = make_pipeline(SimpleImputer(strategy='median'), MinMaxScaler())</w:t>
      </w:r>
    </w:p>
    <w:p w14:paraId="4B0A8371" w14:textId="77777777" w:rsidR="00D66154" w:rsidRPr="00D66154" w:rsidRDefault="00D66154" w:rsidP="00D66154">
      <w:pPr>
        <w:pStyle w:val="ListParagraph"/>
        <w:spacing w:after="0" w:line="240" w:lineRule="auto"/>
        <w:rPr>
          <w:rFonts w:cstheme="minorHAnsi"/>
          <w:sz w:val="18"/>
          <w:szCs w:val="18"/>
        </w:rPr>
      </w:pPr>
    </w:p>
    <w:p w14:paraId="6D615EFD"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Fit the pipeline to the training data and transform the training and testing data</w:t>
      </w:r>
    </w:p>
    <w:p w14:paraId="4B86010D"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X = pipeline.fit_transform(X)</w:t>
      </w:r>
    </w:p>
    <w:p w14:paraId="6EE33459" w14:textId="77777777" w:rsidR="00D66154" w:rsidRPr="00D66154" w:rsidRDefault="00D66154" w:rsidP="00D66154">
      <w:pPr>
        <w:pStyle w:val="ListParagraph"/>
        <w:spacing w:after="0" w:line="240" w:lineRule="auto"/>
        <w:rPr>
          <w:rFonts w:cstheme="minorHAnsi"/>
          <w:sz w:val="18"/>
          <w:szCs w:val="18"/>
        </w:rPr>
      </w:pPr>
    </w:p>
    <w:p w14:paraId="1D5C385D"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Detect and remove outliers using One-Class SVM</w:t>
      </w:r>
    </w:p>
    <w:p w14:paraId="75EB0F57"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svm = OneClassSVM(nu=0.05)</w:t>
      </w:r>
    </w:p>
    <w:p w14:paraId="55B8685A"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outlier_mask = svm.fit_predict(X) == 1</w:t>
      </w:r>
    </w:p>
    <w:p w14:paraId="1E882654"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lastRenderedPageBreak/>
        <w:t>X = X[outlier_mask]</w:t>
      </w:r>
    </w:p>
    <w:p w14:paraId="683331FD"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y = y[outlier_mask]</w:t>
      </w:r>
    </w:p>
    <w:p w14:paraId="0F11B013" w14:textId="77777777" w:rsidR="00D66154" w:rsidRPr="00D66154" w:rsidRDefault="00D66154" w:rsidP="00D66154">
      <w:pPr>
        <w:pStyle w:val="ListParagraph"/>
        <w:spacing w:after="0" w:line="240" w:lineRule="auto"/>
        <w:rPr>
          <w:rFonts w:cstheme="minorHAnsi"/>
          <w:sz w:val="18"/>
          <w:szCs w:val="18"/>
        </w:rPr>
      </w:pPr>
    </w:p>
    <w:p w14:paraId="349C715D"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Balance the target variable using SMOTE</w:t>
      </w:r>
    </w:p>
    <w:p w14:paraId="70B5D9EB"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smote = SMOTE(random_state=2018)</w:t>
      </w:r>
    </w:p>
    <w:p w14:paraId="0B76041C"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X, y = smote.fit_resample(X, y)</w:t>
      </w:r>
    </w:p>
    <w:p w14:paraId="498863D6" w14:textId="77777777" w:rsidR="00D66154" w:rsidRPr="00D66154" w:rsidRDefault="00D66154" w:rsidP="00D66154">
      <w:pPr>
        <w:pStyle w:val="ListParagraph"/>
        <w:spacing w:after="0" w:line="240" w:lineRule="auto"/>
        <w:rPr>
          <w:rFonts w:cstheme="minorHAnsi"/>
          <w:sz w:val="18"/>
          <w:szCs w:val="18"/>
        </w:rPr>
      </w:pPr>
    </w:p>
    <w:p w14:paraId="106AF564"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Create a pipeline to impute missing values and scale the continuous variables</w:t>
      </w:r>
    </w:p>
    <w:p w14:paraId="7254BF56"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pipeline = make_pipeline(SimpleImputer(strategy='median'), StandardScaler())</w:t>
      </w:r>
    </w:p>
    <w:p w14:paraId="383D476B" w14:textId="77777777" w:rsidR="00D66154" w:rsidRPr="00D66154" w:rsidRDefault="00D66154" w:rsidP="00D66154">
      <w:pPr>
        <w:pStyle w:val="ListParagraph"/>
        <w:spacing w:after="0" w:line="240" w:lineRule="auto"/>
        <w:rPr>
          <w:rFonts w:cstheme="minorHAnsi"/>
          <w:sz w:val="18"/>
          <w:szCs w:val="18"/>
        </w:rPr>
      </w:pPr>
    </w:p>
    <w:p w14:paraId="21E9B368" w14:textId="77777777" w:rsidR="00D66154" w:rsidRPr="00D66154" w:rsidRDefault="00D66154" w:rsidP="00D66154">
      <w:pPr>
        <w:pStyle w:val="ListParagraph"/>
        <w:spacing w:after="0" w:line="240" w:lineRule="auto"/>
        <w:rPr>
          <w:rFonts w:cstheme="minorHAnsi"/>
          <w:sz w:val="18"/>
          <w:szCs w:val="18"/>
        </w:rPr>
      </w:pPr>
    </w:p>
    <w:p w14:paraId="1D9466F6"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n_splits = 10</w:t>
      </w:r>
    </w:p>
    <w:p w14:paraId="613EBE76" w14:textId="77777777" w:rsidR="00D66154" w:rsidRPr="00D66154" w:rsidRDefault="00D66154" w:rsidP="00D66154">
      <w:pPr>
        <w:pStyle w:val="ListParagraph"/>
        <w:spacing w:after="0" w:line="240" w:lineRule="auto"/>
        <w:rPr>
          <w:rFonts w:cstheme="minorHAnsi"/>
          <w:sz w:val="18"/>
          <w:szCs w:val="18"/>
        </w:rPr>
      </w:pPr>
    </w:p>
    <w:p w14:paraId="3F1D9F91"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Perform k-fold cross-validation</w:t>
      </w:r>
    </w:p>
    <w:p w14:paraId="6E7F4A53"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#kfold = KFold(n_splits=n_splits, shuffle=True, random_state=2018)</w:t>
      </w:r>
    </w:p>
    <w:p w14:paraId="24534B63"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Perform stratified k-fold cross-validation</w:t>
      </w:r>
    </w:p>
    <w:p w14:paraId="2A7FEAE9"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skf = StratifiedKFold(n_splits=n_splits, shuffle=True, random_state=2018)</w:t>
      </w:r>
    </w:p>
    <w:p w14:paraId="0863AD3D" w14:textId="77777777" w:rsidR="00D66154" w:rsidRPr="00D66154" w:rsidRDefault="00D66154" w:rsidP="00D66154">
      <w:pPr>
        <w:pStyle w:val="ListParagraph"/>
        <w:spacing w:after="0" w:line="240" w:lineRule="auto"/>
        <w:rPr>
          <w:rFonts w:cstheme="minorHAnsi"/>
          <w:sz w:val="18"/>
          <w:szCs w:val="18"/>
        </w:rPr>
      </w:pPr>
    </w:p>
    <w:p w14:paraId="72F9A04C"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models = {</w:t>
      </w:r>
    </w:p>
    <w:p w14:paraId="6D878B14"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'Random Forest Classifier': RandomForestClassifier(**rfc_grid.best_params_, random_state=2018),</w:t>
      </w:r>
    </w:p>
    <w:p w14:paraId="03EF67B2"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'Decision Tree Classifier': DecisionTreeClassifier(**dtc_grid.best_params_, random_state=2018),</w:t>
      </w:r>
    </w:p>
    <w:p w14:paraId="1269BAA9"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'XGBoost Classifier': xgb.XGBClassifier(**xgbc_grid.best_params_, random_state=2018),</w:t>
      </w:r>
    </w:p>
    <w:p w14:paraId="7D2A9233"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  'Gradient Boosting Classifier': GradientBoostingClassifier(**gbm_grid.best_params_, random_state=2018),</w:t>
      </w:r>
    </w:p>
    <w:p w14:paraId="6537A031"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  'LightGBM Classifier': lgb.LGBMClassifier(**lgbmc_grid.best_params_, random_state=2018)</w:t>
      </w:r>
    </w:p>
    <w:p w14:paraId="220966C6"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w:t>
      </w:r>
    </w:p>
    <w:p w14:paraId="5DB86DC7"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for model_name, model in models.items():</w:t>
      </w:r>
    </w:p>
    <w:p w14:paraId="07585FCF"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print(f"Running {model_name}...")</w:t>
      </w:r>
    </w:p>
    <w:p w14:paraId="64604CFB"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 lists to store metrics for each fold</w:t>
      </w:r>
    </w:p>
    <w:p w14:paraId="5D762FA5"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acc_scores = []</w:t>
      </w:r>
    </w:p>
    <w:p w14:paraId="1A0EAD74"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auc_scores = []</w:t>
      </w:r>
    </w:p>
    <w:p w14:paraId="4020ECD2"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cm_list = []</w:t>
      </w:r>
    </w:p>
    <w:p w14:paraId="4A29F82C"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cr_list = []</w:t>
      </w:r>
    </w:p>
    <w:p w14:paraId="47229F8D"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roc_auc_list = []  # list to store ROC AUC scores for each fold</w:t>
      </w:r>
    </w:p>
    <w:p w14:paraId="164FCFD3"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precision_list = []  # list to store precision scores for each fold</w:t>
      </w:r>
    </w:p>
    <w:p w14:paraId="0EE47ED6"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f1_score_list = []  # list to store f1-score scores for each fold</w:t>
      </w:r>
    </w:p>
    <w:p w14:paraId="6EE29F85"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for fold, (train_index, test_index) in enumerate(skf.split(X, y)):</w:t>
      </w:r>
    </w:p>
    <w:p w14:paraId="070EB1F9"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X_train, X_test = X[train_index], X[test_index]</w:t>
      </w:r>
    </w:p>
    <w:p w14:paraId="59CE4C49"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y_train, y_test = y[train_index], y[test_index]</w:t>
      </w:r>
    </w:p>
    <w:p w14:paraId="5A517A83" w14:textId="77777777" w:rsidR="00D66154" w:rsidRPr="00D66154" w:rsidRDefault="00D66154" w:rsidP="00D66154">
      <w:pPr>
        <w:pStyle w:val="ListParagraph"/>
        <w:spacing w:after="0" w:line="240" w:lineRule="auto"/>
        <w:rPr>
          <w:rFonts w:cstheme="minorHAnsi"/>
          <w:sz w:val="18"/>
          <w:szCs w:val="18"/>
        </w:rPr>
      </w:pPr>
    </w:p>
    <w:p w14:paraId="02D5E64F"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 Fit the pipeline to the training data and transform the training and testing data</w:t>
      </w:r>
    </w:p>
    <w:p w14:paraId="62F11BB2"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X_train = pipeline.fit_transform(X_train)</w:t>
      </w:r>
    </w:p>
    <w:p w14:paraId="56C061F1"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X_test = pipeline.transform(X_test)</w:t>
      </w:r>
    </w:p>
    <w:p w14:paraId="2D7A4912" w14:textId="77777777" w:rsidR="00D66154" w:rsidRPr="00D66154" w:rsidRDefault="00D66154" w:rsidP="00D66154">
      <w:pPr>
        <w:pStyle w:val="ListParagraph"/>
        <w:spacing w:after="0" w:line="240" w:lineRule="auto"/>
        <w:rPr>
          <w:rFonts w:cstheme="minorHAnsi"/>
          <w:sz w:val="18"/>
          <w:szCs w:val="18"/>
        </w:rPr>
      </w:pPr>
    </w:p>
    <w:p w14:paraId="47520E4E"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 Fit the model</w:t>
      </w:r>
    </w:p>
    <w:p w14:paraId="31FBAD37"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model.fit(X_train, y_train)</w:t>
      </w:r>
    </w:p>
    <w:p w14:paraId="1F30D985" w14:textId="77777777" w:rsidR="00D66154" w:rsidRPr="00D66154" w:rsidRDefault="00D66154" w:rsidP="00D66154">
      <w:pPr>
        <w:pStyle w:val="ListParagraph"/>
        <w:spacing w:after="0" w:line="240" w:lineRule="auto"/>
        <w:rPr>
          <w:rFonts w:cstheme="minorHAnsi"/>
          <w:sz w:val="18"/>
          <w:szCs w:val="18"/>
        </w:rPr>
      </w:pPr>
    </w:p>
    <w:p w14:paraId="3015822F"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y_pred = model.predict(X_test)</w:t>
      </w:r>
    </w:p>
    <w:p w14:paraId="443007C3"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y_pred_proba = model.predict_proba(X_test)</w:t>
      </w:r>
    </w:p>
    <w:p w14:paraId="01A690A5" w14:textId="77777777" w:rsidR="00D66154" w:rsidRPr="00D66154" w:rsidRDefault="00D66154" w:rsidP="00D66154">
      <w:pPr>
        <w:pStyle w:val="ListParagraph"/>
        <w:spacing w:after="0" w:line="240" w:lineRule="auto"/>
        <w:rPr>
          <w:rFonts w:cstheme="minorHAnsi"/>
          <w:sz w:val="18"/>
          <w:szCs w:val="18"/>
        </w:rPr>
      </w:pPr>
    </w:p>
    <w:p w14:paraId="6E07C462"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 Compute metrics</w:t>
      </w:r>
    </w:p>
    <w:p w14:paraId="3B05D784"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acc_score = accuracy_score(y_test, y_pred)</w:t>
      </w:r>
    </w:p>
    <w:p w14:paraId="6A29C854"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auc_score = roc_auc_score(y_test, y_pred_proba, multi_class='ovr')</w:t>
      </w:r>
    </w:p>
    <w:p w14:paraId="5FF73580"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cm = confusion_matrix(y_test, y_pred)</w:t>
      </w:r>
    </w:p>
    <w:p w14:paraId="29CC5A6D"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cr = classification_report(y_test, y_pred)</w:t>
      </w:r>
    </w:p>
    <w:p w14:paraId="1FB5C2CB"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precision = precision_score(y_test, y_pred, average='macro')</w:t>
      </w:r>
    </w:p>
    <w:p w14:paraId="1AFEAC42"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f1 = f1_score(y_test, y_pred, average='macro')</w:t>
      </w:r>
    </w:p>
    <w:p w14:paraId="37231088" w14:textId="77777777" w:rsidR="00D66154" w:rsidRPr="00D66154" w:rsidRDefault="00D66154" w:rsidP="00D66154">
      <w:pPr>
        <w:pStyle w:val="ListParagraph"/>
        <w:spacing w:after="0" w:line="240" w:lineRule="auto"/>
        <w:rPr>
          <w:rFonts w:cstheme="minorHAnsi"/>
          <w:sz w:val="18"/>
          <w:szCs w:val="18"/>
        </w:rPr>
      </w:pPr>
    </w:p>
    <w:p w14:paraId="573DFFDB"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 Append metrics to lists</w:t>
      </w:r>
    </w:p>
    <w:p w14:paraId="008D5538"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acc_scores.append(acc_score)</w:t>
      </w:r>
    </w:p>
    <w:p w14:paraId="490B04F5"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auc_scores.append(auc_score)</w:t>
      </w:r>
    </w:p>
    <w:p w14:paraId="46CA0D03"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cm_list.append(cm)</w:t>
      </w:r>
    </w:p>
    <w:p w14:paraId="50620182"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cr_list.append(cr)</w:t>
      </w:r>
    </w:p>
    <w:p w14:paraId="5AE0B4C3"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roc_auc_list.append(auc_score)</w:t>
      </w:r>
    </w:p>
    <w:p w14:paraId="79838330"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lastRenderedPageBreak/>
        <w:t xml:space="preserve">        precision_list.append(precision)</w:t>
      </w:r>
    </w:p>
    <w:p w14:paraId="454CCD49"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f1_score_list.append(f1)</w:t>
      </w:r>
    </w:p>
    <w:p w14:paraId="2E6C454F" w14:textId="77777777" w:rsidR="00D66154" w:rsidRPr="00D66154" w:rsidRDefault="00D66154" w:rsidP="00D66154">
      <w:pPr>
        <w:pStyle w:val="ListParagraph"/>
        <w:spacing w:after="0" w:line="240" w:lineRule="auto"/>
        <w:rPr>
          <w:rFonts w:cstheme="minorHAnsi"/>
          <w:sz w:val="18"/>
          <w:szCs w:val="18"/>
        </w:rPr>
      </w:pPr>
    </w:p>
    <w:p w14:paraId="0AABAEBC"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 calculate the average metrics over all folds</w:t>
      </w:r>
    </w:p>
    <w:p w14:paraId="775B1D43"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avg_acc_score = np.mean(acc_scores)</w:t>
      </w:r>
    </w:p>
    <w:p w14:paraId="7D7E91AA"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avg_auc_score = np.mean(auc_scores)</w:t>
      </w:r>
    </w:p>
    <w:p w14:paraId="7BA7308C"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avg_cm = np.mean(cm_list, axis=0)</w:t>
      </w:r>
    </w:p>
    <w:p w14:paraId="57FE6C8F"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avg_precision = np.mean(precision_list)</w:t>
      </w:r>
    </w:p>
    <w:p w14:paraId="569793F9"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avg_f1_score = np.mean(f1_score_list)</w:t>
      </w:r>
    </w:p>
    <w:p w14:paraId="10149220"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print(f"{model_name}")</w:t>
      </w:r>
    </w:p>
    <w:p w14:paraId="003680DD"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print("Average accuracy score over 10 folds : {:.2f}".format(avg_acc_score))</w:t>
      </w:r>
    </w:p>
    <w:p w14:paraId="45FA4A58"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print("Average ROC AUC score over 10 folds : {:.2f}".format(avg_auc_score))</w:t>
      </w:r>
    </w:p>
    <w:p w14:paraId="2E02E451"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print("Average Confusion Matrix over 10 folds :\n{}".format(avg_cm))</w:t>
      </w:r>
    </w:p>
    <w:p w14:paraId="3FFDD131"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print("Average Precision over 10 folds : {:.2f}".format(avg_precision))</w:t>
      </w:r>
    </w:p>
    <w:p w14:paraId="074F0F82"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print("Average F1-score over 10 folds : {:.2f}".format(avg_f1_score))</w:t>
      </w:r>
    </w:p>
    <w:p w14:paraId="7F12A55F" w14:textId="77777777" w:rsidR="00D66154" w:rsidRPr="00D66154" w:rsidRDefault="00D66154" w:rsidP="00D66154">
      <w:pPr>
        <w:pStyle w:val="ListParagraph"/>
        <w:spacing w:after="0" w:line="240" w:lineRule="auto"/>
        <w:rPr>
          <w:rFonts w:cstheme="minorHAnsi"/>
          <w:sz w:val="18"/>
          <w:szCs w:val="18"/>
        </w:rPr>
      </w:pPr>
    </w:p>
    <w:p w14:paraId="0700AC66" w14:textId="77777777" w:rsidR="00D66154" w:rsidRPr="00D66154" w:rsidRDefault="00D66154" w:rsidP="00D66154">
      <w:pPr>
        <w:pStyle w:val="ListParagraph"/>
        <w:spacing w:after="0" w:line="240" w:lineRule="auto"/>
        <w:rPr>
          <w:rFonts w:cstheme="minorHAnsi"/>
          <w:sz w:val="18"/>
          <w:szCs w:val="18"/>
        </w:rPr>
      </w:pPr>
    </w:p>
    <w:p w14:paraId="3FE28904"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 Plot the confusion matrix as a heatmap</w:t>
      </w:r>
    </w:p>
    <w:p w14:paraId="70AF2EA0"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label_names = ['Control', 'Depression', 'Schizophrenia']</w:t>
      </w:r>
    </w:p>
    <w:p w14:paraId="0B9C979B"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sns.set(font_scale=1) # Adjust to fit labels within the plot area</w:t>
      </w:r>
    </w:p>
    <w:p w14:paraId="1170C2F1"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#sns.heatmap(confusion_mat, annot=True, annot_kws={"size": 16}, cmap="YlGnBu", fmt='g')</w:t>
      </w:r>
    </w:p>
    <w:p w14:paraId="2DF362C8"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sns.heatmap(avg_cm, annot=True, annot_kws={"size": 16}, cmap="YlGnBu", fmt='g',</w:t>
      </w:r>
    </w:p>
    <w:p w14:paraId="6D215437"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xticklabels=label_names, yticklabels=label_names)</w:t>
      </w:r>
    </w:p>
    <w:p w14:paraId="32A8BFB6"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plt.xlabel('Predicted Labels')</w:t>
      </w:r>
    </w:p>
    <w:p w14:paraId="0ECF7B2B"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plt.ylabel('True Labels')</w:t>
      </w:r>
    </w:p>
    <w:p w14:paraId="48B4D020"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 plt.title(f"Confusion Matrix for  {model_name}")</w:t>
      </w:r>
    </w:p>
    <w:p w14:paraId="5BA13B9B"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plt.title(f"Confusion Matrix for {model_name}")</w:t>
      </w:r>
    </w:p>
    <w:p w14:paraId="53789D4C" w14:textId="77777777" w:rsidR="00D66154" w:rsidRPr="00D66154" w:rsidRDefault="00D66154" w:rsidP="00D66154">
      <w:pPr>
        <w:pStyle w:val="ListParagraph"/>
        <w:spacing w:after="0" w:line="240" w:lineRule="auto"/>
        <w:rPr>
          <w:rFonts w:cstheme="minorHAnsi"/>
          <w:sz w:val="18"/>
          <w:szCs w:val="18"/>
        </w:rPr>
      </w:pPr>
      <w:r w:rsidRPr="00D66154">
        <w:rPr>
          <w:rFonts w:cstheme="minorHAnsi"/>
          <w:sz w:val="18"/>
          <w:szCs w:val="18"/>
        </w:rPr>
        <w:t xml:space="preserve">    plt.show()</w:t>
      </w:r>
    </w:p>
    <w:p w14:paraId="50D1B67A" w14:textId="77777777" w:rsidR="00726225" w:rsidRDefault="00726225" w:rsidP="00A6720D">
      <w:pPr>
        <w:pStyle w:val="ListParagraph"/>
        <w:spacing w:after="0" w:line="240" w:lineRule="auto"/>
        <w:rPr>
          <w:rFonts w:cstheme="minorHAnsi"/>
          <w:sz w:val="18"/>
          <w:szCs w:val="18"/>
        </w:rPr>
      </w:pPr>
    </w:p>
    <w:p w14:paraId="7432CB1C" w14:textId="77777777" w:rsidR="00F532D2" w:rsidRDefault="00F532D2" w:rsidP="00A6720D">
      <w:pPr>
        <w:pStyle w:val="ListParagraph"/>
        <w:spacing w:after="0" w:line="240" w:lineRule="auto"/>
        <w:rPr>
          <w:rFonts w:cstheme="minorHAnsi"/>
          <w:sz w:val="18"/>
          <w:szCs w:val="18"/>
        </w:rPr>
      </w:pPr>
    </w:p>
    <w:p w14:paraId="2E27E5F7" w14:textId="77777777" w:rsidR="00F532D2" w:rsidRDefault="00F532D2" w:rsidP="00A6720D">
      <w:pPr>
        <w:pStyle w:val="ListParagraph"/>
        <w:spacing w:after="0" w:line="240" w:lineRule="auto"/>
        <w:rPr>
          <w:rFonts w:cstheme="minorHAnsi"/>
          <w:sz w:val="18"/>
          <w:szCs w:val="18"/>
        </w:rPr>
      </w:pPr>
    </w:p>
    <w:p w14:paraId="6ED96F90" w14:textId="77777777" w:rsidR="00F532D2" w:rsidRDefault="00F532D2" w:rsidP="00A6720D">
      <w:pPr>
        <w:pStyle w:val="ListParagraph"/>
        <w:spacing w:after="0" w:line="240" w:lineRule="auto"/>
        <w:rPr>
          <w:rFonts w:cstheme="minorHAnsi"/>
          <w:sz w:val="18"/>
          <w:szCs w:val="18"/>
        </w:rPr>
      </w:pPr>
    </w:p>
    <w:p w14:paraId="777EF9B4" w14:textId="77777777" w:rsidR="00F532D2" w:rsidRDefault="00F532D2" w:rsidP="00A6720D">
      <w:pPr>
        <w:pStyle w:val="ListParagraph"/>
        <w:spacing w:after="0" w:line="240" w:lineRule="auto"/>
        <w:rPr>
          <w:rFonts w:cstheme="minorHAnsi"/>
          <w:sz w:val="18"/>
          <w:szCs w:val="18"/>
        </w:rPr>
      </w:pPr>
    </w:p>
    <w:p w14:paraId="3C42D047" w14:textId="77777777" w:rsidR="00F532D2" w:rsidRDefault="00F532D2" w:rsidP="00A6720D">
      <w:pPr>
        <w:pStyle w:val="ListParagraph"/>
        <w:spacing w:after="0" w:line="240" w:lineRule="auto"/>
        <w:rPr>
          <w:rFonts w:cstheme="minorHAnsi"/>
          <w:sz w:val="18"/>
          <w:szCs w:val="18"/>
        </w:rPr>
      </w:pPr>
    </w:p>
    <w:p w14:paraId="4304743D" w14:textId="77777777" w:rsidR="00F532D2" w:rsidRDefault="00F532D2" w:rsidP="00A6720D">
      <w:pPr>
        <w:pStyle w:val="ListParagraph"/>
        <w:spacing w:after="0" w:line="240" w:lineRule="auto"/>
        <w:rPr>
          <w:rFonts w:cstheme="minorHAnsi"/>
          <w:sz w:val="18"/>
          <w:szCs w:val="18"/>
        </w:rPr>
      </w:pPr>
    </w:p>
    <w:p w14:paraId="2B487B82" w14:textId="77777777" w:rsidR="00F532D2" w:rsidRDefault="00F532D2" w:rsidP="00A6720D">
      <w:pPr>
        <w:pStyle w:val="ListParagraph"/>
        <w:spacing w:after="0" w:line="240" w:lineRule="auto"/>
        <w:rPr>
          <w:rFonts w:cstheme="minorHAnsi"/>
          <w:sz w:val="18"/>
          <w:szCs w:val="18"/>
        </w:rPr>
      </w:pPr>
    </w:p>
    <w:p w14:paraId="039D0EF3" w14:textId="77777777" w:rsidR="00F532D2" w:rsidRDefault="00F532D2" w:rsidP="00A6720D">
      <w:pPr>
        <w:pStyle w:val="ListParagraph"/>
        <w:spacing w:after="0" w:line="240" w:lineRule="auto"/>
        <w:rPr>
          <w:rFonts w:cstheme="minorHAnsi"/>
          <w:sz w:val="18"/>
          <w:szCs w:val="18"/>
        </w:rPr>
      </w:pPr>
    </w:p>
    <w:p w14:paraId="02DE1A50" w14:textId="77777777" w:rsidR="00F532D2" w:rsidRDefault="00F532D2" w:rsidP="00A6720D">
      <w:pPr>
        <w:pStyle w:val="ListParagraph"/>
        <w:spacing w:after="0" w:line="240" w:lineRule="auto"/>
        <w:rPr>
          <w:rFonts w:cstheme="minorHAnsi"/>
          <w:sz w:val="18"/>
          <w:szCs w:val="18"/>
        </w:rPr>
      </w:pPr>
    </w:p>
    <w:p w14:paraId="3E7466CC" w14:textId="77777777" w:rsidR="00F532D2" w:rsidRDefault="00F532D2" w:rsidP="00A6720D">
      <w:pPr>
        <w:pStyle w:val="ListParagraph"/>
        <w:spacing w:after="0" w:line="240" w:lineRule="auto"/>
        <w:rPr>
          <w:rFonts w:cstheme="minorHAnsi"/>
          <w:sz w:val="18"/>
          <w:szCs w:val="18"/>
        </w:rPr>
      </w:pPr>
    </w:p>
    <w:p w14:paraId="7D603E65" w14:textId="77777777" w:rsidR="00F532D2" w:rsidRDefault="00F532D2" w:rsidP="00A6720D">
      <w:pPr>
        <w:pStyle w:val="ListParagraph"/>
        <w:spacing w:after="0" w:line="240" w:lineRule="auto"/>
        <w:rPr>
          <w:rFonts w:cstheme="minorHAnsi"/>
          <w:sz w:val="18"/>
          <w:szCs w:val="18"/>
        </w:rPr>
      </w:pPr>
    </w:p>
    <w:p w14:paraId="62B5E055" w14:textId="77777777" w:rsidR="00F532D2" w:rsidRDefault="00F532D2" w:rsidP="00A6720D">
      <w:pPr>
        <w:pStyle w:val="ListParagraph"/>
        <w:spacing w:after="0" w:line="240" w:lineRule="auto"/>
        <w:rPr>
          <w:rFonts w:cstheme="minorHAnsi"/>
          <w:sz w:val="18"/>
          <w:szCs w:val="18"/>
        </w:rPr>
      </w:pPr>
    </w:p>
    <w:p w14:paraId="28FB6A76" w14:textId="77777777" w:rsidR="00F532D2" w:rsidRDefault="00F532D2" w:rsidP="00A6720D">
      <w:pPr>
        <w:pStyle w:val="ListParagraph"/>
        <w:spacing w:after="0" w:line="240" w:lineRule="auto"/>
        <w:rPr>
          <w:rFonts w:cstheme="minorHAnsi"/>
          <w:sz w:val="18"/>
          <w:szCs w:val="18"/>
        </w:rPr>
      </w:pPr>
    </w:p>
    <w:p w14:paraId="5E2312E8" w14:textId="77777777" w:rsidR="00F532D2" w:rsidRDefault="00F532D2" w:rsidP="00A6720D">
      <w:pPr>
        <w:pStyle w:val="ListParagraph"/>
        <w:spacing w:after="0" w:line="240" w:lineRule="auto"/>
        <w:rPr>
          <w:rFonts w:cstheme="minorHAnsi"/>
          <w:sz w:val="18"/>
          <w:szCs w:val="18"/>
        </w:rPr>
      </w:pPr>
    </w:p>
    <w:p w14:paraId="4BDB19F2" w14:textId="77777777" w:rsidR="00F532D2" w:rsidRDefault="00F532D2" w:rsidP="00A6720D">
      <w:pPr>
        <w:pStyle w:val="ListParagraph"/>
        <w:spacing w:after="0" w:line="240" w:lineRule="auto"/>
        <w:rPr>
          <w:rFonts w:cstheme="minorHAnsi"/>
          <w:sz w:val="18"/>
          <w:szCs w:val="18"/>
        </w:rPr>
      </w:pPr>
    </w:p>
    <w:p w14:paraId="3F51ED33" w14:textId="77777777" w:rsidR="00F532D2" w:rsidRDefault="00F532D2" w:rsidP="00A6720D">
      <w:pPr>
        <w:pStyle w:val="ListParagraph"/>
        <w:spacing w:after="0" w:line="240" w:lineRule="auto"/>
        <w:rPr>
          <w:rFonts w:cstheme="minorHAnsi"/>
          <w:sz w:val="18"/>
          <w:szCs w:val="18"/>
        </w:rPr>
      </w:pPr>
    </w:p>
    <w:p w14:paraId="035E9962" w14:textId="77777777" w:rsidR="00F532D2" w:rsidRDefault="00F532D2" w:rsidP="00A6720D">
      <w:pPr>
        <w:pStyle w:val="ListParagraph"/>
        <w:spacing w:after="0" w:line="240" w:lineRule="auto"/>
        <w:rPr>
          <w:rFonts w:cstheme="minorHAnsi"/>
          <w:sz w:val="18"/>
          <w:szCs w:val="18"/>
        </w:rPr>
      </w:pPr>
    </w:p>
    <w:p w14:paraId="28C77F3D" w14:textId="77777777" w:rsidR="00F532D2" w:rsidRDefault="00F532D2" w:rsidP="00A6720D">
      <w:pPr>
        <w:pStyle w:val="ListParagraph"/>
        <w:spacing w:after="0" w:line="240" w:lineRule="auto"/>
        <w:rPr>
          <w:rFonts w:cstheme="minorHAnsi"/>
          <w:sz w:val="18"/>
          <w:szCs w:val="18"/>
        </w:rPr>
      </w:pPr>
    </w:p>
    <w:p w14:paraId="43BF3333" w14:textId="77777777" w:rsidR="00F532D2" w:rsidRDefault="00F532D2" w:rsidP="00A6720D">
      <w:pPr>
        <w:pStyle w:val="ListParagraph"/>
        <w:spacing w:after="0" w:line="240" w:lineRule="auto"/>
        <w:rPr>
          <w:rFonts w:cstheme="minorHAnsi"/>
          <w:sz w:val="18"/>
          <w:szCs w:val="18"/>
        </w:rPr>
      </w:pPr>
    </w:p>
    <w:p w14:paraId="6193E980" w14:textId="77777777" w:rsidR="00F532D2" w:rsidRDefault="00F532D2" w:rsidP="00A6720D">
      <w:pPr>
        <w:pStyle w:val="ListParagraph"/>
        <w:spacing w:after="0" w:line="240" w:lineRule="auto"/>
        <w:rPr>
          <w:rFonts w:cstheme="minorHAnsi"/>
          <w:sz w:val="18"/>
          <w:szCs w:val="18"/>
        </w:rPr>
      </w:pPr>
    </w:p>
    <w:p w14:paraId="62F05C47" w14:textId="77777777" w:rsidR="00F532D2" w:rsidRDefault="00F532D2" w:rsidP="00A6720D">
      <w:pPr>
        <w:pStyle w:val="ListParagraph"/>
        <w:spacing w:after="0" w:line="240" w:lineRule="auto"/>
        <w:rPr>
          <w:rFonts w:cstheme="minorHAnsi"/>
          <w:sz w:val="18"/>
          <w:szCs w:val="18"/>
        </w:rPr>
      </w:pPr>
    </w:p>
    <w:p w14:paraId="389A551A" w14:textId="77777777" w:rsidR="00F532D2" w:rsidRDefault="00F532D2" w:rsidP="00A6720D">
      <w:pPr>
        <w:pStyle w:val="ListParagraph"/>
        <w:spacing w:after="0" w:line="240" w:lineRule="auto"/>
        <w:rPr>
          <w:rFonts w:cstheme="minorHAnsi"/>
          <w:sz w:val="18"/>
          <w:szCs w:val="18"/>
        </w:rPr>
      </w:pPr>
    </w:p>
    <w:p w14:paraId="376F7979" w14:textId="77777777" w:rsidR="00F532D2" w:rsidRDefault="00F532D2" w:rsidP="00A6720D">
      <w:pPr>
        <w:pStyle w:val="ListParagraph"/>
        <w:spacing w:after="0" w:line="240" w:lineRule="auto"/>
        <w:rPr>
          <w:rFonts w:cstheme="minorHAnsi"/>
          <w:sz w:val="18"/>
          <w:szCs w:val="18"/>
        </w:rPr>
      </w:pPr>
    </w:p>
    <w:p w14:paraId="24A70088" w14:textId="77777777" w:rsidR="00F532D2" w:rsidRDefault="00F532D2" w:rsidP="00A6720D">
      <w:pPr>
        <w:pStyle w:val="ListParagraph"/>
        <w:spacing w:after="0" w:line="240" w:lineRule="auto"/>
        <w:rPr>
          <w:rFonts w:cstheme="minorHAnsi"/>
          <w:sz w:val="18"/>
          <w:szCs w:val="18"/>
        </w:rPr>
      </w:pPr>
    </w:p>
    <w:p w14:paraId="722FE96D" w14:textId="77777777" w:rsidR="00F532D2" w:rsidRDefault="00F532D2" w:rsidP="00A6720D">
      <w:pPr>
        <w:pStyle w:val="ListParagraph"/>
        <w:spacing w:after="0" w:line="240" w:lineRule="auto"/>
        <w:rPr>
          <w:rFonts w:cstheme="minorHAnsi"/>
          <w:sz w:val="18"/>
          <w:szCs w:val="18"/>
        </w:rPr>
      </w:pPr>
    </w:p>
    <w:p w14:paraId="29994450" w14:textId="77777777" w:rsidR="00F532D2" w:rsidRDefault="00F532D2" w:rsidP="00A6720D">
      <w:pPr>
        <w:pStyle w:val="ListParagraph"/>
        <w:spacing w:after="0" w:line="240" w:lineRule="auto"/>
        <w:rPr>
          <w:rFonts w:cstheme="minorHAnsi"/>
          <w:sz w:val="18"/>
          <w:szCs w:val="18"/>
        </w:rPr>
      </w:pPr>
    </w:p>
    <w:p w14:paraId="32D187E1" w14:textId="77777777" w:rsidR="00EA6D02" w:rsidRDefault="00EA6D02" w:rsidP="00A6720D">
      <w:pPr>
        <w:pStyle w:val="ListParagraph"/>
        <w:spacing w:after="0" w:line="240" w:lineRule="auto"/>
        <w:rPr>
          <w:rFonts w:cstheme="minorHAnsi"/>
          <w:sz w:val="18"/>
          <w:szCs w:val="18"/>
        </w:rPr>
      </w:pPr>
    </w:p>
    <w:p w14:paraId="355444D8" w14:textId="77777777" w:rsidR="00EA6D02" w:rsidRDefault="00EA6D02" w:rsidP="00A6720D">
      <w:pPr>
        <w:pStyle w:val="ListParagraph"/>
        <w:spacing w:after="0" w:line="240" w:lineRule="auto"/>
        <w:rPr>
          <w:rFonts w:cstheme="minorHAnsi"/>
          <w:sz w:val="18"/>
          <w:szCs w:val="18"/>
        </w:rPr>
      </w:pPr>
    </w:p>
    <w:p w14:paraId="7F61E4D4" w14:textId="77777777" w:rsidR="00EA6D02" w:rsidRDefault="00EA6D02" w:rsidP="00A6720D">
      <w:pPr>
        <w:pStyle w:val="ListParagraph"/>
        <w:spacing w:after="0" w:line="240" w:lineRule="auto"/>
        <w:rPr>
          <w:rFonts w:cstheme="minorHAnsi"/>
          <w:sz w:val="18"/>
          <w:szCs w:val="18"/>
        </w:rPr>
      </w:pPr>
    </w:p>
    <w:p w14:paraId="0481CE33" w14:textId="77777777" w:rsidR="00EA6D02" w:rsidRDefault="00EA6D02" w:rsidP="00A6720D">
      <w:pPr>
        <w:pStyle w:val="ListParagraph"/>
        <w:spacing w:after="0" w:line="240" w:lineRule="auto"/>
        <w:rPr>
          <w:rFonts w:cstheme="minorHAnsi"/>
          <w:sz w:val="18"/>
          <w:szCs w:val="18"/>
        </w:rPr>
      </w:pPr>
    </w:p>
    <w:p w14:paraId="060EDEB9" w14:textId="77777777" w:rsidR="00EA6D02" w:rsidRDefault="00EA6D02" w:rsidP="00A6720D">
      <w:pPr>
        <w:pStyle w:val="ListParagraph"/>
        <w:spacing w:after="0" w:line="240" w:lineRule="auto"/>
        <w:rPr>
          <w:rFonts w:cstheme="minorHAnsi"/>
          <w:sz w:val="18"/>
          <w:szCs w:val="18"/>
        </w:rPr>
      </w:pPr>
    </w:p>
    <w:p w14:paraId="558D9675" w14:textId="77777777" w:rsidR="00EA6D02" w:rsidRDefault="00EA6D02" w:rsidP="00A6720D">
      <w:pPr>
        <w:pStyle w:val="ListParagraph"/>
        <w:spacing w:after="0" w:line="240" w:lineRule="auto"/>
        <w:rPr>
          <w:rFonts w:cstheme="minorHAnsi"/>
          <w:sz w:val="18"/>
          <w:szCs w:val="18"/>
        </w:rPr>
      </w:pPr>
    </w:p>
    <w:p w14:paraId="14ADC036" w14:textId="77777777" w:rsidR="00EA6D02" w:rsidRDefault="00EA6D02" w:rsidP="00A6720D">
      <w:pPr>
        <w:pStyle w:val="ListParagraph"/>
        <w:spacing w:after="0" w:line="240" w:lineRule="auto"/>
        <w:rPr>
          <w:rFonts w:cstheme="minorHAnsi"/>
          <w:sz w:val="18"/>
          <w:szCs w:val="18"/>
        </w:rPr>
      </w:pPr>
    </w:p>
    <w:p w14:paraId="25D33DCF" w14:textId="77777777" w:rsidR="00726225" w:rsidRDefault="00726225" w:rsidP="00A6720D">
      <w:pPr>
        <w:pStyle w:val="ListParagraph"/>
        <w:spacing w:after="0" w:line="240" w:lineRule="auto"/>
        <w:rPr>
          <w:rFonts w:cstheme="minorHAnsi"/>
          <w:sz w:val="18"/>
          <w:szCs w:val="18"/>
        </w:rPr>
      </w:pPr>
    </w:p>
    <w:p w14:paraId="771ED433" w14:textId="77777777" w:rsidR="00726225" w:rsidRPr="00A6720D" w:rsidRDefault="00726225" w:rsidP="00A6720D">
      <w:pPr>
        <w:pStyle w:val="ListParagraph"/>
        <w:spacing w:after="0" w:line="240" w:lineRule="auto"/>
        <w:rPr>
          <w:rFonts w:cstheme="minorHAnsi"/>
          <w:sz w:val="18"/>
          <w:szCs w:val="18"/>
        </w:rPr>
      </w:pPr>
    </w:p>
    <w:p w14:paraId="25767CC9" w14:textId="75DD29B9" w:rsidR="003E4F3B" w:rsidRPr="00726225" w:rsidRDefault="003E4F3B" w:rsidP="00A6720D">
      <w:pPr>
        <w:pStyle w:val="Heading2"/>
        <w:numPr>
          <w:ilvl w:val="0"/>
          <w:numId w:val="7"/>
        </w:numPr>
        <w:rPr>
          <w:rFonts w:asciiTheme="minorHAnsi" w:hAnsiTheme="minorHAnsi" w:cstheme="minorHAnsi"/>
          <w:szCs w:val="28"/>
        </w:rPr>
      </w:pPr>
      <w:bookmarkStart w:id="72" w:name="_Toc133850429"/>
      <w:r w:rsidRPr="00726225">
        <w:rPr>
          <w:rStyle w:val="Heading2Char"/>
          <w:rFonts w:asciiTheme="minorHAnsi" w:hAnsiTheme="minorHAnsi" w:cstheme="minorHAnsi"/>
          <w:b/>
          <w:bCs/>
        </w:rPr>
        <w:t>Create Kurtosis Feature</w:t>
      </w:r>
      <w:bookmarkEnd w:id="72"/>
    </w:p>
    <w:p w14:paraId="6596F75B" w14:textId="77777777" w:rsidR="00BA21BC" w:rsidRPr="00FA74C4" w:rsidRDefault="00BA21BC" w:rsidP="00FA74C4">
      <w:pPr>
        <w:spacing w:after="0" w:line="240" w:lineRule="auto"/>
        <w:rPr>
          <w:sz w:val="18"/>
          <w:szCs w:val="18"/>
        </w:rPr>
      </w:pPr>
      <w:r w:rsidRPr="00FA74C4">
        <w:rPr>
          <w:sz w:val="18"/>
          <w:szCs w:val="18"/>
        </w:rPr>
        <w:t># -*- coding: utf-8 -*-</w:t>
      </w:r>
    </w:p>
    <w:p w14:paraId="6B9C4FA6" w14:textId="77777777" w:rsidR="00BA21BC" w:rsidRPr="00FA74C4" w:rsidRDefault="00BA21BC" w:rsidP="00FA74C4">
      <w:pPr>
        <w:spacing w:after="0" w:line="240" w:lineRule="auto"/>
        <w:rPr>
          <w:sz w:val="18"/>
          <w:szCs w:val="18"/>
        </w:rPr>
      </w:pPr>
      <w:r w:rsidRPr="00FA74C4">
        <w:rPr>
          <w:sz w:val="18"/>
          <w:szCs w:val="18"/>
        </w:rPr>
        <w:t>"""</w:t>
      </w:r>
    </w:p>
    <w:p w14:paraId="66A87B3A" w14:textId="77777777" w:rsidR="00BA21BC" w:rsidRPr="00FA74C4" w:rsidRDefault="00BA21BC" w:rsidP="00FA74C4">
      <w:pPr>
        <w:spacing w:after="0" w:line="240" w:lineRule="auto"/>
        <w:rPr>
          <w:sz w:val="18"/>
          <w:szCs w:val="18"/>
        </w:rPr>
      </w:pPr>
      <w:r w:rsidRPr="00FA74C4">
        <w:rPr>
          <w:sz w:val="18"/>
          <w:szCs w:val="18"/>
        </w:rPr>
        <w:t>Created on Wed Apr 26 11:45:54 2023</w:t>
      </w:r>
    </w:p>
    <w:p w14:paraId="688C5DDF" w14:textId="77777777" w:rsidR="00BA21BC" w:rsidRPr="00FA74C4" w:rsidRDefault="00BA21BC" w:rsidP="00FA74C4">
      <w:pPr>
        <w:spacing w:after="0" w:line="240" w:lineRule="auto"/>
        <w:rPr>
          <w:sz w:val="18"/>
          <w:szCs w:val="18"/>
        </w:rPr>
      </w:pPr>
    </w:p>
    <w:p w14:paraId="6BFA333D" w14:textId="77777777" w:rsidR="00BA21BC" w:rsidRPr="00FA74C4" w:rsidRDefault="00BA21BC" w:rsidP="00FA74C4">
      <w:pPr>
        <w:spacing w:after="0" w:line="240" w:lineRule="auto"/>
        <w:rPr>
          <w:sz w:val="18"/>
          <w:szCs w:val="18"/>
        </w:rPr>
      </w:pPr>
      <w:r w:rsidRPr="00FA74C4">
        <w:rPr>
          <w:sz w:val="18"/>
          <w:szCs w:val="18"/>
        </w:rPr>
        <w:t>@author: Jfitz</w:t>
      </w:r>
    </w:p>
    <w:p w14:paraId="788C9555" w14:textId="77777777" w:rsidR="00BA21BC" w:rsidRPr="00FA74C4" w:rsidRDefault="00BA21BC" w:rsidP="00FA74C4">
      <w:pPr>
        <w:spacing w:after="0" w:line="240" w:lineRule="auto"/>
        <w:rPr>
          <w:sz w:val="18"/>
          <w:szCs w:val="18"/>
        </w:rPr>
      </w:pPr>
      <w:r w:rsidRPr="00FA74C4">
        <w:rPr>
          <w:sz w:val="18"/>
          <w:szCs w:val="18"/>
        </w:rPr>
        <w:t>"""</w:t>
      </w:r>
    </w:p>
    <w:p w14:paraId="4449C68E" w14:textId="77777777" w:rsidR="00BA21BC" w:rsidRPr="00FA74C4" w:rsidRDefault="00BA21BC" w:rsidP="00FA74C4">
      <w:pPr>
        <w:spacing w:after="0" w:line="240" w:lineRule="auto"/>
        <w:rPr>
          <w:sz w:val="18"/>
          <w:szCs w:val="18"/>
        </w:rPr>
      </w:pPr>
    </w:p>
    <w:p w14:paraId="5D5305FC" w14:textId="77777777" w:rsidR="00BA21BC" w:rsidRPr="00FA74C4" w:rsidRDefault="00BA21BC" w:rsidP="00FA74C4">
      <w:pPr>
        <w:spacing w:after="0" w:line="240" w:lineRule="auto"/>
        <w:rPr>
          <w:sz w:val="18"/>
          <w:szCs w:val="18"/>
        </w:rPr>
      </w:pPr>
    </w:p>
    <w:p w14:paraId="55196A90" w14:textId="77777777" w:rsidR="00BA21BC" w:rsidRPr="00FA74C4" w:rsidRDefault="00BA21BC" w:rsidP="00FA74C4">
      <w:pPr>
        <w:spacing w:after="0" w:line="240" w:lineRule="auto"/>
        <w:rPr>
          <w:sz w:val="18"/>
          <w:szCs w:val="18"/>
        </w:rPr>
      </w:pPr>
      <w:r w:rsidRPr="00FA74C4">
        <w:rPr>
          <w:sz w:val="18"/>
          <w:szCs w:val="18"/>
        </w:rPr>
        <w:t>import pandas as pd</w:t>
      </w:r>
    </w:p>
    <w:p w14:paraId="4B1A043B" w14:textId="77777777" w:rsidR="00BA21BC" w:rsidRPr="00FA74C4" w:rsidRDefault="00BA21BC" w:rsidP="00FA74C4">
      <w:pPr>
        <w:spacing w:after="0" w:line="240" w:lineRule="auto"/>
        <w:rPr>
          <w:sz w:val="18"/>
          <w:szCs w:val="18"/>
        </w:rPr>
      </w:pPr>
      <w:r w:rsidRPr="00FA74C4">
        <w:rPr>
          <w:sz w:val="18"/>
          <w:szCs w:val="18"/>
        </w:rPr>
        <w:t>#import numpy as np</w:t>
      </w:r>
    </w:p>
    <w:p w14:paraId="4021372E" w14:textId="77777777" w:rsidR="00BA21BC" w:rsidRPr="00FA74C4" w:rsidRDefault="00BA21BC" w:rsidP="00FA74C4">
      <w:pPr>
        <w:spacing w:after="0" w:line="240" w:lineRule="auto"/>
        <w:rPr>
          <w:sz w:val="18"/>
          <w:szCs w:val="18"/>
        </w:rPr>
      </w:pPr>
      <w:r w:rsidRPr="00FA74C4">
        <w:rPr>
          <w:sz w:val="18"/>
          <w:szCs w:val="18"/>
        </w:rPr>
        <w:t>from scipy.stats import kurtosis</w:t>
      </w:r>
    </w:p>
    <w:p w14:paraId="554EC131" w14:textId="77777777" w:rsidR="00BA21BC" w:rsidRPr="00FA74C4" w:rsidRDefault="00BA21BC" w:rsidP="00FA74C4">
      <w:pPr>
        <w:spacing w:after="0" w:line="240" w:lineRule="auto"/>
        <w:rPr>
          <w:sz w:val="18"/>
          <w:szCs w:val="18"/>
        </w:rPr>
      </w:pPr>
      <w:r w:rsidRPr="00FA74C4">
        <w:rPr>
          <w:sz w:val="18"/>
          <w:szCs w:val="18"/>
        </w:rPr>
        <w:t>#import math</w:t>
      </w:r>
    </w:p>
    <w:p w14:paraId="49565AB4" w14:textId="77777777" w:rsidR="00BA21BC" w:rsidRPr="00FA74C4" w:rsidRDefault="00BA21BC" w:rsidP="00FA74C4">
      <w:pPr>
        <w:spacing w:after="0" w:line="240" w:lineRule="auto"/>
        <w:rPr>
          <w:sz w:val="18"/>
          <w:szCs w:val="18"/>
        </w:rPr>
      </w:pPr>
      <w:r w:rsidRPr="00FA74C4">
        <w:rPr>
          <w:sz w:val="18"/>
          <w:szCs w:val="18"/>
        </w:rPr>
        <w:t>#import os</w:t>
      </w:r>
    </w:p>
    <w:p w14:paraId="10E2866F" w14:textId="77777777" w:rsidR="00BA21BC" w:rsidRPr="00FA74C4" w:rsidRDefault="00BA21BC" w:rsidP="00FA74C4">
      <w:pPr>
        <w:spacing w:after="0" w:line="240" w:lineRule="auto"/>
        <w:rPr>
          <w:sz w:val="18"/>
          <w:szCs w:val="18"/>
        </w:rPr>
      </w:pPr>
      <w:r w:rsidRPr="00FA74C4">
        <w:rPr>
          <w:sz w:val="18"/>
          <w:szCs w:val="18"/>
        </w:rPr>
        <w:t>import matplotlib.pyplot as plt</w:t>
      </w:r>
    </w:p>
    <w:p w14:paraId="5D4BF809" w14:textId="77777777" w:rsidR="00BA21BC" w:rsidRPr="00FA74C4" w:rsidRDefault="00BA21BC" w:rsidP="00FA74C4">
      <w:pPr>
        <w:spacing w:after="0" w:line="240" w:lineRule="auto"/>
        <w:rPr>
          <w:sz w:val="18"/>
          <w:szCs w:val="18"/>
        </w:rPr>
      </w:pPr>
      <w:r w:rsidRPr="00FA74C4">
        <w:rPr>
          <w:sz w:val="18"/>
          <w:szCs w:val="18"/>
        </w:rPr>
        <w:t>#import matplotlib.ticker as ticker</w:t>
      </w:r>
    </w:p>
    <w:p w14:paraId="46775573" w14:textId="77777777" w:rsidR="00BA21BC" w:rsidRPr="00FA74C4" w:rsidRDefault="00BA21BC" w:rsidP="00FA74C4">
      <w:pPr>
        <w:spacing w:after="0" w:line="240" w:lineRule="auto"/>
        <w:rPr>
          <w:sz w:val="18"/>
          <w:szCs w:val="18"/>
        </w:rPr>
      </w:pPr>
      <w:r w:rsidRPr="00FA74C4">
        <w:rPr>
          <w:sz w:val="18"/>
          <w:szCs w:val="18"/>
        </w:rPr>
        <w:t>import seaborn as sns</w:t>
      </w:r>
    </w:p>
    <w:p w14:paraId="6B15F0FF" w14:textId="77777777" w:rsidR="00BA21BC" w:rsidRPr="00FA74C4" w:rsidRDefault="00BA21BC" w:rsidP="00FA74C4">
      <w:pPr>
        <w:spacing w:after="0" w:line="240" w:lineRule="auto"/>
        <w:rPr>
          <w:sz w:val="18"/>
          <w:szCs w:val="18"/>
        </w:rPr>
      </w:pPr>
      <w:r w:rsidRPr="00FA74C4">
        <w:rPr>
          <w:sz w:val="18"/>
          <w:szCs w:val="18"/>
        </w:rPr>
        <w:t>from datetime import datetime</w:t>
      </w:r>
    </w:p>
    <w:p w14:paraId="43CB46C5" w14:textId="77777777" w:rsidR="00BA21BC" w:rsidRPr="00FA74C4" w:rsidRDefault="00BA21BC" w:rsidP="00FA74C4">
      <w:pPr>
        <w:spacing w:after="0" w:line="240" w:lineRule="auto"/>
        <w:rPr>
          <w:sz w:val="18"/>
          <w:szCs w:val="18"/>
        </w:rPr>
      </w:pPr>
      <w:r w:rsidRPr="00FA74C4">
        <w:rPr>
          <w:sz w:val="18"/>
          <w:szCs w:val="18"/>
        </w:rPr>
        <w:t># =============================================================================</w:t>
      </w:r>
    </w:p>
    <w:p w14:paraId="6866CF34" w14:textId="77777777" w:rsidR="00BA21BC" w:rsidRPr="00FA74C4" w:rsidRDefault="00BA21BC" w:rsidP="00FA74C4">
      <w:pPr>
        <w:spacing w:after="0" w:line="240" w:lineRule="auto"/>
        <w:rPr>
          <w:sz w:val="18"/>
          <w:szCs w:val="18"/>
        </w:rPr>
      </w:pPr>
      <w:r w:rsidRPr="00FA74C4">
        <w:rPr>
          <w:sz w:val="18"/>
          <w:szCs w:val="18"/>
        </w:rPr>
        <w:t xml:space="preserve">#3 files merged </w:t>
      </w:r>
    </w:p>
    <w:p w14:paraId="4B27DD59" w14:textId="77777777" w:rsidR="00BA21BC" w:rsidRPr="00FA74C4" w:rsidRDefault="00BA21BC" w:rsidP="00FA74C4">
      <w:pPr>
        <w:spacing w:after="0" w:line="240" w:lineRule="auto"/>
        <w:rPr>
          <w:sz w:val="18"/>
          <w:szCs w:val="18"/>
        </w:rPr>
      </w:pPr>
      <w:r w:rsidRPr="00FA74C4">
        <w:rPr>
          <w:sz w:val="18"/>
          <w:szCs w:val="18"/>
        </w:rPr>
        <w:t>file = 'AllReadings.csv'</w:t>
      </w:r>
    </w:p>
    <w:p w14:paraId="536388E8" w14:textId="77777777" w:rsidR="00BA21BC" w:rsidRPr="00FA74C4" w:rsidRDefault="00BA21BC" w:rsidP="00FA74C4">
      <w:pPr>
        <w:spacing w:after="0" w:line="240" w:lineRule="auto"/>
        <w:rPr>
          <w:sz w:val="18"/>
          <w:szCs w:val="18"/>
        </w:rPr>
      </w:pPr>
      <w:r w:rsidRPr="00FA74C4">
        <w:rPr>
          <w:sz w:val="18"/>
          <w:szCs w:val="18"/>
        </w:rPr>
        <w:t>data = pd.read_csv(file)</w:t>
      </w:r>
    </w:p>
    <w:p w14:paraId="2C880380" w14:textId="77777777" w:rsidR="00BA21BC" w:rsidRPr="00FA74C4" w:rsidRDefault="00BA21BC" w:rsidP="00FA74C4">
      <w:pPr>
        <w:spacing w:after="0" w:line="240" w:lineRule="auto"/>
        <w:rPr>
          <w:sz w:val="18"/>
          <w:szCs w:val="18"/>
        </w:rPr>
      </w:pPr>
      <w:r w:rsidRPr="00FA74C4">
        <w:rPr>
          <w:sz w:val="18"/>
          <w:szCs w:val="18"/>
        </w:rPr>
        <w:t># convert the "date" column to a datetime object</w:t>
      </w:r>
    </w:p>
    <w:p w14:paraId="78FB0975" w14:textId="77777777" w:rsidR="00BA21BC" w:rsidRPr="00FA74C4" w:rsidRDefault="00BA21BC" w:rsidP="00FA74C4">
      <w:pPr>
        <w:spacing w:after="0" w:line="240" w:lineRule="auto"/>
        <w:rPr>
          <w:sz w:val="18"/>
          <w:szCs w:val="18"/>
        </w:rPr>
      </w:pPr>
      <w:r w:rsidRPr="00FA74C4">
        <w:rPr>
          <w:sz w:val="18"/>
          <w:szCs w:val="18"/>
        </w:rPr>
        <w:t>data['date'] = pd.to_datetime(data['date'])</w:t>
      </w:r>
    </w:p>
    <w:p w14:paraId="51A6C40A" w14:textId="77777777" w:rsidR="00BA21BC" w:rsidRPr="00FA74C4" w:rsidRDefault="00BA21BC" w:rsidP="00FA74C4">
      <w:pPr>
        <w:spacing w:after="0" w:line="240" w:lineRule="auto"/>
        <w:rPr>
          <w:sz w:val="18"/>
          <w:szCs w:val="18"/>
        </w:rPr>
      </w:pPr>
      <w:r w:rsidRPr="00FA74C4">
        <w:rPr>
          <w:sz w:val="18"/>
          <w:szCs w:val="18"/>
        </w:rPr>
        <w:t xml:space="preserve">data['timestamp'] = pd.to_datetime(data['timestamp'])    </w:t>
      </w:r>
    </w:p>
    <w:p w14:paraId="05BB9B43" w14:textId="77777777" w:rsidR="00BA21BC" w:rsidRPr="00FA74C4" w:rsidRDefault="00BA21BC" w:rsidP="00FA74C4">
      <w:pPr>
        <w:spacing w:after="0" w:line="240" w:lineRule="auto"/>
        <w:rPr>
          <w:sz w:val="18"/>
          <w:szCs w:val="18"/>
        </w:rPr>
      </w:pPr>
      <w:r w:rsidRPr="00FA74C4">
        <w:rPr>
          <w:sz w:val="18"/>
          <w:szCs w:val="18"/>
        </w:rPr>
        <w:t>#examine data</w:t>
      </w:r>
    </w:p>
    <w:p w14:paraId="094014D6" w14:textId="77777777" w:rsidR="00BA21BC" w:rsidRPr="00FA74C4" w:rsidRDefault="00BA21BC" w:rsidP="00FA74C4">
      <w:pPr>
        <w:spacing w:after="0" w:line="240" w:lineRule="auto"/>
        <w:rPr>
          <w:sz w:val="18"/>
          <w:szCs w:val="18"/>
        </w:rPr>
      </w:pPr>
      <w:r w:rsidRPr="00FA74C4">
        <w:rPr>
          <w:sz w:val="18"/>
          <w:szCs w:val="18"/>
        </w:rPr>
        <w:t>print(data.dtypes)</w:t>
      </w:r>
    </w:p>
    <w:p w14:paraId="7A6C11C2" w14:textId="77777777" w:rsidR="00BA21BC" w:rsidRPr="00FA74C4" w:rsidRDefault="00BA21BC" w:rsidP="00FA74C4">
      <w:pPr>
        <w:spacing w:after="0" w:line="240" w:lineRule="auto"/>
        <w:rPr>
          <w:sz w:val="18"/>
          <w:szCs w:val="18"/>
        </w:rPr>
      </w:pPr>
      <w:r w:rsidRPr="00FA74C4">
        <w:rPr>
          <w:sz w:val="18"/>
          <w:szCs w:val="18"/>
        </w:rPr>
        <w:t>print(f"no of records:  {data.shape[0]}")</w:t>
      </w:r>
    </w:p>
    <w:p w14:paraId="1EF22C46" w14:textId="77777777" w:rsidR="00BA21BC" w:rsidRPr="00FA74C4" w:rsidRDefault="00BA21BC" w:rsidP="00FA74C4">
      <w:pPr>
        <w:spacing w:after="0" w:line="240" w:lineRule="auto"/>
        <w:rPr>
          <w:sz w:val="18"/>
          <w:szCs w:val="18"/>
        </w:rPr>
      </w:pPr>
      <w:r w:rsidRPr="00FA74C4">
        <w:rPr>
          <w:sz w:val="18"/>
          <w:szCs w:val="18"/>
        </w:rPr>
        <w:t>print(f"no of variables: {data.shape[1]}")</w:t>
      </w:r>
    </w:p>
    <w:p w14:paraId="4B994961" w14:textId="77777777" w:rsidR="00BA21BC" w:rsidRPr="00FA74C4" w:rsidRDefault="00BA21BC" w:rsidP="00FA74C4">
      <w:pPr>
        <w:spacing w:after="0" w:line="240" w:lineRule="auto"/>
        <w:rPr>
          <w:sz w:val="18"/>
          <w:szCs w:val="18"/>
        </w:rPr>
      </w:pPr>
      <w:r w:rsidRPr="00FA74C4">
        <w:rPr>
          <w:sz w:val="18"/>
          <w:szCs w:val="18"/>
        </w:rPr>
        <w:t>print((data['id'].nunique()))</w:t>
      </w:r>
    </w:p>
    <w:p w14:paraId="52A0E0CF" w14:textId="77777777" w:rsidR="00BA21BC" w:rsidRPr="00FA74C4" w:rsidRDefault="00BA21BC" w:rsidP="00FA74C4">
      <w:pPr>
        <w:spacing w:after="0" w:line="240" w:lineRule="auto"/>
        <w:rPr>
          <w:sz w:val="18"/>
          <w:szCs w:val="18"/>
        </w:rPr>
      </w:pPr>
      <w:r w:rsidRPr="00FA74C4">
        <w:rPr>
          <w:sz w:val="18"/>
          <w:szCs w:val="18"/>
        </w:rPr>
        <w:t xml:space="preserve"># want to drop cases that dont have 24 hours of returns                               </w:t>
      </w:r>
    </w:p>
    <w:p w14:paraId="00DD457C" w14:textId="77777777" w:rsidR="00BA21BC" w:rsidRPr="00FA74C4" w:rsidRDefault="00BA21BC" w:rsidP="00FA74C4">
      <w:pPr>
        <w:spacing w:after="0" w:line="240" w:lineRule="auto"/>
        <w:rPr>
          <w:sz w:val="18"/>
          <w:szCs w:val="18"/>
        </w:rPr>
      </w:pPr>
      <w:r w:rsidRPr="00FA74C4">
        <w:rPr>
          <w:sz w:val="18"/>
          <w:szCs w:val="18"/>
        </w:rPr>
        <w:t>#aggregate date and hour and include data for 24 hour period only</w:t>
      </w:r>
    </w:p>
    <w:p w14:paraId="43BF692F" w14:textId="77777777" w:rsidR="00BA21BC" w:rsidRPr="00FA74C4" w:rsidRDefault="00BA21BC" w:rsidP="00FA74C4">
      <w:pPr>
        <w:spacing w:after="0" w:line="240" w:lineRule="auto"/>
        <w:rPr>
          <w:sz w:val="18"/>
          <w:szCs w:val="18"/>
        </w:rPr>
      </w:pPr>
      <w:r w:rsidRPr="00FA74C4">
        <w:rPr>
          <w:sz w:val="18"/>
          <w:szCs w:val="18"/>
        </w:rPr>
        <w:t>data['hour'] = data['timestamp'].dt.hour</w:t>
      </w:r>
    </w:p>
    <w:p w14:paraId="21330053" w14:textId="77777777" w:rsidR="00BA21BC" w:rsidRPr="00FA74C4" w:rsidRDefault="00BA21BC" w:rsidP="00FA74C4">
      <w:pPr>
        <w:spacing w:after="0" w:line="240" w:lineRule="auto"/>
        <w:rPr>
          <w:sz w:val="18"/>
          <w:szCs w:val="18"/>
        </w:rPr>
      </w:pPr>
      <w:r w:rsidRPr="00FA74C4">
        <w:rPr>
          <w:sz w:val="18"/>
          <w:szCs w:val="18"/>
        </w:rPr>
        <w:t>data['minute'] = data['timestamp'].dt.minute + data['hour'] * 60</w:t>
      </w:r>
    </w:p>
    <w:p w14:paraId="3CA043B3" w14:textId="77777777" w:rsidR="00BA21BC" w:rsidRPr="00FA74C4" w:rsidRDefault="00BA21BC" w:rsidP="00FA74C4">
      <w:pPr>
        <w:spacing w:after="0" w:line="240" w:lineRule="auto"/>
        <w:rPr>
          <w:sz w:val="18"/>
          <w:szCs w:val="18"/>
        </w:rPr>
      </w:pPr>
      <w:r w:rsidRPr="00FA74C4">
        <w:rPr>
          <w:sz w:val="18"/>
          <w:szCs w:val="18"/>
        </w:rPr>
        <w:t>aggr = data.groupby(['date','hour']).agg({'activity': 'sum'}).reset_index()</w:t>
      </w:r>
    </w:p>
    <w:p w14:paraId="6B51F1CE" w14:textId="77777777" w:rsidR="00BA21BC" w:rsidRPr="00FA74C4" w:rsidRDefault="00BA21BC" w:rsidP="00FA74C4">
      <w:pPr>
        <w:spacing w:after="0" w:line="240" w:lineRule="auto"/>
        <w:rPr>
          <w:sz w:val="18"/>
          <w:szCs w:val="18"/>
        </w:rPr>
      </w:pPr>
      <w:r w:rsidRPr="00FA74C4">
        <w:rPr>
          <w:sz w:val="18"/>
          <w:szCs w:val="18"/>
        </w:rPr>
        <w:t>aggr = aggr[(aggr['hour'] &gt;= 0) &amp; (aggr['hour'] &lt;= 23)]</w:t>
      </w:r>
    </w:p>
    <w:p w14:paraId="41B66C7D" w14:textId="77777777" w:rsidR="00BA21BC" w:rsidRPr="00FA74C4" w:rsidRDefault="00BA21BC" w:rsidP="00FA74C4">
      <w:pPr>
        <w:spacing w:after="0" w:line="240" w:lineRule="auto"/>
        <w:rPr>
          <w:sz w:val="18"/>
          <w:szCs w:val="18"/>
        </w:rPr>
      </w:pPr>
      <w:r w:rsidRPr="00FA74C4">
        <w:rPr>
          <w:sz w:val="18"/>
          <w:szCs w:val="18"/>
        </w:rPr>
        <w:t>counted = aggr.groupby('date').agg({'hour' : 'count'}).reset_index()</w:t>
      </w:r>
    </w:p>
    <w:p w14:paraId="0E6CCC9B" w14:textId="77777777" w:rsidR="00BA21BC" w:rsidRPr="00FA74C4" w:rsidRDefault="00BA21BC" w:rsidP="00FA74C4">
      <w:pPr>
        <w:spacing w:after="0" w:line="240" w:lineRule="auto"/>
        <w:rPr>
          <w:sz w:val="18"/>
          <w:szCs w:val="18"/>
        </w:rPr>
      </w:pPr>
      <w:r w:rsidRPr="00FA74C4">
        <w:rPr>
          <w:sz w:val="18"/>
          <w:szCs w:val="18"/>
        </w:rPr>
        <w:t>counted = counted[counted['hour'] == 24]</w:t>
      </w:r>
    </w:p>
    <w:p w14:paraId="7EF21DF0" w14:textId="77777777" w:rsidR="00BA21BC" w:rsidRPr="00FA74C4" w:rsidRDefault="00BA21BC" w:rsidP="00FA74C4">
      <w:pPr>
        <w:spacing w:after="0" w:line="240" w:lineRule="auto"/>
        <w:rPr>
          <w:sz w:val="18"/>
          <w:szCs w:val="18"/>
        </w:rPr>
      </w:pPr>
    </w:p>
    <w:p w14:paraId="297372E8" w14:textId="77777777" w:rsidR="00BA21BC" w:rsidRPr="00FA74C4" w:rsidRDefault="00BA21BC" w:rsidP="00FA74C4">
      <w:pPr>
        <w:spacing w:after="0" w:line="240" w:lineRule="auto"/>
        <w:rPr>
          <w:sz w:val="18"/>
          <w:szCs w:val="18"/>
        </w:rPr>
      </w:pPr>
      <w:r w:rsidRPr="00FA74C4">
        <w:rPr>
          <w:sz w:val="18"/>
          <w:szCs w:val="18"/>
        </w:rPr>
        <w:t>final = pd.merge(data, counted[['date']], on='date', how='inner')</w:t>
      </w:r>
    </w:p>
    <w:p w14:paraId="4D0BE55A" w14:textId="77777777" w:rsidR="00BA21BC" w:rsidRPr="00FA74C4" w:rsidRDefault="00BA21BC" w:rsidP="00FA74C4">
      <w:pPr>
        <w:spacing w:after="0" w:line="240" w:lineRule="auto"/>
        <w:rPr>
          <w:sz w:val="18"/>
          <w:szCs w:val="18"/>
        </w:rPr>
      </w:pPr>
    </w:p>
    <w:p w14:paraId="5C6A9AF0" w14:textId="77777777" w:rsidR="00BA21BC" w:rsidRPr="00FA74C4" w:rsidRDefault="00BA21BC" w:rsidP="00FA74C4">
      <w:pPr>
        <w:spacing w:after="0" w:line="240" w:lineRule="auto"/>
        <w:rPr>
          <w:sz w:val="18"/>
          <w:szCs w:val="18"/>
        </w:rPr>
      </w:pPr>
      <w:r w:rsidRPr="00FA74C4">
        <w:rPr>
          <w:sz w:val="18"/>
          <w:szCs w:val="18"/>
        </w:rPr>
        <w:t>counts = final.groupby(['id', 'date']).count()</w:t>
      </w:r>
    </w:p>
    <w:p w14:paraId="00C6E2F3" w14:textId="77777777" w:rsidR="00BA21BC" w:rsidRPr="00FA74C4" w:rsidRDefault="00BA21BC" w:rsidP="00FA74C4">
      <w:pPr>
        <w:spacing w:after="0" w:line="240" w:lineRule="auto"/>
        <w:rPr>
          <w:sz w:val="18"/>
          <w:szCs w:val="18"/>
        </w:rPr>
      </w:pPr>
      <w:r w:rsidRPr="00FA74C4">
        <w:rPr>
          <w:sz w:val="18"/>
          <w:szCs w:val="18"/>
        </w:rPr>
        <w:t>valid_groups = counts[counts['activity'] == 1440].reset_index()[['id', 'date']]</w:t>
      </w:r>
    </w:p>
    <w:p w14:paraId="68FD3E1F" w14:textId="77777777" w:rsidR="00BA21BC" w:rsidRPr="00FA74C4" w:rsidRDefault="00BA21BC" w:rsidP="00FA74C4">
      <w:pPr>
        <w:spacing w:after="0" w:line="240" w:lineRule="auto"/>
        <w:rPr>
          <w:sz w:val="18"/>
          <w:szCs w:val="18"/>
        </w:rPr>
      </w:pPr>
      <w:r w:rsidRPr="00FA74C4">
        <w:rPr>
          <w:sz w:val="18"/>
          <w:szCs w:val="18"/>
        </w:rPr>
        <w:t>final = final.merge(valid_groups, on=['id', 'date'])</w:t>
      </w:r>
    </w:p>
    <w:p w14:paraId="56450DCB" w14:textId="77777777" w:rsidR="00BA21BC" w:rsidRPr="00FA74C4" w:rsidRDefault="00BA21BC" w:rsidP="00FA74C4">
      <w:pPr>
        <w:spacing w:after="0" w:line="240" w:lineRule="auto"/>
        <w:rPr>
          <w:sz w:val="18"/>
          <w:szCs w:val="18"/>
        </w:rPr>
      </w:pPr>
    </w:p>
    <w:p w14:paraId="322F0495" w14:textId="77777777" w:rsidR="00BA21BC" w:rsidRPr="00FA74C4" w:rsidRDefault="00BA21BC" w:rsidP="00FA74C4">
      <w:pPr>
        <w:spacing w:after="0" w:line="240" w:lineRule="auto"/>
        <w:rPr>
          <w:sz w:val="18"/>
          <w:szCs w:val="18"/>
        </w:rPr>
      </w:pPr>
    </w:p>
    <w:p w14:paraId="50CF87D1" w14:textId="77777777" w:rsidR="00BA21BC" w:rsidRPr="00FA74C4" w:rsidRDefault="00BA21BC" w:rsidP="00FA74C4">
      <w:pPr>
        <w:spacing w:after="0" w:line="240" w:lineRule="auto"/>
        <w:rPr>
          <w:sz w:val="18"/>
          <w:szCs w:val="18"/>
        </w:rPr>
      </w:pPr>
      <w:r w:rsidRPr="00FA74C4">
        <w:rPr>
          <w:sz w:val="18"/>
          <w:szCs w:val="18"/>
        </w:rPr>
        <w:t>#print(final.head())</w:t>
      </w:r>
    </w:p>
    <w:p w14:paraId="449A45E6" w14:textId="77777777" w:rsidR="00BA21BC" w:rsidRPr="00FA74C4" w:rsidRDefault="00BA21BC" w:rsidP="00FA74C4">
      <w:pPr>
        <w:spacing w:after="0" w:line="240" w:lineRule="auto"/>
        <w:rPr>
          <w:sz w:val="18"/>
          <w:szCs w:val="18"/>
        </w:rPr>
      </w:pPr>
      <w:r w:rsidRPr="00FA74C4">
        <w:rPr>
          <w:sz w:val="18"/>
          <w:szCs w:val="18"/>
        </w:rPr>
        <w:t>#examine the data###############################################################</w:t>
      </w:r>
    </w:p>
    <w:p w14:paraId="6D7874C0" w14:textId="77777777" w:rsidR="00BA21BC" w:rsidRPr="00FA74C4" w:rsidRDefault="00BA21BC" w:rsidP="00FA74C4">
      <w:pPr>
        <w:spacing w:after="0" w:line="240" w:lineRule="auto"/>
        <w:rPr>
          <w:sz w:val="18"/>
          <w:szCs w:val="18"/>
        </w:rPr>
      </w:pPr>
      <w:r w:rsidRPr="00FA74C4">
        <w:rPr>
          <w:sz w:val="18"/>
          <w:szCs w:val="18"/>
        </w:rPr>
        <w:t>def newId(idVal):</w:t>
      </w:r>
    </w:p>
    <w:p w14:paraId="4123CEAE" w14:textId="77777777" w:rsidR="00BA21BC" w:rsidRPr="00FA74C4" w:rsidRDefault="00BA21BC" w:rsidP="00FA74C4">
      <w:pPr>
        <w:spacing w:after="0" w:line="240" w:lineRule="auto"/>
        <w:rPr>
          <w:sz w:val="18"/>
          <w:szCs w:val="18"/>
        </w:rPr>
      </w:pPr>
      <w:r w:rsidRPr="00FA74C4">
        <w:rPr>
          <w:sz w:val="18"/>
          <w:szCs w:val="18"/>
        </w:rPr>
        <w:t xml:space="preserve">    if idVal[:5] == 'condi':</w:t>
      </w:r>
    </w:p>
    <w:p w14:paraId="15BCB677" w14:textId="77777777" w:rsidR="00BA21BC" w:rsidRPr="00FA74C4" w:rsidRDefault="00BA21BC" w:rsidP="00FA74C4">
      <w:pPr>
        <w:spacing w:after="0" w:line="240" w:lineRule="auto"/>
        <w:rPr>
          <w:sz w:val="18"/>
          <w:szCs w:val="18"/>
        </w:rPr>
      </w:pPr>
      <w:r w:rsidRPr="00FA74C4">
        <w:rPr>
          <w:sz w:val="18"/>
          <w:szCs w:val="18"/>
        </w:rPr>
        <w:t xml:space="preserve">        return 'Depressive'</w:t>
      </w:r>
    </w:p>
    <w:p w14:paraId="03B0B120" w14:textId="77777777" w:rsidR="00BA21BC" w:rsidRPr="00FA74C4" w:rsidRDefault="00BA21BC" w:rsidP="00FA74C4">
      <w:pPr>
        <w:spacing w:after="0" w:line="240" w:lineRule="auto"/>
        <w:rPr>
          <w:sz w:val="18"/>
          <w:szCs w:val="18"/>
        </w:rPr>
      </w:pPr>
      <w:r w:rsidRPr="00FA74C4">
        <w:rPr>
          <w:sz w:val="18"/>
          <w:szCs w:val="18"/>
        </w:rPr>
        <w:t xml:space="preserve">    elif idVal[:5] == 'patie':</w:t>
      </w:r>
    </w:p>
    <w:p w14:paraId="2C87CD73" w14:textId="77777777" w:rsidR="00BA21BC" w:rsidRPr="00FA74C4" w:rsidRDefault="00BA21BC" w:rsidP="00FA74C4">
      <w:pPr>
        <w:spacing w:after="0" w:line="240" w:lineRule="auto"/>
        <w:rPr>
          <w:sz w:val="18"/>
          <w:szCs w:val="18"/>
        </w:rPr>
      </w:pPr>
      <w:r w:rsidRPr="00FA74C4">
        <w:rPr>
          <w:sz w:val="18"/>
          <w:szCs w:val="18"/>
        </w:rPr>
        <w:t xml:space="preserve">        return 'Schizophrenic'</w:t>
      </w:r>
    </w:p>
    <w:p w14:paraId="70E190C9" w14:textId="77777777" w:rsidR="00BA21BC" w:rsidRPr="00FA74C4" w:rsidRDefault="00BA21BC" w:rsidP="00FA74C4">
      <w:pPr>
        <w:spacing w:after="0" w:line="240" w:lineRule="auto"/>
        <w:rPr>
          <w:sz w:val="18"/>
          <w:szCs w:val="18"/>
        </w:rPr>
      </w:pPr>
      <w:r w:rsidRPr="00FA74C4">
        <w:rPr>
          <w:sz w:val="18"/>
          <w:szCs w:val="18"/>
        </w:rPr>
        <w:t xml:space="preserve">    elif idVal[:5] == 'contr':</w:t>
      </w:r>
    </w:p>
    <w:p w14:paraId="187C7153" w14:textId="77777777" w:rsidR="00BA21BC" w:rsidRPr="00FA74C4" w:rsidRDefault="00BA21BC" w:rsidP="00FA74C4">
      <w:pPr>
        <w:spacing w:after="0" w:line="240" w:lineRule="auto"/>
        <w:rPr>
          <w:sz w:val="18"/>
          <w:szCs w:val="18"/>
        </w:rPr>
      </w:pPr>
      <w:r w:rsidRPr="00FA74C4">
        <w:rPr>
          <w:sz w:val="18"/>
          <w:szCs w:val="18"/>
        </w:rPr>
        <w:t xml:space="preserve">        return 'Control'</w:t>
      </w:r>
    </w:p>
    <w:p w14:paraId="79142BD4" w14:textId="77777777" w:rsidR="00BA21BC" w:rsidRPr="00FA74C4" w:rsidRDefault="00BA21BC" w:rsidP="00FA74C4">
      <w:pPr>
        <w:spacing w:after="0" w:line="240" w:lineRule="auto"/>
        <w:rPr>
          <w:sz w:val="18"/>
          <w:szCs w:val="18"/>
        </w:rPr>
      </w:pPr>
      <w:r w:rsidRPr="00FA74C4">
        <w:rPr>
          <w:sz w:val="18"/>
          <w:szCs w:val="18"/>
        </w:rPr>
        <w:t xml:space="preserve">    else:</w:t>
      </w:r>
    </w:p>
    <w:p w14:paraId="15E26A71" w14:textId="77777777" w:rsidR="00BA21BC" w:rsidRPr="00FA74C4" w:rsidRDefault="00BA21BC" w:rsidP="00FA74C4">
      <w:pPr>
        <w:spacing w:after="0" w:line="240" w:lineRule="auto"/>
        <w:rPr>
          <w:sz w:val="18"/>
          <w:szCs w:val="18"/>
        </w:rPr>
      </w:pPr>
      <w:r w:rsidRPr="00FA74C4">
        <w:rPr>
          <w:sz w:val="18"/>
          <w:szCs w:val="18"/>
        </w:rPr>
        <w:t xml:space="preserve">        return '*UNKNOWN*'</w:t>
      </w:r>
    </w:p>
    <w:p w14:paraId="2A1A1F6F" w14:textId="77777777" w:rsidR="00BA21BC" w:rsidRPr="00FA74C4" w:rsidRDefault="00BA21BC" w:rsidP="00FA74C4">
      <w:pPr>
        <w:spacing w:after="0" w:line="240" w:lineRule="auto"/>
        <w:rPr>
          <w:sz w:val="18"/>
          <w:szCs w:val="18"/>
        </w:rPr>
      </w:pPr>
      <w:r w:rsidRPr="00FA74C4">
        <w:rPr>
          <w:sz w:val="18"/>
          <w:szCs w:val="18"/>
        </w:rPr>
        <w:t xml:space="preserve">  </w:t>
      </w:r>
    </w:p>
    <w:p w14:paraId="4734A982" w14:textId="77777777" w:rsidR="00BA21BC" w:rsidRPr="00FA74C4" w:rsidRDefault="00BA21BC" w:rsidP="00FA74C4">
      <w:pPr>
        <w:spacing w:after="0" w:line="240" w:lineRule="auto"/>
        <w:rPr>
          <w:sz w:val="18"/>
          <w:szCs w:val="18"/>
        </w:rPr>
      </w:pPr>
      <w:r w:rsidRPr="00FA74C4">
        <w:rPr>
          <w:sz w:val="18"/>
          <w:szCs w:val="18"/>
        </w:rPr>
        <w:t>final['category'] = final['id'].apply(newId)</w:t>
      </w:r>
    </w:p>
    <w:p w14:paraId="4A57C54E" w14:textId="77777777" w:rsidR="00BA21BC" w:rsidRPr="00FA74C4" w:rsidRDefault="00BA21BC" w:rsidP="00FA74C4">
      <w:pPr>
        <w:spacing w:after="0" w:line="240" w:lineRule="auto"/>
        <w:rPr>
          <w:sz w:val="18"/>
          <w:szCs w:val="18"/>
        </w:rPr>
      </w:pPr>
    </w:p>
    <w:p w14:paraId="24391C73" w14:textId="77777777" w:rsidR="00BA21BC" w:rsidRPr="00FA74C4" w:rsidRDefault="00BA21BC" w:rsidP="00FA74C4">
      <w:pPr>
        <w:spacing w:after="0" w:line="240" w:lineRule="auto"/>
        <w:rPr>
          <w:sz w:val="18"/>
          <w:szCs w:val="18"/>
        </w:rPr>
      </w:pPr>
      <w:r w:rsidRPr="00FA74C4">
        <w:rPr>
          <w:sz w:val="18"/>
          <w:szCs w:val="18"/>
        </w:rPr>
        <w:t>if '*UNKNOWN*' in final['category'].values:</w:t>
      </w:r>
    </w:p>
    <w:p w14:paraId="3E053CD2" w14:textId="77777777" w:rsidR="00BA21BC" w:rsidRPr="00FA74C4" w:rsidRDefault="00BA21BC" w:rsidP="00FA74C4">
      <w:pPr>
        <w:spacing w:after="0" w:line="240" w:lineRule="auto"/>
        <w:rPr>
          <w:sz w:val="18"/>
          <w:szCs w:val="18"/>
        </w:rPr>
      </w:pPr>
      <w:r w:rsidRPr="00FA74C4">
        <w:rPr>
          <w:sz w:val="18"/>
          <w:szCs w:val="18"/>
        </w:rPr>
        <w:lastRenderedPageBreak/>
        <w:t xml:space="preserve">    print("unknowns found") </w:t>
      </w:r>
    </w:p>
    <w:p w14:paraId="69FB2458" w14:textId="77777777" w:rsidR="00BA21BC" w:rsidRPr="00FA74C4" w:rsidRDefault="00BA21BC" w:rsidP="00FA74C4">
      <w:pPr>
        <w:spacing w:after="0" w:line="240" w:lineRule="auto"/>
        <w:rPr>
          <w:sz w:val="18"/>
          <w:szCs w:val="18"/>
        </w:rPr>
      </w:pPr>
      <w:r w:rsidRPr="00FA74C4">
        <w:rPr>
          <w:sz w:val="18"/>
          <w:szCs w:val="18"/>
        </w:rPr>
        <w:t>else:</w:t>
      </w:r>
    </w:p>
    <w:p w14:paraId="62AE3EED" w14:textId="77777777" w:rsidR="00BA21BC" w:rsidRPr="00FA74C4" w:rsidRDefault="00BA21BC" w:rsidP="00FA74C4">
      <w:pPr>
        <w:spacing w:after="0" w:line="240" w:lineRule="auto"/>
        <w:rPr>
          <w:sz w:val="18"/>
          <w:szCs w:val="18"/>
        </w:rPr>
      </w:pPr>
      <w:r w:rsidRPr="00FA74C4">
        <w:rPr>
          <w:sz w:val="18"/>
          <w:szCs w:val="18"/>
        </w:rPr>
        <w:t xml:space="preserve">    print("All 24 hours have a category")   </w:t>
      </w:r>
    </w:p>
    <w:p w14:paraId="51B0E6B5" w14:textId="77777777" w:rsidR="00BA21BC" w:rsidRPr="00FA74C4" w:rsidRDefault="00BA21BC" w:rsidP="00FA74C4">
      <w:pPr>
        <w:spacing w:after="0" w:line="240" w:lineRule="auto"/>
        <w:rPr>
          <w:sz w:val="18"/>
          <w:szCs w:val="18"/>
        </w:rPr>
      </w:pPr>
    </w:p>
    <w:p w14:paraId="0A8F9B14" w14:textId="77777777" w:rsidR="00BA21BC" w:rsidRPr="00FA74C4" w:rsidRDefault="00BA21BC" w:rsidP="00FA74C4">
      <w:pPr>
        <w:spacing w:after="0" w:line="240" w:lineRule="auto"/>
        <w:rPr>
          <w:sz w:val="18"/>
          <w:szCs w:val="18"/>
        </w:rPr>
      </w:pPr>
      <w:r w:rsidRPr="00FA74C4">
        <w:rPr>
          <w:sz w:val="18"/>
          <w:szCs w:val="18"/>
        </w:rPr>
        <w:t xml:space="preserve">#add a counter for the 3 categories (visualisations)    </w:t>
      </w:r>
    </w:p>
    <w:p w14:paraId="423D0244" w14:textId="77777777" w:rsidR="00BA21BC" w:rsidRPr="00FA74C4" w:rsidRDefault="00BA21BC" w:rsidP="00FA74C4">
      <w:pPr>
        <w:spacing w:after="0" w:line="240" w:lineRule="auto"/>
        <w:rPr>
          <w:sz w:val="18"/>
          <w:szCs w:val="18"/>
        </w:rPr>
      </w:pPr>
      <w:r w:rsidRPr="00FA74C4">
        <w:rPr>
          <w:sz w:val="18"/>
          <w:szCs w:val="18"/>
        </w:rPr>
        <w:t xml:space="preserve">final['counter'] = final.groupby('category').cumcount() + 1 </w:t>
      </w:r>
    </w:p>
    <w:p w14:paraId="398CC6CA" w14:textId="77777777" w:rsidR="00BA21BC" w:rsidRPr="00FA74C4" w:rsidRDefault="00BA21BC" w:rsidP="00FA74C4">
      <w:pPr>
        <w:spacing w:after="0" w:line="240" w:lineRule="auto"/>
        <w:rPr>
          <w:sz w:val="18"/>
          <w:szCs w:val="18"/>
        </w:rPr>
      </w:pPr>
    </w:p>
    <w:p w14:paraId="68B31649" w14:textId="77777777" w:rsidR="00BA21BC" w:rsidRPr="00FA74C4" w:rsidRDefault="00BA21BC" w:rsidP="00FA74C4">
      <w:pPr>
        <w:spacing w:after="0" w:line="240" w:lineRule="auto"/>
        <w:rPr>
          <w:sz w:val="18"/>
          <w:szCs w:val="18"/>
        </w:rPr>
      </w:pPr>
      <w:r w:rsidRPr="00FA74C4">
        <w:rPr>
          <w:sz w:val="18"/>
          <w:szCs w:val="18"/>
        </w:rPr>
        <w:t xml:space="preserve"> </w:t>
      </w:r>
    </w:p>
    <w:p w14:paraId="396AE5BB" w14:textId="77777777" w:rsidR="00BA21BC" w:rsidRPr="00FA74C4" w:rsidRDefault="00BA21BC" w:rsidP="00FA74C4">
      <w:pPr>
        <w:spacing w:after="0" w:line="240" w:lineRule="auto"/>
        <w:rPr>
          <w:sz w:val="18"/>
          <w:szCs w:val="18"/>
        </w:rPr>
      </w:pPr>
      <w:r w:rsidRPr="00FA74C4">
        <w:rPr>
          <w:sz w:val="18"/>
          <w:szCs w:val="18"/>
        </w:rPr>
        <w:t xml:space="preserve"># create a patient dictionary to map each unique ID </w:t>
      </w:r>
    </w:p>
    <w:p w14:paraId="54FC1066" w14:textId="77777777" w:rsidR="00BA21BC" w:rsidRPr="00FA74C4" w:rsidRDefault="00BA21BC" w:rsidP="00FA74C4">
      <w:pPr>
        <w:spacing w:after="0" w:line="240" w:lineRule="auto"/>
        <w:rPr>
          <w:sz w:val="18"/>
          <w:szCs w:val="18"/>
        </w:rPr>
      </w:pPr>
      <w:r w:rsidRPr="00FA74C4">
        <w:rPr>
          <w:sz w:val="18"/>
          <w:szCs w:val="18"/>
        </w:rPr>
        <w:t>patient = {id:index + 1 for index, id in enumerate(data['id'].unique())}</w:t>
      </w:r>
    </w:p>
    <w:p w14:paraId="650DEE3F" w14:textId="77777777" w:rsidR="00BA21BC" w:rsidRPr="00FA74C4" w:rsidRDefault="00BA21BC" w:rsidP="00FA74C4">
      <w:pPr>
        <w:spacing w:after="0" w:line="240" w:lineRule="auto"/>
        <w:rPr>
          <w:sz w:val="18"/>
          <w:szCs w:val="18"/>
        </w:rPr>
      </w:pPr>
      <w:r w:rsidRPr="00FA74C4">
        <w:rPr>
          <w:sz w:val="18"/>
          <w:szCs w:val="18"/>
        </w:rPr>
        <w:t># map the ID col to the pateientID using the dictionary values</w:t>
      </w:r>
    </w:p>
    <w:p w14:paraId="6279D4E1" w14:textId="77777777" w:rsidR="00BA21BC" w:rsidRPr="00FA74C4" w:rsidRDefault="00BA21BC" w:rsidP="00FA74C4">
      <w:pPr>
        <w:spacing w:after="0" w:line="240" w:lineRule="auto"/>
        <w:rPr>
          <w:sz w:val="18"/>
          <w:szCs w:val="18"/>
        </w:rPr>
      </w:pPr>
      <w:r w:rsidRPr="00FA74C4">
        <w:rPr>
          <w:sz w:val="18"/>
          <w:szCs w:val="18"/>
        </w:rPr>
        <w:t>final['patientID'] = final['id'].map(patient)</w:t>
      </w:r>
    </w:p>
    <w:p w14:paraId="76E8AE73" w14:textId="77777777" w:rsidR="00BA21BC" w:rsidRPr="00FA74C4" w:rsidRDefault="00BA21BC" w:rsidP="00FA74C4">
      <w:pPr>
        <w:spacing w:after="0" w:line="240" w:lineRule="auto"/>
        <w:rPr>
          <w:sz w:val="18"/>
          <w:szCs w:val="18"/>
        </w:rPr>
      </w:pPr>
    </w:p>
    <w:p w14:paraId="57797580" w14:textId="77777777" w:rsidR="00BA21BC" w:rsidRPr="00FA74C4" w:rsidRDefault="00BA21BC" w:rsidP="00FA74C4">
      <w:pPr>
        <w:spacing w:after="0" w:line="240" w:lineRule="auto"/>
        <w:rPr>
          <w:sz w:val="18"/>
          <w:szCs w:val="18"/>
        </w:rPr>
      </w:pPr>
      <w:r w:rsidRPr="00FA74C4">
        <w:rPr>
          <w:sz w:val="18"/>
          <w:szCs w:val="18"/>
        </w:rPr>
        <w:t>num_records = len(final)</w:t>
      </w:r>
    </w:p>
    <w:p w14:paraId="699D95ED" w14:textId="77777777" w:rsidR="00BA21BC" w:rsidRPr="00FA74C4" w:rsidRDefault="00BA21BC" w:rsidP="00FA74C4">
      <w:pPr>
        <w:spacing w:after="0" w:line="240" w:lineRule="auto"/>
        <w:rPr>
          <w:sz w:val="18"/>
          <w:szCs w:val="18"/>
        </w:rPr>
      </w:pPr>
      <w:r w:rsidRPr="00FA74C4">
        <w:rPr>
          <w:sz w:val="18"/>
          <w:szCs w:val="18"/>
        </w:rPr>
        <w:t>print(f"Number of records in dataframe: {num_records}")</w:t>
      </w:r>
    </w:p>
    <w:p w14:paraId="5D8D8A8D" w14:textId="77777777" w:rsidR="00BA21BC" w:rsidRPr="00FA74C4" w:rsidRDefault="00BA21BC" w:rsidP="00FA74C4">
      <w:pPr>
        <w:spacing w:after="0" w:line="240" w:lineRule="auto"/>
        <w:rPr>
          <w:sz w:val="18"/>
          <w:szCs w:val="18"/>
        </w:rPr>
      </w:pPr>
    </w:p>
    <w:p w14:paraId="1A091AD1" w14:textId="77777777" w:rsidR="00BA21BC" w:rsidRPr="00FA74C4" w:rsidRDefault="00BA21BC" w:rsidP="00FA74C4">
      <w:pPr>
        <w:spacing w:after="0" w:line="240" w:lineRule="auto"/>
        <w:rPr>
          <w:sz w:val="18"/>
          <w:szCs w:val="18"/>
        </w:rPr>
      </w:pPr>
      <w:r w:rsidRPr="00FA74C4">
        <w:rPr>
          <w:sz w:val="18"/>
          <w:szCs w:val="18"/>
        </w:rPr>
        <w:t xml:space="preserve">#Ensure 24 hours of entries for all particpants </w:t>
      </w:r>
    </w:p>
    <w:p w14:paraId="6A56845D" w14:textId="77777777" w:rsidR="00BA21BC" w:rsidRPr="00FA74C4" w:rsidRDefault="00BA21BC" w:rsidP="00FA74C4">
      <w:pPr>
        <w:spacing w:after="0" w:line="240" w:lineRule="auto"/>
        <w:rPr>
          <w:sz w:val="18"/>
          <w:szCs w:val="18"/>
        </w:rPr>
      </w:pPr>
      <w:r w:rsidRPr="00FA74C4">
        <w:rPr>
          <w:sz w:val="18"/>
          <w:szCs w:val="18"/>
        </w:rPr>
        <w:t>if num_records % 1440 == 0:</w:t>
      </w:r>
    </w:p>
    <w:p w14:paraId="1420C5B8" w14:textId="77777777" w:rsidR="00BA21BC" w:rsidRPr="00FA74C4" w:rsidRDefault="00BA21BC" w:rsidP="00FA74C4">
      <w:pPr>
        <w:spacing w:after="0" w:line="240" w:lineRule="auto"/>
        <w:rPr>
          <w:sz w:val="18"/>
          <w:szCs w:val="18"/>
        </w:rPr>
      </w:pPr>
      <w:r w:rsidRPr="00FA74C4">
        <w:rPr>
          <w:sz w:val="18"/>
          <w:szCs w:val="18"/>
        </w:rPr>
        <w:t xml:space="preserve">   print("Number of records is divisible by 1440 with no remainder")</w:t>
      </w:r>
    </w:p>
    <w:p w14:paraId="484DE6D4" w14:textId="77777777" w:rsidR="00BA21BC" w:rsidRPr="00FA74C4" w:rsidRDefault="00BA21BC" w:rsidP="00FA74C4">
      <w:pPr>
        <w:spacing w:after="0" w:line="240" w:lineRule="auto"/>
        <w:rPr>
          <w:sz w:val="18"/>
          <w:szCs w:val="18"/>
        </w:rPr>
      </w:pPr>
      <w:r w:rsidRPr="00FA74C4">
        <w:rPr>
          <w:sz w:val="18"/>
          <w:szCs w:val="18"/>
        </w:rPr>
        <w:t>else:</w:t>
      </w:r>
    </w:p>
    <w:p w14:paraId="6F9D3BB0" w14:textId="77777777" w:rsidR="00BA21BC" w:rsidRPr="00FA74C4" w:rsidRDefault="00BA21BC" w:rsidP="00FA74C4">
      <w:pPr>
        <w:spacing w:after="0" w:line="240" w:lineRule="auto"/>
        <w:rPr>
          <w:sz w:val="18"/>
          <w:szCs w:val="18"/>
        </w:rPr>
      </w:pPr>
      <w:r w:rsidRPr="00FA74C4">
        <w:rPr>
          <w:sz w:val="18"/>
          <w:szCs w:val="18"/>
        </w:rPr>
        <w:t xml:space="preserve">   print("Number of records is NOT divisible by 1440")</w:t>
      </w:r>
    </w:p>
    <w:p w14:paraId="7E07C59F" w14:textId="77777777" w:rsidR="00BA21BC" w:rsidRPr="00FA74C4" w:rsidRDefault="00BA21BC" w:rsidP="00FA74C4">
      <w:pPr>
        <w:spacing w:after="0" w:line="240" w:lineRule="auto"/>
        <w:rPr>
          <w:sz w:val="18"/>
          <w:szCs w:val="18"/>
        </w:rPr>
      </w:pPr>
    </w:p>
    <w:p w14:paraId="0B355A2E" w14:textId="77777777" w:rsidR="00BA21BC" w:rsidRPr="00FA74C4" w:rsidRDefault="00BA21BC" w:rsidP="00FA74C4">
      <w:pPr>
        <w:spacing w:after="0" w:line="240" w:lineRule="auto"/>
        <w:rPr>
          <w:sz w:val="18"/>
          <w:szCs w:val="18"/>
        </w:rPr>
      </w:pPr>
      <w:r w:rsidRPr="00FA74C4">
        <w:rPr>
          <w:sz w:val="18"/>
          <w:szCs w:val="18"/>
        </w:rPr>
        <w:t>#create a segment category based on the time</w:t>
      </w:r>
    </w:p>
    <w:p w14:paraId="18D13C1A" w14:textId="77777777" w:rsidR="00BA21BC" w:rsidRPr="00FA74C4" w:rsidRDefault="00BA21BC" w:rsidP="00FA74C4">
      <w:pPr>
        <w:spacing w:after="0" w:line="240" w:lineRule="auto"/>
        <w:rPr>
          <w:sz w:val="18"/>
          <w:szCs w:val="18"/>
        </w:rPr>
      </w:pPr>
      <w:r w:rsidRPr="00FA74C4">
        <w:rPr>
          <w:sz w:val="18"/>
          <w:szCs w:val="18"/>
        </w:rPr>
        <w:t>def seg(hr):</w:t>
      </w:r>
    </w:p>
    <w:p w14:paraId="2DFB7D6D" w14:textId="77777777" w:rsidR="00BA21BC" w:rsidRPr="00FA74C4" w:rsidRDefault="00BA21BC" w:rsidP="00FA74C4">
      <w:pPr>
        <w:spacing w:after="0" w:line="240" w:lineRule="auto"/>
        <w:rPr>
          <w:sz w:val="18"/>
          <w:szCs w:val="18"/>
        </w:rPr>
      </w:pPr>
      <w:r w:rsidRPr="00FA74C4">
        <w:rPr>
          <w:sz w:val="18"/>
          <w:szCs w:val="18"/>
        </w:rPr>
        <w:t xml:space="preserve">    if hr &lt; 4:</w:t>
      </w:r>
    </w:p>
    <w:p w14:paraId="2407791E" w14:textId="77777777" w:rsidR="00BA21BC" w:rsidRPr="00FA74C4" w:rsidRDefault="00BA21BC" w:rsidP="00FA74C4">
      <w:pPr>
        <w:spacing w:after="0" w:line="240" w:lineRule="auto"/>
        <w:rPr>
          <w:sz w:val="18"/>
          <w:szCs w:val="18"/>
        </w:rPr>
      </w:pPr>
      <w:r w:rsidRPr="00FA74C4">
        <w:rPr>
          <w:sz w:val="18"/>
          <w:szCs w:val="18"/>
        </w:rPr>
        <w:t xml:space="preserve">        return '00:00-04:00'</w:t>
      </w:r>
    </w:p>
    <w:p w14:paraId="4DBE486B" w14:textId="77777777" w:rsidR="00BA21BC" w:rsidRPr="00FA74C4" w:rsidRDefault="00BA21BC" w:rsidP="00FA74C4">
      <w:pPr>
        <w:spacing w:after="0" w:line="240" w:lineRule="auto"/>
        <w:rPr>
          <w:sz w:val="18"/>
          <w:szCs w:val="18"/>
        </w:rPr>
      </w:pPr>
      <w:r w:rsidRPr="00FA74C4">
        <w:rPr>
          <w:sz w:val="18"/>
          <w:szCs w:val="18"/>
        </w:rPr>
        <w:t xml:space="preserve">    elif hr &gt; 3 and hr &lt; 8:</w:t>
      </w:r>
    </w:p>
    <w:p w14:paraId="17ED0684" w14:textId="77777777" w:rsidR="00BA21BC" w:rsidRPr="00FA74C4" w:rsidRDefault="00BA21BC" w:rsidP="00FA74C4">
      <w:pPr>
        <w:spacing w:after="0" w:line="240" w:lineRule="auto"/>
        <w:rPr>
          <w:sz w:val="18"/>
          <w:szCs w:val="18"/>
        </w:rPr>
      </w:pPr>
      <w:r w:rsidRPr="00FA74C4">
        <w:rPr>
          <w:sz w:val="18"/>
          <w:szCs w:val="18"/>
        </w:rPr>
        <w:t xml:space="preserve">        return '04-08:00'</w:t>
      </w:r>
    </w:p>
    <w:p w14:paraId="7B1FC107" w14:textId="77777777" w:rsidR="00BA21BC" w:rsidRPr="00FA74C4" w:rsidRDefault="00BA21BC" w:rsidP="00FA74C4">
      <w:pPr>
        <w:spacing w:after="0" w:line="240" w:lineRule="auto"/>
        <w:rPr>
          <w:sz w:val="18"/>
          <w:szCs w:val="18"/>
        </w:rPr>
      </w:pPr>
      <w:r w:rsidRPr="00FA74C4">
        <w:rPr>
          <w:sz w:val="18"/>
          <w:szCs w:val="18"/>
        </w:rPr>
        <w:t xml:space="preserve">    elif hr &gt; 7 and hr &lt; 12:</w:t>
      </w:r>
    </w:p>
    <w:p w14:paraId="0C3D29E6" w14:textId="77777777" w:rsidR="00BA21BC" w:rsidRPr="00FA74C4" w:rsidRDefault="00BA21BC" w:rsidP="00FA74C4">
      <w:pPr>
        <w:spacing w:after="0" w:line="240" w:lineRule="auto"/>
        <w:rPr>
          <w:sz w:val="18"/>
          <w:szCs w:val="18"/>
        </w:rPr>
      </w:pPr>
      <w:r w:rsidRPr="00FA74C4">
        <w:rPr>
          <w:sz w:val="18"/>
          <w:szCs w:val="18"/>
        </w:rPr>
        <w:t xml:space="preserve">        return '08-12:00'</w:t>
      </w:r>
    </w:p>
    <w:p w14:paraId="217D15E1" w14:textId="77777777" w:rsidR="00BA21BC" w:rsidRPr="00FA74C4" w:rsidRDefault="00BA21BC" w:rsidP="00FA74C4">
      <w:pPr>
        <w:spacing w:after="0" w:line="240" w:lineRule="auto"/>
        <w:rPr>
          <w:sz w:val="18"/>
          <w:szCs w:val="18"/>
        </w:rPr>
      </w:pPr>
      <w:r w:rsidRPr="00FA74C4">
        <w:rPr>
          <w:sz w:val="18"/>
          <w:szCs w:val="18"/>
        </w:rPr>
        <w:t xml:space="preserve">    elif hr &gt; 11 and hr &lt; 16:</w:t>
      </w:r>
    </w:p>
    <w:p w14:paraId="56BD0A7D" w14:textId="77777777" w:rsidR="00BA21BC" w:rsidRPr="00FA74C4" w:rsidRDefault="00BA21BC" w:rsidP="00FA74C4">
      <w:pPr>
        <w:spacing w:after="0" w:line="240" w:lineRule="auto"/>
        <w:rPr>
          <w:sz w:val="18"/>
          <w:szCs w:val="18"/>
        </w:rPr>
      </w:pPr>
      <w:r w:rsidRPr="00FA74C4">
        <w:rPr>
          <w:sz w:val="18"/>
          <w:szCs w:val="18"/>
        </w:rPr>
        <w:t xml:space="preserve">        return '12-16:00'</w:t>
      </w:r>
    </w:p>
    <w:p w14:paraId="2D484EA1" w14:textId="77777777" w:rsidR="00BA21BC" w:rsidRPr="00FA74C4" w:rsidRDefault="00BA21BC" w:rsidP="00FA74C4">
      <w:pPr>
        <w:spacing w:after="0" w:line="240" w:lineRule="auto"/>
        <w:rPr>
          <w:sz w:val="18"/>
          <w:szCs w:val="18"/>
        </w:rPr>
      </w:pPr>
      <w:r w:rsidRPr="00FA74C4">
        <w:rPr>
          <w:sz w:val="18"/>
          <w:szCs w:val="18"/>
        </w:rPr>
        <w:t xml:space="preserve">    elif hr &gt; 15 and hr &lt; 20:</w:t>
      </w:r>
    </w:p>
    <w:p w14:paraId="49FD3B92" w14:textId="77777777" w:rsidR="00BA21BC" w:rsidRPr="00FA74C4" w:rsidRDefault="00BA21BC" w:rsidP="00FA74C4">
      <w:pPr>
        <w:spacing w:after="0" w:line="240" w:lineRule="auto"/>
        <w:rPr>
          <w:sz w:val="18"/>
          <w:szCs w:val="18"/>
        </w:rPr>
      </w:pPr>
      <w:r w:rsidRPr="00FA74C4">
        <w:rPr>
          <w:sz w:val="18"/>
          <w:szCs w:val="18"/>
        </w:rPr>
        <w:t xml:space="preserve">        return '16-20:00'</w:t>
      </w:r>
    </w:p>
    <w:p w14:paraId="12E33C04" w14:textId="77777777" w:rsidR="00BA21BC" w:rsidRPr="00FA74C4" w:rsidRDefault="00BA21BC" w:rsidP="00FA74C4">
      <w:pPr>
        <w:spacing w:after="0" w:line="240" w:lineRule="auto"/>
        <w:rPr>
          <w:sz w:val="18"/>
          <w:szCs w:val="18"/>
        </w:rPr>
      </w:pPr>
      <w:r w:rsidRPr="00FA74C4">
        <w:rPr>
          <w:sz w:val="18"/>
          <w:szCs w:val="18"/>
        </w:rPr>
        <w:t xml:space="preserve">    elif hr &gt; 19 and hr &lt; 24:</w:t>
      </w:r>
    </w:p>
    <w:p w14:paraId="32820F1D" w14:textId="77777777" w:rsidR="00BA21BC" w:rsidRPr="00FA74C4" w:rsidRDefault="00BA21BC" w:rsidP="00FA74C4">
      <w:pPr>
        <w:spacing w:after="0" w:line="240" w:lineRule="auto"/>
        <w:rPr>
          <w:sz w:val="18"/>
          <w:szCs w:val="18"/>
        </w:rPr>
      </w:pPr>
      <w:r w:rsidRPr="00FA74C4">
        <w:rPr>
          <w:sz w:val="18"/>
          <w:szCs w:val="18"/>
        </w:rPr>
        <w:t xml:space="preserve">        return '20-24:00'    </w:t>
      </w:r>
    </w:p>
    <w:p w14:paraId="428AA513" w14:textId="77777777" w:rsidR="00BA21BC" w:rsidRPr="00FA74C4" w:rsidRDefault="00BA21BC" w:rsidP="00FA74C4">
      <w:pPr>
        <w:spacing w:after="0" w:line="240" w:lineRule="auto"/>
        <w:rPr>
          <w:sz w:val="18"/>
          <w:szCs w:val="18"/>
        </w:rPr>
      </w:pPr>
      <w:r w:rsidRPr="00FA74C4">
        <w:rPr>
          <w:sz w:val="18"/>
          <w:szCs w:val="18"/>
        </w:rPr>
        <w:t xml:space="preserve">    else:</w:t>
      </w:r>
    </w:p>
    <w:p w14:paraId="5BEBA610" w14:textId="77777777" w:rsidR="00BA21BC" w:rsidRPr="00FA74C4" w:rsidRDefault="00BA21BC" w:rsidP="00FA74C4">
      <w:pPr>
        <w:spacing w:after="0" w:line="240" w:lineRule="auto"/>
        <w:rPr>
          <w:sz w:val="18"/>
          <w:szCs w:val="18"/>
        </w:rPr>
      </w:pPr>
      <w:r w:rsidRPr="00FA74C4">
        <w:rPr>
          <w:sz w:val="18"/>
          <w:szCs w:val="18"/>
        </w:rPr>
        <w:t xml:space="preserve">        return '*UNKNOWN*'</w:t>
      </w:r>
    </w:p>
    <w:p w14:paraId="7A4E9DAF" w14:textId="77777777" w:rsidR="00BA21BC" w:rsidRPr="00FA74C4" w:rsidRDefault="00BA21BC" w:rsidP="00FA74C4">
      <w:pPr>
        <w:spacing w:after="0" w:line="240" w:lineRule="auto"/>
        <w:rPr>
          <w:sz w:val="18"/>
          <w:szCs w:val="18"/>
        </w:rPr>
      </w:pPr>
      <w:r w:rsidRPr="00FA74C4">
        <w:rPr>
          <w:sz w:val="18"/>
          <w:szCs w:val="18"/>
        </w:rPr>
        <w:t xml:space="preserve">  </w:t>
      </w:r>
    </w:p>
    <w:p w14:paraId="350435AA" w14:textId="77777777" w:rsidR="00BA21BC" w:rsidRPr="00FA74C4" w:rsidRDefault="00BA21BC" w:rsidP="00FA74C4">
      <w:pPr>
        <w:spacing w:after="0" w:line="240" w:lineRule="auto"/>
        <w:rPr>
          <w:sz w:val="18"/>
          <w:szCs w:val="18"/>
        </w:rPr>
      </w:pPr>
      <w:r w:rsidRPr="00FA74C4">
        <w:rPr>
          <w:sz w:val="18"/>
          <w:szCs w:val="18"/>
        </w:rPr>
        <w:t>final['segment'] = final['hour'].apply(seg)</w:t>
      </w:r>
    </w:p>
    <w:p w14:paraId="7D8B9498" w14:textId="77777777" w:rsidR="00BA21BC" w:rsidRPr="00FA74C4" w:rsidRDefault="00BA21BC" w:rsidP="00FA74C4">
      <w:pPr>
        <w:spacing w:after="0" w:line="240" w:lineRule="auto"/>
        <w:rPr>
          <w:sz w:val="18"/>
          <w:szCs w:val="18"/>
        </w:rPr>
      </w:pPr>
    </w:p>
    <w:p w14:paraId="6ED08340" w14:textId="77777777" w:rsidR="00BA21BC" w:rsidRPr="00FA74C4" w:rsidRDefault="00BA21BC" w:rsidP="00FA74C4">
      <w:pPr>
        <w:spacing w:after="0" w:line="240" w:lineRule="auto"/>
        <w:rPr>
          <w:sz w:val="18"/>
          <w:szCs w:val="18"/>
        </w:rPr>
      </w:pPr>
      <w:r w:rsidRPr="00FA74C4">
        <w:rPr>
          <w:sz w:val="18"/>
          <w:szCs w:val="18"/>
        </w:rPr>
        <w:t>#all data is segmented?</w:t>
      </w:r>
    </w:p>
    <w:p w14:paraId="50482E27" w14:textId="77777777" w:rsidR="00BA21BC" w:rsidRPr="00FA74C4" w:rsidRDefault="00BA21BC" w:rsidP="00FA74C4">
      <w:pPr>
        <w:spacing w:after="0" w:line="240" w:lineRule="auto"/>
        <w:rPr>
          <w:sz w:val="18"/>
          <w:szCs w:val="18"/>
        </w:rPr>
      </w:pPr>
      <w:r w:rsidRPr="00FA74C4">
        <w:rPr>
          <w:sz w:val="18"/>
          <w:szCs w:val="18"/>
        </w:rPr>
        <w:t>if '*UNKNOWN*' in final['segment'].values:</w:t>
      </w:r>
    </w:p>
    <w:p w14:paraId="7C1F6A67" w14:textId="77777777" w:rsidR="00BA21BC" w:rsidRPr="00FA74C4" w:rsidRDefault="00BA21BC" w:rsidP="00FA74C4">
      <w:pPr>
        <w:spacing w:after="0" w:line="240" w:lineRule="auto"/>
        <w:rPr>
          <w:sz w:val="18"/>
          <w:szCs w:val="18"/>
        </w:rPr>
      </w:pPr>
      <w:r w:rsidRPr="00FA74C4">
        <w:rPr>
          <w:sz w:val="18"/>
          <w:szCs w:val="18"/>
        </w:rPr>
        <w:t xml:space="preserve">    print("unknowns segments found") </w:t>
      </w:r>
    </w:p>
    <w:p w14:paraId="5C41E242" w14:textId="77777777" w:rsidR="00BA21BC" w:rsidRPr="00FA74C4" w:rsidRDefault="00BA21BC" w:rsidP="00FA74C4">
      <w:pPr>
        <w:spacing w:after="0" w:line="240" w:lineRule="auto"/>
        <w:rPr>
          <w:sz w:val="18"/>
          <w:szCs w:val="18"/>
        </w:rPr>
      </w:pPr>
      <w:r w:rsidRPr="00FA74C4">
        <w:rPr>
          <w:sz w:val="18"/>
          <w:szCs w:val="18"/>
        </w:rPr>
        <w:t>else:</w:t>
      </w:r>
    </w:p>
    <w:p w14:paraId="6691ED18" w14:textId="77777777" w:rsidR="00BA21BC" w:rsidRPr="00FA74C4" w:rsidRDefault="00BA21BC" w:rsidP="00FA74C4">
      <w:pPr>
        <w:spacing w:after="0" w:line="240" w:lineRule="auto"/>
        <w:rPr>
          <w:sz w:val="18"/>
          <w:szCs w:val="18"/>
        </w:rPr>
      </w:pPr>
      <w:r w:rsidRPr="00FA74C4">
        <w:rPr>
          <w:sz w:val="18"/>
          <w:szCs w:val="18"/>
        </w:rPr>
        <w:t xml:space="preserve">    print("All ids have segments")   </w:t>
      </w:r>
    </w:p>
    <w:p w14:paraId="074199DF" w14:textId="77777777" w:rsidR="00BA21BC" w:rsidRPr="00FA74C4" w:rsidRDefault="00BA21BC" w:rsidP="00FA74C4">
      <w:pPr>
        <w:spacing w:after="0" w:line="240" w:lineRule="auto"/>
        <w:rPr>
          <w:sz w:val="18"/>
          <w:szCs w:val="18"/>
        </w:rPr>
      </w:pPr>
    </w:p>
    <w:p w14:paraId="7AB8C5EB" w14:textId="77777777" w:rsidR="00BA21BC" w:rsidRPr="00FA74C4" w:rsidRDefault="00BA21BC" w:rsidP="00FA74C4">
      <w:pPr>
        <w:spacing w:after="0" w:line="240" w:lineRule="auto"/>
        <w:rPr>
          <w:sz w:val="18"/>
          <w:szCs w:val="18"/>
        </w:rPr>
      </w:pPr>
    </w:p>
    <w:p w14:paraId="1D8DB445" w14:textId="77777777" w:rsidR="00BA21BC" w:rsidRPr="00FA74C4" w:rsidRDefault="00BA21BC" w:rsidP="00FA74C4">
      <w:pPr>
        <w:spacing w:after="0" w:line="240" w:lineRule="auto"/>
        <w:rPr>
          <w:sz w:val="18"/>
          <w:szCs w:val="18"/>
        </w:rPr>
      </w:pPr>
    </w:p>
    <w:p w14:paraId="6049841F" w14:textId="77777777" w:rsidR="00BA21BC" w:rsidRPr="00FA74C4" w:rsidRDefault="00BA21BC" w:rsidP="00FA74C4">
      <w:pPr>
        <w:spacing w:after="0" w:line="240" w:lineRule="auto"/>
        <w:rPr>
          <w:sz w:val="18"/>
          <w:szCs w:val="18"/>
        </w:rPr>
      </w:pPr>
    </w:p>
    <w:p w14:paraId="31368326" w14:textId="77777777" w:rsidR="00BA21BC" w:rsidRPr="00FA74C4" w:rsidRDefault="00BA21BC" w:rsidP="00FA74C4">
      <w:pPr>
        <w:spacing w:after="0" w:line="240" w:lineRule="auto"/>
        <w:rPr>
          <w:sz w:val="18"/>
          <w:szCs w:val="18"/>
        </w:rPr>
      </w:pPr>
      <w:r w:rsidRPr="00FA74C4">
        <w:rPr>
          <w:sz w:val="18"/>
          <w:szCs w:val="18"/>
        </w:rPr>
        <w:t># =============================================================================</w:t>
      </w:r>
    </w:p>
    <w:p w14:paraId="135213A9" w14:textId="77777777" w:rsidR="00BA21BC" w:rsidRPr="00FA74C4" w:rsidRDefault="00BA21BC" w:rsidP="00FA74C4">
      <w:pPr>
        <w:spacing w:after="0" w:line="240" w:lineRule="auto"/>
        <w:rPr>
          <w:sz w:val="18"/>
          <w:szCs w:val="18"/>
        </w:rPr>
      </w:pPr>
    </w:p>
    <w:p w14:paraId="4EC8FF7A" w14:textId="77777777" w:rsidR="00BA21BC" w:rsidRPr="00FA74C4" w:rsidRDefault="00BA21BC" w:rsidP="00FA74C4">
      <w:pPr>
        <w:spacing w:after="0" w:line="240" w:lineRule="auto"/>
        <w:rPr>
          <w:sz w:val="18"/>
          <w:szCs w:val="18"/>
        </w:rPr>
      </w:pPr>
      <w:r w:rsidRPr="00FA74C4">
        <w:rPr>
          <w:sz w:val="18"/>
          <w:szCs w:val="18"/>
        </w:rPr>
        <w:t># create features for 24 hour data</w:t>
      </w:r>
    </w:p>
    <w:p w14:paraId="0FFDD74C" w14:textId="77777777" w:rsidR="00BA21BC" w:rsidRPr="00FA74C4" w:rsidRDefault="00BA21BC" w:rsidP="00FA74C4">
      <w:pPr>
        <w:spacing w:after="0" w:line="240" w:lineRule="auto"/>
        <w:rPr>
          <w:sz w:val="18"/>
          <w:szCs w:val="18"/>
        </w:rPr>
      </w:pPr>
      <w:r w:rsidRPr="00FA74C4">
        <w:rPr>
          <w:sz w:val="18"/>
          <w:szCs w:val="18"/>
        </w:rPr>
        <w:t>grouped = final.groupby(['id','date'])</w:t>
      </w:r>
    </w:p>
    <w:p w14:paraId="18392846" w14:textId="77777777" w:rsidR="00BA21BC" w:rsidRPr="00FA74C4" w:rsidRDefault="00BA21BC" w:rsidP="00FA74C4">
      <w:pPr>
        <w:spacing w:after="0" w:line="240" w:lineRule="auto"/>
        <w:rPr>
          <w:sz w:val="18"/>
          <w:szCs w:val="18"/>
        </w:rPr>
      </w:pPr>
      <w:r w:rsidRPr="00FA74C4">
        <w:rPr>
          <w:sz w:val="18"/>
          <w:szCs w:val="18"/>
        </w:rPr>
        <w:t>newData = grouped.agg({'activity': ['mean', 'std', lambda x: (x == 0).mean(), kurtosis]})</w:t>
      </w:r>
    </w:p>
    <w:p w14:paraId="63CAB89B" w14:textId="77777777" w:rsidR="00BA21BC" w:rsidRPr="00FA74C4" w:rsidRDefault="00BA21BC" w:rsidP="00FA74C4">
      <w:pPr>
        <w:spacing w:after="0" w:line="240" w:lineRule="auto"/>
        <w:rPr>
          <w:sz w:val="18"/>
          <w:szCs w:val="18"/>
        </w:rPr>
      </w:pPr>
      <w:r w:rsidRPr="00FA74C4">
        <w:rPr>
          <w:sz w:val="18"/>
          <w:szCs w:val="18"/>
        </w:rPr>
        <w:t>newData = newData.reset_index()</w:t>
      </w:r>
    </w:p>
    <w:p w14:paraId="7318EE78" w14:textId="77777777" w:rsidR="00BA21BC" w:rsidRPr="00FA74C4" w:rsidRDefault="00BA21BC" w:rsidP="00FA74C4">
      <w:pPr>
        <w:spacing w:after="0" w:line="240" w:lineRule="auto"/>
        <w:rPr>
          <w:sz w:val="18"/>
          <w:szCs w:val="18"/>
        </w:rPr>
      </w:pPr>
    </w:p>
    <w:p w14:paraId="1E815B78" w14:textId="77777777" w:rsidR="00BA21BC" w:rsidRPr="00FA74C4" w:rsidRDefault="00BA21BC" w:rsidP="00FA74C4">
      <w:pPr>
        <w:spacing w:after="0" w:line="240" w:lineRule="auto"/>
        <w:rPr>
          <w:sz w:val="18"/>
          <w:szCs w:val="18"/>
        </w:rPr>
      </w:pPr>
      <w:r w:rsidRPr="00FA74C4">
        <w:rPr>
          <w:sz w:val="18"/>
          <w:szCs w:val="18"/>
        </w:rPr>
        <w:t># create a new dataframe with only the first 13 dates for each id</w:t>
      </w:r>
    </w:p>
    <w:p w14:paraId="639ED765" w14:textId="77777777" w:rsidR="00BA21BC" w:rsidRPr="00FA74C4" w:rsidRDefault="00BA21BC" w:rsidP="00FA74C4">
      <w:pPr>
        <w:spacing w:after="0" w:line="240" w:lineRule="auto"/>
        <w:rPr>
          <w:sz w:val="18"/>
          <w:szCs w:val="18"/>
        </w:rPr>
      </w:pPr>
      <w:r w:rsidRPr="00FA74C4">
        <w:rPr>
          <w:sz w:val="18"/>
          <w:szCs w:val="18"/>
        </w:rPr>
        <w:t>#newData = newData.groupby('id').head(13)</w:t>
      </w:r>
    </w:p>
    <w:p w14:paraId="5FBA1E7F" w14:textId="77777777" w:rsidR="00BA21BC" w:rsidRPr="00FA74C4" w:rsidRDefault="00BA21BC" w:rsidP="00FA74C4">
      <w:pPr>
        <w:spacing w:after="0" w:line="240" w:lineRule="auto"/>
        <w:rPr>
          <w:sz w:val="18"/>
          <w:szCs w:val="18"/>
        </w:rPr>
      </w:pPr>
      <w:r w:rsidRPr="00FA74C4">
        <w:rPr>
          <w:sz w:val="18"/>
          <w:szCs w:val="18"/>
        </w:rPr>
        <w:t>#remainder = len(newData) % 13</w:t>
      </w:r>
    </w:p>
    <w:p w14:paraId="0230E20E" w14:textId="77777777" w:rsidR="00BA21BC" w:rsidRPr="00FA74C4" w:rsidRDefault="00BA21BC" w:rsidP="00FA74C4">
      <w:pPr>
        <w:spacing w:after="0" w:line="240" w:lineRule="auto"/>
        <w:rPr>
          <w:sz w:val="18"/>
          <w:szCs w:val="18"/>
        </w:rPr>
      </w:pPr>
    </w:p>
    <w:p w14:paraId="285CE67D" w14:textId="77777777" w:rsidR="00BA21BC" w:rsidRPr="00FA74C4" w:rsidRDefault="00BA21BC" w:rsidP="00FA74C4">
      <w:pPr>
        <w:spacing w:after="0" w:line="240" w:lineRule="auto"/>
        <w:rPr>
          <w:sz w:val="18"/>
          <w:szCs w:val="18"/>
        </w:rPr>
      </w:pPr>
      <w:r w:rsidRPr="00FA74C4">
        <w:rPr>
          <w:sz w:val="18"/>
          <w:szCs w:val="18"/>
        </w:rPr>
        <w:t># Check if there is a person not 13 days</w:t>
      </w:r>
    </w:p>
    <w:p w14:paraId="0F03141F" w14:textId="77777777" w:rsidR="00BA21BC" w:rsidRPr="00FA74C4" w:rsidRDefault="00BA21BC" w:rsidP="00FA74C4">
      <w:pPr>
        <w:spacing w:after="0" w:line="240" w:lineRule="auto"/>
        <w:rPr>
          <w:sz w:val="18"/>
          <w:szCs w:val="18"/>
        </w:rPr>
      </w:pPr>
      <w:r w:rsidRPr="00FA74C4">
        <w:rPr>
          <w:sz w:val="18"/>
          <w:szCs w:val="18"/>
        </w:rPr>
        <w:t>#if remainder != 0:</w:t>
      </w:r>
    </w:p>
    <w:p w14:paraId="0427910D" w14:textId="77777777" w:rsidR="00BA21BC" w:rsidRPr="00FA74C4" w:rsidRDefault="00BA21BC" w:rsidP="00FA74C4">
      <w:pPr>
        <w:spacing w:after="0" w:line="240" w:lineRule="auto"/>
        <w:rPr>
          <w:sz w:val="18"/>
          <w:szCs w:val="18"/>
        </w:rPr>
      </w:pPr>
      <w:r w:rsidRPr="00FA74C4">
        <w:rPr>
          <w:sz w:val="18"/>
          <w:szCs w:val="18"/>
        </w:rPr>
        <w:lastRenderedPageBreak/>
        <w:t>#    print(f"There are {remainder} records that do not have exactly 13 dates for each patient ID.")</w:t>
      </w:r>
    </w:p>
    <w:p w14:paraId="7CF46481" w14:textId="77777777" w:rsidR="00BA21BC" w:rsidRPr="00FA74C4" w:rsidRDefault="00BA21BC" w:rsidP="00FA74C4">
      <w:pPr>
        <w:spacing w:after="0" w:line="240" w:lineRule="auto"/>
        <w:rPr>
          <w:sz w:val="18"/>
          <w:szCs w:val="18"/>
        </w:rPr>
      </w:pPr>
      <w:r w:rsidRPr="00FA74C4">
        <w:rPr>
          <w:sz w:val="18"/>
          <w:szCs w:val="18"/>
        </w:rPr>
        <w:t>#else:</w:t>
      </w:r>
    </w:p>
    <w:p w14:paraId="46C09F53" w14:textId="77777777" w:rsidR="00BA21BC" w:rsidRPr="00FA74C4" w:rsidRDefault="00BA21BC" w:rsidP="00FA74C4">
      <w:pPr>
        <w:spacing w:after="0" w:line="240" w:lineRule="auto"/>
        <w:rPr>
          <w:sz w:val="18"/>
          <w:szCs w:val="18"/>
        </w:rPr>
      </w:pPr>
      <w:r w:rsidRPr="00FA74C4">
        <w:rPr>
          <w:sz w:val="18"/>
          <w:szCs w:val="18"/>
        </w:rPr>
        <w:t>#    print("All records have exactly 13 dates for each patient ID.")</w:t>
      </w:r>
    </w:p>
    <w:p w14:paraId="66AD13BC" w14:textId="77777777" w:rsidR="00BA21BC" w:rsidRPr="00FA74C4" w:rsidRDefault="00BA21BC" w:rsidP="00FA74C4">
      <w:pPr>
        <w:spacing w:after="0" w:line="240" w:lineRule="auto"/>
        <w:rPr>
          <w:sz w:val="18"/>
          <w:szCs w:val="18"/>
        </w:rPr>
      </w:pPr>
      <w:r w:rsidRPr="00FA74C4">
        <w:rPr>
          <w:sz w:val="18"/>
          <w:szCs w:val="18"/>
        </w:rPr>
        <w:t xml:space="preserve"> </w:t>
      </w:r>
    </w:p>
    <w:p w14:paraId="18DAF24F" w14:textId="77777777" w:rsidR="00BA21BC" w:rsidRPr="00FA74C4" w:rsidRDefault="00BA21BC" w:rsidP="00FA74C4">
      <w:pPr>
        <w:spacing w:after="0" w:line="240" w:lineRule="auto"/>
        <w:rPr>
          <w:sz w:val="18"/>
          <w:szCs w:val="18"/>
        </w:rPr>
      </w:pPr>
      <w:r w:rsidRPr="00FA74C4">
        <w:rPr>
          <w:sz w:val="18"/>
          <w:szCs w:val="18"/>
        </w:rPr>
        <w:t>newData.columns = ['id','date','f.mean', 'f.sd', 'f.propZeros', 'f.kurtosis']</w:t>
      </w:r>
    </w:p>
    <w:p w14:paraId="228E8077" w14:textId="77777777" w:rsidR="00BA21BC" w:rsidRPr="00FA74C4" w:rsidRDefault="00BA21BC" w:rsidP="00FA74C4">
      <w:pPr>
        <w:spacing w:after="0" w:line="240" w:lineRule="auto"/>
        <w:rPr>
          <w:sz w:val="18"/>
          <w:szCs w:val="18"/>
        </w:rPr>
      </w:pPr>
      <w:r w:rsidRPr="00FA74C4">
        <w:rPr>
          <w:sz w:val="18"/>
          <w:szCs w:val="18"/>
        </w:rPr>
        <w:t xml:space="preserve"> </w:t>
      </w:r>
    </w:p>
    <w:p w14:paraId="4FE31ECF" w14:textId="77777777" w:rsidR="00BA21BC" w:rsidRPr="00FA74C4" w:rsidRDefault="00BA21BC" w:rsidP="00FA74C4">
      <w:pPr>
        <w:spacing w:after="0" w:line="240" w:lineRule="auto"/>
        <w:rPr>
          <w:sz w:val="18"/>
          <w:szCs w:val="18"/>
        </w:rPr>
      </w:pPr>
      <w:r w:rsidRPr="00FA74C4">
        <w:rPr>
          <w:sz w:val="18"/>
          <w:szCs w:val="18"/>
        </w:rPr>
        <w:t>newData['class'] = newData['id'].str[:5].apply(lambda x: 1 if x == 'condi' else (0 if x == 'contr' else 2))</w:t>
      </w:r>
    </w:p>
    <w:p w14:paraId="5721D346" w14:textId="77777777" w:rsidR="00BA21BC" w:rsidRPr="00FA74C4" w:rsidRDefault="00BA21BC" w:rsidP="00FA74C4">
      <w:pPr>
        <w:spacing w:after="0" w:line="240" w:lineRule="auto"/>
        <w:rPr>
          <w:sz w:val="18"/>
          <w:szCs w:val="18"/>
        </w:rPr>
      </w:pPr>
      <w:r w:rsidRPr="00FA74C4">
        <w:rPr>
          <w:sz w:val="18"/>
          <w:szCs w:val="18"/>
        </w:rPr>
        <w:t>newData = newData[['id','date','f.mean','f.sd','f.propZeros','f.kurtosis','class']]</w:t>
      </w:r>
    </w:p>
    <w:p w14:paraId="47B309BC" w14:textId="71D0D66E" w:rsidR="00BA21BC" w:rsidRPr="00FA74C4" w:rsidRDefault="00BA21BC" w:rsidP="00FA74C4">
      <w:pPr>
        <w:spacing w:after="0" w:line="240" w:lineRule="auto"/>
        <w:rPr>
          <w:sz w:val="18"/>
          <w:szCs w:val="18"/>
        </w:rPr>
      </w:pPr>
      <w:r w:rsidRPr="00FA74C4">
        <w:rPr>
          <w:sz w:val="18"/>
          <w:szCs w:val="18"/>
        </w:rPr>
        <w:t>newData = newData.loc[~((newData['f.mean'] == 0) or (newData['f.sd'] == 0))]</w:t>
      </w:r>
    </w:p>
    <w:p w14:paraId="3A893AF4" w14:textId="77777777" w:rsidR="00BA21BC" w:rsidRPr="00FA74C4" w:rsidRDefault="00BA21BC" w:rsidP="00FA74C4">
      <w:pPr>
        <w:spacing w:after="0" w:line="240" w:lineRule="auto"/>
        <w:rPr>
          <w:sz w:val="18"/>
          <w:szCs w:val="18"/>
        </w:rPr>
      </w:pPr>
      <w:r w:rsidRPr="00FA74C4">
        <w:rPr>
          <w:sz w:val="18"/>
          <w:szCs w:val="18"/>
        </w:rPr>
        <w:t xml:space="preserve">#newData = newData.loc[~( (newData['f.kurtosis'] == 0))] </w:t>
      </w:r>
    </w:p>
    <w:p w14:paraId="3DA76B52" w14:textId="77777777" w:rsidR="00BA21BC" w:rsidRPr="00FA74C4" w:rsidRDefault="00BA21BC" w:rsidP="00FA74C4">
      <w:pPr>
        <w:spacing w:after="0" w:line="240" w:lineRule="auto"/>
        <w:rPr>
          <w:sz w:val="18"/>
          <w:szCs w:val="18"/>
        </w:rPr>
      </w:pPr>
      <w:r w:rsidRPr="00FA74C4">
        <w:rPr>
          <w:sz w:val="18"/>
          <w:szCs w:val="18"/>
        </w:rPr>
        <w:t>newData = newData.loc[~((newData['f.mean'] == 0) &amp; (newData['f.sd'] == 0))]</w:t>
      </w:r>
    </w:p>
    <w:p w14:paraId="5ACD09F8" w14:textId="77777777" w:rsidR="00BA21BC" w:rsidRPr="00FA74C4" w:rsidRDefault="00BA21BC" w:rsidP="00FA74C4">
      <w:pPr>
        <w:spacing w:after="0" w:line="240" w:lineRule="auto"/>
        <w:rPr>
          <w:sz w:val="18"/>
          <w:szCs w:val="18"/>
        </w:rPr>
      </w:pPr>
      <w:r w:rsidRPr="00FA74C4">
        <w:rPr>
          <w:sz w:val="18"/>
          <w:szCs w:val="18"/>
        </w:rPr>
        <w:t>newData.dropna(inplace=True)</w:t>
      </w:r>
    </w:p>
    <w:p w14:paraId="07045F7D" w14:textId="77777777" w:rsidR="00BA21BC" w:rsidRPr="00FA74C4" w:rsidRDefault="00BA21BC" w:rsidP="00FA74C4">
      <w:pPr>
        <w:spacing w:after="0" w:line="240" w:lineRule="auto"/>
        <w:rPr>
          <w:sz w:val="18"/>
          <w:szCs w:val="18"/>
        </w:rPr>
      </w:pPr>
      <w:r w:rsidRPr="00FA74C4">
        <w:rPr>
          <w:sz w:val="18"/>
          <w:szCs w:val="18"/>
        </w:rPr>
        <w:t>print((newData['id'].nunique()))</w:t>
      </w:r>
    </w:p>
    <w:p w14:paraId="4DD00392" w14:textId="77777777" w:rsidR="00BA21BC" w:rsidRPr="00FA74C4" w:rsidRDefault="00BA21BC" w:rsidP="00FA74C4">
      <w:pPr>
        <w:spacing w:after="0" w:line="240" w:lineRule="auto"/>
        <w:rPr>
          <w:sz w:val="18"/>
          <w:szCs w:val="18"/>
        </w:rPr>
      </w:pPr>
    </w:p>
    <w:p w14:paraId="4025C49E" w14:textId="77777777" w:rsidR="00BA21BC" w:rsidRPr="00FA74C4" w:rsidRDefault="00BA21BC" w:rsidP="00FA74C4">
      <w:pPr>
        <w:spacing w:after="0" w:line="240" w:lineRule="auto"/>
        <w:rPr>
          <w:sz w:val="18"/>
          <w:szCs w:val="18"/>
        </w:rPr>
      </w:pPr>
    </w:p>
    <w:p w14:paraId="03F4AD4E" w14:textId="77777777" w:rsidR="00BA21BC" w:rsidRPr="00FA74C4" w:rsidRDefault="00BA21BC" w:rsidP="00FA74C4">
      <w:pPr>
        <w:spacing w:after="0" w:line="240" w:lineRule="auto"/>
        <w:rPr>
          <w:sz w:val="18"/>
          <w:szCs w:val="18"/>
        </w:rPr>
      </w:pPr>
      <w:r w:rsidRPr="00FA74C4">
        <w:rPr>
          <w:sz w:val="18"/>
          <w:szCs w:val="18"/>
        </w:rPr>
        <w:t>#create features for 4 hourly data</w:t>
      </w:r>
    </w:p>
    <w:p w14:paraId="5CA93CE3" w14:textId="77777777" w:rsidR="00BA21BC" w:rsidRPr="00FA74C4" w:rsidRDefault="00BA21BC" w:rsidP="00FA74C4">
      <w:pPr>
        <w:spacing w:after="0" w:line="240" w:lineRule="auto"/>
        <w:rPr>
          <w:sz w:val="18"/>
          <w:szCs w:val="18"/>
        </w:rPr>
      </w:pPr>
      <w:r w:rsidRPr="00FA74C4">
        <w:rPr>
          <w:sz w:val="18"/>
          <w:szCs w:val="18"/>
        </w:rPr>
        <w:t>grouped = final.groupby(['id','date','segment'])</w:t>
      </w:r>
    </w:p>
    <w:p w14:paraId="6391A91A" w14:textId="77777777" w:rsidR="00BA21BC" w:rsidRPr="00FA74C4" w:rsidRDefault="00BA21BC" w:rsidP="00FA74C4">
      <w:pPr>
        <w:spacing w:after="0" w:line="240" w:lineRule="auto"/>
        <w:rPr>
          <w:sz w:val="18"/>
          <w:szCs w:val="18"/>
        </w:rPr>
      </w:pPr>
      <w:r w:rsidRPr="00FA74C4">
        <w:rPr>
          <w:sz w:val="18"/>
          <w:szCs w:val="18"/>
        </w:rPr>
        <w:t>segmented = grouped.agg({'activity': ['mean', 'std', lambda x: (x == 0).mean(), kurtosis]})</w:t>
      </w:r>
    </w:p>
    <w:p w14:paraId="66114613" w14:textId="77777777" w:rsidR="00BA21BC" w:rsidRPr="00FA74C4" w:rsidRDefault="00BA21BC" w:rsidP="00FA74C4">
      <w:pPr>
        <w:spacing w:after="0" w:line="240" w:lineRule="auto"/>
        <w:rPr>
          <w:sz w:val="18"/>
          <w:szCs w:val="18"/>
        </w:rPr>
      </w:pPr>
      <w:r w:rsidRPr="00FA74C4">
        <w:rPr>
          <w:sz w:val="18"/>
          <w:szCs w:val="18"/>
        </w:rPr>
        <w:t>segmented = segmented.reset_index()</w:t>
      </w:r>
    </w:p>
    <w:p w14:paraId="3FBA3BDE" w14:textId="77777777" w:rsidR="00BA21BC" w:rsidRPr="00FA74C4" w:rsidRDefault="00BA21BC" w:rsidP="00FA74C4">
      <w:pPr>
        <w:spacing w:after="0" w:line="240" w:lineRule="auto"/>
        <w:rPr>
          <w:sz w:val="18"/>
          <w:szCs w:val="18"/>
        </w:rPr>
      </w:pPr>
    </w:p>
    <w:p w14:paraId="66977BE1" w14:textId="77777777" w:rsidR="00BA21BC" w:rsidRPr="00FA74C4" w:rsidRDefault="00BA21BC" w:rsidP="00FA74C4">
      <w:pPr>
        <w:spacing w:after="0" w:line="240" w:lineRule="auto"/>
        <w:rPr>
          <w:sz w:val="18"/>
          <w:szCs w:val="18"/>
        </w:rPr>
      </w:pPr>
      <w:r w:rsidRPr="00FA74C4">
        <w:rPr>
          <w:sz w:val="18"/>
          <w:szCs w:val="18"/>
        </w:rPr>
        <w:t>segmented.columns = ['id','date','segment','f.mean', 'f.sd', 'f.propZeros', 'f.kurtosis']</w:t>
      </w:r>
    </w:p>
    <w:p w14:paraId="5C784479" w14:textId="77777777" w:rsidR="00BA21BC" w:rsidRPr="00FA74C4" w:rsidRDefault="00BA21BC" w:rsidP="00FA74C4">
      <w:pPr>
        <w:spacing w:after="0" w:line="240" w:lineRule="auto"/>
        <w:rPr>
          <w:sz w:val="18"/>
          <w:szCs w:val="18"/>
        </w:rPr>
      </w:pPr>
      <w:r w:rsidRPr="00FA74C4">
        <w:rPr>
          <w:sz w:val="18"/>
          <w:szCs w:val="18"/>
        </w:rPr>
        <w:t xml:space="preserve"> </w:t>
      </w:r>
    </w:p>
    <w:p w14:paraId="0CE7B8B7" w14:textId="77777777" w:rsidR="00BA21BC" w:rsidRPr="00FA74C4" w:rsidRDefault="00BA21BC" w:rsidP="00FA74C4">
      <w:pPr>
        <w:spacing w:after="0" w:line="240" w:lineRule="auto"/>
        <w:rPr>
          <w:sz w:val="18"/>
          <w:szCs w:val="18"/>
        </w:rPr>
      </w:pPr>
      <w:r w:rsidRPr="00FA74C4">
        <w:rPr>
          <w:sz w:val="18"/>
          <w:szCs w:val="18"/>
        </w:rPr>
        <w:t>segmented['class'] = segmented['id'].str[:5].apply(lambda x: 1 if x == 'condi' else (0 if x == 'contr' else 2))</w:t>
      </w:r>
    </w:p>
    <w:p w14:paraId="30A60765" w14:textId="77777777" w:rsidR="00BA21BC" w:rsidRPr="00FA74C4" w:rsidRDefault="00BA21BC" w:rsidP="00FA74C4">
      <w:pPr>
        <w:spacing w:after="0" w:line="240" w:lineRule="auto"/>
        <w:rPr>
          <w:sz w:val="18"/>
          <w:szCs w:val="18"/>
        </w:rPr>
      </w:pPr>
      <w:r w:rsidRPr="00FA74C4">
        <w:rPr>
          <w:sz w:val="18"/>
          <w:szCs w:val="18"/>
        </w:rPr>
        <w:t>segmented = segmented[['id','date','segment','f.mean','f.sd','f.propZeros','f.kurtosis','class']]</w:t>
      </w:r>
    </w:p>
    <w:p w14:paraId="6C766908" w14:textId="77777777" w:rsidR="00BA21BC" w:rsidRPr="00FA74C4" w:rsidRDefault="00BA21BC" w:rsidP="00FA74C4">
      <w:pPr>
        <w:spacing w:after="0" w:line="240" w:lineRule="auto"/>
        <w:rPr>
          <w:sz w:val="18"/>
          <w:szCs w:val="18"/>
        </w:rPr>
      </w:pPr>
      <w:r w:rsidRPr="00FA74C4">
        <w:rPr>
          <w:sz w:val="18"/>
          <w:szCs w:val="18"/>
        </w:rPr>
        <w:t>segmented= segmented.loc[~((segmented['f.mean'] == 0) &amp; (segmented['f.sd'] == 0))]</w:t>
      </w:r>
    </w:p>
    <w:p w14:paraId="15A852B7" w14:textId="77777777" w:rsidR="00BA21BC" w:rsidRPr="00FA74C4" w:rsidRDefault="00BA21BC" w:rsidP="00FA74C4">
      <w:pPr>
        <w:spacing w:after="0" w:line="240" w:lineRule="auto"/>
        <w:rPr>
          <w:sz w:val="18"/>
          <w:szCs w:val="18"/>
        </w:rPr>
      </w:pPr>
      <w:r w:rsidRPr="00FA74C4">
        <w:rPr>
          <w:sz w:val="18"/>
          <w:szCs w:val="18"/>
        </w:rPr>
        <w:t xml:space="preserve">#segmented = segmented.loc[~((segmented['f.propZeros'] == 0) &amp; (segmented['f.kurtosis'] == 0))] </w:t>
      </w:r>
    </w:p>
    <w:p w14:paraId="757A053A" w14:textId="77777777" w:rsidR="00BA21BC" w:rsidRPr="00FA74C4" w:rsidRDefault="00BA21BC" w:rsidP="00FA74C4">
      <w:pPr>
        <w:spacing w:after="0" w:line="240" w:lineRule="auto"/>
        <w:rPr>
          <w:sz w:val="18"/>
          <w:szCs w:val="18"/>
        </w:rPr>
      </w:pPr>
      <w:r w:rsidRPr="00FA74C4">
        <w:rPr>
          <w:sz w:val="18"/>
          <w:szCs w:val="18"/>
        </w:rPr>
        <w:t>segmented.dropna(inplace=True)</w:t>
      </w:r>
    </w:p>
    <w:p w14:paraId="65277E99" w14:textId="77777777" w:rsidR="00BA21BC" w:rsidRPr="00FA74C4" w:rsidRDefault="00BA21BC" w:rsidP="00FA74C4">
      <w:pPr>
        <w:spacing w:after="0" w:line="240" w:lineRule="auto"/>
        <w:rPr>
          <w:sz w:val="18"/>
          <w:szCs w:val="18"/>
        </w:rPr>
      </w:pPr>
      <w:r w:rsidRPr="00FA74C4">
        <w:rPr>
          <w:sz w:val="18"/>
          <w:szCs w:val="18"/>
        </w:rPr>
        <w:t>print((segmented['id'].nunique()))</w:t>
      </w:r>
    </w:p>
    <w:p w14:paraId="3730AF97" w14:textId="77777777" w:rsidR="00BA21BC" w:rsidRPr="00FA74C4" w:rsidRDefault="00BA21BC" w:rsidP="00FA74C4">
      <w:pPr>
        <w:spacing w:after="0" w:line="240" w:lineRule="auto"/>
        <w:rPr>
          <w:sz w:val="18"/>
          <w:szCs w:val="18"/>
        </w:rPr>
      </w:pPr>
    </w:p>
    <w:p w14:paraId="61CCFEEF" w14:textId="77777777" w:rsidR="00BA21BC" w:rsidRPr="00FA74C4" w:rsidRDefault="00BA21BC" w:rsidP="00FA74C4">
      <w:pPr>
        <w:spacing w:after="0" w:line="240" w:lineRule="auto"/>
        <w:rPr>
          <w:sz w:val="18"/>
          <w:szCs w:val="18"/>
        </w:rPr>
      </w:pPr>
    </w:p>
    <w:p w14:paraId="105CF0D1" w14:textId="77777777" w:rsidR="00BA21BC" w:rsidRPr="00FA74C4" w:rsidRDefault="00BA21BC" w:rsidP="00FA74C4">
      <w:pPr>
        <w:spacing w:after="0" w:line="240" w:lineRule="auto"/>
        <w:rPr>
          <w:sz w:val="18"/>
          <w:szCs w:val="18"/>
        </w:rPr>
      </w:pPr>
      <w:r w:rsidRPr="00FA74C4">
        <w:rPr>
          <w:sz w:val="18"/>
          <w:szCs w:val="18"/>
        </w:rPr>
        <w:t># Create a daytime and nighttime dataframe</w:t>
      </w:r>
    </w:p>
    <w:p w14:paraId="588F3B2B" w14:textId="77777777" w:rsidR="00BA21BC" w:rsidRPr="00FA74C4" w:rsidRDefault="00BA21BC" w:rsidP="00FA74C4">
      <w:pPr>
        <w:spacing w:after="0" w:line="240" w:lineRule="auto"/>
        <w:rPr>
          <w:sz w:val="18"/>
          <w:szCs w:val="18"/>
        </w:rPr>
      </w:pPr>
      <w:r w:rsidRPr="00FA74C4">
        <w:rPr>
          <w:sz w:val="18"/>
          <w:szCs w:val="18"/>
        </w:rPr>
        <w:t>Daysegmented = final.loc[~(final['segment'].isin(['00:00-04:00','04-08:00','20-24:00']))]</w:t>
      </w:r>
    </w:p>
    <w:p w14:paraId="09DDD823" w14:textId="77777777" w:rsidR="00BA21BC" w:rsidRPr="00FA74C4" w:rsidRDefault="00BA21BC" w:rsidP="00FA74C4">
      <w:pPr>
        <w:spacing w:after="0" w:line="240" w:lineRule="auto"/>
        <w:rPr>
          <w:sz w:val="18"/>
          <w:szCs w:val="18"/>
        </w:rPr>
      </w:pPr>
      <w:r w:rsidRPr="00FA74C4">
        <w:rPr>
          <w:sz w:val="18"/>
          <w:szCs w:val="18"/>
        </w:rPr>
        <w:t>Nightsegmented = final.loc[~(final['segment'].isin(['08-12:00','12-16:00','16-20:00']))]</w:t>
      </w:r>
    </w:p>
    <w:p w14:paraId="1EB95F54" w14:textId="77777777" w:rsidR="00BA21BC" w:rsidRPr="00FA74C4" w:rsidRDefault="00BA21BC" w:rsidP="00FA74C4">
      <w:pPr>
        <w:spacing w:after="0" w:line="240" w:lineRule="auto"/>
        <w:rPr>
          <w:sz w:val="18"/>
          <w:szCs w:val="18"/>
        </w:rPr>
      </w:pPr>
    </w:p>
    <w:p w14:paraId="488ADE3A" w14:textId="77777777" w:rsidR="00BA21BC" w:rsidRPr="00FA74C4" w:rsidRDefault="00BA21BC" w:rsidP="00FA74C4">
      <w:pPr>
        <w:spacing w:after="0" w:line="240" w:lineRule="auto"/>
        <w:rPr>
          <w:sz w:val="18"/>
          <w:szCs w:val="18"/>
        </w:rPr>
      </w:pPr>
    </w:p>
    <w:p w14:paraId="127C2034" w14:textId="77777777" w:rsidR="00BA21BC" w:rsidRPr="00FA74C4" w:rsidRDefault="00BA21BC" w:rsidP="00FA74C4">
      <w:pPr>
        <w:spacing w:after="0" w:line="240" w:lineRule="auto"/>
        <w:rPr>
          <w:sz w:val="18"/>
          <w:szCs w:val="18"/>
        </w:rPr>
      </w:pPr>
    </w:p>
    <w:p w14:paraId="3EEC2928" w14:textId="77777777" w:rsidR="00BA21BC" w:rsidRPr="00FA74C4" w:rsidRDefault="00BA21BC" w:rsidP="00FA74C4">
      <w:pPr>
        <w:spacing w:after="0" w:line="240" w:lineRule="auto"/>
        <w:rPr>
          <w:sz w:val="18"/>
          <w:szCs w:val="18"/>
        </w:rPr>
      </w:pPr>
      <w:r w:rsidRPr="00FA74C4">
        <w:rPr>
          <w:sz w:val="18"/>
          <w:szCs w:val="18"/>
        </w:rPr>
        <w:t>#create features for daytime data 8am - 8pm hour data</w:t>
      </w:r>
    </w:p>
    <w:p w14:paraId="04F3BB34" w14:textId="77777777" w:rsidR="00BA21BC" w:rsidRPr="00FA74C4" w:rsidRDefault="00BA21BC" w:rsidP="00FA74C4">
      <w:pPr>
        <w:spacing w:after="0" w:line="240" w:lineRule="auto"/>
        <w:rPr>
          <w:sz w:val="18"/>
          <w:szCs w:val="18"/>
        </w:rPr>
      </w:pPr>
      <w:r w:rsidRPr="00FA74C4">
        <w:rPr>
          <w:sz w:val="18"/>
          <w:szCs w:val="18"/>
        </w:rPr>
        <w:t>grouped = Daysegmented.groupby(['id','date'])</w:t>
      </w:r>
    </w:p>
    <w:p w14:paraId="15615AF0" w14:textId="77777777" w:rsidR="00BA21BC" w:rsidRPr="00FA74C4" w:rsidRDefault="00BA21BC" w:rsidP="00FA74C4">
      <w:pPr>
        <w:spacing w:after="0" w:line="240" w:lineRule="auto"/>
        <w:rPr>
          <w:sz w:val="18"/>
          <w:szCs w:val="18"/>
        </w:rPr>
      </w:pPr>
      <w:r w:rsidRPr="00FA74C4">
        <w:rPr>
          <w:sz w:val="18"/>
          <w:szCs w:val="18"/>
        </w:rPr>
        <w:t>dayData = grouped.agg({'activity': ['mean', 'std', lambda x: (x == 0).mean(), kurtosis]})</w:t>
      </w:r>
    </w:p>
    <w:p w14:paraId="52EA60A2" w14:textId="77777777" w:rsidR="00BA21BC" w:rsidRPr="00FA74C4" w:rsidRDefault="00BA21BC" w:rsidP="00FA74C4">
      <w:pPr>
        <w:spacing w:after="0" w:line="240" w:lineRule="auto"/>
        <w:rPr>
          <w:sz w:val="18"/>
          <w:szCs w:val="18"/>
        </w:rPr>
      </w:pPr>
      <w:r w:rsidRPr="00FA74C4">
        <w:rPr>
          <w:sz w:val="18"/>
          <w:szCs w:val="18"/>
        </w:rPr>
        <w:t>dayData = dayData.reset_index()</w:t>
      </w:r>
    </w:p>
    <w:p w14:paraId="048A1094" w14:textId="77777777" w:rsidR="00BA21BC" w:rsidRPr="00FA74C4" w:rsidRDefault="00BA21BC" w:rsidP="00FA74C4">
      <w:pPr>
        <w:spacing w:after="0" w:line="240" w:lineRule="auto"/>
        <w:rPr>
          <w:sz w:val="18"/>
          <w:szCs w:val="18"/>
        </w:rPr>
      </w:pPr>
      <w:r w:rsidRPr="00FA74C4">
        <w:rPr>
          <w:sz w:val="18"/>
          <w:szCs w:val="18"/>
        </w:rPr>
        <w:t xml:space="preserve"> </w:t>
      </w:r>
    </w:p>
    <w:p w14:paraId="3FAABC8E" w14:textId="77777777" w:rsidR="00BA21BC" w:rsidRPr="00FA74C4" w:rsidRDefault="00BA21BC" w:rsidP="00FA74C4">
      <w:pPr>
        <w:spacing w:after="0" w:line="240" w:lineRule="auto"/>
        <w:rPr>
          <w:sz w:val="18"/>
          <w:szCs w:val="18"/>
        </w:rPr>
      </w:pPr>
      <w:r w:rsidRPr="00FA74C4">
        <w:rPr>
          <w:sz w:val="18"/>
          <w:szCs w:val="18"/>
        </w:rPr>
        <w:t>dayData.columns = ['id','date','f.mean', 'f.sd', 'f.propZeros', 'f.kurtosis']</w:t>
      </w:r>
    </w:p>
    <w:p w14:paraId="141075AC" w14:textId="77777777" w:rsidR="00BA21BC" w:rsidRPr="00FA74C4" w:rsidRDefault="00BA21BC" w:rsidP="00FA74C4">
      <w:pPr>
        <w:spacing w:after="0" w:line="240" w:lineRule="auto"/>
        <w:rPr>
          <w:sz w:val="18"/>
          <w:szCs w:val="18"/>
        </w:rPr>
      </w:pPr>
      <w:r w:rsidRPr="00FA74C4">
        <w:rPr>
          <w:sz w:val="18"/>
          <w:szCs w:val="18"/>
        </w:rPr>
        <w:t xml:space="preserve"> </w:t>
      </w:r>
    </w:p>
    <w:p w14:paraId="567EF20B" w14:textId="77777777" w:rsidR="00BA21BC" w:rsidRPr="00FA74C4" w:rsidRDefault="00BA21BC" w:rsidP="00FA74C4">
      <w:pPr>
        <w:spacing w:after="0" w:line="240" w:lineRule="auto"/>
        <w:rPr>
          <w:sz w:val="18"/>
          <w:szCs w:val="18"/>
        </w:rPr>
      </w:pPr>
      <w:r w:rsidRPr="00FA74C4">
        <w:rPr>
          <w:sz w:val="18"/>
          <w:szCs w:val="18"/>
        </w:rPr>
        <w:t>dayData['class'] = dayData['id'].str[:5].apply(lambda x: 1 if x == 'condi' else (0 if x == 'contr' else 2))</w:t>
      </w:r>
    </w:p>
    <w:p w14:paraId="5F18706D" w14:textId="77777777" w:rsidR="00BA21BC" w:rsidRPr="00FA74C4" w:rsidRDefault="00BA21BC" w:rsidP="00FA74C4">
      <w:pPr>
        <w:spacing w:after="0" w:line="240" w:lineRule="auto"/>
        <w:rPr>
          <w:sz w:val="18"/>
          <w:szCs w:val="18"/>
        </w:rPr>
      </w:pPr>
      <w:r w:rsidRPr="00FA74C4">
        <w:rPr>
          <w:sz w:val="18"/>
          <w:szCs w:val="18"/>
        </w:rPr>
        <w:t>dayData = dayData[['id','date','f.mean','f.sd','f.propZeros','f.kurtosis','class']]</w:t>
      </w:r>
    </w:p>
    <w:p w14:paraId="479DFD09" w14:textId="77777777" w:rsidR="00BA21BC" w:rsidRPr="00FA74C4" w:rsidRDefault="00BA21BC" w:rsidP="00FA74C4">
      <w:pPr>
        <w:spacing w:after="0" w:line="240" w:lineRule="auto"/>
        <w:rPr>
          <w:sz w:val="18"/>
          <w:szCs w:val="18"/>
        </w:rPr>
      </w:pPr>
      <w:r w:rsidRPr="00FA74C4">
        <w:rPr>
          <w:sz w:val="18"/>
          <w:szCs w:val="18"/>
        </w:rPr>
        <w:t>dayData = dayData.loc[~((dayData['f.mean'] == 0) &amp; (dayData['f.sd'] == 0))]</w:t>
      </w:r>
    </w:p>
    <w:p w14:paraId="13010A47" w14:textId="77777777" w:rsidR="00BA21BC" w:rsidRPr="00FA74C4" w:rsidRDefault="00BA21BC" w:rsidP="00FA74C4">
      <w:pPr>
        <w:spacing w:after="0" w:line="240" w:lineRule="auto"/>
        <w:rPr>
          <w:sz w:val="18"/>
          <w:szCs w:val="18"/>
        </w:rPr>
      </w:pPr>
      <w:r w:rsidRPr="00FA74C4">
        <w:rPr>
          <w:sz w:val="18"/>
          <w:szCs w:val="18"/>
        </w:rPr>
        <w:t>dayData.dropna(inplace=True)</w:t>
      </w:r>
    </w:p>
    <w:p w14:paraId="29F40EA0" w14:textId="77777777" w:rsidR="00BA21BC" w:rsidRPr="00FA74C4" w:rsidRDefault="00BA21BC" w:rsidP="00FA74C4">
      <w:pPr>
        <w:spacing w:after="0" w:line="240" w:lineRule="auto"/>
        <w:rPr>
          <w:sz w:val="18"/>
          <w:szCs w:val="18"/>
        </w:rPr>
      </w:pPr>
      <w:r w:rsidRPr="00FA74C4">
        <w:rPr>
          <w:sz w:val="18"/>
          <w:szCs w:val="18"/>
        </w:rPr>
        <w:t xml:space="preserve">#dayData = newData.loc[~((dayData['f.propZeros'] == 0)  &amp; (dayData['f.kurtosis'] == 0))]  </w:t>
      </w:r>
    </w:p>
    <w:p w14:paraId="12E1D8E2" w14:textId="77777777" w:rsidR="00BA21BC" w:rsidRPr="00FA74C4" w:rsidRDefault="00BA21BC" w:rsidP="00FA74C4">
      <w:pPr>
        <w:spacing w:after="0" w:line="240" w:lineRule="auto"/>
        <w:rPr>
          <w:sz w:val="18"/>
          <w:szCs w:val="18"/>
        </w:rPr>
      </w:pPr>
      <w:r w:rsidRPr="00FA74C4">
        <w:rPr>
          <w:sz w:val="18"/>
          <w:szCs w:val="18"/>
        </w:rPr>
        <w:t>print((dayData['id'].nunique()))</w:t>
      </w:r>
    </w:p>
    <w:p w14:paraId="7D4A17E3" w14:textId="77777777" w:rsidR="00BA21BC" w:rsidRPr="00FA74C4" w:rsidRDefault="00BA21BC" w:rsidP="00FA74C4">
      <w:pPr>
        <w:spacing w:after="0" w:line="240" w:lineRule="auto"/>
        <w:rPr>
          <w:sz w:val="18"/>
          <w:szCs w:val="18"/>
        </w:rPr>
      </w:pPr>
    </w:p>
    <w:p w14:paraId="1E834BBD" w14:textId="77777777" w:rsidR="00BA21BC" w:rsidRPr="00FA74C4" w:rsidRDefault="00BA21BC" w:rsidP="00FA74C4">
      <w:pPr>
        <w:spacing w:after="0" w:line="240" w:lineRule="auto"/>
        <w:rPr>
          <w:sz w:val="18"/>
          <w:szCs w:val="18"/>
        </w:rPr>
      </w:pPr>
    </w:p>
    <w:p w14:paraId="2DFD5745" w14:textId="77777777" w:rsidR="00BA21BC" w:rsidRPr="00FA74C4" w:rsidRDefault="00BA21BC" w:rsidP="00FA74C4">
      <w:pPr>
        <w:spacing w:after="0" w:line="240" w:lineRule="auto"/>
        <w:rPr>
          <w:sz w:val="18"/>
          <w:szCs w:val="18"/>
        </w:rPr>
      </w:pPr>
      <w:r w:rsidRPr="00FA74C4">
        <w:rPr>
          <w:sz w:val="18"/>
          <w:szCs w:val="18"/>
        </w:rPr>
        <w:t>#create features for night data 8pm - 8am hour data</w:t>
      </w:r>
    </w:p>
    <w:p w14:paraId="6B09C216" w14:textId="77777777" w:rsidR="00BA21BC" w:rsidRPr="00FA74C4" w:rsidRDefault="00BA21BC" w:rsidP="00FA74C4">
      <w:pPr>
        <w:spacing w:after="0" w:line="240" w:lineRule="auto"/>
        <w:rPr>
          <w:sz w:val="18"/>
          <w:szCs w:val="18"/>
        </w:rPr>
      </w:pPr>
      <w:r w:rsidRPr="00FA74C4">
        <w:rPr>
          <w:sz w:val="18"/>
          <w:szCs w:val="18"/>
        </w:rPr>
        <w:t>grouped = Nightsegmented.groupby(['id','date'])</w:t>
      </w:r>
    </w:p>
    <w:p w14:paraId="7067C5E4" w14:textId="77777777" w:rsidR="00BA21BC" w:rsidRPr="00FA74C4" w:rsidRDefault="00BA21BC" w:rsidP="00FA74C4">
      <w:pPr>
        <w:spacing w:after="0" w:line="240" w:lineRule="auto"/>
        <w:rPr>
          <w:sz w:val="18"/>
          <w:szCs w:val="18"/>
        </w:rPr>
      </w:pPr>
      <w:r w:rsidRPr="00FA74C4">
        <w:rPr>
          <w:sz w:val="18"/>
          <w:szCs w:val="18"/>
        </w:rPr>
        <w:t>nightData = grouped.agg({'activity': ['mean', 'std', lambda x: (x == 0).mean(), kurtosis]})</w:t>
      </w:r>
    </w:p>
    <w:p w14:paraId="581FBE6D" w14:textId="77777777" w:rsidR="00BA21BC" w:rsidRPr="00FA74C4" w:rsidRDefault="00BA21BC" w:rsidP="00FA74C4">
      <w:pPr>
        <w:spacing w:after="0" w:line="240" w:lineRule="auto"/>
        <w:rPr>
          <w:sz w:val="18"/>
          <w:szCs w:val="18"/>
        </w:rPr>
      </w:pPr>
      <w:r w:rsidRPr="00FA74C4">
        <w:rPr>
          <w:sz w:val="18"/>
          <w:szCs w:val="18"/>
        </w:rPr>
        <w:t>nightData = nightData.reset_index()</w:t>
      </w:r>
    </w:p>
    <w:p w14:paraId="54D94C83" w14:textId="77777777" w:rsidR="00BA21BC" w:rsidRPr="00FA74C4" w:rsidRDefault="00BA21BC" w:rsidP="00FA74C4">
      <w:pPr>
        <w:spacing w:after="0" w:line="240" w:lineRule="auto"/>
        <w:rPr>
          <w:sz w:val="18"/>
          <w:szCs w:val="18"/>
        </w:rPr>
      </w:pPr>
      <w:r w:rsidRPr="00FA74C4">
        <w:rPr>
          <w:sz w:val="18"/>
          <w:szCs w:val="18"/>
        </w:rPr>
        <w:t xml:space="preserve"> </w:t>
      </w:r>
    </w:p>
    <w:p w14:paraId="2F593387" w14:textId="77777777" w:rsidR="00BA21BC" w:rsidRPr="00FA74C4" w:rsidRDefault="00BA21BC" w:rsidP="00FA74C4">
      <w:pPr>
        <w:spacing w:after="0" w:line="240" w:lineRule="auto"/>
        <w:rPr>
          <w:sz w:val="18"/>
          <w:szCs w:val="18"/>
        </w:rPr>
      </w:pPr>
      <w:r w:rsidRPr="00FA74C4">
        <w:rPr>
          <w:sz w:val="18"/>
          <w:szCs w:val="18"/>
        </w:rPr>
        <w:t>nightData.columns = ['id','date','f.mean', 'f.sd', 'f.propZeros', 'f.kurtosis']</w:t>
      </w:r>
    </w:p>
    <w:p w14:paraId="0C1A9824" w14:textId="77777777" w:rsidR="00BA21BC" w:rsidRPr="00FA74C4" w:rsidRDefault="00BA21BC" w:rsidP="00FA74C4">
      <w:pPr>
        <w:spacing w:after="0" w:line="240" w:lineRule="auto"/>
        <w:rPr>
          <w:sz w:val="18"/>
          <w:szCs w:val="18"/>
        </w:rPr>
      </w:pPr>
      <w:r w:rsidRPr="00FA74C4">
        <w:rPr>
          <w:sz w:val="18"/>
          <w:szCs w:val="18"/>
        </w:rPr>
        <w:t xml:space="preserve"> </w:t>
      </w:r>
    </w:p>
    <w:p w14:paraId="734B453D" w14:textId="77777777" w:rsidR="00BA21BC" w:rsidRPr="00FA74C4" w:rsidRDefault="00BA21BC" w:rsidP="00FA74C4">
      <w:pPr>
        <w:spacing w:after="0" w:line="240" w:lineRule="auto"/>
        <w:rPr>
          <w:sz w:val="18"/>
          <w:szCs w:val="18"/>
        </w:rPr>
      </w:pPr>
      <w:r w:rsidRPr="00FA74C4">
        <w:rPr>
          <w:sz w:val="18"/>
          <w:szCs w:val="18"/>
        </w:rPr>
        <w:t>nightData['class'] = nightData['id'].str[:5].apply(lambda x: 1 if x == 'condi' else (0 if x == 'contr' else 2))</w:t>
      </w:r>
    </w:p>
    <w:p w14:paraId="29AC1CCA" w14:textId="77777777" w:rsidR="00BA21BC" w:rsidRPr="00FA74C4" w:rsidRDefault="00BA21BC" w:rsidP="00FA74C4">
      <w:pPr>
        <w:spacing w:after="0" w:line="240" w:lineRule="auto"/>
        <w:rPr>
          <w:sz w:val="18"/>
          <w:szCs w:val="18"/>
        </w:rPr>
      </w:pPr>
      <w:r w:rsidRPr="00FA74C4">
        <w:rPr>
          <w:sz w:val="18"/>
          <w:szCs w:val="18"/>
        </w:rPr>
        <w:t>nightData = nightData[['id','date','f.mean','f.sd','f.propZeros','f.kurtosis','class']]</w:t>
      </w:r>
    </w:p>
    <w:p w14:paraId="4AD92CF3" w14:textId="77777777" w:rsidR="00BA21BC" w:rsidRPr="00FA74C4" w:rsidRDefault="00BA21BC" w:rsidP="00FA74C4">
      <w:pPr>
        <w:spacing w:after="0" w:line="240" w:lineRule="auto"/>
        <w:rPr>
          <w:sz w:val="18"/>
          <w:szCs w:val="18"/>
        </w:rPr>
      </w:pPr>
      <w:r w:rsidRPr="00FA74C4">
        <w:rPr>
          <w:sz w:val="18"/>
          <w:szCs w:val="18"/>
        </w:rPr>
        <w:t>nightData = nightData.loc[~((nightData['f.mean'] == 0) &amp; (nightData['f.sd'] == 0))]</w:t>
      </w:r>
    </w:p>
    <w:p w14:paraId="089E4FA1" w14:textId="77777777" w:rsidR="00BA21BC" w:rsidRPr="00FA74C4" w:rsidRDefault="00BA21BC" w:rsidP="00FA74C4">
      <w:pPr>
        <w:spacing w:after="0" w:line="240" w:lineRule="auto"/>
        <w:rPr>
          <w:sz w:val="18"/>
          <w:szCs w:val="18"/>
        </w:rPr>
      </w:pPr>
      <w:r w:rsidRPr="00FA74C4">
        <w:rPr>
          <w:sz w:val="18"/>
          <w:szCs w:val="18"/>
        </w:rPr>
        <w:t xml:space="preserve">#nightData = nightData.loc[~((nightData['f.propZeros'] == 0) &amp; (nightData['f.kurtosis'] == 0))]  </w:t>
      </w:r>
    </w:p>
    <w:p w14:paraId="3C6195CD" w14:textId="77777777" w:rsidR="00BA21BC" w:rsidRPr="00FA74C4" w:rsidRDefault="00BA21BC" w:rsidP="00FA74C4">
      <w:pPr>
        <w:spacing w:after="0" w:line="240" w:lineRule="auto"/>
        <w:rPr>
          <w:sz w:val="18"/>
          <w:szCs w:val="18"/>
        </w:rPr>
      </w:pPr>
      <w:r w:rsidRPr="00FA74C4">
        <w:rPr>
          <w:sz w:val="18"/>
          <w:szCs w:val="18"/>
        </w:rPr>
        <w:t>nightData.dropna(inplace=True)</w:t>
      </w:r>
    </w:p>
    <w:p w14:paraId="06BCA9CD" w14:textId="77777777" w:rsidR="00BA21BC" w:rsidRPr="00FA74C4" w:rsidRDefault="00BA21BC" w:rsidP="00FA74C4">
      <w:pPr>
        <w:spacing w:after="0" w:line="240" w:lineRule="auto"/>
        <w:rPr>
          <w:sz w:val="18"/>
          <w:szCs w:val="18"/>
        </w:rPr>
      </w:pPr>
      <w:r w:rsidRPr="00FA74C4">
        <w:rPr>
          <w:sz w:val="18"/>
          <w:szCs w:val="18"/>
        </w:rPr>
        <w:lastRenderedPageBreak/>
        <w:t>print((nightData['id'].nunique()))</w:t>
      </w:r>
    </w:p>
    <w:p w14:paraId="0ECAC629" w14:textId="77777777" w:rsidR="00BA21BC" w:rsidRPr="00FA74C4" w:rsidRDefault="00BA21BC" w:rsidP="00FA74C4">
      <w:pPr>
        <w:spacing w:after="0" w:line="240" w:lineRule="auto"/>
        <w:rPr>
          <w:sz w:val="18"/>
          <w:szCs w:val="18"/>
        </w:rPr>
      </w:pPr>
    </w:p>
    <w:p w14:paraId="1420DE93" w14:textId="77777777" w:rsidR="00BA21BC" w:rsidRPr="00FA74C4" w:rsidRDefault="00BA21BC" w:rsidP="00FA74C4">
      <w:pPr>
        <w:spacing w:after="0" w:line="240" w:lineRule="auto"/>
        <w:rPr>
          <w:sz w:val="18"/>
          <w:szCs w:val="18"/>
        </w:rPr>
      </w:pPr>
      <w:r w:rsidRPr="00FA74C4">
        <w:rPr>
          <w:sz w:val="18"/>
          <w:szCs w:val="18"/>
        </w:rPr>
        <w:t># =============================================================================</w:t>
      </w:r>
    </w:p>
    <w:p w14:paraId="4C077269" w14:textId="77777777" w:rsidR="00BA21BC" w:rsidRPr="00FA74C4" w:rsidRDefault="00BA21BC" w:rsidP="00FA74C4">
      <w:pPr>
        <w:spacing w:after="0" w:line="240" w:lineRule="auto"/>
        <w:rPr>
          <w:sz w:val="18"/>
          <w:szCs w:val="18"/>
        </w:rPr>
      </w:pPr>
      <w:r w:rsidRPr="00FA74C4">
        <w:rPr>
          <w:sz w:val="18"/>
          <w:szCs w:val="18"/>
        </w:rPr>
        <w:t>def newId(idVal):</w:t>
      </w:r>
    </w:p>
    <w:p w14:paraId="54BD0B26" w14:textId="77777777" w:rsidR="00BA21BC" w:rsidRPr="00FA74C4" w:rsidRDefault="00BA21BC" w:rsidP="00FA74C4">
      <w:pPr>
        <w:spacing w:after="0" w:line="240" w:lineRule="auto"/>
        <w:rPr>
          <w:sz w:val="18"/>
          <w:szCs w:val="18"/>
        </w:rPr>
      </w:pPr>
      <w:r w:rsidRPr="00FA74C4">
        <w:rPr>
          <w:sz w:val="18"/>
          <w:szCs w:val="18"/>
        </w:rPr>
        <w:t xml:space="preserve">     if idVal[:5] == 'condi':</w:t>
      </w:r>
    </w:p>
    <w:p w14:paraId="736184F2" w14:textId="77777777" w:rsidR="00BA21BC" w:rsidRPr="00FA74C4" w:rsidRDefault="00BA21BC" w:rsidP="00FA74C4">
      <w:pPr>
        <w:spacing w:after="0" w:line="240" w:lineRule="auto"/>
        <w:rPr>
          <w:sz w:val="18"/>
          <w:szCs w:val="18"/>
        </w:rPr>
      </w:pPr>
      <w:r w:rsidRPr="00FA74C4">
        <w:rPr>
          <w:sz w:val="18"/>
          <w:szCs w:val="18"/>
        </w:rPr>
        <w:t xml:space="preserve">         return 'Depressive'</w:t>
      </w:r>
    </w:p>
    <w:p w14:paraId="7F363770" w14:textId="77777777" w:rsidR="00BA21BC" w:rsidRPr="00FA74C4" w:rsidRDefault="00BA21BC" w:rsidP="00FA74C4">
      <w:pPr>
        <w:spacing w:after="0" w:line="240" w:lineRule="auto"/>
        <w:rPr>
          <w:sz w:val="18"/>
          <w:szCs w:val="18"/>
        </w:rPr>
      </w:pPr>
      <w:r w:rsidRPr="00FA74C4">
        <w:rPr>
          <w:sz w:val="18"/>
          <w:szCs w:val="18"/>
        </w:rPr>
        <w:t xml:space="preserve">     elif idVal[:5] == 'patie':</w:t>
      </w:r>
    </w:p>
    <w:p w14:paraId="5DF9C9E2" w14:textId="77777777" w:rsidR="00BA21BC" w:rsidRPr="00FA74C4" w:rsidRDefault="00BA21BC" w:rsidP="00FA74C4">
      <w:pPr>
        <w:spacing w:after="0" w:line="240" w:lineRule="auto"/>
        <w:rPr>
          <w:sz w:val="18"/>
          <w:szCs w:val="18"/>
        </w:rPr>
      </w:pPr>
      <w:r w:rsidRPr="00FA74C4">
        <w:rPr>
          <w:sz w:val="18"/>
          <w:szCs w:val="18"/>
        </w:rPr>
        <w:t xml:space="preserve">         return 'Schizophrenic'</w:t>
      </w:r>
    </w:p>
    <w:p w14:paraId="52C2C93A" w14:textId="77777777" w:rsidR="00BA21BC" w:rsidRPr="00FA74C4" w:rsidRDefault="00BA21BC" w:rsidP="00FA74C4">
      <w:pPr>
        <w:spacing w:after="0" w:line="240" w:lineRule="auto"/>
        <w:rPr>
          <w:sz w:val="18"/>
          <w:szCs w:val="18"/>
        </w:rPr>
      </w:pPr>
      <w:r w:rsidRPr="00FA74C4">
        <w:rPr>
          <w:sz w:val="18"/>
          <w:szCs w:val="18"/>
        </w:rPr>
        <w:t xml:space="preserve">     elif idVal[:5] == 'contr':</w:t>
      </w:r>
    </w:p>
    <w:p w14:paraId="15AEA604" w14:textId="77777777" w:rsidR="00BA21BC" w:rsidRPr="00FA74C4" w:rsidRDefault="00BA21BC" w:rsidP="00FA74C4">
      <w:pPr>
        <w:spacing w:after="0" w:line="240" w:lineRule="auto"/>
        <w:rPr>
          <w:sz w:val="18"/>
          <w:szCs w:val="18"/>
        </w:rPr>
      </w:pPr>
      <w:r w:rsidRPr="00FA74C4">
        <w:rPr>
          <w:sz w:val="18"/>
          <w:szCs w:val="18"/>
        </w:rPr>
        <w:t xml:space="preserve">         return 'Control'</w:t>
      </w:r>
    </w:p>
    <w:p w14:paraId="6823A92A" w14:textId="77777777" w:rsidR="00BA21BC" w:rsidRPr="00FA74C4" w:rsidRDefault="00BA21BC" w:rsidP="00FA74C4">
      <w:pPr>
        <w:spacing w:after="0" w:line="240" w:lineRule="auto"/>
        <w:rPr>
          <w:sz w:val="18"/>
          <w:szCs w:val="18"/>
        </w:rPr>
      </w:pPr>
      <w:r w:rsidRPr="00FA74C4">
        <w:rPr>
          <w:sz w:val="18"/>
          <w:szCs w:val="18"/>
        </w:rPr>
        <w:t xml:space="preserve">     else:</w:t>
      </w:r>
    </w:p>
    <w:p w14:paraId="3B1D9590" w14:textId="77777777" w:rsidR="00BA21BC" w:rsidRPr="00FA74C4" w:rsidRDefault="00BA21BC" w:rsidP="00FA74C4">
      <w:pPr>
        <w:spacing w:after="0" w:line="240" w:lineRule="auto"/>
        <w:rPr>
          <w:sz w:val="18"/>
          <w:szCs w:val="18"/>
        </w:rPr>
      </w:pPr>
      <w:r w:rsidRPr="00FA74C4">
        <w:rPr>
          <w:sz w:val="18"/>
          <w:szCs w:val="18"/>
        </w:rPr>
        <w:t xml:space="preserve">         return '*UNKNOWN*'</w:t>
      </w:r>
    </w:p>
    <w:p w14:paraId="78FF7EF7" w14:textId="77777777" w:rsidR="00BA21BC" w:rsidRPr="00FA74C4" w:rsidRDefault="00BA21BC" w:rsidP="00FA74C4">
      <w:pPr>
        <w:spacing w:after="0" w:line="240" w:lineRule="auto"/>
        <w:rPr>
          <w:sz w:val="18"/>
          <w:szCs w:val="18"/>
        </w:rPr>
      </w:pPr>
      <w:r w:rsidRPr="00FA74C4">
        <w:rPr>
          <w:sz w:val="18"/>
          <w:szCs w:val="18"/>
        </w:rPr>
        <w:t xml:space="preserve">   </w:t>
      </w:r>
    </w:p>
    <w:p w14:paraId="7CB6B8C5" w14:textId="77777777" w:rsidR="00BA21BC" w:rsidRPr="00FA74C4" w:rsidRDefault="00BA21BC" w:rsidP="00FA74C4">
      <w:pPr>
        <w:spacing w:after="0" w:line="240" w:lineRule="auto"/>
        <w:rPr>
          <w:sz w:val="18"/>
          <w:szCs w:val="18"/>
        </w:rPr>
      </w:pPr>
      <w:r w:rsidRPr="00FA74C4">
        <w:rPr>
          <w:sz w:val="18"/>
          <w:szCs w:val="18"/>
        </w:rPr>
        <w:t>newData['category'] = newData['id'].apply(newId)</w:t>
      </w:r>
    </w:p>
    <w:p w14:paraId="08DB6544" w14:textId="77777777" w:rsidR="00BA21BC" w:rsidRPr="00FA74C4" w:rsidRDefault="00BA21BC" w:rsidP="00FA74C4">
      <w:pPr>
        <w:spacing w:after="0" w:line="240" w:lineRule="auto"/>
        <w:rPr>
          <w:sz w:val="18"/>
          <w:szCs w:val="18"/>
        </w:rPr>
      </w:pPr>
      <w:r w:rsidRPr="00FA74C4">
        <w:rPr>
          <w:sz w:val="18"/>
          <w:szCs w:val="18"/>
        </w:rPr>
        <w:t xml:space="preserve">segmented['category'] = segmented['id'].apply(newId) </w:t>
      </w:r>
    </w:p>
    <w:p w14:paraId="63C89361" w14:textId="77777777" w:rsidR="00BA21BC" w:rsidRPr="00FA74C4" w:rsidRDefault="00BA21BC" w:rsidP="00FA74C4">
      <w:pPr>
        <w:spacing w:after="0" w:line="240" w:lineRule="auto"/>
        <w:rPr>
          <w:sz w:val="18"/>
          <w:szCs w:val="18"/>
        </w:rPr>
      </w:pPr>
      <w:r w:rsidRPr="00FA74C4">
        <w:rPr>
          <w:sz w:val="18"/>
          <w:szCs w:val="18"/>
        </w:rPr>
        <w:t xml:space="preserve">dayData['category'] = dayData['id'].apply(newId) </w:t>
      </w:r>
    </w:p>
    <w:p w14:paraId="20CADA7D" w14:textId="77777777" w:rsidR="00BA21BC" w:rsidRPr="00FA74C4" w:rsidRDefault="00BA21BC" w:rsidP="00FA74C4">
      <w:pPr>
        <w:spacing w:after="0" w:line="240" w:lineRule="auto"/>
        <w:rPr>
          <w:sz w:val="18"/>
          <w:szCs w:val="18"/>
        </w:rPr>
      </w:pPr>
      <w:r w:rsidRPr="00FA74C4">
        <w:rPr>
          <w:sz w:val="18"/>
          <w:szCs w:val="18"/>
        </w:rPr>
        <w:t xml:space="preserve">nightData['category'] = nightData['id'].apply(newId) </w:t>
      </w:r>
    </w:p>
    <w:p w14:paraId="212CB69E" w14:textId="77777777" w:rsidR="00BA21BC" w:rsidRPr="00FA74C4" w:rsidRDefault="00BA21BC" w:rsidP="00FA74C4">
      <w:pPr>
        <w:spacing w:after="0" w:line="240" w:lineRule="auto"/>
        <w:rPr>
          <w:sz w:val="18"/>
          <w:szCs w:val="18"/>
        </w:rPr>
      </w:pPr>
    </w:p>
    <w:p w14:paraId="4B6690A2" w14:textId="77777777" w:rsidR="00BA21BC" w:rsidRPr="00FA74C4" w:rsidRDefault="00BA21BC" w:rsidP="00FA74C4">
      <w:pPr>
        <w:spacing w:after="0" w:line="240" w:lineRule="auto"/>
        <w:rPr>
          <w:sz w:val="18"/>
          <w:szCs w:val="18"/>
        </w:rPr>
      </w:pPr>
      <w:r w:rsidRPr="00FA74C4">
        <w:rPr>
          <w:sz w:val="18"/>
          <w:szCs w:val="18"/>
        </w:rPr>
        <w:t>if '*UNKNOWN*' in newData['category'].values:</w:t>
      </w:r>
    </w:p>
    <w:p w14:paraId="38C76A66" w14:textId="77777777" w:rsidR="00BA21BC" w:rsidRPr="00FA74C4" w:rsidRDefault="00BA21BC" w:rsidP="00FA74C4">
      <w:pPr>
        <w:spacing w:after="0" w:line="240" w:lineRule="auto"/>
        <w:rPr>
          <w:sz w:val="18"/>
          <w:szCs w:val="18"/>
        </w:rPr>
      </w:pPr>
      <w:r w:rsidRPr="00FA74C4">
        <w:rPr>
          <w:sz w:val="18"/>
          <w:szCs w:val="18"/>
        </w:rPr>
        <w:t xml:space="preserve">    print("unknowns found") </w:t>
      </w:r>
    </w:p>
    <w:p w14:paraId="554992D6" w14:textId="77777777" w:rsidR="00BA21BC" w:rsidRPr="00FA74C4" w:rsidRDefault="00BA21BC" w:rsidP="00FA74C4">
      <w:pPr>
        <w:spacing w:after="0" w:line="240" w:lineRule="auto"/>
        <w:rPr>
          <w:sz w:val="18"/>
          <w:szCs w:val="18"/>
        </w:rPr>
      </w:pPr>
      <w:r w:rsidRPr="00FA74C4">
        <w:rPr>
          <w:sz w:val="18"/>
          <w:szCs w:val="18"/>
        </w:rPr>
        <w:t>else:</w:t>
      </w:r>
    </w:p>
    <w:p w14:paraId="0292F609" w14:textId="77777777" w:rsidR="00BA21BC" w:rsidRPr="00FA74C4" w:rsidRDefault="00BA21BC" w:rsidP="00FA74C4">
      <w:pPr>
        <w:spacing w:after="0" w:line="240" w:lineRule="auto"/>
        <w:rPr>
          <w:sz w:val="18"/>
          <w:szCs w:val="18"/>
        </w:rPr>
      </w:pPr>
      <w:r w:rsidRPr="00FA74C4">
        <w:rPr>
          <w:sz w:val="18"/>
          <w:szCs w:val="18"/>
        </w:rPr>
        <w:t xml:space="preserve">    print("All 24 hours have a category")   </w:t>
      </w:r>
    </w:p>
    <w:p w14:paraId="5AF56606" w14:textId="77777777" w:rsidR="00BA21BC" w:rsidRPr="00FA74C4" w:rsidRDefault="00BA21BC" w:rsidP="00FA74C4">
      <w:pPr>
        <w:spacing w:after="0" w:line="240" w:lineRule="auto"/>
        <w:rPr>
          <w:sz w:val="18"/>
          <w:szCs w:val="18"/>
        </w:rPr>
      </w:pPr>
      <w:r w:rsidRPr="00FA74C4">
        <w:rPr>
          <w:sz w:val="18"/>
          <w:szCs w:val="18"/>
        </w:rPr>
        <w:t>if '*UNKNOWN*' in dayData['category'].values:</w:t>
      </w:r>
    </w:p>
    <w:p w14:paraId="1357DB36" w14:textId="77777777" w:rsidR="00BA21BC" w:rsidRPr="00FA74C4" w:rsidRDefault="00BA21BC" w:rsidP="00FA74C4">
      <w:pPr>
        <w:spacing w:after="0" w:line="240" w:lineRule="auto"/>
        <w:rPr>
          <w:sz w:val="18"/>
          <w:szCs w:val="18"/>
        </w:rPr>
      </w:pPr>
      <w:r w:rsidRPr="00FA74C4">
        <w:rPr>
          <w:sz w:val="18"/>
          <w:szCs w:val="18"/>
        </w:rPr>
        <w:t xml:space="preserve">    print("unknowns found") </w:t>
      </w:r>
    </w:p>
    <w:p w14:paraId="2C8167BB" w14:textId="77777777" w:rsidR="00BA21BC" w:rsidRPr="00FA74C4" w:rsidRDefault="00BA21BC" w:rsidP="00FA74C4">
      <w:pPr>
        <w:spacing w:after="0" w:line="240" w:lineRule="auto"/>
        <w:rPr>
          <w:sz w:val="18"/>
          <w:szCs w:val="18"/>
        </w:rPr>
      </w:pPr>
      <w:r w:rsidRPr="00FA74C4">
        <w:rPr>
          <w:sz w:val="18"/>
          <w:szCs w:val="18"/>
        </w:rPr>
        <w:t>else:</w:t>
      </w:r>
    </w:p>
    <w:p w14:paraId="7B7544DA" w14:textId="77777777" w:rsidR="00BA21BC" w:rsidRPr="00FA74C4" w:rsidRDefault="00BA21BC" w:rsidP="00FA74C4">
      <w:pPr>
        <w:spacing w:after="0" w:line="240" w:lineRule="auto"/>
        <w:rPr>
          <w:sz w:val="18"/>
          <w:szCs w:val="18"/>
        </w:rPr>
      </w:pPr>
      <w:r w:rsidRPr="00FA74C4">
        <w:rPr>
          <w:sz w:val="18"/>
          <w:szCs w:val="18"/>
        </w:rPr>
        <w:t xml:space="preserve">    print("All daytime data have a category") </w:t>
      </w:r>
    </w:p>
    <w:p w14:paraId="5CDF49D1" w14:textId="77777777" w:rsidR="00BA21BC" w:rsidRPr="00FA74C4" w:rsidRDefault="00BA21BC" w:rsidP="00FA74C4">
      <w:pPr>
        <w:spacing w:after="0" w:line="240" w:lineRule="auto"/>
        <w:rPr>
          <w:sz w:val="18"/>
          <w:szCs w:val="18"/>
        </w:rPr>
      </w:pPr>
      <w:r w:rsidRPr="00FA74C4">
        <w:rPr>
          <w:sz w:val="18"/>
          <w:szCs w:val="18"/>
        </w:rPr>
        <w:t>if '*UNKNOWN*' in nightData['category'].values:</w:t>
      </w:r>
    </w:p>
    <w:p w14:paraId="7D1FC30B" w14:textId="77777777" w:rsidR="00BA21BC" w:rsidRPr="00FA74C4" w:rsidRDefault="00BA21BC" w:rsidP="00FA74C4">
      <w:pPr>
        <w:spacing w:after="0" w:line="240" w:lineRule="auto"/>
        <w:rPr>
          <w:sz w:val="18"/>
          <w:szCs w:val="18"/>
        </w:rPr>
      </w:pPr>
      <w:r w:rsidRPr="00FA74C4">
        <w:rPr>
          <w:sz w:val="18"/>
          <w:szCs w:val="18"/>
        </w:rPr>
        <w:t xml:space="preserve">    print("unknowns found") </w:t>
      </w:r>
    </w:p>
    <w:p w14:paraId="468A8152" w14:textId="77777777" w:rsidR="00BA21BC" w:rsidRPr="00FA74C4" w:rsidRDefault="00BA21BC" w:rsidP="00FA74C4">
      <w:pPr>
        <w:spacing w:after="0" w:line="240" w:lineRule="auto"/>
        <w:rPr>
          <w:sz w:val="18"/>
          <w:szCs w:val="18"/>
        </w:rPr>
      </w:pPr>
      <w:r w:rsidRPr="00FA74C4">
        <w:rPr>
          <w:sz w:val="18"/>
          <w:szCs w:val="18"/>
        </w:rPr>
        <w:t>else:</w:t>
      </w:r>
    </w:p>
    <w:p w14:paraId="4A8FF83C" w14:textId="77777777" w:rsidR="00BA21BC" w:rsidRPr="00FA74C4" w:rsidRDefault="00BA21BC" w:rsidP="00FA74C4">
      <w:pPr>
        <w:spacing w:after="0" w:line="240" w:lineRule="auto"/>
        <w:rPr>
          <w:sz w:val="18"/>
          <w:szCs w:val="18"/>
        </w:rPr>
      </w:pPr>
      <w:r w:rsidRPr="00FA74C4">
        <w:rPr>
          <w:sz w:val="18"/>
          <w:szCs w:val="18"/>
        </w:rPr>
        <w:t xml:space="preserve">    print("All nighttime data have a category") </w:t>
      </w:r>
    </w:p>
    <w:p w14:paraId="103300A6" w14:textId="77777777" w:rsidR="00BA21BC" w:rsidRPr="00FA74C4" w:rsidRDefault="00BA21BC" w:rsidP="00FA74C4">
      <w:pPr>
        <w:spacing w:after="0" w:line="240" w:lineRule="auto"/>
        <w:rPr>
          <w:sz w:val="18"/>
          <w:szCs w:val="18"/>
        </w:rPr>
      </w:pPr>
      <w:r w:rsidRPr="00FA74C4">
        <w:rPr>
          <w:sz w:val="18"/>
          <w:szCs w:val="18"/>
        </w:rPr>
        <w:t>if '*UNKNOWN*' in segmented['category'].values:</w:t>
      </w:r>
    </w:p>
    <w:p w14:paraId="0FAC9488" w14:textId="77777777" w:rsidR="00BA21BC" w:rsidRPr="00FA74C4" w:rsidRDefault="00BA21BC" w:rsidP="00FA74C4">
      <w:pPr>
        <w:spacing w:after="0" w:line="240" w:lineRule="auto"/>
        <w:rPr>
          <w:sz w:val="18"/>
          <w:szCs w:val="18"/>
        </w:rPr>
      </w:pPr>
      <w:r w:rsidRPr="00FA74C4">
        <w:rPr>
          <w:sz w:val="18"/>
          <w:szCs w:val="18"/>
        </w:rPr>
        <w:t xml:space="preserve">    print("unknowns found") </w:t>
      </w:r>
    </w:p>
    <w:p w14:paraId="6ACAF008" w14:textId="77777777" w:rsidR="00BA21BC" w:rsidRPr="00FA74C4" w:rsidRDefault="00BA21BC" w:rsidP="00FA74C4">
      <w:pPr>
        <w:spacing w:after="0" w:line="240" w:lineRule="auto"/>
        <w:rPr>
          <w:sz w:val="18"/>
          <w:szCs w:val="18"/>
        </w:rPr>
      </w:pPr>
      <w:r w:rsidRPr="00FA74C4">
        <w:rPr>
          <w:sz w:val="18"/>
          <w:szCs w:val="18"/>
        </w:rPr>
        <w:t>else:</w:t>
      </w:r>
    </w:p>
    <w:p w14:paraId="06675FD1" w14:textId="77777777" w:rsidR="00BA21BC" w:rsidRPr="00FA74C4" w:rsidRDefault="00BA21BC" w:rsidP="00FA74C4">
      <w:pPr>
        <w:spacing w:after="0" w:line="240" w:lineRule="auto"/>
        <w:rPr>
          <w:sz w:val="18"/>
          <w:szCs w:val="18"/>
        </w:rPr>
      </w:pPr>
      <w:r w:rsidRPr="00FA74C4">
        <w:rPr>
          <w:sz w:val="18"/>
          <w:szCs w:val="18"/>
        </w:rPr>
        <w:t xml:space="preserve">    print("All segment data has a category")       </w:t>
      </w:r>
    </w:p>
    <w:p w14:paraId="46D3809C" w14:textId="77777777" w:rsidR="00BA21BC" w:rsidRPr="00FA74C4" w:rsidRDefault="00BA21BC" w:rsidP="00FA74C4">
      <w:pPr>
        <w:spacing w:after="0" w:line="240" w:lineRule="auto"/>
        <w:rPr>
          <w:sz w:val="18"/>
          <w:szCs w:val="18"/>
        </w:rPr>
      </w:pPr>
      <w:r w:rsidRPr="00FA74C4">
        <w:rPr>
          <w:sz w:val="18"/>
          <w:szCs w:val="18"/>
        </w:rPr>
        <w:t>newData['counter'] = newData.groupby('category').cumcount() + 1</w:t>
      </w:r>
    </w:p>
    <w:p w14:paraId="3AF9B68A" w14:textId="77777777" w:rsidR="00BA21BC" w:rsidRPr="00FA74C4" w:rsidRDefault="00BA21BC" w:rsidP="00FA74C4">
      <w:pPr>
        <w:spacing w:after="0" w:line="240" w:lineRule="auto"/>
        <w:rPr>
          <w:sz w:val="18"/>
          <w:szCs w:val="18"/>
        </w:rPr>
      </w:pPr>
      <w:r w:rsidRPr="00FA74C4">
        <w:rPr>
          <w:sz w:val="18"/>
          <w:szCs w:val="18"/>
        </w:rPr>
        <w:t>segmented['counter'] = segmented.groupby('category').cumcount() + 1</w:t>
      </w:r>
    </w:p>
    <w:p w14:paraId="18DCAC1E" w14:textId="77777777" w:rsidR="00BA21BC" w:rsidRPr="00FA74C4" w:rsidRDefault="00BA21BC" w:rsidP="00FA74C4">
      <w:pPr>
        <w:spacing w:after="0" w:line="240" w:lineRule="auto"/>
        <w:rPr>
          <w:sz w:val="18"/>
          <w:szCs w:val="18"/>
        </w:rPr>
      </w:pPr>
      <w:r w:rsidRPr="00FA74C4">
        <w:rPr>
          <w:sz w:val="18"/>
          <w:szCs w:val="18"/>
        </w:rPr>
        <w:t>dayData['counter'] = dayData.groupby('category').cumcount() + 1</w:t>
      </w:r>
    </w:p>
    <w:p w14:paraId="64C3C886" w14:textId="77777777" w:rsidR="00BA21BC" w:rsidRPr="00FA74C4" w:rsidRDefault="00BA21BC" w:rsidP="00FA74C4">
      <w:pPr>
        <w:spacing w:after="0" w:line="240" w:lineRule="auto"/>
        <w:rPr>
          <w:sz w:val="18"/>
          <w:szCs w:val="18"/>
        </w:rPr>
      </w:pPr>
      <w:r w:rsidRPr="00FA74C4">
        <w:rPr>
          <w:sz w:val="18"/>
          <w:szCs w:val="18"/>
        </w:rPr>
        <w:t>nightData['counter'] = nightData.groupby('category').cumcount() + 1</w:t>
      </w:r>
    </w:p>
    <w:p w14:paraId="45F09D69" w14:textId="77777777" w:rsidR="00BA21BC" w:rsidRPr="00FA74C4" w:rsidRDefault="00BA21BC" w:rsidP="00FA74C4">
      <w:pPr>
        <w:spacing w:after="0" w:line="240" w:lineRule="auto"/>
        <w:rPr>
          <w:sz w:val="18"/>
          <w:szCs w:val="18"/>
        </w:rPr>
      </w:pPr>
      <w:r w:rsidRPr="00FA74C4">
        <w:rPr>
          <w:sz w:val="18"/>
          <w:szCs w:val="18"/>
        </w:rPr>
        <w:t xml:space="preserve"># </w:t>
      </w:r>
    </w:p>
    <w:p w14:paraId="3AD3B217" w14:textId="77777777" w:rsidR="00BA21BC" w:rsidRPr="00FA74C4" w:rsidRDefault="00BA21BC" w:rsidP="00FA74C4">
      <w:pPr>
        <w:spacing w:after="0" w:line="240" w:lineRule="auto"/>
        <w:rPr>
          <w:sz w:val="18"/>
          <w:szCs w:val="18"/>
        </w:rPr>
      </w:pPr>
      <w:r w:rsidRPr="00FA74C4">
        <w:rPr>
          <w:sz w:val="18"/>
          <w:szCs w:val="18"/>
        </w:rPr>
        <w:t xml:space="preserve"># # create a patient dictionary to map each unique ID </w:t>
      </w:r>
    </w:p>
    <w:p w14:paraId="6663FA3D" w14:textId="77777777" w:rsidR="00BA21BC" w:rsidRPr="00FA74C4" w:rsidRDefault="00BA21BC" w:rsidP="00FA74C4">
      <w:pPr>
        <w:spacing w:after="0" w:line="240" w:lineRule="auto"/>
        <w:rPr>
          <w:sz w:val="18"/>
          <w:szCs w:val="18"/>
        </w:rPr>
      </w:pPr>
      <w:r w:rsidRPr="00FA74C4">
        <w:rPr>
          <w:sz w:val="18"/>
          <w:szCs w:val="18"/>
        </w:rPr>
        <w:t>patient = {id:index + 1 for index, id in enumerate(newData['id'].unique())}</w:t>
      </w:r>
    </w:p>
    <w:p w14:paraId="2483E6DB" w14:textId="77777777" w:rsidR="00BA21BC" w:rsidRPr="00FA74C4" w:rsidRDefault="00BA21BC" w:rsidP="00FA74C4">
      <w:pPr>
        <w:spacing w:after="0" w:line="240" w:lineRule="auto"/>
        <w:rPr>
          <w:sz w:val="18"/>
          <w:szCs w:val="18"/>
        </w:rPr>
      </w:pPr>
      <w:r w:rsidRPr="00FA74C4">
        <w:rPr>
          <w:sz w:val="18"/>
          <w:szCs w:val="18"/>
        </w:rPr>
        <w:t>patient = {id:index + 1 for index, id in enumerate(dayData['id'].unique())}</w:t>
      </w:r>
    </w:p>
    <w:p w14:paraId="733C1A3A" w14:textId="77777777" w:rsidR="00BA21BC" w:rsidRPr="00FA74C4" w:rsidRDefault="00BA21BC" w:rsidP="00FA74C4">
      <w:pPr>
        <w:spacing w:after="0" w:line="240" w:lineRule="auto"/>
        <w:rPr>
          <w:sz w:val="18"/>
          <w:szCs w:val="18"/>
        </w:rPr>
      </w:pPr>
      <w:r w:rsidRPr="00FA74C4">
        <w:rPr>
          <w:sz w:val="18"/>
          <w:szCs w:val="18"/>
        </w:rPr>
        <w:t>patient = {id:index + 1 for index, id in enumerate(nightData['id'].unique())}</w:t>
      </w:r>
    </w:p>
    <w:p w14:paraId="63C70586" w14:textId="77777777" w:rsidR="00BA21BC" w:rsidRPr="00FA74C4" w:rsidRDefault="00BA21BC" w:rsidP="00FA74C4">
      <w:pPr>
        <w:spacing w:after="0" w:line="240" w:lineRule="auto"/>
        <w:rPr>
          <w:sz w:val="18"/>
          <w:szCs w:val="18"/>
        </w:rPr>
      </w:pPr>
      <w:r w:rsidRPr="00FA74C4">
        <w:rPr>
          <w:sz w:val="18"/>
          <w:szCs w:val="18"/>
        </w:rPr>
        <w:t>patient = {id:index + 1 for index, id in enumerate(segmented['id'].unique())}</w:t>
      </w:r>
    </w:p>
    <w:p w14:paraId="652BD998" w14:textId="77777777" w:rsidR="00BA21BC" w:rsidRPr="00FA74C4" w:rsidRDefault="00BA21BC" w:rsidP="00FA74C4">
      <w:pPr>
        <w:spacing w:after="0" w:line="240" w:lineRule="auto"/>
        <w:rPr>
          <w:sz w:val="18"/>
          <w:szCs w:val="18"/>
        </w:rPr>
      </w:pPr>
      <w:r w:rsidRPr="00FA74C4">
        <w:rPr>
          <w:sz w:val="18"/>
          <w:szCs w:val="18"/>
        </w:rPr>
        <w:t># # map the ID col to the pateientID using the dictionary values</w:t>
      </w:r>
    </w:p>
    <w:p w14:paraId="5E4775FB" w14:textId="77777777" w:rsidR="00BA21BC" w:rsidRPr="00FA74C4" w:rsidRDefault="00BA21BC" w:rsidP="00FA74C4">
      <w:pPr>
        <w:spacing w:after="0" w:line="240" w:lineRule="auto"/>
        <w:rPr>
          <w:sz w:val="18"/>
          <w:szCs w:val="18"/>
        </w:rPr>
      </w:pPr>
      <w:r w:rsidRPr="00FA74C4">
        <w:rPr>
          <w:sz w:val="18"/>
          <w:szCs w:val="18"/>
        </w:rPr>
        <w:t>newData['patientID'] = newData['id'].map(patient)</w:t>
      </w:r>
    </w:p>
    <w:p w14:paraId="76860F3F" w14:textId="77777777" w:rsidR="00BA21BC" w:rsidRPr="00FA74C4" w:rsidRDefault="00BA21BC" w:rsidP="00FA74C4">
      <w:pPr>
        <w:spacing w:after="0" w:line="240" w:lineRule="auto"/>
        <w:rPr>
          <w:sz w:val="18"/>
          <w:szCs w:val="18"/>
        </w:rPr>
      </w:pPr>
      <w:r w:rsidRPr="00FA74C4">
        <w:rPr>
          <w:sz w:val="18"/>
          <w:szCs w:val="18"/>
        </w:rPr>
        <w:t>segmented['patientID'] = segmented['id'].map(patient)</w:t>
      </w:r>
    </w:p>
    <w:p w14:paraId="1003E7C4" w14:textId="77777777" w:rsidR="00BA21BC" w:rsidRPr="00FA74C4" w:rsidRDefault="00BA21BC" w:rsidP="00FA74C4">
      <w:pPr>
        <w:spacing w:after="0" w:line="240" w:lineRule="auto"/>
        <w:rPr>
          <w:sz w:val="18"/>
          <w:szCs w:val="18"/>
        </w:rPr>
      </w:pPr>
      <w:r w:rsidRPr="00FA74C4">
        <w:rPr>
          <w:sz w:val="18"/>
          <w:szCs w:val="18"/>
        </w:rPr>
        <w:t>dayData['patientID'] = dayData['id'].map(patient)</w:t>
      </w:r>
    </w:p>
    <w:p w14:paraId="00DEF1B2" w14:textId="77777777" w:rsidR="00BA21BC" w:rsidRPr="00FA74C4" w:rsidRDefault="00BA21BC" w:rsidP="00FA74C4">
      <w:pPr>
        <w:spacing w:after="0" w:line="240" w:lineRule="auto"/>
        <w:rPr>
          <w:sz w:val="18"/>
          <w:szCs w:val="18"/>
        </w:rPr>
      </w:pPr>
      <w:r w:rsidRPr="00FA74C4">
        <w:rPr>
          <w:sz w:val="18"/>
          <w:szCs w:val="18"/>
        </w:rPr>
        <w:t>nightData['patientID'] = nightData['id'].map(patient)</w:t>
      </w:r>
    </w:p>
    <w:p w14:paraId="03EAE294" w14:textId="77777777" w:rsidR="00BA21BC" w:rsidRPr="00FA74C4" w:rsidRDefault="00BA21BC" w:rsidP="00FA74C4">
      <w:pPr>
        <w:spacing w:after="0" w:line="240" w:lineRule="auto"/>
        <w:rPr>
          <w:sz w:val="18"/>
          <w:szCs w:val="18"/>
        </w:rPr>
      </w:pPr>
      <w:r w:rsidRPr="00FA74C4">
        <w:rPr>
          <w:sz w:val="18"/>
          <w:szCs w:val="18"/>
        </w:rPr>
        <w:t># =============================================================================</w:t>
      </w:r>
    </w:p>
    <w:p w14:paraId="650301FC" w14:textId="77777777" w:rsidR="00BA21BC" w:rsidRPr="00FA74C4" w:rsidRDefault="00BA21BC" w:rsidP="00FA74C4">
      <w:pPr>
        <w:spacing w:after="0" w:line="240" w:lineRule="auto"/>
        <w:rPr>
          <w:sz w:val="18"/>
          <w:szCs w:val="18"/>
        </w:rPr>
      </w:pPr>
    </w:p>
    <w:p w14:paraId="3F700B0E" w14:textId="77777777" w:rsidR="00BA21BC" w:rsidRPr="00FA74C4" w:rsidRDefault="00BA21BC" w:rsidP="00FA74C4">
      <w:pPr>
        <w:spacing w:after="0" w:line="240" w:lineRule="auto"/>
        <w:rPr>
          <w:sz w:val="18"/>
          <w:szCs w:val="18"/>
        </w:rPr>
      </w:pPr>
      <w:r w:rsidRPr="00FA74C4">
        <w:rPr>
          <w:sz w:val="18"/>
          <w:szCs w:val="18"/>
        </w:rPr>
        <w:t xml:space="preserve">#print(newData)    </w:t>
      </w:r>
    </w:p>
    <w:p w14:paraId="4864DEE5" w14:textId="77777777" w:rsidR="00BA21BC" w:rsidRPr="00FA74C4" w:rsidRDefault="00BA21BC" w:rsidP="00FA74C4">
      <w:pPr>
        <w:spacing w:after="0" w:line="240" w:lineRule="auto"/>
        <w:rPr>
          <w:sz w:val="18"/>
          <w:szCs w:val="18"/>
        </w:rPr>
      </w:pPr>
      <w:r w:rsidRPr="00FA74C4">
        <w:rPr>
          <w:sz w:val="18"/>
          <w:szCs w:val="18"/>
        </w:rPr>
        <w:t xml:space="preserve">#print(segmented) </w:t>
      </w:r>
    </w:p>
    <w:p w14:paraId="60C7C39E" w14:textId="77777777" w:rsidR="00BA21BC" w:rsidRPr="00FA74C4" w:rsidRDefault="00BA21BC" w:rsidP="00FA74C4">
      <w:pPr>
        <w:spacing w:after="0" w:line="240" w:lineRule="auto"/>
        <w:rPr>
          <w:sz w:val="18"/>
          <w:szCs w:val="18"/>
        </w:rPr>
      </w:pPr>
      <w:r w:rsidRPr="00FA74C4">
        <w:rPr>
          <w:sz w:val="18"/>
          <w:szCs w:val="18"/>
        </w:rPr>
        <w:t>#print(dayData)</w:t>
      </w:r>
    </w:p>
    <w:p w14:paraId="6AA868BA" w14:textId="77777777" w:rsidR="00BA21BC" w:rsidRPr="00FA74C4" w:rsidRDefault="00BA21BC" w:rsidP="00FA74C4">
      <w:pPr>
        <w:spacing w:after="0" w:line="240" w:lineRule="auto"/>
        <w:rPr>
          <w:sz w:val="18"/>
          <w:szCs w:val="18"/>
        </w:rPr>
      </w:pPr>
      <w:r w:rsidRPr="00FA74C4">
        <w:rPr>
          <w:sz w:val="18"/>
          <w:szCs w:val="18"/>
        </w:rPr>
        <w:t>#print(nightData)</w:t>
      </w:r>
    </w:p>
    <w:p w14:paraId="59C689BA" w14:textId="77777777" w:rsidR="00BA21BC" w:rsidRPr="00FA74C4" w:rsidRDefault="00BA21BC" w:rsidP="00FA74C4">
      <w:pPr>
        <w:spacing w:after="0" w:line="240" w:lineRule="auto"/>
        <w:rPr>
          <w:sz w:val="18"/>
          <w:szCs w:val="18"/>
        </w:rPr>
      </w:pPr>
      <w:r w:rsidRPr="00FA74C4">
        <w:rPr>
          <w:sz w:val="18"/>
          <w:szCs w:val="18"/>
        </w:rPr>
        <w:t>print("***  All 3 groups Baseline input file created for 24 hr of data only ***")</w:t>
      </w:r>
    </w:p>
    <w:p w14:paraId="309E7C76" w14:textId="77777777" w:rsidR="00BA21BC" w:rsidRPr="00FA74C4" w:rsidRDefault="00BA21BC" w:rsidP="00FA74C4">
      <w:pPr>
        <w:spacing w:after="0" w:line="240" w:lineRule="auto"/>
        <w:rPr>
          <w:sz w:val="18"/>
          <w:szCs w:val="18"/>
        </w:rPr>
      </w:pPr>
      <w:r w:rsidRPr="00FA74C4">
        <w:rPr>
          <w:sz w:val="18"/>
          <w:szCs w:val="18"/>
        </w:rPr>
        <w:t>print("***  Features created for 4 hourly segments/ Daytime and Nighttime ****")</w:t>
      </w:r>
    </w:p>
    <w:p w14:paraId="4B19972E" w14:textId="77777777" w:rsidR="00BA21BC" w:rsidRPr="00FA74C4" w:rsidRDefault="00BA21BC" w:rsidP="00FA74C4">
      <w:pPr>
        <w:spacing w:after="0" w:line="240" w:lineRule="auto"/>
        <w:rPr>
          <w:sz w:val="18"/>
          <w:szCs w:val="18"/>
        </w:rPr>
      </w:pPr>
    </w:p>
    <w:p w14:paraId="2FC99129" w14:textId="77777777" w:rsidR="00BA21BC" w:rsidRPr="00FA74C4" w:rsidRDefault="00BA21BC" w:rsidP="00FA74C4">
      <w:pPr>
        <w:spacing w:after="0" w:line="240" w:lineRule="auto"/>
        <w:rPr>
          <w:sz w:val="18"/>
          <w:szCs w:val="18"/>
        </w:rPr>
      </w:pPr>
    </w:p>
    <w:p w14:paraId="62D29661" w14:textId="77777777" w:rsidR="00BA21BC" w:rsidRPr="00FA74C4" w:rsidRDefault="00BA21BC" w:rsidP="00FA74C4">
      <w:pPr>
        <w:spacing w:after="0" w:line="240" w:lineRule="auto"/>
        <w:rPr>
          <w:sz w:val="18"/>
          <w:szCs w:val="18"/>
        </w:rPr>
      </w:pPr>
      <w:r w:rsidRPr="00FA74C4">
        <w:rPr>
          <w:sz w:val="18"/>
          <w:szCs w:val="18"/>
        </w:rPr>
        <w:t>#create output csvs for use in later scripts</w:t>
      </w:r>
    </w:p>
    <w:p w14:paraId="43DFE1D4" w14:textId="77777777" w:rsidR="00BA21BC" w:rsidRPr="00FA74C4" w:rsidRDefault="00BA21BC" w:rsidP="00FA74C4">
      <w:pPr>
        <w:spacing w:after="0" w:line="240" w:lineRule="auto"/>
        <w:rPr>
          <w:sz w:val="18"/>
          <w:szCs w:val="18"/>
        </w:rPr>
      </w:pPr>
      <w:r w:rsidRPr="00FA74C4">
        <w:rPr>
          <w:sz w:val="18"/>
          <w:szCs w:val="18"/>
        </w:rPr>
        <w:t>newData.to_csv('C:/mtu/project/24HrFeaturesk.csv', index=False)</w:t>
      </w:r>
    </w:p>
    <w:p w14:paraId="7EE74CA4" w14:textId="77777777" w:rsidR="00BA21BC" w:rsidRPr="00FA74C4" w:rsidRDefault="00BA21BC" w:rsidP="00FA74C4">
      <w:pPr>
        <w:spacing w:after="0" w:line="240" w:lineRule="auto"/>
        <w:rPr>
          <w:sz w:val="18"/>
          <w:szCs w:val="18"/>
        </w:rPr>
      </w:pPr>
      <w:r w:rsidRPr="00FA74C4">
        <w:rPr>
          <w:sz w:val="18"/>
          <w:szCs w:val="18"/>
        </w:rPr>
        <w:t>segmented.to_csv('C:/mtu/project/4HrFeaturesk.csv', index=False)</w:t>
      </w:r>
    </w:p>
    <w:p w14:paraId="0A742C7D" w14:textId="77777777" w:rsidR="00BA21BC" w:rsidRPr="00FA74C4" w:rsidRDefault="00BA21BC" w:rsidP="00FA74C4">
      <w:pPr>
        <w:spacing w:after="0" w:line="240" w:lineRule="auto"/>
        <w:rPr>
          <w:sz w:val="18"/>
          <w:szCs w:val="18"/>
        </w:rPr>
      </w:pPr>
      <w:r w:rsidRPr="00FA74C4">
        <w:rPr>
          <w:sz w:val="18"/>
          <w:szCs w:val="18"/>
        </w:rPr>
        <w:t>nightData.to_csv('C:/mtu/project/NightFeaturesk.csv', index=False)</w:t>
      </w:r>
    </w:p>
    <w:p w14:paraId="25DB6318" w14:textId="77777777" w:rsidR="00BA21BC" w:rsidRPr="00FA74C4" w:rsidRDefault="00BA21BC" w:rsidP="00FA74C4">
      <w:pPr>
        <w:spacing w:after="0" w:line="240" w:lineRule="auto"/>
        <w:rPr>
          <w:sz w:val="18"/>
          <w:szCs w:val="18"/>
        </w:rPr>
      </w:pPr>
      <w:r w:rsidRPr="00FA74C4">
        <w:rPr>
          <w:sz w:val="18"/>
          <w:szCs w:val="18"/>
        </w:rPr>
        <w:lastRenderedPageBreak/>
        <w:t>dayData.to_csv('C:/mtu/project/DayFeaturesk.csv', index=False)</w:t>
      </w:r>
    </w:p>
    <w:p w14:paraId="6C756596" w14:textId="77777777" w:rsidR="00BA21BC" w:rsidRPr="00FA74C4" w:rsidRDefault="00BA21BC" w:rsidP="00FA74C4">
      <w:pPr>
        <w:spacing w:after="0" w:line="240" w:lineRule="auto"/>
        <w:rPr>
          <w:sz w:val="18"/>
          <w:szCs w:val="18"/>
        </w:rPr>
      </w:pPr>
    </w:p>
    <w:p w14:paraId="6EC70B79" w14:textId="77777777" w:rsidR="00BA21BC" w:rsidRPr="00FA74C4" w:rsidRDefault="00BA21BC" w:rsidP="00FA74C4">
      <w:pPr>
        <w:spacing w:after="0" w:line="240" w:lineRule="auto"/>
        <w:rPr>
          <w:sz w:val="18"/>
          <w:szCs w:val="18"/>
        </w:rPr>
      </w:pPr>
    </w:p>
    <w:p w14:paraId="65101505" w14:textId="77777777" w:rsidR="00BA21BC" w:rsidRPr="00FA74C4" w:rsidRDefault="00BA21BC" w:rsidP="00FA74C4">
      <w:pPr>
        <w:spacing w:after="0" w:line="240" w:lineRule="auto"/>
        <w:rPr>
          <w:sz w:val="18"/>
          <w:szCs w:val="18"/>
        </w:rPr>
      </w:pPr>
      <w:r w:rsidRPr="00FA74C4">
        <w:rPr>
          <w:sz w:val="18"/>
          <w:szCs w:val="18"/>
        </w:rPr>
        <w:t>#creating a file of all feature sets</w:t>
      </w:r>
    </w:p>
    <w:p w14:paraId="35034898" w14:textId="77777777" w:rsidR="00BA21BC" w:rsidRPr="00FA74C4" w:rsidRDefault="00BA21BC" w:rsidP="00FA74C4">
      <w:pPr>
        <w:spacing w:after="0" w:line="240" w:lineRule="auto"/>
        <w:rPr>
          <w:sz w:val="18"/>
          <w:szCs w:val="18"/>
        </w:rPr>
      </w:pPr>
      <w:r w:rsidRPr="00FA74C4">
        <w:rPr>
          <w:sz w:val="18"/>
          <w:szCs w:val="18"/>
        </w:rPr>
        <w:t>hr = 'C:/mtu/project/24HrFeaturesk.csv'</w:t>
      </w:r>
    </w:p>
    <w:p w14:paraId="5A04B8A6" w14:textId="77777777" w:rsidR="00BA21BC" w:rsidRPr="00FA74C4" w:rsidRDefault="00BA21BC" w:rsidP="00FA74C4">
      <w:pPr>
        <w:spacing w:after="0" w:line="240" w:lineRule="auto"/>
        <w:rPr>
          <w:sz w:val="18"/>
          <w:szCs w:val="18"/>
        </w:rPr>
      </w:pPr>
      <w:r w:rsidRPr="00FA74C4">
        <w:rPr>
          <w:sz w:val="18"/>
          <w:szCs w:val="18"/>
        </w:rPr>
        <w:t>ni = 'C:/mtu/project/NightFeaturesk.csv'</w:t>
      </w:r>
    </w:p>
    <w:p w14:paraId="022C9273" w14:textId="77777777" w:rsidR="00BA21BC" w:rsidRPr="00FA74C4" w:rsidRDefault="00BA21BC" w:rsidP="00FA74C4">
      <w:pPr>
        <w:spacing w:after="0" w:line="240" w:lineRule="auto"/>
        <w:rPr>
          <w:sz w:val="18"/>
          <w:szCs w:val="18"/>
        </w:rPr>
      </w:pPr>
      <w:r w:rsidRPr="00FA74C4">
        <w:rPr>
          <w:sz w:val="18"/>
          <w:szCs w:val="18"/>
        </w:rPr>
        <w:t xml:space="preserve">dy = 'C:/mtu/project/DayFeaturesk.csv' </w:t>
      </w:r>
    </w:p>
    <w:p w14:paraId="02FAE69A" w14:textId="77777777" w:rsidR="00BA21BC" w:rsidRPr="00FA74C4" w:rsidRDefault="00BA21BC" w:rsidP="00FA74C4">
      <w:pPr>
        <w:spacing w:after="0" w:line="240" w:lineRule="auto"/>
        <w:rPr>
          <w:sz w:val="18"/>
          <w:szCs w:val="18"/>
        </w:rPr>
      </w:pPr>
      <w:r w:rsidRPr="00FA74C4">
        <w:rPr>
          <w:sz w:val="18"/>
          <w:szCs w:val="18"/>
        </w:rPr>
        <w:t>print("***    Merging features into a single pandas dataframe  ***")</w:t>
      </w:r>
    </w:p>
    <w:p w14:paraId="6E6D447D" w14:textId="77777777" w:rsidR="00BA21BC" w:rsidRPr="00FA74C4" w:rsidRDefault="00BA21BC" w:rsidP="00FA74C4">
      <w:pPr>
        <w:spacing w:after="0" w:line="240" w:lineRule="auto"/>
        <w:rPr>
          <w:sz w:val="18"/>
          <w:szCs w:val="18"/>
        </w:rPr>
      </w:pPr>
      <w:r w:rsidRPr="00FA74C4">
        <w:rPr>
          <w:sz w:val="18"/>
          <w:szCs w:val="18"/>
        </w:rPr>
        <w:t>newSet= pd.concat(map(pd.read_csv, [hr,ni,dy]), ignore_index=True)</w:t>
      </w:r>
    </w:p>
    <w:p w14:paraId="70E95621" w14:textId="77777777" w:rsidR="00BA21BC" w:rsidRPr="00FA74C4" w:rsidRDefault="00BA21BC" w:rsidP="00FA74C4">
      <w:pPr>
        <w:spacing w:after="0" w:line="240" w:lineRule="auto"/>
        <w:rPr>
          <w:sz w:val="18"/>
          <w:szCs w:val="18"/>
        </w:rPr>
      </w:pPr>
      <w:r w:rsidRPr="00FA74C4">
        <w:rPr>
          <w:sz w:val="18"/>
          <w:szCs w:val="18"/>
        </w:rPr>
        <w:t>newSet.to_csv('C:/mtu/project/AllFeatureReadings.csv', index=False)</w:t>
      </w:r>
    </w:p>
    <w:p w14:paraId="429A29BF" w14:textId="77777777" w:rsidR="00BA21BC" w:rsidRPr="00FA74C4" w:rsidRDefault="00BA21BC" w:rsidP="00FA74C4">
      <w:pPr>
        <w:spacing w:after="0" w:line="240" w:lineRule="auto"/>
        <w:rPr>
          <w:sz w:val="18"/>
          <w:szCs w:val="18"/>
        </w:rPr>
      </w:pPr>
    </w:p>
    <w:p w14:paraId="2F4064AC" w14:textId="77777777" w:rsidR="00BA21BC" w:rsidRPr="00FA74C4" w:rsidRDefault="00BA21BC" w:rsidP="00FA74C4">
      <w:pPr>
        <w:spacing w:after="0" w:line="240" w:lineRule="auto"/>
        <w:rPr>
          <w:sz w:val="18"/>
          <w:szCs w:val="18"/>
        </w:rPr>
      </w:pPr>
      <w:r w:rsidRPr="00FA74C4">
        <w:rPr>
          <w:sz w:val="18"/>
          <w:szCs w:val="18"/>
        </w:rPr>
        <w:t># =============================================================================</w:t>
      </w:r>
    </w:p>
    <w:p w14:paraId="5462DD9F" w14:textId="77777777" w:rsidR="00BA21BC" w:rsidRPr="00FA74C4" w:rsidRDefault="00BA21BC" w:rsidP="00FA74C4">
      <w:pPr>
        <w:spacing w:after="0" w:line="240" w:lineRule="auto"/>
        <w:rPr>
          <w:sz w:val="18"/>
          <w:szCs w:val="18"/>
        </w:rPr>
      </w:pPr>
      <w:r w:rsidRPr="00FA74C4">
        <w:rPr>
          <w:sz w:val="18"/>
          <w:szCs w:val="18"/>
        </w:rPr>
        <w:t># Plots</w:t>
      </w:r>
    </w:p>
    <w:p w14:paraId="6FDCED02" w14:textId="77777777" w:rsidR="00BA21BC" w:rsidRPr="00FA74C4" w:rsidRDefault="00BA21BC" w:rsidP="00FA74C4">
      <w:pPr>
        <w:spacing w:after="0" w:line="240" w:lineRule="auto"/>
        <w:rPr>
          <w:sz w:val="18"/>
          <w:szCs w:val="18"/>
        </w:rPr>
      </w:pPr>
      <w:r w:rsidRPr="00FA74C4">
        <w:rPr>
          <w:sz w:val="18"/>
          <w:szCs w:val="18"/>
        </w:rPr>
        <w:t>#-----------------------------------------------------------------------------</w:t>
      </w:r>
    </w:p>
    <w:p w14:paraId="097D542D" w14:textId="77777777" w:rsidR="00BA21BC" w:rsidRPr="00FA74C4" w:rsidRDefault="00BA21BC" w:rsidP="00FA74C4">
      <w:pPr>
        <w:spacing w:after="0" w:line="240" w:lineRule="auto"/>
        <w:rPr>
          <w:sz w:val="18"/>
          <w:szCs w:val="18"/>
        </w:rPr>
      </w:pPr>
    </w:p>
    <w:p w14:paraId="2812EBEF" w14:textId="77777777" w:rsidR="00BA21BC" w:rsidRPr="00FA74C4" w:rsidRDefault="00BA21BC" w:rsidP="00FA74C4">
      <w:pPr>
        <w:spacing w:after="0" w:line="240" w:lineRule="auto"/>
        <w:rPr>
          <w:sz w:val="18"/>
          <w:szCs w:val="18"/>
        </w:rPr>
      </w:pPr>
      <w:r w:rsidRPr="00FA74C4">
        <w:rPr>
          <w:sz w:val="18"/>
          <w:szCs w:val="18"/>
        </w:rPr>
        <w:t># Plot with comaparison of particpants from each caetgory with similar demographics</w:t>
      </w:r>
    </w:p>
    <w:p w14:paraId="78F20264" w14:textId="77777777" w:rsidR="00BA21BC" w:rsidRPr="00FA74C4" w:rsidRDefault="00BA21BC" w:rsidP="00FA74C4">
      <w:pPr>
        <w:spacing w:after="0" w:line="240" w:lineRule="auto"/>
        <w:rPr>
          <w:sz w:val="18"/>
          <w:szCs w:val="18"/>
        </w:rPr>
      </w:pPr>
      <w:r w:rsidRPr="00FA74C4">
        <w:rPr>
          <w:sz w:val="18"/>
          <w:szCs w:val="18"/>
        </w:rPr>
        <w:t>##################### comapre 3 females 40-44 ###################################</w:t>
      </w:r>
    </w:p>
    <w:p w14:paraId="7752BCF9" w14:textId="77777777" w:rsidR="00BA21BC" w:rsidRPr="00FA74C4" w:rsidRDefault="00BA21BC" w:rsidP="00FA74C4">
      <w:pPr>
        <w:spacing w:after="0" w:line="240" w:lineRule="auto"/>
        <w:rPr>
          <w:sz w:val="18"/>
          <w:szCs w:val="18"/>
        </w:rPr>
      </w:pPr>
      <w:r w:rsidRPr="00FA74C4">
        <w:rPr>
          <w:sz w:val="18"/>
          <w:szCs w:val="18"/>
        </w:rPr>
        <w:t>extract18 = final.query("id == 'condition_18'").head(18720)   #id 64 - 20160 rows 14 days</w:t>
      </w:r>
    </w:p>
    <w:p w14:paraId="3C288608" w14:textId="77777777" w:rsidR="00BA21BC" w:rsidRPr="00FA74C4" w:rsidRDefault="00BA21BC" w:rsidP="00FA74C4">
      <w:pPr>
        <w:spacing w:after="0" w:line="240" w:lineRule="auto"/>
        <w:rPr>
          <w:sz w:val="18"/>
          <w:szCs w:val="18"/>
        </w:rPr>
      </w:pPr>
      <w:r w:rsidRPr="00FA74C4">
        <w:rPr>
          <w:sz w:val="18"/>
          <w:szCs w:val="18"/>
        </w:rPr>
        <w:t>extract8 = final.query("id == 'control_8'").head(18720)       #id 31 - 27360 rows 19</w:t>
      </w:r>
    </w:p>
    <w:p w14:paraId="79AAB832" w14:textId="77777777" w:rsidR="00BA21BC" w:rsidRPr="00FA74C4" w:rsidRDefault="00BA21BC" w:rsidP="00FA74C4">
      <w:pPr>
        <w:spacing w:after="0" w:line="240" w:lineRule="auto"/>
        <w:rPr>
          <w:sz w:val="18"/>
          <w:szCs w:val="18"/>
        </w:rPr>
      </w:pPr>
      <w:r w:rsidRPr="00FA74C4">
        <w:rPr>
          <w:sz w:val="18"/>
          <w:szCs w:val="18"/>
        </w:rPr>
        <w:t>extractp8 = final.query("id == 'patient_8'").head(18720)      #id 53 - 27360 rows 19</w:t>
      </w:r>
    </w:p>
    <w:p w14:paraId="25694775" w14:textId="77777777" w:rsidR="00BA21BC" w:rsidRPr="00FA74C4" w:rsidRDefault="00BA21BC" w:rsidP="00FA74C4">
      <w:pPr>
        <w:spacing w:after="0" w:line="240" w:lineRule="auto"/>
        <w:rPr>
          <w:sz w:val="18"/>
          <w:szCs w:val="18"/>
        </w:rPr>
      </w:pPr>
    </w:p>
    <w:p w14:paraId="52E71F8E" w14:textId="77777777" w:rsidR="00BA21BC" w:rsidRPr="00FA74C4" w:rsidRDefault="00BA21BC" w:rsidP="00FA74C4">
      <w:pPr>
        <w:spacing w:after="0" w:line="240" w:lineRule="auto"/>
        <w:rPr>
          <w:sz w:val="18"/>
          <w:szCs w:val="18"/>
        </w:rPr>
      </w:pPr>
      <w:r w:rsidRPr="00FA74C4">
        <w:rPr>
          <w:sz w:val="18"/>
          <w:szCs w:val="18"/>
        </w:rPr>
        <w:t># Concatenate the data into a new dataframe</w:t>
      </w:r>
    </w:p>
    <w:p w14:paraId="07B27271" w14:textId="77777777" w:rsidR="00BA21BC" w:rsidRPr="00FA74C4" w:rsidRDefault="00BA21BC" w:rsidP="00FA74C4">
      <w:pPr>
        <w:spacing w:after="0" w:line="240" w:lineRule="auto"/>
        <w:rPr>
          <w:sz w:val="18"/>
          <w:szCs w:val="18"/>
        </w:rPr>
      </w:pPr>
      <w:r w:rsidRPr="00FA74C4">
        <w:rPr>
          <w:sz w:val="18"/>
          <w:szCs w:val="18"/>
        </w:rPr>
        <w:t>extract = pd.concat([extract18, extract8, extractp8], keys=['control_8','condition_18', 'patient_8'])</w:t>
      </w:r>
    </w:p>
    <w:p w14:paraId="63DD0315" w14:textId="77777777" w:rsidR="00BA21BC" w:rsidRPr="00FA74C4" w:rsidRDefault="00BA21BC" w:rsidP="00FA74C4">
      <w:pPr>
        <w:spacing w:after="0" w:line="240" w:lineRule="auto"/>
        <w:rPr>
          <w:sz w:val="18"/>
          <w:szCs w:val="18"/>
        </w:rPr>
      </w:pPr>
      <w:r w:rsidRPr="00FA74C4">
        <w:rPr>
          <w:sz w:val="18"/>
          <w:szCs w:val="18"/>
        </w:rPr>
        <w:t>#print(extract18)</w:t>
      </w:r>
    </w:p>
    <w:p w14:paraId="30CC3903" w14:textId="77777777" w:rsidR="00BA21BC" w:rsidRPr="00FA74C4" w:rsidRDefault="00BA21BC" w:rsidP="00FA74C4">
      <w:pPr>
        <w:spacing w:after="0" w:line="240" w:lineRule="auto"/>
        <w:rPr>
          <w:sz w:val="18"/>
          <w:szCs w:val="18"/>
        </w:rPr>
      </w:pPr>
      <w:r w:rsidRPr="00FA74C4">
        <w:rPr>
          <w:sz w:val="18"/>
          <w:szCs w:val="18"/>
        </w:rPr>
        <w:t>#print(extract8)</w:t>
      </w:r>
    </w:p>
    <w:p w14:paraId="25B3EFA6" w14:textId="77777777" w:rsidR="00BA21BC" w:rsidRPr="00FA74C4" w:rsidRDefault="00BA21BC" w:rsidP="00FA74C4">
      <w:pPr>
        <w:spacing w:after="0" w:line="240" w:lineRule="auto"/>
        <w:rPr>
          <w:sz w:val="18"/>
          <w:szCs w:val="18"/>
        </w:rPr>
      </w:pPr>
      <w:r w:rsidRPr="00FA74C4">
        <w:rPr>
          <w:sz w:val="18"/>
          <w:szCs w:val="18"/>
        </w:rPr>
        <w:t>#print(extractp8)</w:t>
      </w:r>
    </w:p>
    <w:p w14:paraId="02FD78B1" w14:textId="77777777" w:rsidR="00BA21BC" w:rsidRPr="00FA74C4" w:rsidRDefault="00BA21BC" w:rsidP="00FA74C4">
      <w:pPr>
        <w:spacing w:after="0" w:line="240" w:lineRule="auto"/>
        <w:rPr>
          <w:sz w:val="18"/>
          <w:szCs w:val="18"/>
        </w:rPr>
      </w:pPr>
      <w:r w:rsidRPr="00FA74C4">
        <w:rPr>
          <w:sz w:val="18"/>
          <w:szCs w:val="18"/>
        </w:rPr>
        <w:t># Compute the mean activity by category and hour</w:t>
      </w:r>
    </w:p>
    <w:p w14:paraId="510BD96B" w14:textId="77777777" w:rsidR="00BA21BC" w:rsidRPr="00FA74C4" w:rsidRDefault="00BA21BC" w:rsidP="00FA74C4">
      <w:pPr>
        <w:spacing w:after="0" w:line="240" w:lineRule="auto"/>
        <w:rPr>
          <w:sz w:val="18"/>
          <w:szCs w:val="18"/>
        </w:rPr>
      </w:pPr>
      <w:r w:rsidRPr="00FA74C4">
        <w:rPr>
          <w:sz w:val="18"/>
          <w:szCs w:val="18"/>
        </w:rPr>
        <w:t>grouped = extract.groupby(['category', 'hour'])['activity'].mean().reset_index()</w:t>
      </w:r>
    </w:p>
    <w:p w14:paraId="4EA0C3C6" w14:textId="77777777" w:rsidR="00BA21BC" w:rsidRPr="00FA74C4" w:rsidRDefault="00BA21BC" w:rsidP="00FA74C4">
      <w:pPr>
        <w:spacing w:after="0" w:line="240" w:lineRule="auto"/>
        <w:rPr>
          <w:sz w:val="18"/>
          <w:szCs w:val="18"/>
        </w:rPr>
      </w:pPr>
    </w:p>
    <w:p w14:paraId="088374F9" w14:textId="77777777" w:rsidR="00BA21BC" w:rsidRPr="00FA74C4" w:rsidRDefault="00BA21BC" w:rsidP="00FA74C4">
      <w:pPr>
        <w:spacing w:after="0" w:line="240" w:lineRule="auto"/>
        <w:rPr>
          <w:sz w:val="18"/>
          <w:szCs w:val="18"/>
        </w:rPr>
      </w:pPr>
      <w:r w:rsidRPr="00FA74C4">
        <w:rPr>
          <w:sz w:val="18"/>
          <w:szCs w:val="18"/>
        </w:rPr>
        <w:t># Pivot the data to a wide format</w:t>
      </w:r>
    </w:p>
    <w:p w14:paraId="362B3978" w14:textId="77777777" w:rsidR="00BA21BC" w:rsidRPr="00FA74C4" w:rsidRDefault="00BA21BC" w:rsidP="00FA74C4">
      <w:pPr>
        <w:spacing w:after="0" w:line="240" w:lineRule="auto"/>
        <w:rPr>
          <w:sz w:val="18"/>
          <w:szCs w:val="18"/>
        </w:rPr>
      </w:pPr>
      <w:r w:rsidRPr="00FA74C4">
        <w:rPr>
          <w:sz w:val="18"/>
          <w:szCs w:val="18"/>
        </w:rPr>
        <w:t>pivoted = grouped.pivot(index='hour', columns='category', values='activity')</w:t>
      </w:r>
    </w:p>
    <w:p w14:paraId="33486F3C" w14:textId="77777777" w:rsidR="00BA21BC" w:rsidRPr="00FA74C4" w:rsidRDefault="00BA21BC" w:rsidP="00FA74C4">
      <w:pPr>
        <w:spacing w:after="0" w:line="240" w:lineRule="auto"/>
        <w:rPr>
          <w:sz w:val="18"/>
          <w:szCs w:val="18"/>
        </w:rPr>
      </w:pPr>
    </w:p>
    <w:p w14:paraId="7CE024F0" w14:textId="77777777" w:rsidR="00BA21BC" w:rsidRPr="00FA74C4" w:rsidRDefault="00BA21BC" w:rsidP="00FA74C4">
      <w:pPr>
        <w:spacing w:after="0" w:line="240" w:lineRule="auto"/>
        <w:rPr>
          <w:sz w:val="18"/>
          <w:szCs w:val="18"/>
        </w:rPr>
      </w:pPr>
      <w:r w:rsidRPr="00FA74C4">
        <w:rPr>
          <w:sz w:val="18"/>
          <w:szCs w:val="18"/>
        </w:rPr>
        <w:t># Plot the data</w:t>
      </w:r>
    </w:p>
    <w:p w14:paraId="3DF60AB7" w14:textId="77777777" w:rsidR="00BA21BC" w:rsidRPr="00FA74C4" w:rsidRDefault="00BA21BC" w:rsidP="00FA74C4">
      <w:pPr>
        <w:spacing w:after="0" w:line="240" w:lineRule="auto"/>
        <w:rPr>
          <w:sz w:val="18"/>
          <w:szCs w:val="18"/>
        </w:rPr>
      </w:pPr>
      <w:r w:rsidRPr="00FA74C4">
        <w:rPr>
          <w:sz w:val="18"/>
          <w:szCs w:val="18"/>
        </w:rPr>
        <w:t>plt.plot(pivoted.index, pivoted['Control'], label='Control 8')</w:t>
      </w:r>
    </w:p>
    <w:p w14:paraId="2305EE51" w14:textId="77777777" w:rsidR="00BA21BC" w:rsidRPr="00FA74C4" w:rsidRDefault="00BA21BC" w:rsidP="00FA74C4">
      <w:pPr>
        <w:spacing w:after="0" w:line="240" w:lineRule="auto"/>
        <w:rPr>
          <w:sz w:val="18"/>
          <w:szCs w:val="18"/>
        </w:rPr>
      </w:pPr>
      <w:r w:rsidRPr="00FA74C4">
        <w:rPr>
          <w:sz w:val="18"/>
          <w:szCs w:val="18"/>
        </w:rPr>
        <w:t>plt.plot(pivoted.index, pivoted['Depressive'], label='Depressive 18')</w:t>
      </w:r>
    </w:p>
    <w:p w14:paraId="3594591E" w14:textId="77777777" w:rsidR="00BA21BC" w:rsidRPr="00FA74C4" w:rsidRDefault="00BA21BC" w:rsidP="00FA74C4">
      <w:pPr>
        <w:spacing w:after="0" w:line="240" w:lineRule="auto"/>
        <w:rPr>
          <w:sz w:val="18"/>
          <w:szCs w:val="18"/>
        </w:rPr>
      </w:pPr>
      <w:r w:rsidRPr="00FA74C4">
        <w:rPr>
          <w:sz w:val="18"/>
          <w:szCs w:val="18"/>
        </w:rPr>
        <w:t>plt.plot(pivoted.index, pivoted['Schizophrenic'], label='Schizophrenic 8')</w:t>
      </w:r>
    </w:p>
    <w:p w14:paraId="172B9683" w14:textId="77777777" w:rsidR="00BA21BC" w:rsidRPr="00FA74C4" w:rsidRDefault="00BA21BC" w:rsidP="00FA74C4">
      <w:pPr>
        <w:spacing w:after="0" w:line="240" w:lineRule="auto"/>
        <w:rPr>
          <w:sz w:val="18"/>
          <w:szCs w:val="18"/>
        </w:rPr>
      </w:pPr>
      <w:r w:rsidRPr="00FA74C4">
        <w:rPr>
          <w:sz w:val="18"/>
          <w:szCs w:val="18"/>
        </w:rPr>
        <w:t>plt.xticks(range(24), [f'{h:02d}' for h in range(24)])</w:t>
      </w:r>
    </w:p>
    <w:p w14:paraId="7E39E56B" w14:textId="77777777" w:rsidR="00BA21BC" w:rsidRPr="00FA74C4" w:rsidRDefault="00BA21BC" w:rsidP="00FA74C4">
      <w:pPr>
        <w:spacing w:after="0" w:line="240" w:lineRule="auto"/>
        <w:rPr>
          <w:sz w:val="18"/>
          <w:szCs w:val="18"/>
        </w:rPr>
      </w:pPr>
      <w:r w:rsidRPr="00FA74C4">
        <w:rPr>
          <w:sz w:val="18"/>
          <w:szCs w:val="18"/>
        </w:rPr>
        <w:t>plt.xlabel(' 24 hour cycle')</w:t>
      </w:r>
    </w:p>
    <w:p w14:paraId="0E23452B" w14:textId="77777777" w:rsidR="00BA21BC" w:rsidRPr="00FA74C4" w:rsidRDefault="00BA21BC" w:rsidP="00FA74C4">
      <w:pPr>
        <w:spacing w:after="0" w:line="240" w:lineRule="auto"/>
        <w:rPr>
          <w:sz w:val="18"/>
          <w:szCs w:val="18"/>
        </w:rPr>
      </w:pPr>
      <w:r w:rsidRPr="00FA74C4">
        <w:rPr>
          <w:sz w:val="18"/>
          <w:szCs w:val="18"/>
        </w:rPr>
        <w:t>plt.ylabel('Average activity rate')</w:t>
      </w:r>
    </w:p>
    <w:p w14:paraId="7A212981" w14:textId="77777777" w:rsidR="00BA21BC" w:rsidRPr="00FA74C4" w:rsidRDefault="00BA21BC" w:rsidP="00FA74C4">
      <w:pPr>
        <w:spacing w:after="0" w:line="240" w:lineRule="auto"/>
        <w:rPr>
          <w:sz w:val="18"/>
          <w:szCs w:val="18"/>
        </w:rPr>
      </w:pPr>
      <w:r w:rsidRPr="00FA74C4">
        <w:rPr>
          <w:sz w:val="18"/>
          <w:szCs w:val="18"/>
        </w:rPr>
        <w:t>plt.title('Average 24 hour activity of female aged 40-44 from each group')</w:t>
      </w:r>
    </w:p>
    <w:p w14:paraId="6542447B" w14:textId="77777777" w:rsidR="00BA21BC" w:rsidRPr="00FA74C4" w:rsidRDefault="00BA21BC" w:rsidP="00FA74C4">
      <w:pPr>
        <w:spacing w:after="0" w:line="240" w:lineRule="auto"/>
        <w:rPr>
          <w:sz w:val="18"/>
          <w:szCs w:val="18"/>
        </w:rPr>
      </w:pPr>
      <w:r w:rsidRPr="00FA74C4">
        <w:rPr>
          <w:sz w:val="18"/>
          <w:szCs w:val="18"/>
        </w:rPr>
        <w:t>plt.legend()</w:t>
      </w:r>
    </w:p>
    <w:p w14:paraId="3A49FE06" w14:textId="77777777" w:rsidR="00BA21BC" w:rsidRPr="00FA74C4" w:rsidRDefault="00BA21BC" w:rsidP="00FA74C4">
      <w:pPr>
        <w:spacing w:after="0" w:line="240" w:lineRule="auto"/>
        <w:rPr>
          <w:sz w:val="18"/>
          <w:szCs w:val="18"/>
        </w:rPr>
      </w:pPr>
      <w:r w:rsidRPr="00FA74C4">
        <w:rPr>
          <w:sz w:val="18"/>
          <w:szCs w:val="18"/>
        </w:rPr>
        <w:t>plt.gcf().set_size_inches(12, 6)</w:t>
      </w:r>
    </w:p>
    <w:p w14:paraId="43A2EFC4" w14:textId="77777777" w:rsidR="00BA21BC" w:rsidRPr="00FA74C4" w:rsidRDefault="00BA21BC" w:rsidP="00FA74C4">
      <w:pPr>
        <w:spacing w:after="0" w:line="240" w:lineRule="auto"/>
        <w:rPr>
          <w:sz w:val="18"/>
          <w:szCs w:val="18"/>
        </w:rPr>
      </w:pPr>
      <w:r w:rsidRPr="00FA74C4">
        <w:rPr>
          <w:sz w:val="18"/>
          <w:szCs w:val="18"/>
        </w:rPr>
        <w:t>plt.savefig('females40-44.png', dpi=300)</w:t>
      </w:r>
    </w:p>
    <w:p w14:paraId="5CD505E6" w14:textId="77777777" w:rsidR="00BA21BC" w:rsidRPr="00FA74C4" w:rsidRDefault="00BA21BC" w:rsidP="00FA74C4">
      <w:pPr>
        <w:spacing w:after="0" w:line="240" w:lineRule="auto"/>
        <w:rPr>
          <w:sz w:val="18"/>
          <w:szCs w:val="18"/>
        </w:rPr>
      </w:pPr>
      <w:r w:rsidRPr="00FA74C4">
        <w:rPr>
          <w:sz w:val="18"/>
          <w:szCs w:val="18"/>
        </w:rPr>
        <w:t>plt.show()</w:t>
      </w:r>
    </w:p>
    <w:p w14:paraId="73501E45" w14:textId="77777777" w:rsidR="00BA21BC" w:rsidRPr="00FA74C4" w:rsidRDefault="00BA21BC" w:rsidP="00FA74C4">
      <w:pPr>
        <w:spacing w:after="0" w:line="240" w:lineRule="auto"/>
        <w:rPr>
          <w:sz w:val="18"/>
          <w:szCs w:val="18"/>
        </w:rPr>
      </w:pPr>
    </w:p>
    <w:p w14:paraId="63A63579" w14:textId="77777777" w:rsidR="00BA21BC" w:rsidRPr="00FA74C4" w:rsidRDefault="00BA21BC" w:rsidP="00FA74C4">
      <w:pPr>
        <w:spacing w:after="0" w:line="240" w:lineRule="auto"/>
        <w:rPr>
          <w:sz w:val="18"/>
          <w:szCs w:val="18"/>
        </w:rPr>
      </w:pPr>
      <w:r w:rsidRPr="00FA74C4">
        <w:rPr>
          <w:sz w:val="18"/>
          <w:szCs w:val="18"/>
        </w:rPr>
        <w:t>#boxplot</w:t>
      </w:r>
    </w:p>
    <w:p w14:paraId="7A5E5F43" w14:textId="77777777" w:rsidR="00BA21BC" w:rsidRPr="00FA74C4" w:rsidRDefault="00BA21BC" w:rsidP="00FA74C4">
      <w:pPr>
        <w:spacing w:after="0" w:line="240" w:lineRule="auto"/>
        <w:rPr>
          <w:sz w:val="18"/>
          <w:szCs w:val="18"/>
        </w:rPr>
      </w:pPr>
      <w:r w:rsidRPr="00FA74C4">
        <w:rPr>
          <w:sz w:val="18"/>
          <w:szCs w:val="18"/>
        </w:rPr>
        <w:t>Condition18 = extract18.groupby(['category', 'hour'])['activity'].mean()</w:t>
      </w:r>
    </w:p>
    <w:p w14:paraId="1179744B" w14:textId="77777777" w:rsidR="00BA21BC" w:rsidRPr="00FA74C4" w:rsidRDefault="00BA21BC" w:rsidP="00FA74C4">
      <w:pPr>
        <w:spacing w:after="0" w:line="240" w:lineRule="auto"/>
        <w:rPr>
          <w:sz w:val="18"/>
          <w:szCs w:val="18"/>
        </w:rPr>
      </w:pPr>
      <w:r w:rsidRPr="00FA74C4">
        <w:rPr>
          <w:sz w:val="18"/>
          <w:szCs w:val="18"/>
        </w:rPr>
        <w:t>Control8 = extract8.groupby(['category', 'hour'])['activity'].mean()</w:t>
      </w:r>
    </w:p>
    <w:p w14:paraId="7B6F2AE6" w14:textId="77777777" w:rsidR="00BA21BC" w:rsidRPr="00FA74C4" w:rsidRDefault="00BA21BC" w:rsidP="00FA74C4">
      <w:pPr>
        <w:spacing w:after="0" w:line="240" w:lineRule="auto"/>
        <w:rPr>
          <w:sz w:val="18"/>
          <w:szCs w:val="18"/>
        </w:rPr>
      </w:pPr>
      <w:r w:rsidRPr="00FA74C4">
        <w:rPr>
          <w:sz w:val="18"/>
          <w:szCs w:val="18"/>
        </w:rPr>
        <w:t>Patient8 = extractp8.groupby(['category', 'hour'])['activity'].mean()</w:t>
      </w:r>
    </w:p>
    <w:p w14:paraId="72CDA898" w14:textId="77777777" w:rsidR="00BA21BC" w:rsidRPr="00FA74C4" w:rsidRDefault="00BA21BC" w:rsidP="00FA74C4">
      <w:pPr>
        <w:spacing w:after="0" w:line="240" w:lineRule="auto"/>
        <w:rPr>
          <w:sz w:val="18"/>
          <w:szCs w:val="18"/>
        </w:rPr>
      </w:pPr>
      <w:r w:rsidRPr="00FA74C4">
        <w:rPr>
          <w:sz w:val="18"/>
          <w:szCs w:val="18"/>
        </w:rPr>
        <w:t>activ = [Condition18,Control8,Patient8]</w:t>
      </w:r>
    </w:p>
    <w:p w14:paraId="56C9D6EA" w14:textId="77777777" w:rsidR="00BA21BC" w:rsidRPr="00FA74C4" w:rsidRDefault="00BA21BC" w:rsidP="00FA74C4">
      <w:pPr>
        <w:spacing w:after="0" w:line="240" w:lineRule="auto"/>
        <w:rPr>
          <w:sz w:val="18"/>
          <w:szCs w:val="18"/>
        </w:rPr>
      </w:pPr>
      <w:r w:rsidRPr="00FA74C4">
        <w:rPr>
          <w:sz w:val="18"/>
          <w:szCs w:val="18"/>
        </w:rPr>
        <w:t>fig, ax = plt.subplots()</w:t>
      </w:r>
    </w:p>
    <w:p w14:paraId="1846A70D" w14:textId="77777777" w:rsidR="00BA21BC" w:rsidRPr="00FA74C4" w:rsidRDefault="00BA21BC" w:rsidP="00FA74C4">
      <w:pPr>
        <w:spacing w:after="0" w:line="240" w:lineRule="auto"/>
        <w:rPr>
          <w:sz w:val="18"/>
          <w:szCs w:val="18"/>
        </w:rPr>
      </w:pPr>
      <w:r w:rsidRPr="00FA74C4">
        <w:rPr>
          <w:sz w:val="18"/>
          <w:szCs w:val="18"/>
        </w:rPr>
        <w:t>ax.boxplot(activ)</w:t>
      </w:r>
    </w:p>
    <w:p w14:paraId="6983619B" w14:textId="77777777" w:rsidR="00BA21BC" w:rsidRPr="00FA74C4" w:rsidRDefault="00BA21BC" w:rsidP="00FA74C4">
      <w:pPr>
        <w:spacing w:after="0" w:line="240" w:lineRule="auto"/>
        <w:rPr>
          <w:sz w:val="18"/>
          <w:szCs w:val="18"/>
        </w:rPr>
      </w:pPr>
      <w:r w:rsidRPr="00FA74C4">
        <w:rPr>
          <w:sz w:val="18"/>
          <w:szCs w:val="18"/>
        </w:rPr>
        <w:t>ax.set_xticklabels(['Depressive 18','Control 8','Schizophrenic 8'])</w:t>
      </w:r>
    </w:p>
    <w:p w14:paraId="704466E0" w14:textId="77777777" w:rsidR="00BA21BC" w:rsidRPr="00FA74C4" w:rsidRDefault="00BA21BC" w:rsidP="00FA74C4">
      <w:pPr>
        <w:spacing w:after="0" w:line="240" w:lineRule="auto"/>
        <w:rPr>
          <w:sz w:val="18"/>
          <w:szCs w:val="18"/>
        </w:rPr>
      </w:pPr>
      <w:r w:rsidRPr="00FA74C4">
        <w:rPr>
          <w:sz w:val="18"/>
          <w:szCs w:val="18"/>
        </w:rPr>
        <w:t>ax.set_ylabel('Daily average activity')</w:t>
      </w:r>
    </w:p>
    <w:p w14:paraId="0B2B8AFA" w14:textId="77777777" w:rsidR="00BA21BC" w:rsidRPr="00FA74C4" w:rsidRDefault="00BA21BC" w:rsidP="00FA74C4">
      <w:pPr>
        <w:spacing w:after="0" w:line="240" w:lineRule="auto"/>
        <w:rPr>
          <w:sz w:val="18"/>
          <w:szCs w:val="18"/>
        </w:rPr>
      </w:pPr>
      <w:r w:rsidRPr="00FA74C4">
        <w:rPr>
          <w:sz w:val="18"/>
          <w:szCs w:val="18"/>
        </w:rPr>
        <w:t>ax.set_title("Daily average activities of female aged 40-44 from each group")</w:t>
      </w:r>
    </w:p>
    <w:p w14:paraId="207F4601" w14:textId="77777777" w:rsidR="00BA21BC" w:rsidRPr="00FA74C4" w:rsidRDefault="00BA21BC" w:rsidP="00FA74C4">
      <w:pPr>
        <w:spacing w:after="0" w:line="240" w:lineRule="auto"/>
        <w:rPr>
          <w:sz w:val="18"/>
          <w:szCs w:val="18"/>
        </w:rPr>
      </w:pPr>
      <w:r w:rsidRPr="00FA74C4">
        <w:rPr>
          <w:sz w:val="18"/>
          <w:szCs w:val="18"/>
        </w:rPr>
        <w:t xml:space="preserve">plt.show() </w:t>
      </w:r>
    </w:p>
    <w:p w14:paraId="4DAD5C25" w14:textId="77777777" w:rsidR="00BA21BC" w:rsidRPr="00FA74C4" w:rsidRDefault="00BA21BC" w:rsidP="00FA74C4">
      <w:pPr>
        <w:spacing w:after="0" w:line="240" w:lineRule="auto"/>
        <w:rPr>
          <w:sz w:val="18"/>
          <w:szCs w:val="18"/>
        </w:rPr>
      </w:pPr>
    </w:p>
    <w:p w14:paraId="0EB4D1BC" w14:textId="77777777" w:rsidR="00BA21BC" w:rsidRPr="00FA74C4" w:rsidRDefault="00BA21BC" w:rsidP="00FA74C4">
      <w:pPr>
        <w:spacing w:after="0" w:line="240" w:lineRule="auto"/>
        <w:rPr>
          <w:sz w:val="18"/>
          <w:szCs w:val="18"/>
        </w:rPr>
      </w:pPr>
    </w:p>
    <w:p w14:paraId="49DEC80D" w14:textId="77777777" w:rsidR="00BA21BC" w:rsidRPr="00FA74C4" w:rsidRDefault="00BA21BC" w:rsidP="00FA74C4">
      <w:pPr>
        <w:spacing w:after="0" w:line="240" w:lineRule="auto"/>
        <w:rPr>
          <w:sz w:val="18"/>
          <w:szCs w:val="18"/>
        </w:rPr>
      </w:pPr>
      <w:r w:rsidRPr="00FA74C4">
        <w:rPr>
          <w:sz w:val="18"/>
          <w:szCs w:val="18"/>
        </w:rPr>
        <w:t># =======================3 females 50-59=====================================</w:t>
      </w:r>
    </w:p>
    <w:p w14:paraId="02AD81C1" w14:textId="77777777" w:rsidR="00BA21BC" w:rsidRPr="00FA74C4" w:rsidRDefault="00BA21BC" w:rsidP="00FA74C4">
      <w:pPr>
        <w:spacing w:after="0" w:line="240" w:lineRule="auto"/>
        <w:rPr>
          <w:sz w:val="18"/>
          <w:szCs w:val="18"/>
        </w:rPr>
      </w:pPr>
      <w:r w:rsidRPr="00FA74C4">
        <w:rPr>
          <w:sz w:val="18"/>
          <w:szCs w:val="18"/>
        </w:rPr>
        <w:t>extract5 = final.query("id == 'condition_5'").head(18720)    #id73 - 20160 rows 14 days</w:t>
      </w:r>
    </w:p>
    <w:p w14:paraId="55577339" w14:textId="77777777" w:rsidR="00BA21BC" w:rsidRPr="00FA74C4" w:rsidRDefault="00BA21BC" w:rsidP="00FA74C4">
      <w:pPr>
        <w:spacing w:after="0" w:line="240" w:lineRule="auto"/>
        <w:rPr>
          <w:sz w:val="18"/>
          <w:szCs w:val="18"/>
        </w:rPr>
      </w:pPr>
      <w:r w:rsidRPr="00FA74C4">
        <w:rPr>
          <w:sz w:val="18"/>
          <w:szCs w:val="18"/>
        </w:rPr>
        <w:t>extract27 = final.query("id == 'control_27'")    #id20 - 18720 rows 13 days</w:t>
      </w:r>
    </w:p>
    <w:p w14:paraId="16EC2EB3" w14:textId="77777777" w:rsidR="00BA21BC" w:rsidRPr="00FA74C4" w:rsidRDefault="00BA21BC" w:rsidP="00FA74C4">
      <w:pPr>
        <w:spacing w:after="0" w:line="240" w:lineRule="auto"/>
        <w:rPr>
          <w:sz w:val="18"/>
          <w:szCs w:val="18"/>
        </w:rPr>
      </w:pPr>
      <w:r w:rsidRPr="00FA74C4">
        <w:rPr>
          <w:sz w:val="18"/>
          <w:szCs w:val="18"/>
        </w:rPr>
        <w:t>extract12 = final.query("id == 'patient_12'")    #id36 - 18720 rows 13 days</w:t>
      </w:r>
    </w:p>
    <w:p w14:paraId="7DC83D19" w14:textId="77777777" w:rsidR="00BA21BC" w:rsidRPr="00FA74C4" w:rsidRDefault="00BA21BC" w:rsidP="00FA74C4">
      <w:pPr>
        <w:spacing w:after="0" w:line="240" w:lineRule="auto"/>
        <w:rPr>
          <w:sz w:val="18"/>
          <w:szCs w:val="18"/>
        </w:rPr>
      </w:pPr>
    </w:p>
    <w:p w14:paraId="05DCF181" w14:textId="77777777" w:rsidR="00BA21BC" w:rsidRPr="00FA74C4" w:rsidRDefault="00BA21BC" w:rsidP="00FA74C4">
      <w:pPr>
        <w:spacing w:after="0" w:line="240" w:lineRule="auto"/>
        <w:rPr>
          <w:sz w:val="18"/>
          <w:szCs w:val="18"/>
        </w:rPr>
      </w:pPr>
      <w:r w:rsidRPr="00FA74C4">
        <w:rPr>
          <w:sz w:val="18"/>
          <w:szCs w:val="18"/>
        </w:rPr>
        <w:lastRenderedPageBreak/>
        <w:t># Concatenate the data into a new dataframe</w:t>
      </w:r>
    </w:p>
    <w:p w14:paraId="08299A70" w14:textId="77777777" w:rsidR="00BA21BC" w:rsidRPr="00FA74C4" w:rsidRDefault="00BA21BC" w:rsidP="00FA74C4">
      <w:pPr>
        <w:spacing w:after="0" w:line="240" w:lineRule="auto"/>
        <w:rPr>
          <w:sz w:val="18"/>
          <w:szCs w:val="18"/>
        </w:rPr>
      </w:pPr>
      <w:r w:rsidRPr="00FA74C4">
        <w:rPr>
          <w:sz w:val="18"/>
          <w:szCs w:val="18"/>
        </w:rPr>
        <w:t>extract = pd.concat([extract5, extract27, extract12], keys=['control_27','condition_5', 'patient_12'])</w:t>
      </w:r>
    </w:p>
    <w:p w14:paraId="3F16737C" w14:textId="77777777" w:rsidR="00BA21BC" w:rsidRPr="00FA74C4" w:rsidRDefault="00BA21BC" w:rsidP="00FA74C4">
      <w:pPr>
        <w:spacing w:after="0" w:line="240" w:lineRule="auto"/>
        <w:rPr>
          <w:sz w:val="18"/>
          <w:szCs w:val="18"/>
        </w:rPr>
      </w:pPr>
      <w:r w:rsidRPr="00FA74C4">
        <w:rPr>
          <w:sz w:val="18"/>
          <w:szCs w:val="18"/>
        </w:rPr>
        <w:t>#print(extract5)</w:t>
      </w:r>
    </w:p>
    <w:p w14:paraId="5B5929BF" w14:textId="77777777" w:rsidR="00BA21BC" w:rsidRPr="00FA74C4" w:rsidRDefault="00BA21BC" w:rsidP="00FA74C4">
      <w:pPr>
        <w:spacing w:after="0" w:line="240" w:lineRule="auto"/>
        <w:rPr>
          <w:sz w:val="18"/>
          <w:szCs w:val="18"/>
        </w:rPr>
      </w:pPr>
      <w:r w:rsidRPr="00FA74C4">
        <w:rPr>
          <w:sz w:val="18"/>
          <w:szCs w:val="18"/>
        </w:rPr>
        <w:t>#print(extract27)</w:t>
      </w:r>
    </w:p>
    <w:p w14:paraId="06A36C17" w14:textId="77777777" w:rsidR="00BA21BC" w:rsidRPr="00FA74C4" w:rsidRDefault="00BA21BC" w:rsidP="00FA74C4">
      <w:pPr>
        <w:spacing w:after="0" w:line="240" w:lineRule="auto"/>
        <w:rPr>
          <w:sz w:val="18"/>
          <w:szCs w:val="18"/>
        </w:rPr>
      </w:pPr>
      <w:r w:rsidRPr="00FA74C4">
        <w:rPr>
          <w:sz w:val="18"/>
          <w:szCs w:val="18"/>
        </w:rPr>
        <w:t>#print(extract12)</w:t>
      </w:r>
    </w:p>
    <w:p w14:paraId="467670D1" w14:textId="77777777" w:rsidR="00BA21BC" w:rsidRPr="00FA74C4" w:rsidRDefault="00BA21BC" w:rsidP="00FA74C4">
      <w:pPr>
        <w:spacing w:after="0" w:line="240" w:lineRule="auto"/>
        <w:rPr>
          <w:sz w:val="18"/>
          <w:szCs w:val="18"/>
        </w:rPr>
      </w:pPr>
      <w:r w:rsidRPr="00FA74C4">
        <w:rPr>
          <w:sz w:val="18"/>
          <w:szCs w:val="18"/>
        </w:rPr>
        <w:t># Compute the mean activity by category and hour</w:t>
      </w:r>
    </w:p>
    <w:p w14:paraId="48D2E02F" w14:textId="77777777" w:rsidR="00BA21BC" w:rsidRPr="00FA74C4" w:rsidRDefault="00BA21BC" w:rsidP="00FA74C4">
      <w:pPr>
        <w:spacing w:after="0" w:line="240" w:lineRule="auto"/>
        <w:rPr>
          <w:sz w:val="18"/>
          <w:szCs w:val="18"/>
        </w:rPr>
      </w:pPr>
      <w:r w:rsidRPr="00FA74C4">
        <w:rPr>
          <w:sz w:val="18"/>
          <w:szCs w:val="18"/>
        </w:rPr>
        <w:t>grouped = extract.groupby(['category', 'hour'])['activity'].mean().reset_index()</w:t>
      </w:r>
    </w:p>
    <w:p w14:paraId="5CEF583E" w14:textId="77777777" w:rsidR="00BA21BC" w:rsidRPr="00FA74C4" w:rsidRDefault="00BA21BC" w:rsidP="00FA74C4">
      <w:pPr>
        <w:spacing w:after="0" w:line="240" w:lineRule="auto"/>
        <w:rPr>
          <w:sz w:val="18"/>
          <w:szCs w:val="18"/>
        </w:rPr>
      </w:pPr>
    </w:p>
    <w:p w14:paraId="65193550" w14:textId="77777777" w:rsidR="00BA21BC" w:rsidRPr="00FA74C4" w:rsidRDefault="00BA21BC" w:rsidP="00FA74C4">
      <w:pPr>
        <w:spacing w:after="0" w:line="240" w:lineRule="auto"/>
        <w:rPr>
          <w:sz w:val="18"/>
          <w:szCs w:val="18"/>
        </w:rPr>
      </w:pPr>
      <w:r w:rsidRPr="00FA74C4">
        <w:rPr>
          <w:sz w:val="18"/>
          <w:szCs w:val="18"/>
        </w:rPr>
        <w:t># Pivot the data to a wide format</w:t>
      </w:r>
    </w:p>
    <w:p w14:paraId="131F2265" w14:textId="77777777" w:rsidR="00BA21BC" w:rsidRPr="00FA74C4" w:rsidRDefault="00BA21BC" w:rsidP="00FA74C4">
      <w:pPr>
        <w:spacing w:after="0" w:line="240" w:lineRule="auto"/>
        <w:rPr>
          <w:sz w:val="18"/>
          <w:szCs w:val="18"/>
        </w:rPr>
      </w:pPr>
      <w:r w:rsidRPr="00FA74C4">
        <w:rPr>
          <w:sz w:val="18"/>
          <w:szCs w:val="18"/>
        </w:rPr>
        <w:t>pivoted = grouped.pivot(index='hour', columns='category', values='activity')</w:t>
      </w:r>
    </w:p>
    <w:p w14:paraId="2C77387C" w14:textId="77777777" w:rsidR="00BA21BC" w:rsidRPr="00FA74C4" w:rsidRDefault="00BA21BC" w:rsidP="00FA74C4">
      <w:pPr>
        <w:spacing w:after="0" w:line="240" w:lineRule="auto"/>
        <w:rPr>
          <w:sz w:val="18"/>
          <w:szCs w:val="18"/>
        </w:rPr>
      </w:pPr>
    </w:p>
    <w:p w14:paraId="74BEC4EF" w14:textId="77777777" w:rsidR="00BA21BC" w:rsidRPr="00FA74C4" w:rsidRDefault="00BA21BC" w:rsidP="00FA74C4">
      <w:pPr>
        <w:spacing w:after="0" w:line="240" w:lineRule="auto"/>
        <w:rPr>
          <w:sz w:val="18"/>
          <w:szCs w:val="18"/>
        </w:rPr>
      </w:pPr>
      <w:r w:rsidRPr="00FA74C4">
        <w:rPr>
          <w:sz w:val="18"/>
          <w:szCs w:val="18"/>
        </w:rPr>
        <w:t># Plot the data</w:t>
      </w:r>
    </w:p>
    <w:p w14:paraId="55960780" w14:textId="77777777" w:rsidR="00BA21BC" w:rsidRPr="00FA74C4" w:rsidRDefault="00BA21BC" w:rsidP="00FA74C4">
      <w:pPr>
        <w:spacing w:after="0" w:line="240" w:lineRule="auto"/>
        <w:rPr>
          <w:sz w:val="18"/>
          <w:szCs w:val="18"/>
        </w:rPr>
      </w:pPr>
      <w:r w:rsidRPr="00FA74C4">
        <w:rPr>
          <w:sz w:val="18"/>
          <w:szCs w:val="18"/>
        </w:rPr>
        <w:t>plt.plot(pivoted.index, pivoted['Control'], label='Control 27')</w:t>
      </w:r>
    </w:p>
    <w:p w14:paraId="77AA8AF2" w14:textId="77777777" w:rsidR="00BA21BC" w:rsidRPr="00FA74C4" w:rsidRDefault="00BA21BC" w:rsidP="00FA74C4">
      <w:pPr>
        <w:spacing w:after="0" w:line="240" w:lineRule="auto"/>
        <w:rPr>
          <w:sz w:val="18"/>
          <w:szCs w:val="18"/>
        </w:rPr>
      </w:pPr>
      <w:r w:rsidRPr="00FA74C4">
        <w:rPr>
          <w:sz w:val="18"/>
          <w:szCs w:val="18"/>
        </w:rPr>
        <w:t>plt.plot(pivoted.index, pivoted['Depressive'], label='Depressive 5')</w:t>
      </w:r>
    </w:p>
    <w:p w14:paraId="64A150C3" w14:textId="77777777" w:rsidR="00BA21BC" w:rsidRPr="00FA74C4" w:rsidRDefault="00BA21BC" w:rsidP="00FA74C4">
      <w:pPr>
        <w:spacing w:after="0" w:line="240" w:lineRule="auto"/>
        <w:rPr>
          <w:sz w:val="18"/>
          <w:szCs w:val="18"/>
        </w:rPr>
      </w:pPr>
      <w:r w:rsidRPr="00FA74C4">
        <w:rPr>
          <w:sz w:val="18"/>
          <w:szCs w:val="18"/>
        </w:rPr>
        <w:t>plt.plot(pivoted.index, pivoted['Schizophrenic'], label='Shizophrenic 12')</w:t>
      </w:r>
    </w:p>
    <w:p w14:paraId="1BA42395" w14:textId="77777777" w:rsidR="00BA21BC" w:rsidRPr="00FA74C4" w:rsidRDefault="00BA21BC" w:rsidP="00FA74C4">
      <w:pPr>
        <w:spacing w:after="0" w:line="240" w:lineRule="auto"/>
        <w:rPr>
          <w:sz w:val="18"/>
          <w:szCs w:val="18"/>
        </w:rPr>
      </w:pPr>
    </w:p>
    <w:p w14:paraId="02F5BD56" w14:textId="77777777" w:rsidR="00BA21BC" w:rsidRPr="00FA74C4" w:rsidRDefault="00BA21BC" w:rsidP="00FA74C4">
      <w:pPr>
        <w:spacing w:after="0" w:line="240" w:lineRule="auto"/>
        <w:rPr>
          <w:sz w:val="18"/>
          <w:szCs w:val="18"/>
        </w:rPr>
      </w:pPr>
    </w:p>
    <w:p w14:paraId="286D342E" w14:textId="77777777" w:rsidR="00BA21BC" w:rsidRPr="00FA74C4" w:rsidRDefault="00BA21BC" w:rsidP="00FA74C4">
      <w:pPr>
        <w:spacing w:after="0" w:line="240" w:lineRule="auto"/>
        <w:rPr>
          <w:sz w:val="18"/>
          <w:szCs w:val="18"/>
        </w:rPr>
      </w:pPr>
    </w:p>
    <w:p w14:paraId="00779B70" w14:textId="77777777" w:rsidR="00BA21BC" w:rsidRPr="00FA74C4" w:rsidRDefault="00BA21BC" w:rsidP="00FA74C4">
      <w:pPr>
        <w:spacing w:after="0" w:line="240" w:lineRule="auto"/>
        <w:rPr>
          <w:sz w:val="18"/>
          <w:szCs w:val="18"/>
        </w:rPr>
      </w:pPr>
      <w:r w:rsidRPr="00FA74C4">
        <w:rPr>
          <w:sz w:val="18"/>
          <w:szCs w:val="18"/>
        </w:rPr>
        <w:t>plt.xticks(range(24), [f'{h:02d}' for h in range(24)])</w:t>
      </w:r>
    </w:p>
    <w:p w14:paraId="0792D030" w14:textId="77777777" w:rsidR="00BA21BC" w:rsidRPr="00FA74C4" w:rsidRDefault="00BA21BC" w:rsidP="00FA74C4">
      <w:pPr>
        <w:spacing w:after="0" w:line="240" w:lineRule="auto"/>
        <w:rPr>
          <w:sz w:val="18"/>
          <w:szCs w:val="18"/>
        </w:rPr>
      </w:pPr>
      <w:r w:rsidRPr="00FA74C4">
        <w:rPr>
          <w:sz w:val="18"/>
          <w:szCs w:val="18"/>
        </w:rPr>
        <w:t>plt.xlabel(' 24 hour cycle')</w:t>
      </w:r>
    </w:p>
    <w:p w14:paraId="26497345" w14:textId="77777777" w:rsidR="00BA21BC" w:rsidRPr="00FA74C4" w:rsidRDefault="00BA21BC" w:rsidP="00FA74C4">
      <w:pPr>
        <w:spacing w:after="0" w:line="240" w:lineRule="auto"/>
        <w:rPr>
          <w:sz w:val="18"/>
          <w:szCs w:val="18"/>
        </w:rPr>
      </w:pPr>
      <w:r w:rsidRPr="00FA74C4">
        <w:rPr>
          <w:sz w:val="18"/>
          <w:szCs w:val="18"/>
        </w:rPr>
        <w:t>plt.ylabel('Average activity rate')</w:t>
      </w:r>
    </w:p>
    <w:p w14:paraId="6AD7D506" w14:textId="77777777" w:rsidR="00BA21BC" w:rsidRPr="00FA74C4" w:rsidRDefault="00BA21BC" w:rsidP="00FA74C4">
      <w:pPr>
        <w:spacing w:after="0" w:line="240" w:lineRule="auto"/>
        <w:rPr>
          <w:sz w:val="18"/>
          <w:szCs w:val="18"/>
        </w:rPr>
      </w:pPr>
      <w:r w:rsidRPr="00FA74C4">
        <w:rPr>
          <w:sz w:val="18"/>
          <w:szCs w:val="18"/>
        </w:rPr>
        <w:t>plt.title('Average 24 hour activity of female aged 50-59 from each group')</w:t>
      </w:r>
    </w:p>
    <w:p w14:paraId="75143D27" w14:textId="77777777" w:rsidR="00BA21BC" w:rsidRPr="00FA74C4" w:rsidRDefault="00BA21BC" w:rsidP="00FA74C4">
      <w:pPr>
        <w:spacing w:after="0" w:line="240" w:lineRule="auto"/>
        <w:rPr>
          <w:sz w:val="18"/>
          <w:szCs w:val="18"/>
        </w:rPr>
      </w:pPr>
      <w:r w:rsidRPr="00FA74C4">
        <w:rPr>
          <w:sz w:val="18"/>
          <w:szCs w:val="18"/>
        </w:rPr>
        <w:t>plt.legend()</w:t>
      </w:r>
    </w:p>
    <w:p w14:paraId="247AEE0A" w14:textId="77777777" w:rsidR="00BA21BC" w:rsidRPr="00FA74C4" w:rsidRDefault="00BA21BC" w:rsidP="00FA74C4">
      <w:pPr>
        <w:spacing w:after="0" w:line="240" w:lineRule="auto"/>
        <w:rPr>
          <w:sz w:val="18"/>
          <w:szCs w:val="18"/>
        </w:rPr>
      </w:pPr>
      <w:r w:rsidRPr="00FA74C4">
        <w:rPr>
          <w:sz w:val="18"/>
          <w:szCs w:val="18"/>
        </w:rPr>
        <w:t>plt.gcf().set_size_inches(12, 6)</w:t>
      </w:r>
    </w:p>
    <w:p w14:paraId="1B0ACCA1" w14:textId="77777777" w:rsidR="00BA21BC" w:rsidRPr="00FA74C4" w:rsidRDefault="00BA21BC" w:rsidP="00FA74C4">
      <w:pPr>
        <w:spacing w:after="0" w:line="240" w:lineRule="auto"/>
        <w:rPr>
          <w:sz w:val="18"/>
          <w:szCs w:val="18"/>
        </w:rPr>
      </w:pPr>
      <w:r w:rsidRPr="00FA74C4">
        <w:rPr>
          <w:sz w:val="18"/>
          <w:szCs w:val="18"/>
        </w:rPr>
        <w:t>plt.savefig('females50-59.png', dpi=300)</w:t>
      </w:r>
    </w:p>
    <w:p w14:paraId="0858EB8C" w14:textId="77777777" w:rsidR="00BA21BC" w:rsidRPr="00FA74C4" w:rsidRDefault="00BA21BC" w:rsidP="00FA74C4">
      <w:pPr>
        <w:spacing w:after="0" w:line="240" w:lineRule="auto"/>
        <w:rPr>
          <w:sz w:val="18"/>
          <w:szCs w:val="18"/>
        </w:rPr>
      </w:pPr>
      <w:r w:rsidRPr="00FA74C4">
        <w:rPr>
          <w:sz w:val="18"/>
          <w:szCs w:val="18"/>
        </w:rPr>
        <w:t>plt.show()</w:t>
      </w:r>
    </w:p>
    <w:p w14:paraId="56511008" w14:textId="77777777" w:rsidR="00BA21BC" w:rsidRPr="00FA74C4" w:rsidRDefault="00BA21BC" w:rsidP="00FA74C4">
      <w:pPr>
        <w:spacing w:after="0" w:line="240" w:lineRule="auto"/>
        <w:rPr>
          <w:sz w:val="18"/>
          <w:szCs w:val="18"/>
        </w:rPr>
      </w:pPr>
    </w:p>
    <w:p w14:paraId="7EE0E941" w14:textId="77777777" w:rsidR="00BA21BC" w:rsidRPr="00FA74C4" w:rsidRDefault="00BA21BC" w:rsidP="00FA74C4">
      <w:pPr>
        <w:spacing w:after="0" w:line="240" w:lineRule="auto"/>
        <w:rPr>
          <w:sz w:val="18"/>
          <w:szCs w:val="18"/>
        </w:rPr>
      </w:pPr>
      <w:r w:rsidRPr="00FA74C4">
        <w:rPr>
          <w:sz w:val="18"/>
          <w:szCs w:val="18"/>
        </w:rPr>
        <w:t>#boxplot</w:t>
      </w:r>
    </w:p>
    <w:p w14:paraId="15616777" w14:textId="77777777" w:rsidR="00BA21BC" w:rsidRPr="00FA74C4" w:rsidRDefault="00BA21BC" w:rsidP="00FA74C4">
      <w:pPr>
        <w:spacing w:after="0" w:line="240" w:lineRule="auto"/>
        <w:rPr>
          <w:sz w:val="18"/>
          <w:szCs w:val="18"/>
        </w:rPr>
      </w:pPr>
      <w:r w:rsidRPr="00FA74C4">
        <w:rPr>
          <w:sz w:val="18"/>
          <w:szCs w:val="18"/>
        </w:rPr>
        <w:t>Condition5 = extract5.groupby(['category', 'hour'])['activity'].mean()</w:t>
      </w:r>
    </w:p>
    <w:p w14:paraId="54CAF5A7" w14:textId="77777777" w:rsidR="00BA21BC" w:rsidRPr="00FA74C4" w:rsidRDefault="00BA21BC" w:rsidP="00FA74C4">
      <w:pPr>
        <w:spacing w:after="0" w:line="240" w:lineRule="auto"/>
        <w:rPr>
          <w:sz w:val="18"/>
          <w:szCs w:val="18"/>
        </w:rPr>
      </w:pPr>
      <w:r w:rsidRPr="00FA74C4">
        <w:rPr>
          <w:sz w:val="18"/>
          <w:szCs w:val="18"/>
        </w:rPr>
        <w:t>Control27 = extract27.groupby(['category', 'hour'])['activity'].mean()</w:t>
      </w:r>
    </w:p>
    <w:p w14:paraId="093EF511" w14:textId="77777777" w:rsidR="00BA21BC" w:rsidRPr="00FA74C4" w:rsidRDefault="00BA21BC" w:rsidP="00FA74C4">
      <w:pPr>
        <w:spacing w:after="0" w:line="240" w:lineRule="auto"/>
        <w:rPr>
          <w:sz w:val="18"/>
          <w:szCs w:val="18"/>
        </w:rPr>
      </w:pPr>
      <w:r w:rsidRPr="00FA74C4">
        <w:rPr>
          <w:sz w:val="18"/>
          <w:szCs w:val="18"/>
        </w:rPr>
        <w:t>Patient12 = extract12.groupby(['category', 'hour'])['activity'].mean()</w:t>
      </w:r>
    </w:p>
    <w:p w14:paraId="4F4C4825" w14:textId="77777777" w:rsidR="00BA21BC" w:rsidRPr="00FA74C4" w:rsidRDefault="00BA21BC" w:rsidP="00FA74C4">
      <w:pPr>
        <w:spacing w:after="0" w:line="240" w:lineRule="auto"/>
        <w:rPr>
          <w:sz w:val="18"/>
          <w:szCs w:val="18"/>
        </w:rPr>
      </w:pPr>
      <w:r w:rsidRPr="00FA74C4">
        <w:rPr>
          <w:sz w:val="18"/>
          <w:szCs w:val="18"/>
        </w:rPr>
        <w:t>activ = [Condition5,Control27,Patient12]</w:t>
      </w:r>
    </w:p>
    <w:p w14:paraId="3C788B68" w14:textId="77777777" w:rsidR="00BA21BC" w:rsidRPr="00FA74C4" w:rsidRDefault="00BA21BC" w:rsidP="00FA74C4">
      <w:pPr>
        <w:spacing w:after="0" w:line="240" w:lineRule="auto"/>
        <w:rPr>
          <w:sz w:val="18"/>
          <w:szCs w:val="18"/>
        </w:rPr>
      </w:pPr>
      <w:r w:rsidRPr="00FA74C4">
        <w:rPr>
          <w:sz w:val="18"/>
          <w:szCs w:val="18"/>
        </w:rPr>
        <w:t>fig, ax = plt.subplots()</w:t>
      </w:r>
    </w:p>
    <w:p w14:paraId="7788F80F" w14:textId="77777777" w:rsidR="00BA21BC" w:rsidRPr="00FA74C4" w:rsidRDefault="00BA21BC" w:rsidP="00FA74C4">
      <w:pPr>
        <w:spacing w:after="0" w:line="240" w:lineRule="auto"/>
        <w:rPr>
          <w:sz w:val="18"/>
          <w:szCs w:val="18"/>
        </w:rPr>
      </w:pPr>
      <w:r w:rsidRPr="00FA74C4">
        <w:rPr>
          <w:sz w:val="18"/>
          <w:szCs w:val="18"/>
        </w:rPr>
        <w:t>ax.boxplot(activ)</w:t>
      </w:r>
    </w:p>
    <w:p w14:paraId="5CA14B23" w14:textId="77777777" w:rsidR="00BA21BC" w:rsidRPr="00FA74C4" w:rsidRDefault="00BA21BC" w:rsidP="00FA74C4">
      <w:pPr>
        <w:spacing w:after="0" w:line="240" w:lineRule="auto"/>
        <w:rPr>
          <w:sz w:val="18"/>
          <w:szCs w:val="18"/>
        </w:rPr>
      </w:pPr>
      <w:r w:rsidRPr="00FA74C4">
        <w:rPr>
          <w:sz w:val="18"/>
          <w:szCs w:val="18"/>
        </w:rPr>
        <w:t>ax.set_xticklabels(['Depressive 5','Control 27','Schizophrenic 12'])</w:t>
      </w:r>
    </w:p>
    <w:p w14:paraId="32CC68F0" w14:textId="77777777" w:rsidR="00BA21BC" w:rsidRPr="00FA74C4" w:rsidRDefault="00BA21BC" w:rsidP="00FA74C4">
      <w:pPr>
        <w:spacing w:after="0" w:line="240" w:lineRule="auto"/>
        <w:rPr>
          <w:sz w:val="18"/>
          <w:szCs w:val="18"/>
        </w:rPr>
      </w:pPr>
      <w:r w:rsidRPr="00FA74C4">
        <w:rPr>
          <w:sz w:val="18"/>
          <w:szCs w:val="18"/>
        </w:rPr>
        <w:t>ax.set_ylabel('Daily average activity')</w:t>
      </w:r>
    </w:p>
    <w:p w14:paraId="66E29641" w14:textId="77777777" w:rsidR="00BA21BC" w:rsidRPr="00FA74C4" w:rsidRDefault="00BA21BC" w:rsidP="00FA74C4">
      <w:pPr>
        <w:spacing w:after="0" w:line="240" w:lineRule="auto"/>
        <w:rPr>
          <w:sz w:val="18"/>
          <w:szCs w:val="18"/>
        </w:rPr>
      </w:pPr>
      <w:r w:rsidRPr="00FA74C4">
        <w:rPr>
          <w:sz w:val="18"/>
          <w:szCs w:val="18"/>
        </w:rPr>
        <w:t>#ax.set_xlabel('Patient 22 v Control 25')</w:t>
      </w:r>
    </w:p>
    <w:p w14:paraId="1DAB1801" w14:textId="77777777" w:rsidR="00BA21BC" w:rsidRPr="00FA74C4" w:rsidRDefault="00BA21BC" w:rsidP="00FA74C4">
      <w:pPr>
        <w:spacing w:after="0" w:line="240" w:lineRule="auto"/>
        <w:rPr>
          <w:sz w:val="18"/>
          <w:szCs w:val="18"/>
        </w:rPr>
      </w:pPr>
      <w:r w:rsidRPr="00FA74C4">
        <w:rPr>
          <w:sz w:val="18"/>
          <w:szCs w:val="18"/>
        </w:rPr>
        <w:t>ax.set_title("Daily average activities of female aged 50-59 from each group")</w:t>
      </w:r>
    </w:p>
    <w:p w14:paraId="47C4906A" w14:textId="77777777" w:rsidR="00BA21BC" w:rsidRPr="00FA74C4" w:rsidRDefault="00BA21BC" w:rsidP="00FA74C4">
      <w:pPr>
        <w:spacing w:after="0" w:line="240" w:lineRule="auto"/>
        <w:rPr>
          <w:sz w:val="18"/>
          <w:szCs w:val="18"/>
        </w:rPr>
      </w:pPr>
      <w:r w:rsidRPr="00FA74C4">
        <w:rPr>
          <w:sz w:val="18"/>
          <w:szCs w:val="18"/>
        </w:rPr>
        <w:t xml:space="preserve">plt.show() </w:t>
      </w:r>
    </w:p>
    <w:p w14:paraId="5AE5193C" w14:textId="77777777" w:rsidR="00BA21BC" w:rsidRPr="00FA74C4" w:rsidRDefault="00BA21BC" w:rsidP="00FA74C4">
      <w:pPr>
        <w:spacing w:after="0" w:line="240" w:lineRule="auto"/>
        <w:rPr>
          <w:sz w:val="18"/>
          <w:szCs w:val="18"/>
        </w:rPr>
      </w:pPr>
    </w:p>
    <w:p w14:paraId="2205EDC3" w14:textId="77777777" w:rsidR="00BA21BC" w:rsidRPr="00FA74C4" w:rsidRDefault="00BA21BC" w:rsidP="00FA74C4">
      <w:pPr>
        <w:spacing w:after="0" w:line="240" w:lineRule="auto"/>
        <w:rPr>
          <w:sz w:val="18"/>
          <w:szCs w:val="18"/>
        </w:rPr>
      </w:pPr>
    </w:p>
    <w:p w14:paraId="587F18F2" w14:textId="77777777" w:rsidR="00BA21BC" w:rsidRPr="00FA74C4" w:rsidRDefault="00BA21BC" w:rsidP="00FA74C4">
      <w:pPr>
        <w:spacing w:after="0" w:line="240" w:lineRule="auto"/>
        <w:rPr>
          <w:sz w:val="18"/>
          <w:szCs w:val="18"/>
        </w:rPr>
      </w:pPr>
      <w:r w:rsidRPr="00FA74C4">
        <w:rPr>
          <w:sz w:val="18"/>
          <w:szCs w:val="18"/>
        </w:rPr>
        <w:t># ======================= 3 males aged 30-34 =======================================</w:t>
      </w:r>
    </w:p>
    <w:p w14:paraId="1EECE437" w14:textId="77777777" w:rsidR="00BA21BC" w:rsidRPr="00FA74C4" w:rsidRDefault="00BA21BC" w:rsidP="00FA74C4">
      <w:pPr>
        <w:spacing w:after="0" w:line="240" w:lineRule="auto"/>
        <w:rPr>
          <w:sz w:val="18"/>
          <w:szCs w:val="18"/>
        </w:rPr>
      </w:pPr>
      <w:r w:rsidRPr="00FA74C4">
        <w:rPr>
          <w:sz w:val="18"/>
          <w:szCs w:val="18"/>
        </w:rPr>
        <w:t>extract20 = final.query("id == 'condition_20'").head(18720)  #id67 24480 17 days</w:t>
      </w:r>
    </w:p>
    <w:p w14:paraId="00FBE5D4" w14:textId="77777777" w:rsidR="00BA21BC" w:rsidRPr="00FA74C4" w:rsidRDefault="00BA21BC" w:rsidP="00FA74C4">
      <w:pPr>
        <w:spacing w:after="0" w:line="240" w:lineRule="auto"/>
        <w:rPr>
          <w:sz w:val="18"/>
          <w:szCs w:val="18"/>
        </w:rPr>
      </w:pPr>
      <w:r w:rsidRPr="00FA74C4">
        <w:rPr>
          <w:sz w:val="18"/>
          <w:szCs w:val="18"/>
        </w:rPr>
        <w:t>extract5 = final.query("id == 'control_5'").head(18720)      #id28 46080  32 days</w:t>
      </w:r>
    </w:p>
    <w:p w14:paraId="5AACB34E" w14:textId="77777777" w:rsidR="00BA21BC" w:rsidRPr="00FA74C4" w:rsidRDefault="00BA21BC" w:rsidP="00FA74C4">
      <w:pPr>
        <w:spacing w:after="0" w:line="240" w:lineRule="auto"/>
        <w:rPr>
          <w:sz w:val="18"/>
          <w:szCs w:val="18"/>
        </w:rPr>
      </w:pPr>
      <w:r w:rsidRPr="00FA74C4">
        <w:rPr>
          <w:sz w:val="18"/>
          <w:szCs w:val="18"/>
        </w:rPr>
        <w:t>extract11 = final.query("id == 'patient_11'")                 #id35 18720 13 days</w:t>
      </w:r>
    </w:p>
    <w:p w14:paraId="2E67A782" w14:textId="77777777" w:rsidR="00BA21BC" w:rsidRPr="00FA74C4" w:rsidRDefault="00BA21BC" w:rsidP="00FA74C4">
      <w:pPr>
        <w:spacing w:after="0" w:line="240" w:lineRule="auto"/>
        <w:rPr>
          <w:sz w:val="18"/>
          <w:szCs w:val="18"/>
        </w:rPr>
      </w:pPr>
    </w:p>
    <w:p w14:paraId="5991E1F1" w14:textId="77777777" w:rsidR="00BA21BC" w:rsidRPr="00FA74C4" w:rsidRDefault="00BA21BC" w:rsidP="00FA74C4">
      <w:pPr>
        <w:spacing w:after="0" w:line="240" w:lineRule="auto"/>
        <w:rPr>
          <w:sz w:val="18"/>
          <w:szCs w:val="18"/>
        </w:rPr>
      </w:pPr>
      <w:r w:rsidRPr="00FA74C4">
        <w:rPr>
          <w:sz w:val="18"/>
          <w:szCs w:val="18"/>
        </w:rPr>
        <w:t># Concatenate the data into a new dataframe</w:t>
      </w:r>
    </w:p>
    <w:p w14:paraId="4C95D1D6" w14:textId="77777777" w:rsidR="00BA21BC" w:rsidRPr="00FA74C4" w:rsidRDefault="00BA21BC" w:rsidP="00FA74C4">
      <w:pPr>
        <w:spacing w:after="0" w:line="240" w:lineRule="auto"/>
        <w:rPr>
          <w:sz w:val="18"/>
          <w:szCs w:val="18"/>
        </w:rPr>
      </w:pPr>
      <w:r w:rsidRPr="00FA74C4">
        <w:rPr>
          <w:sz w:val="18"/>
          <w:szCs w:val="18"/>
        </w:rPr>
        <w:t>extract = pd.concat([extract20, extract5, extract11], keys=['control_5', 'condition_20', 'patient_11'])</w:t>
      </w:r>
    </w:p>
    <w:p w14:paraId="2A9FDF2D" w14:textId="77777777" w:rsidR="00BA21BC" w:rsidRPr="00FA74C4" w:rsidRDefault="00BA21BC" w:rsidP="00FA74C4">
      <w:pPr>
        <w:spacing w:after="0" w:line="240" w:lineRule="auto"/>
        <w:rPr>
          <w:sz w:val="18"/>
          <w:szCs w:val="18"/>
        </w:rPr>
      </w:pPr>
      <w:r w:rsidRPr="00FA74C4">
        <w:rPr>
          <w:sz w:val="18"/>
          <w:szCs w:val="18"/>
        </w:rPr>
        <w:t>#print(extract20)</w:t>
      </w:r>
    </w:p>
    <w:p w14:paraId="5241926B" w14:textId="77777777" w:rsidR="00BA21BC" w:rsidRPr="00FA74C4" w:rsidRDefault="00BA21BC" w:rsidP="00FA74C4">
      <w:pPr>
        <w:spacing w:after="0" w:line="240" w:lineRule="auto"/>
        <w:rPr>
          <w:sz w:val="18"/>
          <w:szCs w:val="18"/>
        </w:rPr>
      </w:pPr>
      <w:r w:rsidRPr="00FA74C4">
        <w:rPr>
          <w:sz w:val="18"/>
          <w:szCs w:val="18"/>
        </w:rPr>
        <w:t>#print(extract5)</w:t>
      </w:r>
    </w:p>
    <w:p w14:paraId="389B013E" w14:textId="77777777" w:rsidR="00BA21BC" w:rsidRPr="00FA74C4" w:rsidRDefault="00BA21BC" w:rsidP="00FA74C4">
      <w:pPr>
        <w:spacing w:after="0" w:line="240" w:lineRule="auto"/>
        <w:rPr>
          <w:sz w:val="18"/>
          <w:szCs w:val="18"/>
        </w:rPr>
      </w:pPr>
      <w:r w:rsidRPr="00FA74C4">
        <w:rPr>
          <w:sz w:val="18"/>
          <w:szCs w:val="18"/>
        </w:rPr>
        <w:t>#print(extract11)</w:t>
      </w:r>
    </w:p>
    <w:p w14:paraId="2D8B705B" w14:textId="77777777" w:rsidR="00BA21BC" w:rsidRPr="00FA74C4" w:rsidRDefault="00BA21BC" w:rsidP="00FA74C4">
      <w:pPr>
        <w:spacing w:after="0" w:line="240" w:lineRule="auto"/>
        <w:rPr>
          <w:sz w:val="18"/>
          <w:szCs w:val="18"/>
        </w:rPr>
      </w:pPr>
      <w:r w:rsidRPr="00FA74C4">
        <w:rPr>
          <w:sz w:val="18"/>
          <w:szCs w:val="18"/>
        </w:rPr>
        <w:t># Compute the mean activity by category and hour</w:t>
      </w:r>
    </w:p>
    <w:p w14:paraId="59621BD0" w14:textId="77777777" w:rsidR="00BA21BC" w:rsidRPr="00FA74C4" w:rsidRDefault="00BA21BC" w:rsidP="00FA74C4">
      <w:pPr>
        <w:spacing w:after="0" w:line="240" w:lineRule="auto"/>
        <w:rPr>
          <w:sz w:val="18"/>
          <w:szCs w:val="18"/>
        </w:rPr>
      </w:pPr>
      <w:r w:rsidRPr="00FA74C4">
        <w:rPr>
          <w:sz w:val="18"/>
          <w:szCs w:val="18"/>
        </w:rPr>
        <w:t>grouped = extract.groupby(['category', 'hour'])['activity'].mean().reset_index()</w:t>
      </w:r>
    </w:p>
    <w:p w14:paraId="23D1E2B7" w14:textId="77777777" w:rsidR="00BA21BC" w:rsidRPr="00FA74C4" w:rsidRDefault="00BA21BC" w:rsidP="00FA74C4">
      <w:pPr>
        <w:spacing w:after="0" w:line="240" w:lineRule="auto"/>
        <w:rPr>
          <w:sz w:val="18"/>
          <w:szCs w:val="18"/>
        </w:rPr>
      </w:pPr>
    </w:p>
    <w:p w14:paraId="45F34C63" w14:textId="77777777" w:rsidR="00BA21BC" w:rsidRPr="00FA74C4" w:rsidRDefault="00BA21BC" w:rsidP="00FA74C4">
      <w:pPr>
        <w:spacing w:after="0" w:line="240" w:lineRule="auto"/>
        <w:rPr>
          <w:sz w:val="18"/>
          <w:szCs w:val="18"/>
        </w:rPr>
      </w:pPr>
      <w:r w:rsidRPr="00FA74C4">
        <w:rPr>
          <w:sz w:val="18"/>
          <w:szCs w:val="18"/>
        </w:rPr>
        <w:t># Pivot the data to a wide format</w:t>
      </w:r>
    </w:p>
    <w:p w14:paraId="21C65DDD" w14:textId="77777777" w:rsidR="00BA21BC" w:rsidRPr="00FA74C4" w:rsidRDefault="00BA21BC" w:rsidP="00FA74C4">
      <w:pPr>
        <w:spacing w:after="0" w:line="240" w:lineRule="auto"/>
        <w:rPr>
          <w:sz w:val="18"/>
          <w:szCs w:val="18"/>
        </w:rPr>
      </w:pPr>
      <w:r w:rsidRPr="00FA74C4">
        <w:rPr>
          <w:sz w:val="18"/>
          <w:szCs w:val="18"/>
        </w:rPr>
        <w:t>pivoted = grouped.pivot(index='hour', columns='category', values='activity')</w:t>
      </w:r>
    </w:p>
    <w:p w14:paraId="520BB057" w14:textId="77777777" w:rsidR="00BA21BC" w:rsidRPr="00FA74C4" w:rsidRDefault="00BA21BC" w:rsidP="00FA74C4">
      <w:pPr>
        <w:spacing w:after="0" w:line="240" w:lineRule="auto"/>
        <w:rPr>
          <w:sz w:val="18"/>
          <w:szCs w:val="18"/>
        </w:rPr>
      </w:pPr>
    </w:p>
    <w:p w14:paraId="2578D745" w14:textId="77777777" w:rsidR="00BA21BC" w:rsidRPr="00FA74C4" w:rsidRDefault="00BA21BC" w:rsidP="00FA74C4">
      <w:pPr>
        <w:spacing w:after="0" w:line="240" w:lineRule="auto"/>
        <w:rPr>
          <w:sz w:val="18"/>
          <w:szCs w:val="18"/>
        </w:rPr>
      </w:pPr>
      <w:r w:rsidRPr="00FA74C4">
        <w:rPr>
          <w:sz w:val="18"/>
          <w:szCs w:val="18"/>
        </w:rPr>
        <w:t>plt.plot(pivoted.index, pivoted['Control'], label='Control 5')</w:t>
      </w:r>
    </w:p>
    <w:p w14:paraId="27E7277E" w14:textId="77777777" w:rsidR="00BA21BC" w:rsidRPr="00FA74C4" w:rsidRDefault="00BA21BC" w:rsidP="00FA74C4">
      <w:pPr>
        <w:spacing w:after="0" w:line="240" w:lineRule="auto"/>
        <w:rPr>
          <w:sz w:val="18"/>
          <w:szCs w:val="18"/>
        </w:rPr>
      </w:pPr>
      <w:r w:rsidRPr="00FA74C4">
        <w:rPr>
          <w:sz w:val="18"/>
          <w:szCs w:val="18"/>
        </w:rPr>
        <w:t>plt.plot(pivoted.index, pivoted['Depressive'], label='Depressive 20')</w:t>
      </w:r>
    </w:p>
    <w:p w14:paraId="69E2D3CE" w14:textId="77777777" w:rsidR="00BA21BC" w:rsidRPr="00FA74C4" w:rsidRDefault="00BA21BC" w:rsidP="00FA74C4">
      <w:pPr>
        <w:spacing w:after="0" w:line="240" w:lineRule="auto"/>
        <w:rPr>
          <w:sz w:val="18"/>
          <w:szCs w:val="18"/>
        </w:rPr>
      </w:pPr>
      <w:r w:rsidRPr="00FA74C4">
        <w:rPr>
          <w:sz w:val="18"/>
          <w:szCs w:val="18"/>
        </w:rPr>
        <w:t>plt.plot(pivoted.index, pivoted['Schizophrenic'], label='Schizophrenic 11')</w:t>
      </w:r>
    </w:p>
    <w:p w14:paraId="3DE4672B" w14:textId="77777777" w:rsidR="00BA21BC" w:rsidRPr="00FA74C4" w:rsidRDefault="00BA21BC" w:rsidP="00FA74C4">
      <w:pPr>
        <w:spacing w:after="0" w:line="240" w:lineRule="auto"/>
        <w:rPr>
          <w:sz w:val="18"/>
          <w:szCs w:val="18"/>
        </w:rPr>
      </w:pPr>
    </w:p>
    <w:p w14:paraId="7E56B495" w14:textId="77777777" w:rsidR="00BA21BC" w:rsidRPr="00FA74C4" w:rsidRDefault="00BA21BC" w:rsidP="00FA74C4">
      <w:pPr>
        <w:spacing w:after="0" w:line="240" w:lineRule="auto"/>
        <w:rPr>
          <w:sz w:val="18"/>
          <w:szCs w:val="18"/>
        </w:rPr>
      </w:pPr>
      <w:r w:rsidRPr="00FA74C4">
        <w:rPr>
          <w:sz w:val="18"/>
          <w:szCs w:val="18"/>
        </w:rPr>
        <w:t>plt.xticks(range(24), [f'{h:02d}' for h in range(24)])</w:t>
      </w:r>
    </w:p>
    <w:p w14:paraId="5F5AC1C5" w14:textId="77777777" w:rsidR="00BA21BC" w:rsidRPr="00FA74C4" w:rsidRDefault="00BA21BC" w:rsidP="00FA74C4">
      <w:pPr>
        <w:spacing w:after="0" w:line="240" w:lineRule="auto"/>
        <w:rPr>
          <w:sz w:val="18"/>
          <w:szCs w:val="18"/>
        </w:rPr>
      </w:pPr>
      <w:r w:rsidRPr="00FA74C4">
        <w:rPr>
          <w:sz w:val="18"/>
          <w:szCs w:val="18"/>
        </w:rPr>
        <w:t>plt.xlabel(' 24 hour cycle')</w:t>
      </w:r>
    </w:p>
    <w:p w14:paraId="37C89655" w14:textId="77777777" w:rsidR="00BA21BC" w:rsidRPr="00FA74C4" w:rsidRDefault="00BA21BC" w:rsidP="00FA74C4">
      <w:pPr>
        <w:spacing w:after="0" w:line="240" w:lineRule="auto"/>
        <w:rPr>
          <w:sz w:val="18"/>
          <w:szCs w:val="18"/>
        </w:rPr>
      </w:pPr>
      <w:r w:rsidRPr="00FA74C4">
        <w:rPr>
          <w:sz w:val="18"/>
          <w:szCs w:val="18"/>
        </w:rPr>
        <w:lastRenderedPageBreak/>
        <w:t>plt.ylabel('Average activity rate')</w:t>
      </w:r>
    </w:p>
    <w:p w14:paraId="253C06B5" w14:textId="77777777" w:rsidR="00BA21BC" w:rsidRPr="00FA74C4" w:rsidRDefault="00BA21BC" w:rsidP="00FA74C4">
      <w:pPr>
        <w:spacing w:after="0" w:line="240" w:lineRule="auto"/>
        <w:rPr>
          <w:sz w:val="18"/>
          <w:szCs w:val="18"/>
        </w:rPr>
      </w:pPr>
      <w:r w:rsidRPr="00FA74C4">
        <w:rPr>
          <w:sz w:val="18"/>
          <w:szCs w:val="18"/>
        </w:rPr>
        <w:t>plt.title('Average 24 hour activity of male aged 30-34 from each group')</w:t>
      </w:r>
    </w:p>
    <w:p w14:paraId="0ADA20B4" w14:textId="77777777" w:rsidR="00BA21BC" w:rsidRPr="00FA74C4" w:rsidRDefault="00BA21BC" w:rsidP="00FA74C4">
      <w:pPr>
        <w:spacing w:after="0" w:line="240" w:lineRule="auto"/>
        <w:rPr>
          <w:sz w:val="18"/>
          <w:szCs w:val="18"/>
        </w:rPr>
      </w:pPr>
      <w:r w:rsidRPr="00FA74C4">
        <w:rPr>
          <w:sz w:val="18"/>
          <w:szCs w:val="18"/>
        </w:rPr>
        <w:t>plt.legend()</w:t>
      </w:r>
    </w:p>
    <w:p w14:paraId="6D254FC9" w14:textId="77777777" w:rsidR="00BA21BC" w:rsidRPr="00FA74C4" w:rsidRDefault="00BA21BC" w:rsidP="00FA74C4">
      <w:pPr>
        <w:spacing w:after="0" w:line="240" w:lineRule="auto"/>
        <w:rPr>
          <w:sz w:val="18"/>
          <w:szCs w:val="18"/>
        </w:rPr>
      </w:pPr>
      <w:r w:rsidRPr="00FA74C4">
        <w:rPr>
          <w:sz w:val="18"/>
          <w:szCs w:val="18"/>
        </w:rPr>
        <w:t>plt.gcf().set_size_inches(12, 6)</w:t>
      </w:r>
    </w:p>
    <w:p w14:paraId="4B72CD47" w14:textId="77777777" w:rsidR="00BA21BC" w:rsidRPr="00FA74C4" w:rsidRDefault="00BA21BC" w:rsidP="00FA74C4">
      <w:pPr>
        <w:spacing w:after="0" w:line="240" w:lineRule="auto"/>
        <w:rPr>
          <w:sz w:val="18"/>
          <w:szCs w:val="18"/>
        </w:rPr>
      </w:pPr>
      <w:r w:rsidRPr="00FA74C4">
        <w:rPr>
          <w:sz w:val="18"/>
          <w:szCs w:val="18"/>
        </w:rPr>
        <w:t>plt.savefig('males30-34.png', dpi=300)</w:t>
      </w:r>
    </w:p>
    <w:p w14:paraId="0E39EEFE" w14:textId="77777777" w:rsidR="00BA21BC" w:rsidRPr="00FA74C4" w:rsidRDefault="00BA21BC" w:rsidP="00FA74C4">
      <w:pPr>
        <w:spacing w:after="0" w:line="240" w:lineRule="auto"/>
        <w:rPr>
          <w:sz w:val="18"/>
          <w:szCs w:val="18"/>
        </w:rPr>
      </w:pPr>
      <w:r w:rsidRPr="00FA74C4">
        <w:rPr>
          <w:sz w:val="18"/>
          <w:szCs w:val="18"/>
        </w:rPr>
        <w:t>plt.show()</w:t>
      </w:r>
    </w:p>
    <w:p w14:paraId="5F9243B7" w14:textId="77777777" w:rsidR="00BA21BC" w:rsidRPr="00FA74C4" w:rsidRDefault="00BA21BC" w:rsidP="00FA74C4">
      <w:pPr>
        <w:spacing w:after="0" w:line="240" w:lineRule="auto"/>
        <w:rPr>
          <w:sz w:val="18"/>
          <w:szCs w:val="18"/>
        </w:rPr>
      </w:pPr>
    </w:p>
    <w:p w14:paraId="093C9B3A" w14:textId="77777777" w:rsidR="00BA21BC" w:rsidRPr="00FA74C4" w:rsidRDefault="00BA21BC" w:rsidP="00FA74C4">
      <w:pPr>
        <w:spacing w:after="0" w:line="240" w:lineRule="auto"/>
        <w:rPr>
          <w:sz w:val="18"/>
          <w:szCs w:val="18"/>
        </w:rPr>
      </w:pPr>
      <w:r w:rsidRPr="00FA74C4">
        <w:rPr>
          <w:sz w:val="18"/>
          <w:szCs w:val="18"/>
        </w:rPr>
        <w:t>Condition20 = extract20.groupby(['category', 'hour'])['activity'].mean()</w:t>
      </w:r>
    </w:p>
    <w:p w14:paraId="751BA814" w14:textId="77777777" w:rsidR="00BA21BC" w:rsidRPr="00FA74C4" w:rsidRDefault="00BA21BC" w:rsidP="00FA74C4">
      <w:pPr>
        <w:spacing w:after="0" w:line="240" w:lineRule="auto"/>
        <w:rPr>
          <w:sz w:val="18"/>
          <w:szCs w:val="18"/>
        </w:rPr>
      </w:pPr>
      <w:r w:rsidRPr="00FA74C4">
        <w:rPr>
          <w:sz w:val="18"/>
          <w:szCs w:val="18"/>
        </w:rPr>
        <w:t>Control5    = extract5.groupby(['category', 'hour'])['activity'].mean()</w:t>
      </w:r>
    </w:p>
    <w:p w14:paraId="410C0751" w14:textId="77777777" w:rsidR="00BA21BC" w:rsidRPr="00FA74C4" w:rsidRDefault="00BA21BC" w:rsidP="00FA74C4">
      <w:pPr>
        <w:spacing w:after="0" w:line="240" w:lineRule="auto"/>
        <w:rPr>
          <w:sz w:val="18"/>
          <w:szCs w:val="18"/>
        </w:rPr>
      </w:pPr>
      <w:r w:rsidRPr="00FA74C4">
        <w:rPr>
          <w:sz w:val="18"/>
          <w:szCs w:val="18"/>
        </w:rPr>
        <w:t>Patient11   = extract11.groupby(['category', 'hour'])['activity'].mean()</w:t>
      </w:r>
    </w:p>
    <w:p w14:paraId="0581989A" w14:textId="77777777" w:rsidR="00BA21BC" w:rsidRPr="00FA74C4" w:rsidRDefault="00BA21BC" w:rsidP="00FA74C4">
      <w:pPr>
        <w:spacing w:after="0" w:line="240" w:lineRule="auto"/>
        <w:rPr>
          <w:sz w:val="18"/>
          <w:szCs w:val="18"/>
        </w:rPr>
      </w:pPr>
      <w:r w:rsidRPr="00FA74C4">
        <w:rPr>
          <w:sz w:val="18"/>
          <w:szCs w:val="18"/>
        </w:rPr>
        <w:t>activ = [Condition20,Control5,Patient11]</w:t>
      </w:r>
    </w:p>
    <w:p w14:paraId="57C80E2E" w14:textId="77777777" w:rsidR="00BA21BC" w:rsidRPr="00FA74C4" w:rsidRDefault="00BA21BC" w:rsidP="00FA74C4">
      <w:pPr>
        <w:spacing w:after="0" w:line="240" w:lineRule="auto"/>
        <w:rPr>
          <w:sz w:val="18"/>
          <w:szCs w:val="18"/>
        </w:rPr>
      </w:pPr>
      <w:r w:rsidRPr="00FA74C4">
        <w:rPr>
          <w:sz w:val="18"/>
          <w:szCs w:val="18"/>
        </w:rPr>
        <w:t>fig, ax = plt.subplots()</w:t>
      </w:r>
    </w:p>
    <w:p w14:paraId="30D4EA6E" w14:textId="77777777" w:rsidR="00BA21BC" w:rsidRPr="00FA74C4" w:rsidRDefault="00BA21BC" w:rsidP="00FA74C4">
      <w:pPr>
        <w:spacing w:after="0" w:line="240" w:lineRule="auto"/>
        <w:rPr>
          <w:sz w:val="18"/>
          <w:szCs w:val="18"/>
        </w:rPr>
      </w:pPr>
    </w:p>
    <w:p w14:paraId="73325121" w14:textId="77777777" w:rsidR="00BA21BC" w:rsidRPr="00FA74C4" w:rsidRDefault="00BA21BC" w:rsidP="00FA74C4">
      <w:pPr>
        <w:spacing w:after="0" w:line="240" w:lineRule="auto"/>
        <w:rPr>
          <w:sz w:val="18"/>
          <w:szCs w:val="18"/>
        </w:rPr>
      </w:pPr>
      <w:r w:rsidRPr="00FA74C4">
        <w:rPr>
          <w:sz w:val="18"/>
          <w:szCs w:val="18"/>
        </w:rPr>
        <w:t>ax.boxplot(activ)</w:t>
      </w:r>
    </w:p>
    <w:p w14:paraId="6C5F50A7" w14:textId="77777777" w:rsidR="00BA21BC" w:rsidRPr="00FA74C4" w:rsidRDefault="00BA21BC" w:rsidP="00FA74C4">
      <w:pPr>
        <w:spacing w:after="0" w:line="240" w:lineRule="auto"/>
        <w:rPr>
          <w:sz w:val="18"/>
          <w:szCs w:val="18"/>
        </w:rPr>
      </w:pPr>
    </w:p>
    <w:p w14:paraId="1FA605A4" w14:textId="77777777" w:rsidR="00BA21BC" w:rsidRPr="00FA74C4" w:rsidRDefault="00BA21BC" w:rsidP="00FA74C4">
      <w:pPr>
        <w:spacing w:after="0" w:line="240" w:lineRule="auto"/>
        <w:rPr>
          <w:sz w:val="18"/>
          <w:szCs w:val="18"/>
        </w:rPr>
      </w:pPr>
    </w:p>
    <w:p w14:paraId="3F331881" w14:textId="77777777" w:rsidR="00BA21BC" w:rsidRPr="00FA74C4" w:rsidRDefault="00BA21BC" w:rsidP="00FA74C4">
      <w:pPr>
        <w:spacing w:after="0" w:line="240" w:lineRule="auto"/>
        <w:rPr>
          <w:sz w:val="18"/>
          <w:szCs w:val="18"/>
        </w:rPr>
      </w:pPr>
    </w:p>
    <w:p w14:paraId="263FE1FC" w14:textId="77777777" w:rsidR="00BA21BC" w:rsidRPr="00FA74C4" w:rsidRDefault="00BA21BC" w:rsidP="00FA74C4">
      <w:pPr>
        <w:spacing w:after="0" w:line="240" w:lineRule="auto"/>
        <w:rPr>
          <w:sz w:val="18"/>
          <w:szCs w:val="18"/>
        </w:rPr>
      </w:pPr>
      <w:r w:rsidRPr="00FA74C4">
        <w:rPr>
          <w:sz w:val="18"/>
          <w:szCs w:val="18"/>
        </w:rPr>
        <w:t>ax.set_xticklabels(['Depressive 20','Control 5','Schizophrenic 11'])</w:t>
      </w:r>
    </w:p>
    <w:p w14:paraId="7BCD4135" w14:textId="77777777" w:rsidR="00BA21BC" w:rsidRPr="00FA74C4" w:rsidRDefault="00BA21BC" w:rsidP="00FA74C4">
      <w:pPr>
        <w:spacing w:after="0" w:line="240" w:lineRule="auto"/>
        <w:rPr>
          <w:sz w:val="18"/>
          <w:szCs w:val="18"/>
        </w:rPr>
      </w:pPr>
      <w:r w:rsidRPr="00FA74C4">
        <w:rPr>
          <w:sz w:val="18"/>
          <w:szCs w:val="18"/>
        </w:rPr>
        <w:t>ax.set_ylabel('Daily average activity')</w:t>
      </w:r>
    </w:p>
    <w:p w14:paraId="0C4B8518" w14:textId="77777777" w:rsidR="00BA21BC" w:rsidRPr="00FA74C4" w:rsidRDefault="00BA21BC" w:rsidP="00FA74C4">
      <w:pPr>
        <w:spacing w:after="0" w:line="240" w:lineRule="auto"/>
        <w:rPr>
          <w:sz w:val="18"/>
          <w:szCs w:val="18"/>
        </w:rPr>
      </w:pPr>
      <w:r w:rsidRPr="00FA74C4">
        <w:rPr>
          <w:sz w:val="18"/>
          <w:szCs w:val="18"/>
        </w:rPr>
        <w:t>ax.set_title("Daily average activities of male aged 30-34 from each group")</w:t>
      </w:r>
    </w:p>
    <w:p w14:paraId="483DA07E" w14:textId="77777777" w:rsidR="00BA21BC" w:rsidRPr="00FA74C4" w:rsidRDefault="00BA21BC" w:rsidP="00FA74C4">
      <w:pPr>
        <w:spacing w:after="0" w:line="240" w:lineRule="auto"/>
        <w:rPr>
          <w:sz w:val="18"/>
          <w:szCs w:val="18"/>
        </w:rPr>
      </w:pPr>
      <w:r w:rsidRPr="00FA74C4">
        <w:rPr>
          <w:sz w:val="18"/>
          <w:szCs w:val="18"/>
        </w:rPr>
        <w:t>plt.show()</w:t>
      </w:r>
    </w:p>
    <w:p w14:paraId="7F42D324" w14:textId="77777777" w:rsidR="00BA21BC" w:rsidRPr="00FA74C4" w:rsidRDefault="00BA21BC" w:rsidP="00FA74C4">
      <w:pPr>
        <w:spacing w:after="0" w:line="240" w:lineRule="auto"/>
        <w:rPr>
          <w:sz w:val="18"/>
          <w:szCs w:val="18"/>
        </w:rPr>
      </w:pPr>
      <w:r w:rsidRPr="00FA74C4">
        <w:rPr>
          <w:sz w:val="18"/>
          <w:szCs w:val="18"/>
        </w:rPr>
        <w:t># =============================================================================</w:t>
      </w:r>
    </w:p>
    <w:p w14:paraId="41AB1652" w14:textId="77777777" w:rsidR="00BA21BC" w:rsidRPr="00FA74C4" w:rsidRDefault="00BA21BC" w:rsidP="00FA74C4">
      <w:pPr>
        <w:spacing w:after="0" w:line="240" w:lineRule="auto"/>
        <w:rPr>
          <w:sz w:val="18"/>
          <w:szCs w:val="18"/>
        </w:rPr>
      </w:pPr>
      <w:r w:rsidRPr="00FA74C4">
        <w:rPr>
          <w:sz w:val="18"/>
          <w:szCs w:val="18"/>
        </w:rPr>
        <w:t>############# plot of 24 hour averages #################################</w:t>
      </w:r>
    </w:p>
    <w:p w14:paraId="5B842692" w14:textId="77777777" w:rsidR="00BA21BC" w:rsidRPr="00FA74C4" w:rsidRDefault="00BA21BC" w:rsidP="00FA74C4">
      <w:pPr>
        <w:spacing w:after="0" w:line="240" w:lineRule="auto"/>
        <w:rPr>
          <w:sz w:val="18"/>
          <w:szCs w:val="18"/>
        </w:rPr>
      </w:pPr>
      <w:r w:rsidRPr="00FA74C4">
        <w:rPr>
          <w:sz w:val="18"/>
          <w:szCs w:val="18"/>
        </w:rPr>
        <w:t>#plot of averages of activity from midnight to midnight by hour</w:t>
      </w:r>
    </w:p>
    <w:p w14:paraId="77C8A69F" w14:textId="77777777" w:rsidR="00BA21BC" w:rsidRPr="00FA74C4" w:rsidRDefault="00BA21BC" w:rsidP="00FA74C4">
      <w:pPr>
        <w:spacing w:after="0" w:line="240" w:lineRule="auto"/>
        <w:rPr>
          <w:sz w:val="18"/>
          <w:szCs w:val="18"/>
        </w:rPr>
      </w:pPr>
      <w:r w:rsidRPr="00FA74C4">
        <w:rPr>
          <w:sz w:val="18"/>
          <w:szCs w:val="18"/>
        </w:rPr>
        <w:t>grouped = final.groupby(['category', 'hour'])['activity'].mean().reset_index()</w:t>
      </w:r>
    </w:p>
    <w:p w14:paraId="67AD1E11" w14:textId="77777777" w:rsidR="00BA21BC" w:rsidRPr="00FA74C4" w:rsidRDefault="00BA21BC" w:rsidP="00FA74C4">
      <w:pPr>
        <w:spacing w:after="0" w:line="240" w:lineRule="auto"/>
        <w:rPr>
          <w:sz w:val="18"/>
          <w:szCs w:val="18"/>
        </w:rPr>
      </w:pPr>
      <w:r w:rsidRPr="00FA74C4">
        <w:rPr>
          <w:sz w:val="18"/>
          <w:szCs w:val="18"/>
        </w:rPr>
        <w:t>pivoted = grouped.pivot(index='hour', columns='category', values='activity')</w:t>
      </w:r>
    </w:p>
    <w:p w14:paraId="77675933" w14:textId="77777777" w:rsidR="00BA21BC" w:rsidRPr="00FA74C4" w:rsidRDefault="00BA21BC" w:rsidP="00FA74C4">
      <w:pPr>
        <w:spacing w:after="0" w:line="240" w:lineRule="auto"/>
        <w:rPr>
          <w:sz w:val="18"/>
          <w:szCs w:val="18"/>
        </w:rPr>
      </w:pPr>
      <w:r w:rsidRPr="00FA74C4">
        <w:rPr>
          <w:sz w:val="18"/>
          <w:szCs w:val="18"/>
        </w:rPr>
        <w:t>plt.plot(pivoted.index, pivoted['Control'], label='Control')</w:t>
      </w:r>
    </w:p>
    <w:p w14:paraId="52D5F05D" w14:textId="77777777" w:rsidR="00BA21BC" w:rsidRPr="00FA74C4" w:rsidRDefault="00BA21BC" w:rsidP="00FA74C4">
      <w:pPr>
        <w:spacing w:after="0" w:line="240" w:lineRule="auto"/>
        <w:rPr>
          <w:sz w:val="18"/>
          <w:szCs w:val="18"/>
        </w:rPr>
      </w:pPr>
      <w:r w:rsidRPr="00FA74C4">
        <w:rPr>
          <w:sz w:val="18"/>
          <w:szCs w:val="18"/>
        </w:rPr>
        <w:t>plt.plot(pivoted.index, pivoted['Depressive'], label='Depressive')</w:t>
      </w:r>
    </w:p>
    <w:p w14:paraId="7472FCEB" w14:textId="77777777" w:rsidR="00BA21BC" w:rsidRPr="00FA74C4" w:rsidRDefault="00BA21BC" w:rsidP="00FA74C4">
      <w:pPr>
        <w:spacing w:after="0" w:line="240" w:lineRule="auto"/>
        <w:rPr>
          <w:sz w:val="18"/>
          <w:szCs w:val="18"/>
        </w:rPr>
      </w:pPr>
      <w:r w:rsidRPr="00FA74C4">
        <w:rPr>
          <w:sz w:val="18"/>
          <w:szCs w:val="18"/>
        </w:rPr>
        <w:t>plt.plot(pivoted.index, pivoted['Schizophrenic'], label='Schizophrenic')</w:t>
      </w:r>
    </w:p>
    <w:p w14:paraId="7A5DBB1A" w14:textId="77777777" w:rsidR="00BA21BC" w:rsidRPr="00FA74C4" w:rsidRDefault="00BA21BC" w:rsidP="00FA74C4">
      <w:pPr>
        <w:spacing w:after="0" w:line="240" w:lineRule="auto"/>
        <w:rPr>
          <w:sz w:val="18"/>
          <w:szCs w:val="18"/>
        </w:rPr>
      </w:pPr>
    </w:p>
    <w:p w14:paraId="78DFDED6" w14:textId="77777777" w:rsidR="00BA21BC" w:rsidRPr="00FA74C4" w:rsidRDefault="00BA21BC" w:rsidP="00FA74C4">
      <w:pPr>
        <w:spacing w:after="0" w:line="240" w:lineRule="auto"/>
        <w:rPr>
          <w:sz w:val="18"/>
          <w:szCs w:val="18"/>
        </w:rPr>
      </w:pPr>
      <w:r w:rsidRPr="00FA74C4">
        <w:rPr>
          <w:sz w:val="18"/>
          <w:szCs w:val="18"/>
        </w:rPr>
        <w:t>plt.xticks(range(24), [f'{h:02d}' for h in range(24)])</w:t>
      </w:r>
    </w:p>
    <w:p w14:paraId="3F74A477" w14:textId="77777777" w:rsidR="00BA21BC" w:rsidRPr="00FA74C4" w:rsidRDefault="00BA21BC" w:rsidP="00FA74C4">
      <w:pPr>
        <w:spacing w:after="0" w:line="240" w:lineRule="auto"/>
        <w:rPr>
          <w:sz w:val="18"/>
          <w:szCs w:val="18"/>
        </w:rPr>
      </w:pPr>
    </w:p>
    <w:p w14:paraId="78D63248" w14:textId="77777777" w:rsidR="00BA21BC" w:rsidRPr="00FA74C4" w:rsidRDefault="00BA21BC" w:rsidP="00FA74C4">
      <w:pPr>
        <w:spacing w:after="0" w:line="240" w:lineRule="auto"/>
        <w:rPr>
          <w:sz w:val="18"/>
          <w:szCs w:val="18"/>
        </w:rPr>
      </w:pPr>
      <w:r w:rsidRPr="00FA74C4">
        <w:rPr>
          <w:sz w:val="18"/>
          <w:szCs w:val="18"/>
        </w:rPr>
        <w:t>plt.xlabel(' 24 hour period hourly')</w:t>
      </w:r>
    </w:p>
    <w:p w14:paraId="4C53F82E" w14:textId="77777777" w:rsidR="00BA21BC" w:rsidRPr="00FA74C4" w:rsidRDefault="00BA21BC" w:rsidP="00FA74C4">
      <w:pPr>
        <w:spacing w:after="0" w:line="240" w:lineRule="auto"/>
        <w:rPr>
          <w:sz w:val="18"/>
          <w:szCs w:val="18"/>
        </w:rPr>
      </w:pPr>
      <w:r w:rsidRPr="00FA74C4">
        <w:rPr>
          <w:sz w:val="18"/>
          <w:szCs w:val="18"/>
        </w:rPr>
        <w:t>plt.ylabel('Average of daily Activity')</w:t>
      </w:r>
    </w:p>
    <w:p w14:paraId="4C64D8A6" w14:textId="77777777" w:rsidR="00BA21BC" w:rsidRPr="00FA74C4" w:rsidRDefault="00BA21BC" w:rsidP="00FA74C4">
      <w:pPr>
        <w:spacing w:after="0" w:line="240" w:lineRule="auto"/>
        <w:rPr>
          <w:sz w:val="18"/>
          <w:szCs w:val="18"/>
        </w:rPr>
      </w:pPr>
      <w:r w:rsidRPr="00FA74C4">
        <w:rPr>
          <w:sz w:val="18"/>
          <w:szCs w:val="18"/>
        </w:rPr>
        <w:t>plt.title('Average Activity midnight to midnight per hour by Category')</w:t>
      </w:r>
    </w:p>
    <w:p w14:paraId="53D82D46" w14:textId="77777777" w:rsidR="00BA21BC" w:rsidRPr="00FA74C4" w:rsidRDefault="00BA21BC" w:rsidP="00FA74C4">
      <w:pPr>
        <w:spacing w:after="0" w:line="240" w:lineRule="auto"/>
        <w:rPr>
          <w:sz w:val="18"/>
          <w:szCs w:val="18"/>
        </w:rPr>
      </w:pPr>
      <w:r w:rsidRPr="00FA74C4">
        <w:rPr>
          <w:sz w:val="18"/>
          <w:szCs w:val="18"/>
        </w:rPr>
        <w:t>plt.legend()</w:t>
      </w:r>
    </w:p>
    <w:p w14:paraId="274DAF85" w14:textId="77777777" w:rsidR="00BA21BC" w:rsidRPr="00FA74C4" w:rsidRDefault="00BA21BC" w:rsidP="00FA74C4">
      <w:pPr>
        <w:spacing w:after="0" w:line="240" w:lineRule="auto"/>
        <w:rPr>
          <w:sz w:val="18"/>
          <w:szCs w:val="18"/>
        </w:rPr>
      </w:pPr>
      <w:r w:rsidRPr="00FA74C4">
        <w:rPr>
          <w:sz w:val="18"/>
          <w:szCs w:val="18"/>
        </w:rPr>
        <w:t>plt.gcf().set_size_inches(12, 6)</w:t>
      </w:r>
    </w:p>
    <w:p w14:paraId="6A535A07" w14:textId="77777777" w:rsidR="00BA21BC" w:rsidRPr="00FA74C4" w:rsidRDefault="00BA21BC" w:rsidP="00FA74C4">
      <w:pPr>
        <w:spacing w:after="0" w:line="240" w:lineRule="auto"/>
        <w:rPr>
          <w:sz w:val="18"/>
          <w:szCs w:val="18"/>
        </w:rPr>
      </w:pPr>
      <w:r w:rsidRPr="00FA74C4">
        <w:rPr>
          <w:sz w:val="18"/>
          <w:szCs w:val="18"/>
        </w:rPr>
        <w:t>plt.savefig('AverageActivityPerHour.png', dpi=300)</w:t>
      </w:r>
    </w:p>
    <w:p w14:paraId="1AB1C125" w14:textId="77777777" w:rsidR="00BA21BC" w:rsidRPr="00FA74C4" w:rsidRDefault="00BA21BC" w:rsidP="00FA74C4">
      <w:pPr>
        <w:spacing w:after="0" w:line="240" w:lineRule="auto"/>
        <w:rPr>
          <w:sz w:val="18"/>
          <w:szCs w:val="18"/>
        </w:rPr>
      </w:pPr>
      <w:r w:rsidRPr="00FA74C4">
        <w:rPr>
          <w:sz w:val="18"/>
          <w:szCs w:val="18"/>
        </w:rPr>
        <w:t>plt.show()</w:t>
      </w:r>
    </w:p>
    <w:p w14:paraId="304B72EC" w14:textId="77777777" w:rsidR="00BA21BC" w:rsidRPr="00FA74C4" w:rsidRDefault="00BA21BC" w:rsidP="00FA74C4">
      <w:pPr>
        <w:spacing w:after="0" w:line="240" w:lineRule="auto"/>
        <w:rPr>
          <w:sz w:val="18"/>
          <w:szCs w:val="18"/>
        </w:rPr>
      </w:pPr>
    </w:p>
    <w:p w14:paraId="59849057" w14:textId="77777777" w:rsidR="00BA21BC" w:rsidRPr="00FA74C4" w:rsidRDefault="00BA21BC" w:rsidP="00FA74C4">
      <w:pPr>
        <w:spacing w:after="0" w:line="240" w:lineRule="auto"/>
        <w:rPr>
          <w:sz w:val="18"/>
          <w:szCs w:val="18"/>
        </w:rPr>
      </w:pPr>
    </w:p>
    <w:p w14:paraId="4DA233D2" w14:textId="77777777" w:rsidR="00BA21BC" w:rsidRPr="00FA74C4" w:rsidRDefault="00BA21BC" w:rsidP="00FA74C4">
      <w:pPr>
        <w:spacing w:after="0" w:line="240" w:lineRule="auto"/>
        <w:rPr>
          <w:sz w:val="18"/>
          <w:szCs w:val="18"/>
        </w:rPr>
      </w:pPr>
      <w:r w:rsidRPr="00FA74C4">
        <w:rPr>
          <w:sz w:val="18"/>
          <w:szCs w:val="18"/>
        </w:rPr>
        <w:t>#plot of 24 hours by minute</w:t>
      </w:r>
    </w:p>
    <w:p w14:paraId="62AACD70" w14:textId="77777777" w:rsidR="00BA21BC" w:rsidRPr="00FA74C4" w:rsidRDefault="00BA21BC" w:rsidP="00FA74C4">
      <w:pPr>
        <w:spacing w:after="0" w:line="240" w:lineRule="auto"/>
        <w:rPr>
          <w:sz w:val="18"/>
          <w:szCs w:val="18"/>
        </w:rPr>
      </w:pPr>
      <w:r w:rsidRPr="00FA74C4">
        <w:rPr>
          <w:sz w:val="18"/>
          <w:szCs w:val="18"/>
        </w:rPr>
        <w:t>grouped = final.groupby(['category', 'minute'])['activity'].mean().reset_index()</w:t>
      </w:r>
    </w:p>
    <w:p w14:paraId="4D982CD6" w14:textId="77777777" w:rsidR="00BA21BC" w:rsidRPr="00FA74C4" w:rsidRDefault="00BA21BC" w:rsidP="00FA74C4">
      <w:pPr>
        <w:spacing w:after="0" w:line="240" w:lineRule="auto"/>
        <w:rPr>
          <w:sz w:val="18"/>
          <w:szCs w:val="18"/>
        </w:rPr>
      </w:pPr>
      <w:r w:rsidRPr="00FA74C4">
        <w:rPr>
          <w:sz w:val="18"/>
          <w:szCs w:val="18"/>
        </w:rPr>
        <w:t>pivoted = grouped.pivot(index='minute', columns='category', values='activity')</w:t>
      </w:r>
    </w:p>
    <w:p w14:paraId="61FCDDD7" w14:textId="77777777" w:rsidR="00BA21BC" w:rsidRPr="00FA74C4" w:rsidRDefault="00BA21BC" w:rsidP="00FA74C4">
      <w:pPr>
        <w:spacing w:after="0" w:line="240" w:lineRule="auto"/>
        <w:rPr>
          <w:sz w:val="18"/>
          <w:szCs w:val="18"/>
        </w:rPr>
      </w:pPr>
      <w:r w:rsidRPr="00FA74C4">
        <w:rPr>
          <w:sz w:val="18"/>
          <w:szCs w:val="18"/>
        </w:rPr>
        <w:t>plt.plot(pivoted.index, pivoted['Control'], label='Control')</w:t>
      </w:r>
    </w:p>
    <w:p w14:paraId="3CD7619D" w14:textId="77777777" w:rsidR="00BA21BC" w:rsidRPr="00FA74C4" w:rsidRDefault="00BA21BC" w:rsidP="00FA74C4">
      <w:pPr>
        <w:spacing w:after="0" w:line="240" w:lineRule="auto"/>
        <w:rPr>
          <w:sz w:val="18"/>
          <w:szCs w:val="18"/>
        </w:rPr>
      </w:pPr>
      <w:r w:rsidRPr="00FA74C4">
        <w:rPr>
          <w:sz w:val="18"/>
          <w:szCs w:val="18"/>
        </w:rPr>
        <w:t>plt.plot(pivoted.index, pivoted['Depressive'], label='Depressive')</w:t>
      </w:r>
    </w:p>
    <w:p w14:paraId="2DC89C14" w14:textId="77777777" w:rsidR="00BA21BC" w:rsidRPr="00FA74C4" w:rsidRDefault="00BA21BC" w:rsidP="00FA74C4">
      <w:pPr>
        <w:spacing w:after="0" w:line="240" w:lineRule="auto"/>
        <w:rPr>
          <w:sz w:val="18"/>
          <w:szCs w:val="18"/>
        </w:rPr>
      </w:pPr>
      <w:r w:rsidRPr="00FA74C4">
        <w:rPr>
          <w:sz w:val="18"/>
          <w:szCs w:val="18"/>
        </w:rPr>
        <w:t>plt.plot(pivoted.index, pivoted['Schizophrenic'], label='Schizophrenic')</w:t>
      </w:r>
    </w:p>
    <w:p w14:paraId="04186F28" w14:textId="77777777" w:rsidR="00BA21BC" w:rsidRPr="00FA74C4" w:rsidRDefault="00BA21BC" w:rsidP="00FA74C4">
      <w:pPr>
        <w:spacing w:after="0" w:line="240" w:lineRule="auto"/>
        <w:rPr>
          <w:sz w:val="18"/>
          <w:szCs w:val="18"/>
        </w:rPr>
      </w:pPr>
    </w:p>
    <w:p w14:paraId="386CF460" w14:textId="77777777" w:rsidR="00BA21BC" w:rsidRPr="00FA74C4" w:rsidRDefault="00BA21BC" w:rsidP="00FA74C4">
      <w:pPr>
        <w:spacing w:after="0" w:line="240" w:lineRule="auto"/>
        <w:rPr>
          <w:sz w:val="18"/>
          <w:szCs w:val="18"/>
        </w:rPr>
      </w:pPr>
      <w:r w:rsidRPr="00FA74C4">
        <w:rPr>
          <w:sz w:val="18"/>
          <w:szCs w:val="18"/>
        </w:rPr>
        <w:t>plt.xlabel(' 24 hour period in minutes')</w:t>
      </w:r>
    </w:p>
    <w:p w14:paraId="46E7CC1C" w14:textId="77777777" w:rsidR="00BA21BC" w:rsidRPr="00FA74C4" w:rsidRDefault="00BA21BC" w:rsidP="00FA74C4">
      <w:pPr>
        <w:spacing w:after="0" w:line="240" w:lineRule="auto"/>
        <w:rPr>
          <w:sz w:val="18"/>
          <w:szCs w:val="18"/>
        </w:rPr>
      </w:pPr>
      <w:r w:rsidRPr="00FA74C4">
        <w:rPr>
          <w:sz w:val="18"/>
          <w:szCs w:val="18"/>
        </w:rPr>
        <w:t>plt.ylabel('Average Activity')</w:t>
      </w:r>
    </w:p>
    <w:p w14:paraId="458E21B8" w14:textId="77777777" w:rsidR="00BA21BC" w:rsidRPr="00FA74C4" w:rsidRDefault="00BA21BC" w:rsidP="00FA74C4">
      <w:pPr>
        <w:spacing w:after="0" w:line="240" w:lineRule="auto"/>
        <w:rPr>
          <w:sz w:val="18"/>
          <w:szCs w:val="18"/>
        </w:rPr>
      </w:pPr>
      <w:r w:rsidRPr="00FA74C4">
        <w:rPr>
          <w:sz w:val="18"/>
          <w:szCs w:val="18"/>
        </w:rPr>
        <w:t>plt.title('Average Activity per minute by Category')</w:t>
      </w:r>
    </w:p>
    <w:p w14:paraId="78B0579F" w14:textId="77777777" w:rsidR="00BA21BC" w:rsidRPr="00FA74C4" w:rsidRDefault="00BA21BC" w:rsidP="00FA74C4">
      <w:pPr>
        <w:spacing w:after="0" w:line="240" w:lineRule="auto"/>
        <w:rPr>
          <w:sz w:val="18"/>
          <w:szCs w:val="18"/>
        </w:rPr>
      </w:pPr>
      <w:r w:rsidRPr="00FA74C4">
        <w:rPr>
          <w:sz w:val="18"/>
          <w:szCs w:val="18"/>
        </w:rPr>
        <w:t>plt.legend()</w:t>
      </w:r>
    </w:p>
    <w:p w14:paraId="201E6F6A" w14:textId="77777777" w:rsidR="00BA21BC" w:rsidRPr="00FA74C4" w:rsidRDefault="00BA21BC" w:rsidP="00FA74C4">
      <w:pPr>
        <w:spacing w:after="0" w:line="240" w:lineRule="auto"/>
        <w:rPr>
          <w:sz w:val="18"/>
          <w:szCs w:val="18"/>
        </w:rPr>
      </w:pPr>
      <w:r w:rsidRPr="00FA74C4">
        <w:rPr>
          <w:sz w:val="18"/>
          <w:szCs w:val="18"/>
        </w:rPr>
        <w:t>plt.gcf().set_size_inches(12, 6)</w:t>
      </w:r>
    </w:p>
    <w:p w14:paraId="4AA50AB3" w14:textId="77777777" w:rsidR="00BA21BC" w:rsidRPr="00FA74C4" w:rsidRDefault="00BA21BC" w:rsidP="00FA74C4">
      <w:pPr>
        <w:spacing w:after="0" w:line="240" w:lineRule="auto"/>
        <w:rPr>
          <w:sz w:val="18"/>
          <w:szCs w:val="18"/>
        </w:rPr>
      </w:pPr>
      <w:r w:rsidRPr="00FA74C4">
        <w:rPr>
          <w:sz w:val="18"/>
          <w:szCs w:val="18"/>
        </w:rPr>
        <w:t>plt.savefig('AverageActivityPerMinute.png', dpi=300)</w:t>
      </w:r>
    </w:p>
    <w:p w14:paraId="38986306" w14:textId="77777777" w:rsidR="00BA21BC" w:rsidRPr="00FA74C4" w:rsidRDefault="00BA21BC" w:rsidP="00FA74C4">
      <w:pPr>
        <w:spacing w:after="0" w:line="240" w:lineRule="auto"/>
        <w:rPr>
          <w:sz w:val="18"/>
          <w:szCs w:val="18"/>
        </w:rPr>
      </w:pPr>
      <w:r w:rsidRPr="00FA74C4">
        <w:rPr>
          <w:sz w:val="18"/>
          <w:szCs w:val="18"/>
        </w:rPr>
        <w:t>plt.show()</w:t>
      </w:r>
    </w:p>
    <w:p w14:paraId="491BA988" w14:textId="77777777" w:rsidR="00BA21BC" w:rsidRPr="00FA74C4" w:rsidRDefault="00BA21BC" w:rsidP="00FA74C4">
      <w:pPr>
        <w:spacing w:after="0" w:line="240" w:lineRule="auto"/>
        <w:rPr>
          <w:sz w:val="18"/>
          <w:szCs w:val="18"/>
        </w:rPr>
      </w:pPr>
      <w:r w:rsidRPr="00FA74C4">
        <w:rPr>
          <w:sz w:val="18"/>
          <w:szCs w:val="18"/>
        </w:rPr>
        <w:t>#################### Plot of averages 4 hour segments ########################</w:t>
      </w:r>
    </w:p>
    <w:p w14:paraId="4543A3C4" w14:textId="77777777" w:rsidR="00BA21BC" w:rsidRPr="00FA74C4" w:rsidRDefault="00BA21BC" w:rsidP="00FA74C4">
      <w:pPr>
        <w:spacing w:after="0" w:line="240" w:lineRule="auto"/>
        <w:rPr>
          <w:sz w:val="18"/>
          <w:szCs w:val="18"/>
        </w:rPr>
      </w:pPr>
      <w:r w:rsidRPr="00FA74C4">
        <w:rPr>
          <w:sz w:val="18"/>
          <w:szCs w:val="18"/>
        </w:rPr>
        <w:t xml:space="preserve">#plot of 4 hourly averages </w:t>
      </w:r>
    </w:p>
    <w:p w14:paraId="4EEE7C7B" w14:textId="77777777" w:rsidR="00BA21BC" w:rsidRPr="00FA74C4" w:rsidRDefault="00BA21BC" w:rsidP="00FA74C4">
      <w:pPr>
        <w:spacing w:after="0" w:line="240" w:lineRule="auto"/>
        <w:rPr>
          <w:sz w:val="18"/>
          <w:szCs w:val="18"/>
        </w:rPr>
      </w:pPr>
      <w:r w:rsidRPr="00FA74C4">
        <w:rPr>
          <w:sz w:val="18"/>
          <w:szCs w:val="18"/>
        </w:rPr>
        <w:t>grouped = segmented.groupby(['category', 'segment'])['f.mean'].mean().reset_index()</w:t>
      </w:r>
    </w:p>
    <w:p w14:paraId="2E2A5234" w14:textId="77777777" w:rsidR="00BA21BC" w:rsidRPr="00FA74C4" w:rsidRDefault="00BA21BC" w:rsidP="00FA74C4">
      <w:pPr>
        <w:spacing w:after="0" w:line="240" w:lineRule="auto"/>
        <w:rPr>
          <w:sz w:val="18"/>
          <w:szCs w:val="18"/>
        </w:rPr>
      </w:pPr>
      <w:r w:rsidRPr="00FA74C4">
        <w:rPr>
          <w:sz w:val="18"/>
          <w:szCs w:val="18"/>
        </w:rPr>
        <w:t>pivoted = grouped.pivot(index='segment', columns='category', values='f.mean')</w:t>
      </w:r>
    </w:p>
    <w:p w14:paraId="28A04E5D" w14:textId="77777777" w:rsidR="00BA21BC" w:rsidRPr="00FA74C4" w:rsidRDefault="00BA21BC" w:rsidP="00FA74C4">
      <w:pPr>
        <w:spacing w:after="0" w:line="240" w:lineRule="auto"/>
        <w:rPr>
          <w:sz w:val="18"/>
          <w:szCs w:val="18"/>
        </w:rPr>
      </w:pPr>
      <w:r w:rsidRPr="00FA74C4">
        <w:rPr>
          <w:sz w:val="18"/>
          <w:szCs w:val="18"/>
        </w:rPr>
        <w:t>plt.plot(pivoted.index, pivoted['Control'], label='Control')</w:t>
      </w:r>
    </w:p>
    <w:p w14:paraId="28EB057A" w14:textId="77777777" w:rsidR="00BA21BC" w:rsidRPr="00FA74C4" w:rsidRDefault="00BA21BC" w:rsidP="00FA74C4">
      <w:pPr>
        <w:spacing w:after="0" w:line="240" w:lineRule="auto"/>
        <w:rPr>
          <w:sz w:val="18"/>
          <w:szCs w:val="18"/>
        </w:rPr>
      </w:pPr>
      <w:r w:rsidRPr="00FA74C4">
        <w:rPr>
          <w:sz w:val="18"/>
          <w:szCs w:val="18"/>
        </w:rPr>
        <w:t>plt.plot(pivoted.index, pivoted['Depressive'], label='Depressive')</w:t>
      </w:r>
    </w:p>
    <w:p w14:paraId="5B3DDBEE" w14:textId="77777777" w:rsidR="00BA21BC" w:rsidRPr="00FA74C4" w:rsidRDefault="00BA21BC" w:rsidP="00FA74C4">
      <w:pPr>
        <w:spacing w:after="0" w:line="240" w:lineRule="auto"/>
        <w:rPr>
          <w:sz w:val="18"/>
          <w:szCs w:val="18"/>
        </w:rPr>
      </w:pPr>
      <w:r w:rsidRPr="00FA74C4">
        <w:rPr>
          <w:sz w:val="18"/>
          <w:szCs w:val="18"/>
        </w:rPr>
        <w:t>plt.plot(pivoted.index, pivoted['Schizophrenic'], label='Schizophrenic')</w:t>
      </w:r>
    </w:p>
    <w:p w14:paraId="6F2B25A8" w14:textId="77777777" w:rsidR="00BA21BC" w:rsidRPr="00FA74C4" w:rsidRDefault="00BA21BC" w:rsidP="00FA74C4">
      <w:pPr>
        <w:spacing w:after="0" w:line="240" w:lineRule="auto"/>
        <w:rPr>
          <w:sz w:val="18"/>
          <w:szCs w:val="18"/>
        </w:rPr>
      </w:pPr>
      <w:r w:rsidRPr="00FA74C4">
        <w:rPr>
          <w:sz w:val="18"/>
          <w:szCs w:val="18"/>
        </w:rPr>
        <w:t>plt.rcParams["figure.autolayout"] = True</w:t>
      </w:r>
    </w:p>
    <w:p w14:paraId="655082F5" w14:textId="77777777" w:rsidR="00BA21BC" w:rsidRPr="00FA74C4" w:rsidRDefault="00BA21BC" w:rsidP="00FA74C4">
      <w:pPr>
        <w:spacing w:after="0" w:line="240" w:lineRule="auto"/>
        <w:rPr>
          <w:sz w:val="18"/>
          <w:szCs w:val="18"/>
        </w:rPr>
      </w:pPr>
      <w:r w:rsidRPr="00FA74C4">
        <w:rPr>
          <w:sz w:val="18"/>
          <w:szCs w:val="18"/>
        </w:rPr>
        <w:lastRenderedPageBreak/>
        <w:t>plt.xlabel(' 24 hour period 4 hour segments')</w:t>
      </w:r>
    </w:p>
    <w:p w14:paraId="5CBCE49E" w14:textId="77777777" w:rsidR="00BA21BC" w:rsidRPr="00FA74C4" w:rsidRDefault="00BA21BC" w:rsidP="00FA74C4">
      <w:pPr>
        <w:spacing w:after="0" w:line="240" w:lineRule="auto"/>
        <w:rPr>
          <w:sz w:val="18"/>
          <w:szCs w:val="18"/>
        </w:rPr>
      </w:pPr>
      <w:r w:rsidRPr="00FA74C4">
        <w:rPr>
          <w:sz w:val="18"/>
          <w:szCs w:val="18"/>
        </w:rPr>
        <w:t>plt.ylabel('Mean Activity of averages')</w:t>
      </w:r>
    </w:p>
    <w:p w14:paraId="559B65A7" w14:textId="77777777" w:rsidR="00BA21BC" w:rsidRPr="00FA74C4" w:rsidRDefault="00BA21BC" w:rsidP="00FA74C4">
      <w:pPr>
        <w:spacing w:after="0" w:line="240" w:lineRule="auto"/>
        <w:rPr>
          <w:sz w:val="18"/>
          <w:szCs w:val="18"/>
        </w:rPr>
      </w:pPr>
      <w:r w:rsidRPr="00FA74C4">
        <w:rPr>
          <w:sz w:val="18"/>
          <w:szCs w:val="18"/>
        </w:rPr>
        <w:t>plt.title('Mean Activity in 4 hourly segments over 24 hours')</w:t>
      </w:r>
    </w:p>
    <w:p w14:paraId="459792DB" w14:textId="77777777" w:rsidR="00BA21BC" w:rsidRPr="00FA74C4" w:rsidRDefault="00BA21BC" w:rsidP="00FA74C4">
      <w:pPr>
        <w:spacing w:after="0" w:line="240" w:lineRule="auto"/>
        <w:rPr>
          <w:sz w:val="18"/>
          <w:szCs w:val="18"/>
        </w:rPr>
      </w:pPr>
      <w:r w:rsidRPr="00FA74C4">
        <w:rPr>
          <w:sz w:val="18"/>
          <w:szCs w:val="18"/>
        </w:rPr>
        <w:t>plt.legend()</w:t>
      </w:r>
    </w:p>
    <w:p w14:paraId="62E9B792" w14:textId="77777777" w:rsidR="00BA21BC" w:rsidRPr="00FA74C4" w:rsidRDefault="00BA21BC" w:rsidP="00FA74C4">
      <w:pPr>
        <w:spacing w:after="0" w:line="240" w:lineRule="auto"/>
        <w:rPr>
          <w:sz w:val="18"/>
          <w:szCs w:val="18"/>
        </w:rPr>
      </w:pPr>
      <w:r w:rsidRPr="00FA74C4">
        <w:rPr>
          <w:sz w:val="18"/>
          <w:szCs w:val="18"/>
        </w:rPr>
        <w:t>plt.gcf().set_size_inches(12, 6)</w:t>
      </w:r>
    </w:p>
    <w:p w14:paraId="3B3437FA" w14:textId="77777777" w:rsidR="00BA21BC" w:rsidRPr="00FA74C4" w:rsidRDefault="00BA21BC" w:rsidP="00FA74C4">
      <w:pPr>
        <w:spacing w:after="0" w:line="240" w:lineRule="auto"/>
        <w:rPr>
          <w:sz w:val="18"/>
          <w:szCs w:val="18"/>
        </w:rPr>
      </w:pPr>
      <w:r w:rsidRPr="00FA74C4">
        <w:rPr>
          <w:sz w:val="18"/>
          <w:szCs w:val="18"/>
        </w:rPr>
        <w:t>plt.savefig('MeanActivityPer4hrSegement.png', dpi=300)</w:t>
      </w:r>
    </w:p>
    <w:p w14:paraId="5D5446CA" w14:textId="77777777" w:rsidR="00BA21BC" w:rsidRPr="00FA74C4" w:rsidRDefault="00BA21BC" w:rsidP="00FA74C4">
      <w:pPr>
        <w:spacing w:after="0" w:line="240" w:lineRule="auto"/>
        <w:rPr>
          <w:sz w:val="18"/>
          <w:szCs w:val="18"/>
        </w:rPr>
      </w:pPr>
      <w:r w:rsidRPr="00FA74C4">
        <w:rPr>
          <w:sz w:val="18"/>
          <w:szCs w:val="18"/>
        </w:rPr>
        <w:t>plt.show()</w:t>
      </w:r>
    </w:p>
    <w:p w14:paraId="052C8C7A" w14:textId="77777777" w:rsidR="00BA21BC" w:rsidRPr="00FA74C4" w:rsidRDefault="00BA21BC" w:rsidP="00FA74C4">
      <w:pPr>
        <w:spacing w:after="0" w:line="240" w:lineRule="auto"/>
        <w:rPr>
          <w:sz w:val="18"/>
          <w:szCs w:val="18"/>
        </w:rPr>
      </w:pPr>
    </w:p>
    <w:p w14:paraId="1915D6AD" w14:textId="77777777" w:rsidR="00BA21BC" w:rsidRPr="00FA74C4" w:rsidRDefault="00BA21BC" w:rsidP="00FA74C4">
      <w:pPr>
        <w:spacing w:after="0" w:line="240" w:lineRule="auto"/>
        <w:rPr>
          <w:sz w:val="18"/>
          <w:szCs w:val="18"/>
        </w:rPr>
      </w:pPr>
      <w:r w:rsidRPr="00FA74C4">
        <w:rPr>
          <w:sz w:val="18"/>
          <w:szCs w:val="18"/>
        </w:rPr>
        <w:t># plot of sd averages every 4 hours</w:t>
      </w:r>
    </w:p>
    <w:p w14:paraId="75D960B8" w14:textId="77777777" w:rsidR="00BA21BC" w:rsidRPr="00FA74C4" w:rsidRDefault="00BA21BC" w:rsidP="00FA74C4">
      <w:pPr>
        <w:spacing w:after="0" w:line="240" w:lineRule="auto"/>
        <w:rPr>
          <w:sz w:val="18"/>
          <w:szCs w:val="18"/>
        </w:rPr>
      </w:pPr>
      <w:r w:rsidRPr="00FA74C4">
        <w:rPr>
          <w:sz w:val="18"/>
          <w:szCs w:val="18"/>
        </w:rPr>
        <w:t>grouped = segmented.groupby(['category', 'segment'])['f.sd'].mean().reset_index()</w:t>
      </w:r>
    </w:p>
    <w:p w14:paraId="2F6063B0" w14:textId="77777777" w:rsidR="00BA21BC" w:rsidRPr="00FA74C4" w:rsidRDefault="00BA21BC" w:rsidP="00FA74C4">
      <w:pPr>
        <w:spacing w:after="0" w:line="240" w:lineRule="auto"/>
        <w:rPr>
          <w:sz w:val="18"/>
          <w:szCs w:val="18"/>
        </w:rPr>
      </w:pPr>
      <w:r w:rsidRPr="00FA74C4">
        <w:rPr>
          <w:sz w:val="18"/>
          <w:szCs w:val="18"/>
        </w:rPr>
        <w:t>pivoted = grouped.pivot(index='segment', columns='category', values='f.sd')</w:t>
      </w:r>
    </w:p>
    <w:p w14:paraId="1FDD1FB2" w14:textId="77777777" w:rsidR="00BA21BC" w:rsidRPr="00FA74C4" w:rsidRDefault="00BA21BC" w:rsidP="00FA74C4">
      <w:pPr>
        <w:spacing w:after="0" w:line="240" w:lineRule="auto"/>
        <w:rPr>
          <w:sz w:val="18"/>
          <w:szCs w:val="18"/>
        </w:rPr>
      </w:pPr>
      <w:r w:rsidRPr="00FA74C4">
        <w:rPr>
          <w:sz w:val="18"/>
          <w:szCs w:val="18"/>
        </w:rPr>
        <w:t>plt.plot(pivoted.index, pivoted['Control'], label='Control')</w:t>
      </w:r>
    </w:p>
    <w:p w14:paraId="0115B175" w14:textId="77777777" w:rsidR="00BA21BC" w:rsidRPr="00FA74C4" w:rsidRDefault="00BA21BC" w:rsidP="00FA74C4">
      <w:pPr>
        <w:spacing w:after="0" w:line="240" w:lineRule="auto"/>
        <w:rPr>
          <w:sz w:val="18"/>
          <w:szCs w:val="18"/>
        </w:rPr>
      </w:pPr>
      <w:r w:rsidRPr="00FA74C4">
        <w:rPr>
          <w:sz w:val="18"/>
          <w:szCs w:val="18"/>
        </w:rPr>
        <w:t>plt.plot(pivoted.index, pivoted['Depressive'], label='Depressive')</w:t>
      </w:r>
    </w:p>
    <w:p w14:paraId="3845750D" w14:textId="77777777" w:rsidR="00BA21BC" w:rsidRPr="00FA74C4" w:rsidRDefault="00BA21BC" w:rsidP="00FA74C4">
      <w:pPr>
        <w:spacing w:after="0" w:line="240" w:lineRule="auto"/>
        <w:rPr>
          <w:sz w:val="18"/>
          <w:szCs w:val="18"/>
        </w:rPr>
      </w:pPr>
      <w:r w:rsidRPr="00FA74C4">
        <w:rPr>
          <w:sz w:val="18"/>
          <w:szCs w:val="18"/>
        </w:rPr>
        <w:t>plt.plot(pivoted.index, pivoted['Schizophrenic'], label='Schizophrenic')</w:t>
      </w:r>
    </w:p>
    <w:p w14:paraId="5BA83942" w14:textId="77777777" w:rsidR="00BA21BC" w:rsidRPr="00FA74C4" w:rsidRDefault="00BA21BC" w:rsidP="00FA74C4">
      <w:pPr>
        <w:spacing w:after="0" w:line="240" w:lineRule="auto"/>
        <w:rPr>
          <w:sz w:val="18"/>
          <w:szCs w:val="18"/>
        </w:rPr>
      </w:pPr>
      <w:r w:rsidRPr="00FA74C4">
        <w:rPr>
          <w:sz w:val="18"/>
          <w:szCs w:val="18"/>
        </w:rPr>
        <w:t>plt.rcParams["figure.autolayout"] = True</w:t>
      </w:r>
    </w:p>
    <w:p w14:paraId="5FA96D7E" w14:textId="77777777" w:rsidR="00BA21BC" w:rsidRPr="00FA74C4" w:rsidRDefault="00BA21BC" w:rsidP="00FA74C4">
      <w:pPr>
        <w:spacing w:after="0" w:line="240" w:lineRule="auto"/>
        <w:rPr>
          <w:sz w:val="18"/>
          <w:szCs w:val="18"/>
        </w:rPr>
      </w:pPr>
      <w:r w:rsidRPr="00FA74C4">
        <w:rPr>
          <w:sz w:val="18"/>
          <w:szCs w:val="18"/>
        </w:rPr>
        <w:t>plt.xlabel(' 24 hour period 4 hour segments')</w:t>
      </w:r>
    </w:p>
    <w:p w14:paraId="01DA76C9" w14:textId="77777777" w:rsidR="00BA21BC" w:rsidRPr="00FA74C4" w:rsidRDefault="00BA21BC" w:rsidP="00FA74C4">
      <w:pPr>
        <w:spacing w:after="0" w:line="240" w:lineRule="auto"/>
        <w:rPr>
          <w:sz w:val="18"/>
          <w:szCs w:val="18"/>
        </w:rPr>
      </w:pPr>
      <w:r w:rsidRPr="00FA74C4">
        <w:rPr>
          <w:sz w:val="18"/>
          <w:szCs w:val="18"/>
        </w:rPr>
        <w:t>plt.ylabel('Standard Deviation Activity')</w:t>
      </w:r>
    </w:p>
    <w:p w14:paraId="350BA1BC" w14:textId="77777777" w:rsidR="00BA21BC" w:rsidRPr="00FA74C4" w:rsidRDefault="00BA21BC" w:rsidP="00FA74C4">
      <w:pPr>
        <w:spacing w:after="0" w:line="240" w:lineRule="auto"/>
        <w:rPr>
          <w:sz w:val="18"/>
          <w:szCs w:val="18"/>
        </w:rPr>
      </w:pPr>
      <w:r w:rsidRPr="00FA74C4">
        <w:rPr>
          <w:sz w:val="18"/>
          <w:szCs w:val="18"/>
        </w:rPr>
        <w:t>plt.title('SD  Activity in 4 hourly segments over 24 hours')</w:t>
      </w:r>
    </w:p>
    <w:p w14:paraId="1A48834A" w14:textId="77777777" w:rsidR="00BA21BC" w:rsidRPr="00FA74C4" w:rsidRDefault="00BA21BC" w:rsidP="00FA74C4">
      <w:pPr>
        <w:spacing w:after="0" w:line="240" w:lineRule="auto"/>
        <w:rPr>
          <w:sz w:val="18"/>
          <w:szCs w:val="18"/>
        </w:rPr>
      </w:pPr>
      <w:r w:rsidRPr="00FA74C4">
        <w:rPr>
          <w:sz w:val="18"/>
          <w:szCs w:val="18"/>
        </w:rPr>
        <w:t>plt.legend()</w:t>
      </w:r>
    </w:p>
    <w:p w14:paraId="6AE17E21" w14:textId="77777777" w:rsidR="00BA21BC" w:rsidRPr="00FA74C4" w:rsidRDefault="00BA21BC" w:rsidP="00FA74C4">
      <w:pPr>
        <w:spacing w:after="0" w:line="240" w:lineRule="auto"/>
        <w:rPr>
          <w:sz w:val="18"/>
          <w:szCs w:val="18"/>
        </w:rPr>
      </w:pPr>
      <w:r w:rsidRPr="00FA74C4">
        <w:rPr>
          <w:sz w:val="18"/>
          <w:szCs w:val="18"/>
        </w:rPr>
        <w:t>plt.gcf().set_size_inches(12, 6)</w:t>
      </w:r>
    </w:p>
    <w:p w14:paraId="67B0A66E" w14:textId="77777777" w:rsidR="00BA21BC" w:rsidRPr="00FA74C4" w:rsidRDefault="00BA21BC" w:rsidP="00FA74C4">
      <w:pPr>
        <w:spacing w:after="0" w:line="240" w:lineRule="auto"/>
        <w:rPr>
          <w:sz w:val="18"/>
          <w:szCs w:val="18"/>
        </w:rPr>
      </w:pPr>
      <w:r w:rsidRPr="00FA74C4">
        <w:rPr>
          <w:sz w:val="18"/>
          <w:szCs w:val="18"/>
        </w:rPr>
        <w:t>plt.savefig('SD-ActivityPer4hrSegement.png', dpi=300)</w:t>
      </w:r>
    </w:p>
    <w:p w14:paraId="7EEDC045" w14:textId="77777777" w:rsidR="00BA21BC" w:rsidRPr="00FA74C4" w:rsidRDefault="00BA21BC" w:rsidP="00FA74C4">
      <w:pPr>
        <w:spacing w:after="0" w:line="240" w:lineRule="auto"/>
        <w:rPr>
          <w:sz w:val="18"/>
          <w:szCs w:val="18"/>
        </w:rPr>
      </w:pPr>
      <w:r w:rsidRPr="00FA74C4">
        <w:rPr>
          <w:sz w:val="18"/>
          <w:szCs w:val="18"/>
        </w:rPr>
        <w:t>plt.show()</w:t>
      </w:r>
    </w:p>
    <w:p w14:paraId="01F61001" w14:textId="77777777" w:rsidR="00BA21BC" w:rsidRPr="00FA74C4" w:rsidRDefault="00BA21BC" w:rsidP="00FA74C4">
      <w:pPr>
        <w:spacing w:after="0" w:line="240" w:lineRule="auto"/>
        <w:rPr>
          <w:sz w:val="18"/>
          <w:szCs w:val="18"/>
        </w:rPr>
      </w:pPr>
    </w:p>
    <w:p w14:paraId="57D0B06E" w14:textId="77777777" w:rsidR="00BA21BC" w:rsidRPr="00FA74C4" w:rsidRDefault="00BA21BC" w:rsidP="00FA74C4">
      <w:pPr>
        <w:spacing w:after="0" w:line="240" w:lineRule="auto"/>
        <w:rPr>
          <w:sz w:val="18"/>
          <w:szCs w:val="18"/>
        </w:rPr>
      </w:pPr>
      <w:r w:rsidRPr="00FA74C4">
        <w:rPr>
          <w:sz w:val="18"/>
          <w:szCs w:val="18"/>
        </w:rPr>
        <w:t>#plot of propZeros every 4 hours</w:t>
      </w:r>
    </w:p>
    <w:p w14:paraId="7C0D6365" w14:textId="77777777" w:rsidR="00BA21BC" w:rsidRPr="00FA74C4" w:rsidRDefault="00BA21BC" w:rsidP="00FA74C4">
      <w:pPr>
        <w:spacing w:after="0" w:line="240" w:lineRule="auto"/>
        <w:rPr>
          <w:sz w:val="18"/>
          <w:szCs w:val="18"/>
        </w:rPr>
      </w:pPr>
      <w:r w:rsidRPr="00FA74C4">
        <w:rPr>
          <w:sz w:val="18"/>
          <w:szCs w:val="18"/>
        </w:rPr>
        <w:t>grouped = segmented.groupby(['category', 'segment'])['f.propZeros'].mean().reset_index()</w:t>
      </w:r>
    </w:p>
    <w:p w14:paraId="28AB1F11" w14:textId="77777777" w:rsidR="00BA21BC" w:rsidRPr="00FA74C4" w:rsidRDefault="00BA21BC" w:rsidP="00FA74C4">
      <w:pPr>
        <w:spacing w:after="0" w:line="240" w:lineRule="auto"/>
        <w:rPr>
          <w:sz w:val="18"/>
          <w:szCs w:val="18"/>
        </w:rPr>
      </w:pPr>
      <w:r w:rsidRPr="00FA74C4">
        <w:rPr>
          <w:sz w:val="18"/>
          <w:szCs w:val="18"/>
        </w:rPr>
        <w:t>pivoted = grouped.pivot(index='segment', columns='category', values='f.propZeros')</w:t>
      </w:r>
    </w:p>
    <w:p w14:paraId="47D38EF1" w14:textId="77777777" w:rsidR="00BA21BC" w:rsidRPr="00FA74C4" w:rsidRDefault="00BA21BC" w:rsidP="00FA74C4">
      <w:pPr>
        <w:spacing w:after="0" w:line="240" w:lineRule="auto"/>
        <w:rPr>
          <w:sz w:val="18"/>
          <w:szCs w:val="18"/>
        </w:rPr>
      </w:pPr>
      <w:r w:rsidRPr="00FA74C4">
        <w:rPr>
          <w:sz w:val="18"/>
          <w:szCs w:val="18"/>
        </w:rPr>
        <w:t>plt.plot(pivoted.index, pivoted['Control'], label='Control')</w:t>
      </w:r>
    </w:p>
    <w:p w14:paraId="1A1F7D22" w14:textId="77777777" w:rsidR="00BA21BC" w:rsidRPr="00FA74C4" w:rsidRDefault="00BA21BC" w:rsidP="00FA74C4">
      <w:pPr>
        <w:spacing w:after="0" w:line="240" w:lineRule="auto"/>
        <w:rPr>
          <w:sz w:val="18"/>
          <w:szCs w:val="18"/>
        </w:rPr>
      </w:pPr>
      <w:r w:rsidRPr="00FA74C4">
        <w:rPr>
          <w:sz w:val="18"/>
          <w:szCs w:val="18"/>
        </w:rPr>
        <w:t>plt.plot(pivoted.index, pivoted['Depressive'], label='Depressive')</w:t>
      </w:r>
    </w:p>
    <w:p w14:paraId="45104310" w14:textId="77777777" w:rsidR="00BA21BC" w:rsidRPr="00FA74C4" w:rsidRDefault="00BA21BC" w:rsidP="00FA74C4">
      <w:pPr>
        <w:spacing w:after="0" w:line="240" w:lineRule="auto"/>
        <w:rPr>
          <w:sz w:val="18"/>
          <w:szCs w:val="18"/>
        </w:rPr>
      </w:pPr>
      <w:r w:rsidRPr="00FA74C4">
        <w:rPr>
          <w:sz w:val="18"/>
          <w:szCs w:val="18"/>
        </w:rPr>
        <w:t>plt.plot(pivoted.index, pivoted['Schizophrenic'], label='Schizophrenic')</w:t>
      </w:r>
    </w:p>
    <w:p w14:paraId="1BE9A21E" w14:textId="77777777" w:rsidR="00BA21BC" w:rsidRPr="00FA74C4" w:rsidRDefault="00BA21BC" w:rsidP="00FA74C4">
      <w:pPr>
        <w:spacing w:after="0" w:line="240" w:lineRule="auto"/>
        <w:rPr>
          <w:sz w:val="18"/>
          <w:szCs w:val="18"/>
        </w:rPr>
      </w:pPr>
      <w:r w:rsidRPr="00FA74C4">
        <w:rPr>
          <w:sz w:val="18"/>
          <w:szCs w:val="18"/>
        </w:rPr>
        <w:t>plt.rcParams["figure.autolayout"] = True</w:t>
      </w:r>
    </w:p>
    <w:p w14:paraId="6CFD228D" w14:textId="77777777" w:rsidR="00BA21BC" w:rsidRPr="00FA74C4" w:rsidRDefault="00BA21BC" w:rsidP="00FA74C4">
      <w:pPr>
        <w:spacing w:after="0" w:line="240" w:lineRule="auto"/>
        <w:rPr>
          <w:sz w:val="18"/>
          <w:szCs w:val="18"/>
        </w:rPr>
      </w:pPr>
      <w:r w:rsidRPr="00FA74C4">
        <w:rPr>
          <w:sz w:val="18"/>
          <w:szCs w:val="18"/>
        </w:rPr>
        <w:t>plt.xlabel(' 24 hour period 4 hour segments')</w:t>
      </w:r>
    </w:p>
    <w:p w14:paraId="46236A44" w14:textId="77777777" w:rsidR="00BA21BC" w:rsidRPr="00FA74C4" w:rsidRDefault="00BA21BC" w:rsidP="00FA74C4">
      <w:pPr>
        <w:spacing w:after="0" w:line="240" w:lineRule="auto"/>
        <w:rPr>
          <w:sz w:val="18"/>
          <w:szCs w:val="18"/>
        </w:rPr>
      </w:pPr>
      <w:r w:rsidRPr="00FA74C4">
        <w:rPr>
          <w:sz w:val="18"/>
          <w:szCs w:val="18"/>
        </w:rPr>
        <w:t>plt.ylabel('Proportion of Zero values Activity')</w:t>
      </w:r>
    </w:p>
    <w:p w14:paraId="57B09409" w14:textId="77777777" w:rsidR="00BA21BC" w:rsidRPr="00FA74C4" w:rsidRDefault="00BA21BC" w:rsidP="00FA74C4">
      <w:pPr>
        <w:spacing w:after="0" w:line="240" w:lineRule="auto"/>
        <w:rPr>
          <w:sz w:val="18"/>
          <w:szCs w:val="18"/>
        </w:rPr>
      </w:pPr>
      <w:r w:rsidRPr="00FA74C4">
        <w:rPr>
          <w:sz w:val="18"/>
          <w:szCs w:val="18"/>
        </w:rPr>
        <w:t>plt.title('Prop of Zero vals  Activity in 4 hourly segments over 24 hours')</w:t>
      </w:r>
    </w:p>
    <w:p w14:paraId="2C2BF53D" w14:textId="77777777" w:rsidR="00BA21BC" w:rsidRPr="00FA74C4" w:rsidRDefault="00BA21BC" w:rsidP="00FA74C4">
      <w:pPr>
        <w:spacing w:after="0" w:line="240" w:lineRule="auto"/>
        <w:rPr>
          <w:sz w:val="18"/>
          <w:szCs w:val="18"/>
        </w:rPr>
      </w:pPr>
      <w:r w:rsidRPr="00FA74C4">
        <w:rPr>
          <w:sz w:val="18"/>
          <w:szCs w:val="18"/>
        </w:rPr>
        <w:t>plt.legend()</w:t>
      </w:r>
    </w:p>
    <w:p w14:paraId="2D6BE214" w14:textId="77777777" w:rsidR="00BA21BC" w:rsidRPr="00FA74C4" w:rsidRDefault="00BA21BC" w:rsidP="00FA74C4">
      <w:pPr>
        <w:spacing w:after="0" w:line="240" w:lineRule="auto"/>
        <w:rPr>
          <w:sz w:val="18"/>
          <w:szCs w:val="18"/>
        </w:rPr>
      </w:pPr>
      <w:r w:rsidRPr="00FA74C4">
        <w:rPr>
          <w:sz w:val="18"/>
          <w:szCs w:val="18"/>
        </w:rPr>
        <w:t>plt.gcf().set_size_inches(12, 6)</w:t>
      </w:r>
    </w:p>
    <w:p w14:paraId="1ECCE698" w14:textId="77777777" w:rsidR="00BA21BC" w:rsidRPr="00FA74C4" w:rsidRDefault="00BA21BC" w:rsidP="00FA74C4">
      <w:pPr>
        <w:spacing w:after="0" w:line="240" w:lineRule="auto"/>
        <w:rPr>
          <w:sz w:val="18"/>
          <w:szCs w:val="18"/>
        </w:rPr>
      </w:pPr>
      <w:r w:rsidRPr="00FA74C4">
        <w:rPr>
          <w:sz w:val="18"/>
          <w:szCs w:val="18"/>
        </w:rPr>
        <w:t>plt.savefig('PropZeros-ActivityPer4hrSegement.png', dpi=300)</w:t>
      </w:r>
    </w:p>
    <w:p w14:paraId="35B71A14" w14:textId="77777777" w:rsidR="00BA21BC" w:rsidRPr="00FA74C4" w:rsidRDefault="00BA21BC" w:rsidP="00FA74C4">
      <w:pPr>
        <w:spacing w:after="0" w:line="240" w:lineRule="auto"/>
        <w:rPr>
          <w:sz w:val="18"/>
          <w:szCs w:val="18"/>
        </w:rPr>
      </w:pPr>
      <w:r w:rsidRPr="00FA74C4">
        <w:rPr>
          <w:sz w:val="18"/>
          <w:szCs w:val="18"/>
        </w:rPr>
        <w:t>plt.show()</w:t>
      </w:r>
    </w:p>
    <w:p w14:paraId="4C704855" w14:textId="77777777" w:rsidR="00BA21BC" w:rsidRPr="00FA74C4" w:rsidRDefault="00BA21BC" w:rsidP="00FA74C4">
      <w:pPr>
        <w:spacing w:after="0" w:line="240" w:lineRule="auto"/>
        <w:rPr>
          <w:sz w:val="18"/>
          <w:szCs w:val="18"/>
        </w:rPr>
      </w:pPr>
    </w:p>
    <w:p w14:paraId="0A93C145" w14:textId="77777777" w:rsidR="00BA21BC" w:rsidRPr="00FA74C4" w:rsidRDefault="00BA21BC" w:rsidP="00FA74C4">
      <w:pPr>
        <w:spacing w:after="0" w:line="240" w:lineRule="auto"/>
        <w:rPr>
          <w:sz w:val="18"/>
          <w:szCs w:val="18"/>
        </w:rPr>
      </w:pPr>
      <w:r w:rsidRPr="00FA74C4">
        <w:rPr>
          <w:sz w:val="18"/>
          <w:szCs w:val="18"/>
        </w:rPr>
        <w:t>#plot of kurtosis every 4 hours</w:t>
      </w:r>
    </w:p>
    <w:p w14:paraId="616A261E" w14:textId="77777777" w:rsidR="00BA21BC" w:rsidRPr="00FA74C4" w:rsidRDefault="00BA21BC" w:rsidP="00FA74C4">
      <w:pPr>
        <w:spacing w:after="0" w:line="240" w:lineRule="auto"/>
        <w:rPr>
          <w:sz w:val="18"/>
          <w:szCs w:val="18"/>
        </w:rPr>
      </w:pPr>
      <w:r w:rsidRPr="00FA74C4">
        <w:rPr>
          <w:sz w:val="18"/>
          <w:szCs w:val="18"/>
        </w:rPr>
        <w:t>grouped = segmented.groupby(['category', 'segment'])['f.kurtosis'].mean().reset_index()</w:t>
      </w:r>
    </w:p>
    <w:p w14:paraId="404533A0" w14:textId="77777777" w:rsidR="00BA21BC" w:rsidRPr="00FA74C4" w:rsidRDefault="00BA21BC" w:rsidP="00FA74C4">
      <w:pPr>
        <w:spacing w:after="0" w:line="240" w:lineRule="auto"/>
        <w:rPr>
          <w:sz w:val="18"/>
          <w:szCs w:val="18"/>
        </w:rPr>
      </w:pPr>
      <w:r w:rsidRPr="00FA74C4">
        <w:rPr>
          <w:sz w:val="18"/>
          <w:szCs w:val="18"/>
        </w:rPr>
        <w:t>pivoted = grouped.pivot(index='segment', columns='category', values='f.kurtosis')</w:t>
      </w:r>
    </w:p>
    <w:p w14:paraId="39DA5C17" w14:textId="77777777" w:rsidR="00BA21BC" w:rsidRPr="00FA74C4" w:rsidRDefault="00BA21BC" w:rsidP="00FA74C4">
      <w:pPr>
        <w:spacing w:after="0" w:line="240" w:lineRule="auto"/>
        <w:rPr>
          <w:sz w:val="18"/>
          <w:szCs w:val="18"/>
        </w:rPr>
      </w:pPr>
      <w:r w:rsidRPr="00FA74C4">
        <w:rPr>
          <w:sz w:val="18"/>
          <w:szCs w:val="18"/>
        </w:rPr>
        <w:t>plt.plot(pivoted.index, pivoted['Control'], label='Control')</w:t>
      </w:r>
    </w:p>
    <w:p w14:paraId="090BA577" w14:textId="77777777" w:rsidR="00BA21BC" w:rsidRPr="00FA74C4" w:rsidRDefault="00BA21BC" w:rsidP="00FA74C4">
      <w:pPr>
        <w:spacing w:after="0" w:line="240" w:lineRule="auto"/>
        <w:rPr>
          <w:sz w:val="18"/>
          <w:szCs w:val="18"/>
        </w:rPr>
      </w:pPr>
      <w:r w:rsidRPr="00FA74C4">
        <w:rPr>
          <w:sz w:val="18"/>
          <w:szCs w:val="18"/>
        </w:rPr>
        <w:t>plt.plot(pivoted.index, pivoted['Depressive'], label='Depressive')</w:t>
      </w:r>
    </w:p>
    <w:p w14:paraId="1ED7882B" w14:textId="77777777" w:rsidR="00BA21BC" w:rsidRPr="00FA74C4" w:rsidRDefault="00BA21BC" w:rsidP="00FA74C4">
      <w:pPr>
        <w:spacing w:after="0" w:line="240" w:lineRule="auto"/>
        <w:rPr>
          <w:sz w:val="18"/>
          <w:szCs w:val="18"/>
        </w:rPr>
      </w:pPr>
      <w:r w:rsidRPr="00FA74C4">
        <w:rPr>
          <w:sz w:val="18"/>
          <w:szCs w:val="18"/>
        </w:rPr>
        <w:t>plt.plot(pivoted.index, pivoted['Schizophrenic'], label='Schizophrenic')</w:t>
      </w:r>
    </w:p>
    <w:p w14:paraId="4D8FAD77" w14:textId="77777777" w:rsidR="00BA21BC" w:rsidRPr="00FA74C4" w:rsidRDefault="00BA21BC" w:rsidP="00FA74C4">
      <w:pPr>
        <w:spacing w:after="0" w:line="240" w:lineRule="auto"/>
        <w:rPr>
          <w:sz w:val="18"/>
          <w:szCs w:val="18"/>
        </w:rPr>
      </w:pPr>
      <w:r w:rsidRPr="00FA74C4">
        <w:rPr>
          <w:sz w:val="18"/>
          <w:szCs w:val="18"/>
        </w:rPr>
        <w:t>plt.rcParams["figure.autolayout"] = True</w:t>
      </w:r>
    </w:p>
    <w:p w14:paraId="1BFE91E3" w14:textId="77777777" w:rsidR="00BA21BC" w:rsidRPr="00FA74C4" w:rsidRDefault="00BA21BC" w:rsidP="00FA74C4">
      <w:pPr>
        <w:spacing w:after="0" w:line="240" w:lineRule="auto"/>
        <w:rPr>
          <w:sz w:val="18"/>
          <w:szCs w:val="18"/>
        </w:rPr>
      </w:pPr>
      <w:r w:rsidRPr="00FA74C4">
        <w:rPr>
          <w:sz w:val="18"/>
          <w:szCs w:val="18"/>
        </w:rPr>
        <w:t>plt.xlabel(' 24 hour period 4 hour segments')</w:t>
      </w:r>
    </w:p>
    <w:p w14:paraId="102F7B46" w14:textId="77777777" w:rsidR="00BA21BC" w:rsidRPr="00FA74C4" w:rsidRDefault="00BA21BC" w:rsidP="00FA74C4">
      <w:pPr>
        <w:spacing w:after="0" w:line="240" w:lineRule="auto"/>
        <w:rPr>
          <w:sz w:val="18"/>
          <w:szCs w:val="18"/>
        </w:rPr>
      </w:pPr>
      <w:r w:rsidRPr="00FA74C4">
        <w:rPr>
          <w:sz w:val="18"/>
          <w:szCs w:val="18"/>
        </w:rPr>
        <w:t>plt.ylabel('Kurtosis Activity')</w:t>
      </w:r>
    </w:p>
    <w:p w14:paraId="0898DCB0" w14:textId="77777777" w:rsidR="00BA21BC" w:rsidRPr="00FA74C4" w:rsidRDefault="00BA21BC" w:rsidP="00FA74C4">
      <w:pPr>
        <w:spacing w:after="0" w:line="240" w:lineRule="auto"/>
        <w:rPr>
          <w:sz w:val="18"/>
          <w:szCs w:val="18"/>
        </w:rPr>
      </w:pPr>
      <w:r w:rsidRPr="00FA74C4">
        <w:rPr>
          <w:sz w:val="18"/>
          <w:szCs w:val="18"/>
        </w:rPr>
        <w:t>plt.title('Kurtosis vals  Activity in 4 hourly segments over 24 hours')</w:t>
      </w:r>
    </w:p>
    <w:p w14:paraId="6B56FE83" w14:textId="77777777" w:rsidR="00BA21BC" w:rsidRPr="00FA74C4" w:rsidRDefault="00BA21BC" w:rsidP="00FA74C4">
      <w:pPr>
        <w:spacing w:after="0" w:line="240" w:lineRule="auto"/>
        <w:rPr>
          <w:sz w:val="18"/>
          <w:szCs w:val="18"/>
        </w:rPr>
      </w:pPr>
      <w:r w:rsidRPr="00FA74C4">
        <w:rPr>
          <w:sz w:val="18"/>
          <w:szCs w:val="18"/>
        </w:rPr>
        <w:t>plt.legend()</w:t>
      </w:r>
    </w:p>
    <w:p w14:paraId="036ED8BC" w14:textId="77777777" w:rsidR="00BA21BC" w:rsidRPr="00FA74C4" w:rsidRDefault="00BA21BC" w:rsidP="00FA74C4">
      <w:pPr>
        <w:spacing w:after="0" w:line="240" w:lineRule="auto"/>
        <w:rPr>
          <w:sz w:val="18"/>
          <w:szCs w:val="18"/>
        </w:rPr>
      </w:pPr>
      <w:r w:rsidRPr="00FA74C4">
        <w:rPr>
          <w:sz w:val="18"/>
          <w:szCs w:val="18"/>
        </w:rPr>
        <w:t>plt.gcf().set_size_inches(12, 6)</w:t>
      </w:r>
    </w:p>
    <w:p w14:paraId="4E7D6290" w14:textId="04A6513B" w:rsidR="00BA21BC" w:rsidRPr="00FA74C4" w:rsidRDefault="00BA21BC" w:rsidP="00FA74C4">
      <w:pPr>
        <w:spacing w:after="0" w:line="240" w:lineRule="auto"/>
        <w:rPr>
          <w:sz w:val="18"/>
          <w:szCs w:val="18"/>
        </w:rPr>
      </w:pPr>
      <w:r w:rsidRPr="00FA74C4">
        <w:rPr>
          <w:sz w:val="18"/>
          <w:szCs w:val="18"/>
        </w:rPr>
        <w:t>plt.savefig('</w:t>
      </w:r>
      <w:r w:rsidRPr="00FA74C4">
        <w:rPr>
          <w:b/>
          <w:bCs/>
          <w:sz w:val="18"/>
          <w:szCs w:val="18"/>
        </w:rPr>
        <w:t>Kurtosis</w:t>
      </w:r>
      <w:r w:rsidRPr="00FA74C4">
        <w:rPr>
          <w:sz w:val="18"/>
          <w:szCs w:val="18"/>
        </w:rPr>
        <w:t>-ActivityPer4hrSegement.png', dpi=300)</w:t>
      </w:r>
    </w:p>
    <w:p w14:paraId="3D7BB8A9" w14:textId="3B3B05FB" w:rsidR="00BA21BC" w:rsidRDefault="00BA21BC" w:rsidP="00FA74C4">
      <w:pPr>
        <w:spacing w:after="0" w:line="240" w:lineRule="auto"/>
        <w:rPr>
          <w:sz w:val="18"/>
          <w:szCs w:val="18"/>
        </w:rPr>
      </w:pPr>
      <w:r w:rsidRPr="00FA74C4">
        <w:rPr>
          <w:sz w:val="18"/>
          <w:szCs w:val="18"/>
        </w:rPr>
        <w:t>plt.show()</w:t>
      </w:r>
    </w:p>
    <w:p w14:paraId="08D64DA4" w14:textId="77777777" w:rsidR="00A059B5" w:rsidRDefault="00A059B5" w:rsidP="00FA74C4">
      <w:pPr>
        <w:spacing w:after="0" w:line="240" w:lineRule="auto"/>
        <w:rPr>
          <w:sz w:val="18"/>
          <w:szCs w:val="18"/>
        </w:rPr>
      </w:pPr>
    </w:p>
    <w:p w14:paraId="1C6CD1AC" w14:textId="77777777" w:rsidR="00A059B5" w:rsidRDefault="00A059B5" w:rsidP="00FA74C4">
      <w:pPr>
        <w:spacing w:after="0" w:line="240" w:lineRule="auto"/>
        <w:rPr>
          <w:sz w:val="18"/>
          <w:szCs w:val="18"/>
        </w:rPr>
      </w:pPr>
    </w:p>
    <w:p w14:paraId="45B93336" w14:textId="77777777" w:rsidR="00A059B5" w:rsidRDefault="00A059B5" w:rsidP="00FA74C4">
      <w:pPr>
        <w:spacing w:after="0" w:line="240" w:lineRule="auto"/>
        <w:rPr>
          <w:sz w:val="18"/>
          <w:szCs w:val="18"/>
        </w:rPr>
      </w:pPr>
    </w:p>
    <w:p w14:paraId="128D3DD1" w14:textId="77777777" w:rsidR="00A059B5" w:rsidRDefault="00A059B5" w:rsidP="00FA74C4">
      <w:pPr>
        <w:spacing w:after="0" w:line="240" w:lineRule="auto"/>
        <w:rPr>
          <w:sz w:val="18"/>
          <w:szCs w:val="18"/>
        </w:rPr>
      </w:pPr>
    </w:p>
    <w:p w14:paraId="608BCBA2" w14:textId="77777777" w:rsidR="00A059B5" w:rsidRDefault="00A059B5" w:rsidP="00FA74C4">
      <w:pPr>
        <w:spacing w:after="0" w:line="240" w:lineRule="auto"/>
        <w:rPr>
          <w:sz w:val="18"/>
          <w:szCs w:val="18"/>
        </w:rPr>
      </w:pPr>
    </w:p>
    <w:p w14:paraId="7729DFBD" w14:textId="77777777" w:rsidR="00A059B5" w:rsidRDefault="00A059B5" w:rsidP="00FA74C4">
      <w:pPr>
        <w:spacing w:after="0" w:line="240" w:lineRule="auto"/>
        <w:rPr>
          <w:sz w:val="18"/>
          <w:szCs w:val="18"/>
        </w:rPr>
      </w:pPr>
    </w:p>
    <w:p w14:paraId="74A95EFF" w14:textId="77777777" w:rsidR="00A059B5" w:rsidRDefault="00A059B5" w:rsidP="00FA74C4">
      <w:pPr>
        <w:spacing w:after="0" w:line="240" w:lineRule="auto"/>
        <w:rPr>
          <w:sz w:val="18"/>
          <w:szCs w:val="18"/>
        </w:rPr>
      </w:pPr>
    </w:p>
    <w:p w14:paraId="5ADC250F" w14:textId="77777777" w:rsidR="00A059B5" w:rsidRDefault="00A059B5" w:rsidP="00FA74C4">
      <w:pPr>
        <w:spacing w:after="0" w:line="240" w:lineRule="auto"/>
        <w:rPr>
          <w:sz w:val="18"/>
          <w:szCs w:val="18"/>
        </w:rPr>
      </w:pPr>
    </w:p>
    <w:p w14:paraId="25FE2FDC" w14:textId="77777777" w:rsidR="00A059B5" w:rsidRDefault="00A059B5" w:rsidP="00FA74C4">
      <w:pPr>
        <w:spacing w:after="0" w:line="240" w:lineRule="auto"/>
        <w:rPr>
          <w:sz w:val="18"/>
          <w:szCs w:val="18"/>
        </w:rPr>
      </w:pPr>
    </w:p>
    <w:p w14:paraId="529CE6BB" w14:textId="77777777" w:rsidR="00A059B5" w:rsidRDefault="00A059B5" w:rsidP="00FA74C4">
      <w:pPr>
        <w:spacing w:after="0" w:line="240" w:lineRule="auto"/>
        <w:rPr>
          <w:sz w:val="18"/>
          <w:szCs w:val="18"/>
        </w:rPr>
      </w:pPr>
    </w:p>
    <w:p w14:paraId="59639C59" w14:textId="77777777" w:rsidR="00A059B5" w:rsidRDefault="00A059B5" w:rsidP="00FA74C4">
      <w:pPr>
        <w:spacing w:after="0" w:line="240" w:lineRule="auto"/>
        <w:rPr>
          <w:sz w:val="18"/>
          <w:szCs w:val="18"/>
        </w:rPr>
      </w:pPr>
    </w:p>
    <w:p w14:paraId="7523A9A0" w14:textId="77777777" w:rsidR="00A059B5" w:rsidRDefault="00A059B5" w:rsidP="00FA74C4">
      <w:pPr>
        <w:spacing w:after="0" w:line="240" w:lineRule="auto"/>
        <w:rPr>
          <w:sz w:val="18"/>
          <w:szCs w:val="18"/>
        </w:rPr>
      </w:pPr>
    </w:p>
    <w:p w14:paraId="58660B77" w14:textId="553FBDDD" w:rsidR="00A059B5" w:rsidRPr="00E97AB2" w:rsidRDefault="00A059B5" w:rsidP="00E97AB2">
      <w:pPr>
        <w:pStyle w:val="Heading2"/>
        <w:numPr>
          <w:ilvl w:val="0"/>
          <w:numId w:val="7"/>
        </w:numPr>
      </w:pPr>
      <w:bookmarkStart w:id="73" w:name="_Toc133850430"/>
      <w:r w:rsidRPr="00E97AB2">
        <w:t>Leave one group out</w:t>
      </w:r>
      <w:bookmarkEnd w:id="73"/>
      <w:r w:rsidRPr="00E97AB2">
        <w:t xml:space="preserve"> </w:t>
      </w:r>
    </w:p>
    <w:p w14:paraId="6CB1806D" w14:textId="77777777" w:rsidR="00885974" w:rsidRPr="00885974" w:rsidRDefault="00885974" w:rsidP="00885974">
      <w:pPr>
        <w:spacing w:after="0" w:line="240" w:lineRule="auto"/>
        <w:rPr>
          <w:sz w:val="18"/>
          <w:szCs w:val="18"/>
        </w:rPr>
      </w:pPr>
      <w:r w:rsidRPr="00885974">
        <w:rPr>
          <w:sz w:val="18"/>
          <w:szCs w:val="18"/>
        </w:rPr>
        <w:t>import pandas as pd</w:t>
      </w:r>
    </w:p>
    <w:p w14:paraId="7098D978" w14:textId="77777777" w:rsidR="00885974" w:rsidRPr="00885974" w:rsidRDefault="00885974" w:rsidP="00885974">
      <w:pPr>
        <w:spacing w:after="0" w:line="240" w:lineRule="auto"/>
        <w:rPr>
          <w:sz w:val="18"/>
          <w:szCs w:val="18"/>
        </w:rPr>
      </w:pPr>
      <w:r w:rsidRPr="00885974">
        <w:rPr>
          <w:sz w:val="18"/>
          <w:szCs w:val="18"/>
        </w:rPr>
        <w:t>import numpy as np</w:t>
      </w:r>
    </w:p>
    <w:p w14:paraId="32DBC4CF" w14:textId="77777777" w:rsidR="00885974" w:rsidRPr="00885974" w:rsidRDefault="00885974" w:rsidP="00885974">
      <w:pPr>
        <w:spacing w:after="0" w:line="240" w:lineRule="auto"/>
        <w:rPr>
          <w:sz w:val="18"/>
          <w:szCs w:val="18"/>
        </w:rPr>
      </w:pPr>
      <w:r w:rsidRPr="00885974">
        <w:rPr>
          <w:sz w:val="18"/>
          <w:szCs w:val="18"/>
        </w:rPr>
        <w:t>import seaborn as sns</w:t>
      </w:r>
    </w:p>
    <w:p w14:paraId="341A088D" w14:textId="77777777" w:rsidR="00885974" w:rsidRPr="00885974" w:rsidRDefault="00885974" w:rsidP="00885974">
      <w:pPr>
        <w:spacing w:after="0" w:line="240" w:lineRule="auto"/>
        <w:rPr>
          <w:sz w:val="18"/>
          <w:szCs w:val="18"/>
        </w:rPr>
      </w:pPr>
      <w:r w:rsidRPr="00885974">
        <w:rPr>
          <w:sz w:val="18"/>
          <w:szCs w:val="18"/>
        </w:rPr>
        <w:t>import warnings</w:t>
      </w:r>
    </w:p>
    <w:p w14:paraId="65C6CA69" w14:textId="77777777" w:rsidR="00885974" w:rsidRPr="00885974" w:rsidRDefault="00885974" w:rsidP="00885974">
      <w:pPr>
        <w:spacing w:after="0" w:line="240" w:lineRule="auto"/>
        <w:rPr>
          <w:sz w:val="18"/>
          <w:szCs w:val="18"/>
        </w:rPr>
      </w:pPr>
      <w:r w:rsidRPr="00885974">
        <w:rPr>
          <w:sz w:val="18"/>
          <w:szCs w:val="18"/>
        </w:rPr>
        <w:t>from sklearn.preprocessing import StandardScaler, MinMaxScaler</w:t>
      </w:r>
    </w:p>
    <w:p w14:paraId="164FF909" w14:textId="77777777" w:rsidR="00885974" w:rsidRPr="00885974" w:rsidRDefault="00885974" w:rsidP="00885974">
      <w:pPr>
        <w:spacing w:after="0" w:line="240" w:lineRule="auto"/>
        <w:rPr>
          <w:sz w:val="18"/>
          <w:szCs w:val="18"/>
        </w:rPr>
      </w:pPr>
      <w:r w:rsidRPr="00885974">
        <w:rPr>
          <w:sz w:val="18"/>
          <w:szCs w:val="18"/>
        </w:rPr>
        <w:t>from sklearn.impute import SimpleImputer</w:t>
      </w:r>
    </w:p>
    <w:p w14:paraId="15118E69" w14:textId="77777777" w:rsidR="00885974" w:rsidRPr="00885974" w:rsidRDefault="00885974" w:rsidP="00885974">
      <w:pPr>
        <w:spacing w:after="0" w:line="240" w:lineRule="auto"/>
        <w:rPr>
          <w:sz w:val="18"/>
          <w:szCs w:val="18"/>
        </w:rPr>
      </w:pPr>
      <w:r w:rsidRPr="00885974">
        <w:rPr>
          <w:sz w:val="18"/>
          <w:szCs w:val="18"/>
        </w:rPr>
        <w:t>from sklearn.pipeline import make_pipeline</w:t>
      </w:r>
    </w:p>
    <w:p w14:paraId="5D911833" w14:textId="77777777" w:rsidR="00885974" w:rsidRPr="00885974" w:rsidRDefault="00885974" w:rsidP="00885974">
      <w:pPr>
        <w:spacing w:after="0" w:line="240" w:lineRule="auto"/>
        <w:rPr>
          <w:sz w:val="18"/>
          <w:szCs w:val="18"/>
        </w:rPr>
      </w:pPr>
      <w:r w:rsidRPr="00885974">
        <w:rPr>
          <w:sz w:val="18"/>
          <w:szCs w:val="18"/>
        </w:rPr>
        <w:t>from sklearn.metrics import precision_recall_curve, average_precision_score</w:t>
      </w:r>
    </w:p>
    <w:p w14:paraId="225A565D" w14:textId="77777777" w:rsidR="00885974" w:rsidRPr="00885974" w:rsidRDefault="00885974" w:rsidP="00885974">
      <w:pPr>
        <w:spacing w:after="0" w:line="240" w:lineRule="auto"/>
        <w:rPr>
          <w:sz w:val="18"/>
          <w:szCs w:val="18"/>
        </w:rPr>
      </w:pPr>
      <w:r w:rsidRPr="00885974">
        <w:rPr>
          <w:sz w:val="18"/>
          <w:szCs w:val="18"/>
        </w:rPr>
        <w:t>from sklearn.metrics import roc_curve, auc, roc_auc_score</w:t>
      </w:r>
    </w:p>
    <w:p w14:paraId="7EAFEE98" w14:textId="77777777" w:rsidR="00885974" w:rsidRPr="00885974" w:rsidRDefault="00885974" w:rsidP="00885974">
      <w:pPr>
        <w:spacing w:after="0" w:line="240" w:lineRule="auto"/>
        <w:rPr>
          <w:sz w:val="18"/>
          <w:szCs w:val="18"/>
        </w:rPr>
      </w:pPr>
      <w:r w:rsidRPr="00885974">
        <w:rPr>
          <w:sz w:val="18"/>
          <w:szCs w:val="18"/>
        </w:rPr>
        <w:t>from sklearn.ensemble import RandomForestClassifier, GradientBoostingClassifier</w:t>
      </w:r>
    </w:p>
    <w:p w14:paraId="3E6141FE" w14:textId="77777777" w:rsidR="00885974" w:rsidRPr="00885974" w:rsidRDefault="00885974" w:rsidP="00885974">
      <w:pPr>
        <w:spacing w:after="0" w:line="240" w:lineRule="auto"/>
        <w:rPr>
          <w:sz w:val="18"/>
          <w:szCs w:val="18"/>
        </w:rPr>
      </w:pPr>
      <w:r w:rsidRPr="00885974">
        <w:rPr>
          <w:sz w:val="18"/>
          <w:szCs w:val="18"/>
        </w:rPr>
        <w:t>from sklearn.tree import DecisionTreeClassifier</w:t>
      </w:r>
    </w:p>
    <w:p w14:paraId="342D8205" w14:textId="77777777" w:rsidR="00885974" w:rsidRPr="00885974" w:rsidRDefault="00885974" w:rsidP="00885974">
      <w:pPr>
        <w:spacing w:after="0" w:line="240" w:lineRule="auto"/>
        <w:rPr>
          <w:sz w:val="18"/>
          <w:szCs w:val="18"/>
        </w:rPr>
      </w:pPr>
      <w:r w:rsidRPr="00885974">
        <w:rPr>
          <w:sz w:val="18"/>
          <w:szCs w:val="18"/>
        </w:rPr>
        <w:t>from sklearn.model_selection import train_test_split, StratifiedKFold, GridSearchCV, LeavePGroupsOut, TimeSeriesSplit</w:t>
      </w:r>
    </w:p>
    <w:p w14:paraId="50E1BE00" w14:textId="77777777" w:rsidR="00885974" w:rsidRPr="00885974" w:rsidRDefault="00885974" w:rsidP="00885974">
      <w:pPr>
        <w:spacing w:after="0" w:line="240" w:lineRule="auto"/>
        <w:rPr>
          <w:sz w:val="18"/>
          <w:szCs w:val="18"/>
        </w:rPr>
      </w:pPr>
      <w:r w:rsidRPr="00885974">
        <w:rPr>
          <w:sz w:val="18"/>
          <w:szCs w:val="18"/>
        </w:rPr>
        <w:t>from sklearn.metrics import accuracy_score, roc_auc_score, confusion_matrix, classification_report, precision_score, f1_score</w:t>
      </w:r>
    </w:p>
    <w:p w14:paraId="7F42EB13" w14:textId="77777777" w:rsidR="00885974" w:rsidRPr="00885974" w:rsidRDefault="00885974" w:rsidP="00885974">
      <w:pPr>
        <w:spacing w:after="0" w:line="240" w:lineRule="auto"/>
        <w:rPr>
          <w:sz w:val="18"/>
          <w:szCs w:val="18"/>
        </w:rPr>
      </w:pPr>
      <w:r w:rsidRPr="00885974">
        <w:rPr>
          <w:sz w:val="18"/>
          <w:szCs w:val="18"/>
        </w:rPr>
        <w:t>import itertools</w:t>
      </w:r>
    </w:p>
    <w:p w14:paraId="45413961" w14:textId="77777777" w:rsidR="00885974" w:rsidRPr="00885974" w:rsidRDefault="00885974" w:rsidP="00885974">
      <w:pPr>
        <w:spacing w:after="0" w:line="240" w:lineRule="auto"/>
        <w:rPr>
          <w:sz w:val="18"/>
          <w:szCs w:val="18"/>
        </w:rPr>
      </w:pPr>
      <w:r w:rsidRPr="00885974">
        <w:rPr>
          <w:sz w:val="18"/>
          <w:szCs w:val="18"/>
        </w:rPr>
        <w:t>from sklearn.model_selection import LeaveOneGroupOut</w:t>
      </w:r>
    </w:p>
    <w:p w14:paraId="72431347" w14:textId="77777777" w:rsidR="00885974" w:rsidRPr="00885974" w:rsidRDefault="00885974" w:rsidP="00885974">
      <w:pPr>
        <w:spacing w:after="0" w:line="240" w:lineRule="auto"/>
        <w:rPr>
          <w:sz w:val="18"/>
          <w:szCs w:val="18"/>
        </w:rPr>
      </w:pPr>
      <w:r w:rsidRPr="00885974">
        <w:rPr>
          <w:sz w:val="18"/>
          <w:szCs w:val="18"/>
        </w:rPr>
        <w:t>import pandas as pd</w:t>
      </w:r>
    </w:p>
    <w:p w14:paraId="12479138" w14:textId="77777777" w:rsidR="00885974" w:rsidRPr="00885974" w:rsidRDefault="00885974" w:rsidP="00885974">
      <w:pPr>
        <w:spacing w:after="0" w:line="240" w:lineRule="auto"/>
        <w:rPr>
          <w:sz w:val="18"/>
          <w:szCs w:val="18"/>
        </w:rPr>
      </w:pPr>
      <w:r w:rsidRPr="00885974">
        <w:rPr>
          <w:sz w:val="18"/>
          <w:szCs w:val="18"/>
        </w:rPr>
        <w:t>import xgboost as xgb</w:t>
      </w:r>
    </w:p>
    <w:p w14:paraId="5E9ABFB9" w14:textId="77777777" w:rsidR="00885974" w:rsidRPr="00885974" w:rsidRDefault="00885974" w:rsidP="00885974">
      <w:pPr>
        <w:spacing w:after="0" w:line="240" w:lineRule="auto"/>
        <w:rPr>
          <w:sz w:val="18"/>
          <w:szCs w:val="18"/>
        </w:rPr>
      </w:pPr>
      <w:r w:rsidRPr="00885974">
        <w:rPr>
          <w:sz w:val="18"/>
          <w:szCs w:val="18"/>
        </w:rPr>
        <w:t>import lightgbm as lgb</w:t>
      </w:r>
    </w:p>
    <w:p w14:paraId="71BA06C1" w14:textId="77777777" w:rsidR="00885974" w:rsidRPr="00885974" w:rsidRDefault="00885974" w:rsidP="00885974">
      <w:pPr>
        <w:spacing w:after="0" w:line="240" w:lineRule="auto"/>
        <w:rPr>
          <w:sz w:val="18"/>
          <w:szCs w:val="18"/>
        </w:rPr>
      </w:pPr>
      <w:r w:rsidRPr="00885974">
        <w:rPr>
          <w:sz w:val="18"/>
          <w:szCs w:val="18"/>
        </w:rPr>
        <w:t>from imblearn.over_sampling import SMOTE</w:t>
      </w:r>
    </w:p>
    <w:p w14:paraId="08A1FF32" w14:textId="77777777" w:rsidR="00885974" w:rsidRPr="00885974" w:rsidRDefault="00885974" w:rsidP="00885974">
      <w:pPr>
        <w:spacing w:after="0" w:line="240" w:lineRule="auto"/>
        <w:rPr>
          <w:sz w:val="18"/>
          <w:szCs w:val="18"/>
        </w:rPr>
      </w:pPr>
      <w:r w:rsidRPr="00885974">
        <w:rPr>
          <w:sz w:val="18"/>
          <w:szCs w:val="18"/>
        </w:rPr>
        <w:t>from sklearn.svm import OneClassSVM</w:t>
      </w:r>
    </w:p>
    <w:p w14:paraId="49C7D5FD" w14:textId="77777777" w:rsidR="00885974" w:rsidRPr="00885974" w:rsidRDefault="00885974" w:rsidP="00885974">
      <w:pPr>
        <w:spacing w:after="0" w:line="240" w:lineRule="auto"/>
        <w:rPr>
          <w:sz w:val="18"/>
          <w:szCs w:val="18"/>
        </w:rPr>
      </w:pPr>
      <w:r w:rsidRPr="00885974">
        <w:rPr>
          <w:sz w:val="18"/>
          <w:szCs w:val="18"/>
        </w:rPr>
        <w:t>import matplotlib.pyplot as plt</w:t>
      </w:r>
    </w:p>
    <w:p w14:paraId="126926ED" w14:textId="77777777" w:rsidR="00885974" w:rsidRPr="00885974" w:rsidRDefault="00885974" w:rsidP="00885974">
      <w:pPr>
        <w:spacing w:after="0" w:line="240" w:lineRule="auto"/>
        <w:rPr>
          <w:sz w:val="18"/>
          <w:szCs w:val="18"/>
        </w:rPr>
      </w:pPr>
      <w:r w:rsidRPr="00885974">
        <w:rPr>
          <w:sz w:val="18"/>
          <w:szCs w:val="18"/>
        </w:rPr>
        <w:t>import seaborn as sns</w:t>
      </w:r>
    </w:p>
    <w:p w14:paraId="670707AB" w14:textId="77777777" w:rsidR="00885974" w:rsidRPr="00885974" w:rsidRDefault="00885974" w:rsidP="00885974">
      <w:pPr>
        <w:spacing w:after="0" w:line="240" w:lineRule="auto"/>
        <w:rPr>
          <w:sz w:val="18"/>
          <w:szCs w:val="18"/>
        </w:rPr>
      </w:pPr>
      <w:r w:rsidRPr="00885974">
        <w:rPr>
          <w:sz w:val="18"/>
          <w:szCs w:val="18"/>
        </w:rPr>
        <w:t>import matplotlib.pyplot as plt</w:t>
      </w:r>
    </w:p>
    <w:p w14:paraId="13BE2675" w14:textId="77777777" w:rsidR="00885974" w:rsidRPr="00885974" w:rsidRDefault="00885974" w:rsidP="00885974">
      <w:pPr>
        <w:spacing w:after="0" w:line="240" w:lineRule="auto"/>
        <w:rPr>
          <w:sz w:val="18"/>
          <w:szCs w:val="18"/>
        </w:rPr>
      </w:pPr>
    </w:p>
    <w:p w14:paraId="00D6093C" w14:textId="77777777" w:rsidR="00885974" w:rsidRPr="00885974" w:rsidRDefault="00885974" w:rsidP="00885974">
      <w:pPr>
        <w:spacing w:after="0" w:line="240" w:lineRule="auto"/>
        <w:rPr>
          <w:sz w:val="18"/>
          <w:szCs w:val="18"/>
        </w:rPr>
      </w:pPr>
      <w:r w:rsidRPr="00885974">
        <w:rPr>
          <w:sz w:val="18"/>
          <w:szCs w:val="18"/>
        </w:rPr>
        <w:t>warnings.filterwarnings('ignore')</w:t>
      </w:r>
    </w:p>
    <w:p w14:paraId="2E2CF526" w14:textId="77777777" w:rsidR="00885974" w:rsidRPr="00885974" w:rsidRDefault="00885974" w:rsidP="00885974">
      <w:pPr>
        <w:spacing w:after="0" w:line="240" w:lineRule="auto"/>
        <w:rPr>
          <w:sz w:val="18"/>
          <w:szCs w:val="18"/>
        </w:rPr>
      </w:pPr>
      <w:r w:rsidRPr="00885974">
        <w:rPr>
          <w:sz w:val="18"/>
          <w:szCs w:val="18"/>
        </w:rPr>
        <w:t>color = sns.color_palette()</w:t>
      </w:r>
    </w:p>
    <w:p w14:paraId="0DC58F0C" w14:textId="77777777" w:rsidR="00885974" w:rsidRPr="00885974" w:rsidRDefault="00885974" w:rsidP="00885974">
      <w:pPr>
        <w:spacing w:after="0" w:line="240" w:lineRule="auto"/>
        <w:rPr>
          <w:sz w:val="18"/>
          <w:szCs w:val="18"/>
        </w:rPr>
      </w:pPr>
    </w:p>
    <w:p w14:paraId="6F0D6EF9" w14:textId="77777777" w:rsidR="00885974" w:rsidRPr="00885974" w:rsidRDefault="00885974" w:rsidP="00885974">
      <w:pPr>
        <w:spacing w:after="0" w:line="240" w:lineRule="auto"/>
        <w:rPr>
          <w:sz w:val="18"/>
          <w:szCs w:val="18"/>
        </w:rPr>
      </w:pPr>
      <w:r w:rsidRPr="00885974">
        <w:rPr>
          <w:sz w:val="18"/>
          <w:szCs w:val="18"/>
        </w:rPr>
        <w:t>#file='allFeatureReadings.csv'</w:t>
      </w:r>
    </w:p>
    <w:p w14:paraId="71674412" w14:textId="1D9BADB7" w:rsidR="00885974" w:rsidRPr="00885974" w:rsidRDefault="00885974" w:rsidP="00885974">
      <w:pPr>
        <w:spacing w:after="0" w:line="240" w:lineRule="auto"/>
        <w:rPr>
          <w:sz w:val="18"/>
          <w:szCs w:val="18"/>
        </w:rPr>
      </w:pPr>
      <w:r>
        <w:rPr>
          <w:sz w:val="18"/>
          <w:szCs w:val="18"/>
        </w:rPr>
        <w:t>#</w:t>
      </w:r>
      <w:r w:rsidRPr="00885974">
        <w:rPr>
          <w:sz w:val="18"/>
          <w:szCs w:val="18"/>
        </w:rPr>
        <w:t>file = '4HrFeaturesk.csv'</w:t>
      </w:r>
    </w:p>
    <w:p w14:paraId="21AB67A5" w14:textId="77777777" w:rsidR="00885974" w:rsidRPr="00885974" w:rsidRDefault="00885974" w:rsidP="00885974">
      <w:pPr>
        <w:spacing w:after="0" w:line="240" w:lineRule="auto"/>
        <w:rPr>
          <w:sz w:val="18"/>
          <w:szCs w:val="18"/>
        </w:rPr>
      </w:pPr>
      <w:r w:rsidRPr="00885974">
        <w:rPr>
          <w:sz w:val="18"/>
          <w:szCs w:val="18"/>
        </w:rPr>
        <w:t>#file='DayFeaturesk.csv'</w:t>
      </w:r>
    </w:p>
    <w:p w14:paraId="47B3D738" w14:textId="77777777" w:rsidR="00885974" w:rsidRPr="00885974" w:rsidRDefault="00885974" w:rsidP="00885974">
      <w:pPr>
        <w:spacing w:after="0" w:line="240" w:lineRule="auto"/>
        <w:rPr>
          <w:sz w:val="18"/>
          <w:szCs w:val="18"/>
        </w:rPr>
      </w:pPr>
      <w:r w:rsidRPr="00885974">
        <w:rPr>
          <w:sz w:val="18"/>
          <w:szCs w:val="18"/>
        </w:rPr>
        <w:t>#file='NightFeaturesk.csv'</w:t>
      </w:r>
    </w:p>
    <w:p w14:paraId="5954549C" w14:textId="7863F488" w:rsidR="00885974" w:rsidRPr="00885974" w:rsidRDefault="00885974" w:rsidP="00885974">
      <w:pPr>
        <w:spacing w:after="0" w:line="240" w:lineRule="auto"/>
        <w:rPr>
          <w:sz w:val="18"/>
          <w:szCs w:val="18"/>
        </w:rPr>
      </w:pPr>
      <w:r w:rsidRPr="00885974">
        <w:rPr>
          <w:sz w:val="18"/>
          <w:szCs w:val="18"/>
        </w:rPr>
        <w:t>file = '24HrFeaturesk.csv'</w:t>
      </w:r>
    </w:p>
    <w:p w14:paraId="133ED9A3" w14:textId="77777777" w:rsidR="00885974" w:rsidRPr="00885974" w:rsidRDefault="00885974" w:rsidP="00885974">
      <w:pPr>
        <w:spacing w:after="0" w:line="240" w:lineRule="auto"/>
        <w:rPr>
          <w:sz w:val="18"/>
          <w:szCs w:val="18"/>
        </w:rPr>
      </w:pPr>
      <w:r w:rsidRPr="00885974">
        <w:rPr>
          <w:sz w:val="18"/>
          <w:szCs w:val="18"/>
        </w:rPr>
        <w:t>df = pd.read_csv(file)</w:t>
      </w:r>
    </w:p>
    <w:p w14:paraId="6D300A71" w14:textId="77777777" w:rsidR="00885974" w:rsidRPr="00885974" w:rsidRDefault="00885974" w:rsidP="00885974">
      <w:pPr>
        <w:spacing w:after="0" w:line="240" w:lineRule="auto"/>
        <w:rPr>
          <w:sz w:val="18"/>
          <w:szCs w:val="18"/>
        </w:rPr>
      </w:pPr>
    </w:p>
    <w:p w14:paraId="670D9526" w14:textId="77777777" w:rsidR="00885974" w:rsidRPr="00885974" w:rsidRDefault="00885974" w:rsidP="00885974">
      <w:pPr>
        <w:spacing w:after="0" w:line="240" w:lineRule="auto"/>
        <w:rPr>
          <w:sz w:val="18"/>
          <w:szCs w:val="18"/>
        </w:rPr>
      </w:pPr>
    </w:p>
    <w:p w14:paraId="0F1FB5A3" w14:textId="77777777" w:rsidR="00885974" w:rsidRPr="00885974" w:rsidRDefault="00885974" w:rsidP="00885974">
      <w:pPr>
        <w:spacing w:after="0" w:line="240" w:lineRule="auto"/>
        <w:rPr>
          <w:sz w:val="18"/>
          <w:szCs w:val="18"/>
        </w:rPr>
      </w:pPr>
    </w:p>
    <w:p w14:paraId="4E87F818" w14:textId="77777777" w:rsidR="00885974" w:rsidRPr="00885974" w:rsidRDefault="00885974" w:rsidP="00885974">
      <w:pPr>
        <w:spacing w:after="0" w:line="240" w:lineRule="auto"/>
        <w:rPr>
          <w:sz w:val="18"/>
          <w:szCs w:val="18"/>
        </w:rPr>
      </w:pPr>
      <w:r w:rsidRPr="00885974">
        <w:rPr>
          <w:sz w:val="18"/>
          <w:szCs w:val="18"/>
        </w:rPr>
        <w:t>X = df[['f.mean', 'f.sd', 'f.propZeros', 'f.kurtosis']]</w:t>
      </w:r>
    </w:p>
    <w:p w14:paraId="51458E4E" w14:textId="77777777" w:rsidR="00885974" w:rsidRPr="00885974" w:rsidRDefault="00885974" w:rsidP="00885974">
      <w:pPr>
        <w:spacing w:after="0" w:line="240" w:lineRule="auto"/>
        <w:rPr>
          <w:sz w:val="18"/>
          <w:szCs w:val="18"/>
        </w:rPr>
      </w:pPr>
      <w:r w:rsidRPr="00885974">
        <w:rPr>
          <w:sz w:val="18"/>
          <w:szCs w:val="18"/>
        </w:rPr>
        <w:t>y = df['class'].values</w:t>
      </w:r>
    </w:p>
    <w:p w14:paraId="74711B27" w14:textId="77777777" w:rsidR="00885974" w:rsidRPr="00885974" w:rsidRDefault="00885974" w:rsidP="00885974">
      <w:pPr>
        <w:spacing w:after="0" w:line="240" w:lineRule="auto"/>
        <w:rPr>
          <w:sz w:val="18"/>
          <w:szCs w:val="18"/>
        </w:rPr>
      </w:pPr>
      <w:r w:rsidRPr="00885974">
        <w:rPr>
          <w:sz w:val="18"/>
          <w:szCs w:val="18"/>
        </w:rPr>
        <w:t>groups = df['patientID'].values</w:t>
      </w:r>
    </w:p>
    <w:p w14:paraId="322B98AF" w14:textId="77777777" w:rsidR="00885974" w:rsidRPr="00885974" w:rsidRDefault="00885974" w:rsidP="00885974">
      <w:pPr>
        <w:spacing w:after="0" w:line="240" w:lineRule="auto"/>
        <w:rPr>
          <w:sz w:val="18"/>
          <w:szCs w:val="18"/>
        </w:rPr>
      </w:pPr>
    </w:p>
    <w:p w14:paraId="4D8D529B" w14:textId="77777777" w:rsidR="00885974" w:rsidRPr="00885974" w:rsidRDefault="00885974" w:rsidP="00885974">
      <w:pPr>
        <w:spacing w:after="0" w:line="240" w:lineRule="auto"/>
        <w:rPr>
          <w:sz w:val="18"/>
          <w:szCs w:val="18"/>
        </w:rPr>
      </w:pPr>
      <w:r w:rsidRPr="00885974">
        <w:rPr>
          <w:sz w:val="18"/>
          <w:szCs w:val="18"/>
        </w:rPr>
        <w:t>#  classifiers</w:t>
      </w:r>
    </w:p>
    <w:p w14:paraId="41A6E6C4" w14:textId="77777777" w:rsidR="00885974" w:rsidRPr="00885974" w:rsidRDefault="00885974" w:rsidP="00885974">
      <w:pPr>
        <w:spacing w:after="0" w:line="240" w:lineRule="auto"/>
        <w:rPr>
          <w:sz w:val="18"/>
          <w:szCs w:val="18"/>
        </w:rPr>
      </w:pPr>
      <w:r w:rsidRPr="00885974">
        <w:rPr>
          <w:sz w:val="18"/>
          <w:szCs w:val="18"/>
        </w:rPr>
        <w:t>rfc = RandomForestClassifier(n_estimators=200, max_depth=10, random_state=2018)</w:t>
      </w:r>
    </w:p>
    <w:p w14:paraId="3AEFBA9B" w14:textId="77777777" w:rsidR="00885974" w:rsidRPr="00885974" w:rsidRDefault="00885974" w:rsidP="00885974">
      <w:pPr>
        <w:spacing w:after="0" w:line="240" w:lineRule="auto"/>
        <w:rPr>
          <w:sz w:val="18"/>
          <w:szCs w:val="18"/>
        </w:rPr>
      </w:pPr>
      <w:r w:rsidRPr="00885974">
        <w:rPr>
          <w:sz w:val="18"/>
          <w:szCs w:val="18"/>
        </w:rPr>
        <w:t>dtc = DecisionTreeClassifier(max_depth=10, random_state=2018)</w:t>
      </w:r>
    </w:p>
    <w:p w14:paraId="19D69824" w14:textId="77777777" w:rsidR="00885974" w:rsidRPr="00885974" w:rsidRDefault="00885974" w:rsidP="00885974">
      <w:pPr>
        <w:spacing w:after="0" w:line="240" w:lineRule="auto"/>
        <w:rPr>
          <w:sz w:val="18"/>
          <w:szCs w:val="18"/>
        </w:rPr>
      </w:pPr>
      <w:r w:rsidRPr="00885974">
        <w:rPr>
          <w:sz w:val="18"/>
          <w:szCs w:val="18"/>
        </w:rPr>
        <w:t>xgbc = xgb.XGBClassifier(n_estimators=200, max_depth=10, random_state=2018)</w:t>
      </w:r>
    </w:p>
    <w:p w14:paraId="589749A9" w14:textId="77777777" w:rsidR="00885974" w:rsidRPr="00885974" w:rsidRDefault="00885974" w:rsidP="00885974">
      <w:pPr>
        <w:spacing w:after="0" w:line="240" w:lineRule="auto"/>
        <w:rPr>
          <w:sz w:val="18"/>
          <w:szCs w:val="18"/>
        </w:rPr>
      </w:pPr>
      <w:r w:rsidRPr="00885974">
        <w:rPr>
          <w:sz w:val="18"/>
          <w:szCs w:val="18"/>
        </w:rPr>
        <w:t># pipeline to impute missing values and scale the continuous variables</w:t>
      </w:r>
    </w:p>
    <w:p w14:paraId="3EF1B528" w14:textId="77777777" w:rsidR="00885974" w:rsidRPr="00885974" w:rsidRDefault="00885974" w:rsidP="00885974">
      <w:pPr>
        <w:spacing w:after="0" w:line="240" w:lineRule="auto"/>
        <w:rPr>
          <w:sz w:val="18"/>
          <w:szCs w:val="18"/>
        </w:rPr>
      </w:pPr>
      <w:r w:rsidRPr="00885974">
        <w:rPr>
          <w:sz w:val="18"/>
          <w:szCs w:val="18"/>
        </w:rPr>
        <w:t>pipeline = make_pipeline(SimpleImputer(strategy='median'), StandardScaler())</w:t>
      </w:r>
    </w:p>
    <w:p w14:paraId="59BF946C" w14:textId="77777777" w:rsidR="00885974" w:rsidRPr="00885974" w:rsidRDefault="00885974" w:rsidP="00885974">
      <w:pPr>
        <w:spacing w:after="0" w:line="240" w:lineRule="auto"/>
        <w:rPr>
          <w:sz w:val="18"/>
          <w:szCs w:val="18"/>
        </w:rPr>
      </w:pPr>
    </w:p>
    <w:p w14:paraId="25ADEBB9" w14:textId="77777777" w:rsidR="00885974" w:rsidRPr="00885974" w:rsidRDefault="00885974" w:rsidP="00885974">
      <w:pPr>
        <w:spacing w:after="0" w:line="240" w:lineRule="auto"/>
        <w:rPr>
          <w:sz w:val="18"/>
          <w:szCs w:val="18"/>
        </w:rPr>
      </w:pPr>
    </w:p>
    <w:p w14:paraId="1C38CEAF" w14:textId="77777777" w:rsidR="00885974" w:rsidRPr="00885974" w:rsidRDefault="00885974" w:rsidP="00885974">
      <w:pPr>
        <w:spacing w:after="0" w:line="240" w:lineRule="auto"/>
        <w:rPr>
          <w:sz w:val="18"/>
          <w:szCs w:val="18"/>
        </w:rPr>
      </w:pPr>
      <w:r w:rsidRPr="00885974">
        <w:rPr>
          <w:sz w:val="18"/>
          <w:szCs w:val="18"/>
        </w:rPr>
        <w:t>logo = LeaveOneGroupOut()</w:t>
      </w:r>
    </w:p>
    <w:p w14:paraId="4A5DC513" w14:textId="77777777" w:rsidR="00885974" w:rsidRPr="00885974" w:rsidRDefault="00885974" w:rsidP="00885974">
      <w:pPr>
        <w:spacing w:after="0" w:line="240" w:lineRule="auto"/>
        <w:rPr>
          <w:sz w:val="18"/>
          <w:szCs w:val="18"/>
        </w:rPr>
      </w:pPr>
    </w:p>
    <w:p w14:paraId="0A5E37E8" w14:textId="77777777" w:rsidR="00885974" w:rsidRPr="00885974" w:rsidRDefault="00885974" w:rsidP="00885974">
      <w:pPr>
        <w:spacing w:after="0" w:line="240" w:lineRule="auto"/>
        <w:rPr>
          <w:sz w:val="18"/>
          <w:szCs w:val="18"/>
        </w:rPr>
      </w:pPr>
      <w:r w:rsidRPr="00885974">
        <w:rPr>
          <w:sz w:val="18"/>
          <w:szCs w:val="18"/>
        </w:rPr>
        <w:t>#predicted and actual labels</w:t>
      </w:r>
    </w:p>
    <w:p w14:paraId="5B937621" w14:textId="77777777" w:rsidR="00885974" w:rsidRPr="00885974" w:rsidRDefault="00885974" w:rsidP="00885974">
      <w:pPr>
        <w:spacing w:after="0" w:line="240" w:lineRule="auto"/>
        <w:rPr>
          <w:sz w:val="18"/>
          <w:szCs w:val="18"/>
        </w:rPr>
      </w:pPr>
      <w:r w:rsidRPr="00885974">
        <w:rPr>
          <w:sz w:val="18"/>
          <w:szCs w:val="18"/>
        </w:rPr>
        <w:t>predicted_labels = np.array([])</w:t>
      </w:r>
    </w:p>
    <w:p w14:paraId="4327A854" w14:textId="77777777" w:rsidR="00885974" w:rsidRPr="00885974" w:rsidRDefault="00885974" w:rsidP="00885974">
      <w:pPr>
        <w:spacing w:after="0" w:line="240" w:lineRule="auto"/>
        <w:rPr>
          <w:sz w:val="18"/>
          <w:szCs w:val="18"/>
        </w:rPr>
      </w:pPr>
      <w:r w:rsidRPr="00885974">
        <w:rPr>
          <w:sz w:val="18"/>
          <w:szCs w:val="18"/>
        </w:rPr>
        <w:t>true_labels = np.array([])</w:t>
      </w:r>
    </w:p>
    <w:p w14:paraId="63717E46" w14:textId="77777777" w:rsidR="00885974" w:rsidRPr="00885974" w:rsidRDefault="00885974" w:rsidP="00885974">
      <w:pPr>
        <w:spacing w:after="0" w:line="240" w:lineRule="auto"/>
        <w:rPr>
          <w:sz w:val="18"/>
          <w:szCs w:val="18"/>
        </w:rPr>
      </w:pPr>
    </w:p>
    <w:p w14:paraId="14062284" w14:textId="77777777" w:rsidR="00885974" w:rsidRPr="00885974" w:rsidRDefault="00885974" w:rsidP="00885974">
      <w:pPr>
        <w:spacing w:after="0" w:line="240" w:lineRule="auto"/>
        <w:rPr>
          <w:sz w:val="18"/>
          <w:szCs w:val="18"/>
        </w:rPr>
      </w:pPr>
    </w:p>
    <w:p w14:paraId="4A66E8AF" w14:textId="77777777" w:rsidR="00885974" w:rsidRPr="00885974" w:rsidRDefault="00885974" w:rsidP="00885974">
      <w:pPr>
        <w:spacing w:after="0" w:line="240" w:lineRule="auto"/>
        <w:rPr>
          <w:sz w:val="18"/>
          <w:szCs w:val="18"/>
        </w:rPr>
      </w:pPr>
      <w:r w:rsidRPr="00885974">
        <w:rPr>
          <w:sz w:val="18"/>
          <w:szCs w:val="18"/>
        </w:rPr>
        <w:t>for train_index, test_index in logo.split(X, y, groups):</w:t>
      </w:r>
    </w:p>
    <w:p w14:paraId="68F96D65" w14:textId="77777777" w:rsidR="00885974" w:rsidRPr="00885974" w:rsidRDefault="00885974" w:rsidP="00885974">
      <w:pPr>
        <w:spacing w:after="0" w:line="240" w:lineRule="auto"/>
        <w:rPr>
          <w:sz w:val="18"/>
          <w:szCs w:val="18"/>
        </w:rPr>
      </w:pPr>
      <w:r w:rsidRPr="00885974">
        <w:rPr>
          <w:sz w:val="18"/>
          <w:szCs w:val="18"/>
        </w:rPr>
        <w:t xml:space="preserve">    X_train, X_test = X.iloc[train_index], X.iloc[test_index]</w:t>
      </w:r>
    </w:p>
    <w:p w14:paraId="43E6A424" w14:textId="77777777" w:rsidR="00885974" w:rsidRPr="00885974" w:rsidRDefault="00885974" w:rsidP="00885974">
      <w:pPr>
        <w:spacing w:after="0" w:line="240" w:lineRule="auto"/>
        <w:rPr>
          <w:sz w:val="18"/>
          <w:szCs w:val="18"/>
        </w:rPr>
      </w:pPr>
      <w:r w:rsidRPr="00885974">
        <w:rPr>
          <w:sz w:val="18"/>
          <w:szCs w:val="18"/>
        </w:rPr>
        <w:t xml:space="preserve">    y_train, y_test = y[train_index], y[test_index]</w:t>
      </w:r>
    </w:p>
    <w:p w14:paraId="0233DADD" w14:textId="77777777" w:rsidR="00885974" w:rsidRPr="00885974" w:rsidRDefault="00885974" w:rsidP="00885974">
      <w:pPr>
        <w:spacing w:after="0" w:line="240" w:lineRule="auto"/>
        <w:rPr>
          <w:sz w:val="18"/>
          <w:szCs w:val="18"/>
        </w:rPr>
      </w:pPr>
    </w:p>
    <w:p w14:paraId="1A600556" w14:textId="77777777" w:rsidR="00885974" w:rsidRPr="00885974" w:rsidRDefault="00885974" w:rsidP="00885974">
      <w:pPr>
        <w:spacing w:after="0" w:line="240" w:lineRule="auto"/>
        <w:rPr>
          <w:sz w:val="18"/>
          <w:szCs w:val="18"/>
        </w:rPr>
      </w:pPr>
      <w:r w:rsidRPr="00885974">
        <w:rPr>
          <w:sz w:val="18"/>
          <w:szCs w:val="18"/>
        </w:rPr>
        <w:lastRenderedPageBreak/>
        <w:t xml:space="preserve">    # Fit the pipeline a</w:t>
      </w:r>
    </w:p>
    <w:p w14:paraId="70B97ECC" w14:textId="77777777" w:rsidR="00885974" w:rsidRPr="00885974" w:rsidRDefault="00885974" w:rsidP="00885974">
      <w:pPr>
        <w:spacing w:after="0" w:line="240" w:lineRule="auto"/>
        <w:rPr>
          <w:sz w:val="18"/>
          <w:szCs w:val="18"/>
        </w:rPr>
      </w:pPr>
      <w:r w:rsidRPr="00885974">
        <w:rPr>
          <w:sz w:val="18"/>
          <w:szCs w:val="18"/>
        </w:rPr>
        <w:t xml:space="preserve">    X_train = pipeline.fit_transform(X_train)</w:t>
      </w:r>
    </w:p>
    <w:p w14:paraId="17423EB0" w14:textId="77777777" w:rsidR="00885974" w:rsidRPr="00885974" w:rsidRDefault="00885974" w:rsidP="00885974">
      <w:pPr>
        <w:spacing w:after="0" w:line="240" w:lineRule="auto"/>
        <w:rPr>
          <w:sz w:val="18"/>
          <w:szCs w:val="18"/>
        </w:rPr>
      </w:pPr>
      <w:r w:rsidRPr="00885974">
        <w:rPr>
          <w:sz w:val="18"/>
          <w:szCs w:val="18"/>
        </w:rPr>
        <w:t xml:space="preserve">    X_test = pipeline.transform(X_test)</w:t>
      </w:r>
    </w:p>
    <w:p w14:paraId="636BB309" w14:textId="77777777" w:rsidR="00885974" w:rsidRPr="00885974" w:rsidRDefault="00885974" w:rsidP="00885974">
      <w:pPr>
        <w:spacing w:after="0" w:line="240" w:lineRule="auto"/>
        <w:rPr>
          <w:sz w:val="18"/>
          <w:szCs w:val="18"/>
        </w:rPr>
      </w:pPr>
    </w:p>
    <w:p w14:paraId="35C05CF3" w14:textId="77777777" w:rsidR="00885974" w:rsidRPr="00885974" w:rsidRDefault="00885974" w:rsidP="00885974">
      <w:pPr>
        <w:spacing w:after="0" w:line="240" w:lineRule="auto"/>
        <w:rPr>
          <w:sz w:val="18"/>
          <w:szCs w:val="18"/>
        </w:rPr>
      </w:pPr>
      <w:r w:rsidRPr="00885974">
        <w:rPr>
          <w:sz w:val="18"/>
          <w:szCs w:val="18"/>
        </w:rPr>
        <w:t xml:space="preserve">    # Balance the target </w:t>
      </w:r>
    </w:p>
    <w:p w14:paraId="2FBAB9B5" w14:textId="77777777" w:rsidR="00885974" w:rsidRPr="00885974" w:rsidRDefault="00885974" w:rsidP="00885974">
      <w:pPr>
        <w:spacing w:after="0" w:line="240" w:lineRule="auto"/>
        <w:rPr>
          <w:sz w:val="18"/>
          <w:szCs w:val="18"/>
        </w:rPr>
      </w:pPr>
      <w:r w:rsidRPr="00885974">
        <w:rPr>
          <w:sz w:val="18"/>
          <w:szCs w:val="18"/>
        </w:rPr>
        <w:t xml:space="preserve">    smote = SMOTE(random_state=2018)</w:t>
      </w:r>
    </w:p>
    <w:p w14:paraId="29733005" w14:textId="77777777" w:rsidR="00885974" w:rsidRPr="00885974" w:rsidRDefault="00885974" w:rsidP="00885974">
      <w:pPr>
        <w:spacing w:after="0" w:line="240" w:lineRule="auto"/>
        <w:rPr>
          <w:sz w:val="18"/>
          <w:szCs w:val="18"/>
        </w:rPr>
      </w:pPr>
      <w:r w:rsidRPr="00885974">
        <w:rPr>
          <w:sz w:val="18"/>
          <w:szCs w:val="18"/>
        </w:rPr>
        <w:t xml:space="preserve">    X_train, y_train = smote.fit_resample(X_train, y_train)</w:t>
      </w:r>
    </w:p>
    <w:p w14:paraId="4305EC6F" w14:textId="77777777" w:rsidR="00885974" w:rsidRPr="00885974" w:rsidRDefault="00885974" w:rsidP="00885974">
      <w:pPr>
        <w:spacing w:after="0" w:line="240" w:lineRule="auto"/>
        <w:rPr>
          <w:sz w:val="18"/>
          <w:szCs w:val="18"/>
        </w:rPr>
      </w:pPr>
    </w:p>
    <w:p w14:paraId="554C3624" w14:textId="77777777" w:rsidR="00885974" w:rsidRPr="00885974" w:rsidRDefault="00885974" w:rsidP="00885974">
      <w:pPr>
        <w:spacing w:after="0" w:line="240" w:lineRule="auto"/>
        <w:rPr>
          <w:sz w:val="18"/>
          <w:szCs w:val="18"/>
        </w:rPr>
      </w:pPr>
      <w:r w:rsidRPr="00885974">
        <w:rPr>
          <w:sz w:val="18"/>
          <w:szCs w:val="18"/>
        </w:rPr>
        <w:t xml:space="preserve">    rfc.fit(X_train, y_train)</w:t>
      </w:r>
    </w:p>
    <w:p w14:paraId="67C5D86B" w14:textId="77777777" w:rsidR="00885974" w:rsidRPr="00885974" w:rsidRDefault="00885974" w:rsidP="00885974">
      <w:pPr>
        <w:spacing w:after="0" w:line="240" w:lineRule="auto"/>
        <w:rPr>
          <w:sz w:val="18"/>
          <w:szCs w:val="18"/>
        </w:rPr>
      </w:pPr>
    </w:p>
    <w:p w14:paraId="2C0C7CCE" w14:textId="77777777" w:rsidR="00885974" w:rsidRPr="00885974" w:rsidRDefault="00885974" w:rsidP="00885974">
      <w:pPr>
        <w:spacing w:after="0" w:line="240" w:lineRule="auto"/>
        <w:rPr>
          <w:sz w:val="18"/>
          <w:szCs w:val="18"/>
        </w:rPr>
      </w:pPr>
      <w:r w:rsidRPr="00885974">
        <w:rPr>
          <w:sz w:val="18"/>
          <w:szCs w:val="18"/>
        </w:rPr>
        <w:t xml:space="preserve"> </w:t>
      </w:r>
    </w:p>
    <w:p w14:paraId="761CAEF1" w14:textId="77777777" w:rsidR="00885974" w:rsidRPr="00885974" w:rsidRDefault="00885974" w:rsidP="00885974">
      <w:pPr>
        <w:spacing w:after="0" w:line="240" w:lineRule="auto"/>
        <w:rPr>
          <w:sz w:val="18"/>
          <w:szCs w:val="18"/>
        </w:rPr>
      </w:pPr>
      <w:r w:rsidRPr="00885974">
        <w:rPr>
          <w:sz w:val="18"/>
          <w:szCs w:val="18"/>
        </w:rPr>
        <w:t xml:space="preserve">    predicted_labels = np.append(predicted_labels, rfc.predict(X_test))</w:t>
      </w:r>
    </w:p>
    <w:p w14:paraId="45705806" w14:textId="77777777" w:rsidR="00885974" w:rsidRPr="00885974" w:rsidRDefault="00885974" w:rsidP="00885974">
      <w:pPr>
        <w:spacing w:after="0" w:line="240" w:lineRule="auto"/>
        <w:rPr>
          <w:sz w:val="18"/>
          <w:szCs w:val="18"/>
        </w:rPr>
      </w:pPr>
      <w:r w:rsidRPr="00885974">
        <w:rPr>
          <w:sz w:val="18"/>
          <w:szCs w:val="18"/>
        </w:rPr>
        <w:t xml:space="preserve">    true_labels = np.append(true_labels, y_test)</w:t>
      </w:r>
    </w:p>
    <w:p w14:paraId="01EDBD6B" w14:textId="77777777" w:rsidR="00885974" w:rsidRPr="00885974" w:rsidRDefault="00885974" w:rsidP="00885974">
      <w:pPr>
        <w:spacing w:after="0" w:line="240" w:lineRule="auto"/>
        <w:rPr>
          <w:sz w:val="18"/>
          <w:szCs w:val="18"/>
        </w:rPr>
      </w:pPr>
    </w:p>
    <w:p w14:paraId="1888602E" w14:textId="77777777" w:rsidR="00885974" w:rsidRPr="00885974" w:rsidRDefault="00885974" w:rsidP="00885974">
      <w:pPr>
        <w:spacing w:after="0" w:line="240" w:lineRule="auto"/>
        <w:rPr>
          <w:sz w:val="18"/>
          <w:szCs w:val="18"/>
        </w:rPr>
      </w:pPr>
    </w:p>
    <w:p w14:paraId="42DE81EE" w14:textId="77777777" w:rsidR="00885974" w:rsidRPr="00885974" w:rsidRDefault="00885974" w:rsidP="00885974">
      <w:pPr>
        <w:spacing w:after="0" w:line="240" w:lineRule="auto"/>
        <w:rPr>
          <w:sz w:val="18"/>
          <w:szCs w:val="18"/>
        </w:rPr>
      </w:pPr>
      <w:r w:rsidRPr="00885974">
        <w:rPr>
          <w:sz w:val="18"/>
          <w:szCs w:val="18"/>
        </w:rPr>
        <w:t>accuracy = accuracy_score(true_labels, predicted_labels)</w:t>
      </w:r>
    </w:p>
    <w:p w14:paraId="6D2B614C" w14:textId="77777777" w:rsidR="00885974" w:rsidRPr="00885974" w:rsidRDefault="00885974" w:rsidP="00885974">
      <w:pPr>
        <w:spacing w:after="0" w:line="240" w:lineRule="auto"/>
        <w:rPr>
          <w:sz w:val="18"/>
          <w:szCs w:val="18"/>
        </w:rPr>
      </w:pPr>
      <w:r w:rsidRPr="00885974">
        <w:rPr>
          <w:sz w:val="18"/>
          <w:szCs w:val="18"/>
        </w:rPr>
        <w:t>print("Random Forest Accuracy:", accuracy)</w:t>
      </w:r>
    </w:p>
    <w:p w14:paraId="344098A5" w14:textId="77777777" w:rsidR="00885974" w:rsidRPr="00885974" w:rsidRDefault="00885974" w:rsidP="00885974">
      <w:pPr>
        <w:spacing w:after="0" w:line="240" w:lineRule="auto"/>
        <w:rPr>
          <w:sz w:val="18"/>
          <w:szCs w:val="18"/>
        </w:rPr>
      </w:pPr>
      <w:r w:rsidRPr="00885974">
        <w:rPr>
          <w:sz w:val="18"/>
          <w:szCs w:val="18"/>
        </w:rPr>
        <w:t>cmrf = confusion_matrix(true_labels, predicted_labels)</w:t>
      </w:r>
    </w:p>
    <w:p w14:paraId="2D2CCB7B" w14:textId="77777777" w:rsidR="00885974" w:rsidRPr="00885974" w:rsidRDefault="00885974" w:rsidP="00885974">
      <w:pPr>
        <w:spacing w:after="0" w:line="240" w:lineRule="auto"/>
        <w:rPr>
          <w:sz w:val="18"/>
          <w:szCs w:val="18"/>
        </w:rPr>
      </w:pPr>
      <w:r w:rsidRPr="00885974">
        <w:rPr>
          <w:sz w:val="18"/>
          <w:szCs w:val="18"/>
        </w:rPr>
        <w:t>print("Confusion Matrix Random Forest:")</w:t>
      </w:r>
    </w:p>
    <w:p w14:paraId="2A8709D9" w14:textId="77777777" w:rsidR="00885974" w:rsidRPr="00885974" w:rsidRDefault="00885974" w:rsidP="00885974">
      <w:pPr>
        <w:spacing w:after="0" w:line="240" w:lineRule="auto"/>
        <w:rPr>
          <w:sz w:val="18"/>
          <w:szCs w:val="18"/>
        </w:rPr>
      </w:pPr>
      <w:r w:rsidRPr="00885974">
        <w:rPr>
          <w:sz w:val="18"/>
          <w:szCs w:val="18"/>
        </w:rPr>
        <w:t>print(cmrf)</w:t>
      </w:r>
    </w:p>
    <w:p w14:paraId="19918D58" w14:textId="77777777" w:rsidR="00885974" w:rsidRPr="00885974" w:rsidRDefault="00885974" w:rsidP="00885974">
      <w:pPr>
        <w:spacing w:after="0" w:line="240" w:lineRule="auto"/>
        <w:rPr>
          <w:sz w:val="18"/>
          <w:szCs w:val="18"/>
        </w:rPr>
      </w:pPr>
      <w:r w:rsidRPr="00885974">
        <w:rPr>
          <w:sz w:val="18"/>
          <w:szCs w:val="18"/>
        </w:rPr>
        <w:t>crrf = classification_report(true_labels, predicted_labels)</w:t>
      </w:r>
    </w:p>
    <w:p w14:paraId="7FE835B1" w14:textId="77777777" w:rsidR="00885974" w:rsidRPr="00885974" w:rsidRDefault="00885974" w:rsidP="00885974">
      <w:pPr>
        <w:spacing w:after="0" w:line="240" w:lineRule="auto"/>
        <w:rPr>
          <w:sz w:val="18"/>
          <w:szCs w:val="18"/>
        </w:rPr>
      </w:pPr>
      <w:r w:rsidRPr="00885974">
        <w:rPr>
          <w:sz w:val="18"/>
          <w:szCs w:val="18"/>
        </w:rPr>
        <w:t>print("Classification Report Random Forest:")</w:t>
      </w:r>
    </w:p>
    <w:p w14:paraId="0A60C782" w14:textId="77777777" w:rsidR="00885974" w:rsidRPr="00885974" w:rsidRDefault="00885974" w:rsidP="00885974">
      <w:pPr>
        <w:spacing w:after="0" w:line="240" w:lineRule="auto"/>
        <w:rPr>
          <w:sz w:val="18"/>
          <w:szCs w:val="18"/>
        </w:rPr>
      </w:pPr>
      <w:r w:rsidRPr="00885974">
        <w:rPr>
          <w:sz w:val="18"/>
          <w:szCs w:val="18"/>
        </w:rPr>
        <w:t>print(crrf)</w:t>
      </w:r>
    </w:p>
    <w:p w14:paraId="3DD2719C" w14:textId="77777777" w:rsidR="00885974" w:rsidRPr="00885974" w:rsidRDefault="00885974" w:rsidP="00885974">
      <w:pPr>
        <w:spacing w:after="0" w:line="240" w:lineRule="auto"/>
        <w:rPr>
          <w:sz w:val="18"/>
          <w:szCs w:val="18"/>
        </w:rPr>
      </w:pPr>
    </w:p>
    <w:p w14:paraId="4D5D4E07" w14:textId="77777777" w:rsidR="00885974" w:rsidRPr="00885974" w:rsidRDefault="00885974" w:rsidP="00885974">
      <w:pPr>
        <w:spacing w:after="0" w:line="240" w:lineRule="auto"/>
        <w:rPr>
          <w:sz w:val="18"/>
          <w:szCs w:val="18"/>
        </w:rPr>
      </w:pPr>
      <w:r w:rsidRPr="00885974">
        <w:rPr>
          <w:sz w:val="18"/>
          <w:szCs w:val="18"/>
        </w:rPr>
        <w:t>cmrf = confusion_matrix(true_labels, predicted_labels)</w:t>
      </w:r>
    </w:p>
    <w:p w14:paraId="0F875303" w14:textId="77777777" w:rsidR="00885974" w:rsidRPr="00885974" w:rsidRDefault="00885974" w:rsidP="00885974">
      <w:pPr>
        <w:spacing w:after="0" w:line="240" w:lineRule="auto"/>
        <w:rPr>
          <w:sz w:val="18"/>
          <w:szCs w:val="18"/>
        </w:rPr>
      </w:pPr>
      <w:r w:rsidRPr="00885974">
        <w:rPr>
          <w:sz w:val="18"/>
          <w:szCs w:val="18"/>
        </w:rPr>
        <w:t>#print(cmdt)</w:t>
      </w:r>
    </w:p>
    <w:p w14:paraId="55886637" w14:textId="77777777" w:rsidR="00885974" w:rsidRPr="00885974" w:rsidRDefault="00885974" w:rsidP="00885974">
      <w:pPr>
        <w:spacing w:after="0" w:line="240" w:lineRule="auto"/>
        <w:rPr>
          <w:sz w:val="18"/>
          <w:szCs w:val="18"/>
        </w:rPr>
      </w:pPr>
      <w:r w:rsidRPr="00885974">
        <w:rPr>
          <w:sz w:val="18"/>
          <w:szCs w:val="18"/>
        </w:rPr>
        <w:t>#print("Decision Tree - Classification Report:")</w:t>
      </w:r>
    </w:p>
    <w:p w14:paraId="6CC63ACC" w14:textId="77777777" w:rsidR="00885974" w:rsidRPr="00885974" w:rsidRDefault="00885974" w:rsidP="00885974">
      <w:pPr>
        <w:spacing w:after="0" w:line="240" w:lineRule="auto"/>
        <w:rPr>
          <w:sz w:val="18"/>
          <w:szCs w:val="18"/>
        </w:rPr>
      </w:pPr>
      <w:r w:rsidRPr="00885974">
        <w:rPr>
          <w:sz w:val="18"/>
          <w:szCs w:val="18"/>
        </w:rPr>
        <w:t>#print(classification_report(y_test, dtc_pred))</w:t>
      </w:r>
    </w:p>
    <w:p w14:paraId="0BCA96C1" w14:textId="77777777" w:rsidR="00885974" w:rsidRPr="00885974" w:rsidRDefault="00885974" w:rsidP="00885974">
      <w:pPr>
        <w:spacing w:after="0" w:line="240" w:lineRule="auto"/>
        <w:rPr>
          <w:sz w:val="18"/>
          <w:szCs w:val="18"/>
        </w:rPr>
      </w:pPr>
      <w:r w:rsidRPr="00885974">
        <w:rPr>
          <w:sz w:val="18"/>
          <w:szCs w:val="18"/>
        </w:rPr>
        <w:t>cmrf = np.array(cmrf)</w:t>
      </w:r>
    </w:p>
    <w:p w14:paraId="76061A4A" w14:textId="77777777" w:rsidR="00885974" w:rsidRPr="00885974" w:rsidRDefault="00885974" w:rsidP="00885974">
      <w:pPr>
        <w:spacing w:after="0" w:line="240" w:lineRule="auto"/>
        <w:rPr>
          <w:sz w:val="18"/>
          <w:szCs w:val="18"/>
        </w:rPr>
      </w:pPr>
      <w:r w:rsidRPr="00885974">
        <w:rPr>
          <w:sz w:val="18"/>
          <w:szCs w:val="18"/>
        </w:rPr>
        <w:t>label_names = ['Control', 'Depression', 'Schizophrenia']</w:t>
      </w:r>
    </w:p>
    <w:p w14:paraId="632B8137" w14:textId="77777777" w:rsidR="00885974" w:rsidRPr="00885974" w:rsidRDefault="00885974" w:rsidP="00885974">
      <w:pPr>
        <w:spacing w:after="0" w:line="240" w:lineRule="auto"/>
        <w:rPr>
          <w:sz w:val="18"/>
          <w:szCs w:val="18"/>
        </w:rPr>
      </w:pPr>
      <w:r w:rsidRPr="00885974">
        <w:rPr>
          <w:sz w:val="18"/>
          <w:szCs w:val="18"/>
        </w:rPr>
        <w:t>sns.set(font_scale=1) # Adjust to fit labels within the plot area</w:t>
      </w:r>
    </w:p>
    <w:p w14:paraId="17091065" w14:textId="77777777" w:rsidR="00885974" w:rsidRPr="00885974" w:rsidRDefault="00885974" w:rsidP="00885974">
      <w:pPr>
        <w:spacing w:after="0" w:line="240" w:lineRule="auto"/>
        <w:rPr>
          <w:sz w:val="18"/>
          <w:szCs w:val="18"/>
        </w:rPr>
      </w:pPr>
      <w:r w:rsidRPr="00885974">
        <w:rPr>
          <w:sz w:val="18"/>
          <w:szCs w:val="18"/>
        </w:rPr>
        <w:t>sns.heatmap(cmrf, annot=True, annot_kws={"size": 16}, cmap="YlGnBu", fmt='g',</w:t>
      </w:r>
    </w:p>
    <w:p w14:paraId="51C6BE5E" w14:textId="77777777" w:rsidR="00885974" w:rsidRPr="00885974" w:rsidRDefault="00885974" w:rsidP="00885974">
      <w:pPr>
        <w:spacing w:after="0" w:line="240" w:lineRule="auto"/>
        <w:rPr>
          <w:sz w:val="18"/>
          <w:szCs w:val="18"/>
        </w:rPr>
      </w:pPr>
      <w:r w:rsidRPr="00885974">
        <w:rPr>
          <w:sz w:val="18"/>
          <w:szCs w:val="18"/>
        </w:rPr>
        <w:t xml:space="preserve">            xticklabels=label_names, yticklabels=label_names)</w:t>
      </w:r>
    </w:p>
    <w:p w14:paraId="50820785" w14:textId="77777777" w:rsidR="00885974" w:rsidRPr="00885974" w:rsidRDefault="00885974" w:rsidP="00885974">
      <w:pPr>
        <w:spacing w:after="0" w:line="240" w:lineRule="auto"/>
        <w:rPr>
          <w:sz w:val="18"/>
          <w:szCs w:val="18"/>
        </w:rPr>
      </w:pPr>
      <w:r w:rsidRPr="00885974">
        <w:rPr>
          <w:sz w:val="18"/>
          <w:szCs w:val="18"/>
        </w:rPr>
        <w:t>plt.xlabel('Predicted Labels')</w:t>
      </w:r>
    </w:p>
    <w:p w14:paraId="27675E52" w14:textId="77777777" w:rsidR="00885974" w:rsidRPr="00885974" w:rsidRDefault="00885974" w:rsidP="00885974">
      <w:pPr>
        <w:spacing w:after="0" w:line="240" w:lineRule="auto"/>
        <w:rPr>
          <w:sz w:val="18"/>
          <w:szCs w:val="18"/>
        </w:rPr>
      </w:pPr>
      <w:r w:rsidRPr="00885974">
        <w:rPr>
          <w:sz w:val="18"/>
          <w:szCs w:val="18"/>
        </w:rPr>
        <w:t>plt.ylabel('True Labels')</w:t>
      </w:r>
    </w:p>
    <w:p w14:paraId="439A43EF" w14:textId="77777777" w:rsidR="00885974" w:rsidRPr="00885974" w:rsidRDefault="00885974" w:rsidP="00885974">
      <w:pPr>
        <w:spacing w:after="0" w:line="240" w:lineRule="auto"/>
        <w:rPr>
          <w:sz w:val="18"/>
          <w:szCs w:val="18"/>
        </w:rPr>
      </w:pPr>
      <w:r w:rsidRPr="00885974">
        <w:rPr>
          <w:sz w:val="18"/>
          <w:szCs w:val="18"/>
        </w:rPr>
        <w:t>plt.title('Confusion Matrix for Random Forest')</w:t>
      </w:r>
    </w:p>
    <w:p w14:paraId="102D00FE" w14:textId="77777777" w:rsidR="00885974" w:rsidRPr="00885974" w:rsidRDefault="00885974" w:rsidP="00885974">
      <w:pPr>
        <w:spacing w:after="0" w:line="240" w:lineRule="auto"/>
        <w:rPr>
          <w:sz w:val="18"/>
          <w:szCs w:val="18"/>
        </w:rPr>
      </w:pPr>
      <w:r w:rsidRPr="00885974">
        <w:rPr>
          <w:sz w:val="18"/>
          <w:szCs w:val="18"/>
        </w:rPr>
        <w:t>plt.show()</w:t>
      </w:r>
    </w:p>
    <w:p w14:paraId="298BC998" w14:textId="77777777" w:rsidR="00885974" w:rsidRPr="00885974" w:rsidRDefault="00885974" w:rsidP="00885974">
      <w:pPr>
        <w:spacing w:after="0" w:line="240" w:lineRule="auto"/>
        <w:rPr>
          <w:sz w:val="18"/>
          <w:szCs w:val="18"/>
        </w:rPr>
      </w:pPr>
    </w:p>
    <w:p w14:paraId="72C1A455" w14:textId="77777777" w:rsidR="00885974" w:rsidRPr="00885974" w:rsidRDefault="00885974" w:rsidP="00885974">
      <w:pPr>
        <w:spacing w:after="0" w:line="240" w:lineRule="auto"/>
        <w:rPr>
          <w:sz w:val="18"/>
          <w:szCs w:val="18"/>
        </w:rPr>
      </w:pPr>
      <w:r w:rsidRPr="00885974">
        <w:rPr>
          <w:sz w:val="18"/>
          <w:szCs w:val="18"/>
        </w:rPr>
        <w:t>report = classification_report(true_labels, predicted_labels, output_dict=True)</w:t>
      </w:r>
    </w:p>
    <w:p w14:paraId="09CA4219" w14:textId="77777777" w:rsidR="00885974" w:rsidRPr="00885974" w:rsidRDefault="00885974" w:rsidP="00885974">
      <w:pPr>
        <w:spacing w:after="0" w:line="240" w:lineRule="auto"/>
        <w:rPr>
          <w:sz w:val="18"/>
          <w:szCs w:val="18"/>
        </w:rPr>
      </w:pPr>
      <w:r w:rsidRPr="00885974">
        <w:rPr>
          <w:sz w:val="18"/>
          <w:szCs w:val="18"/>
        </w:rPr>
        <w:t>data = {'precision':[], 'recall':[], 'f1-score':[], 'support':[]}</w:t>
      </w:r>
    </w:p>
    <w:p w14:paraId="2F567E3E" w14:textId="77777777" w:rsidR="00885974" w:rsidRPr="00885974" w:rsidRDefault="00885974" w:rsidP="00885974">
      <w:pPr>
        <w:spacing w:after="0" w:line="240" w:lineRule="auto"/>
        <w:rPr>
          <w:sz w:val="18"/>
          <w:szCs w:val="18"/>
        </w:rPr>
      </w:pPr>
      <w:r w:rsidRPr="00885974">
        <w:rPr>
          <w:sz w:val="18"/>
          <w:szCs w:val="18"/>
        </w:rPr>
        <w:t>for key, value in report.items():</w:t>
      </w:r>
    </w:p>
    <w:p w14:paraId="2435DD1A" w14:textId="77777777" w:rsidR="00885974" w:rsidRPr="00885974" w:rsidRDefault="00885974" w:rsidP="00885974">
      <w:pPr>
        <w:spacing w:after="0" w:line="240" w:lineRule="auto"/>
        <w:rPr>
          <w:sz w:val="18"/>
          <w:szCs w:val="18"/>
        </w:rPr>
      </w:pPr>
      <w:r w:rsidRPr="00885974">
        <w:rPr>
          <w:sz w:val="18"/>
          <w:szCs w:val="18"/>
        </w:rPr>
        <w:t xml:space="preserve">    if key in ['accuracy', 'macro avg', 'weighted avg']:</w:t>
      </w:r>
    </w:p>
    <w:p w14:paraId="416FFA59" w14:textId="77777777" w:rsidR="00885974" w:rsidRPr="00885974" w:rsidRDefault="00885974" w:rsidP="00885974">
      <w:pPr>
        <w:spacing w:after="0" w:line="240" w:lineRule="auto"/>
        <w:rPr>
          <w:sz w:val="18"/>
          <w:szCs w:val="18"/>
        </w:rPr>
      </w:pPr>
      <w:r w:rsidRPr="00885974">
        <w:rPr>
          <w:sz w:val="18"/>
          <w:szCs w:val="18"/>
        </w:rPr>
        <w:t xml:space="preserve">        continue</w:t>
      </w:r>
    </w:p>
    <w:p w14:paraId="7FE4023E" w14:textId="77777777" w:rsidR="00885974" w:rsidRPr="00885974" w:rsidRDefault="00885974" w:rsidP="00885974">
      <w:pPr>
        <w:spacing w:after="0" w:line="240" w:lineRule="auto"/>
        <w:rPr>
          <w:sz w:val="18"/>
          <w:szCs w:val="18"/>
        </w:rPr>
      </w:pPr>
      <w:r w:rsidRPr="00885974">
        <w:rPr>
          <w:sz w:val="18"/>
          <w:szCs w:val="18"/>
        </w:rPr>
        <w:t xml:space="preserve">    data['precision'].append(value['precision'])</w:t>
      </w:r>
    </w:p>
    <w:p w14:paraId="69370386" w14:textId="77777777" w:rsidR="00885974" w:rsidRPr="00885974" w:rsidRDefault="00885974" w:rsidP="00885974">
      <w:pPr>
        <w:spacing w:after="0" w:line="240" w:lineRule="auto"/>
        <w:rPr>
          <w:sz w:val="18"/>
          <w:szCs w:val="18"/>
        </w:rPr>
      </w:pPr>
      <w:r w:rsidRPr="00885974">
        <w:rPr>
          <w:sz w:val="18"/>
          <w:szCs w:val="18"/>
        </w:rPr>
        <w:t xml:space="preserve">    data['recall'].append(value['recall'])</w:t>
      </w:r>
    </w:p>
    <w:p w14:paraId="7E8F2762" w14:textId="77777777" w:rsidR="00885974" w:rsidRPr="00885974" w:rsidRDefault="00885974" w:rsidP="00885974">
      <w:pPr>
        <w:spacing w:after="0" w:line="240" w:lineRule="auto"/>
        <w:rPr>
          <w:sz w:val="18"/>
          <w:szCs w:val="18"/>
        </w:rPr>
      </w:pPr>
      <w:r w:rsidRPr="00885974">
        <w:rPr>
          <w:sz w:val="18"/>
          <w:szCs w:val="18"/>
        </w:rPr>
        <w:t xml:space="preserve">    data['f1-score'].append(value['f1-score'])</w:t>
      </w:r>
    </w:p>
    <w:p w14:paraId="54E6D688" w14:textId="77777777" w:rsidR="00885974" w:rsidRPr="00885974" w:rsidRDefault="00885974" w:rsidP="00885974">
      <w:pPr>
        <w:spacing w:after="0" w:line="240" w:lineRule="auto"/>
        <w:rPr>
          <w:sz w:val="18"/>
          <w:szCs w:val="18"/>
        </w:rPr>
      </w:pPr>
      <w:r w:rsidRPr="00885974">
        <w:rPr>
          <w:sz w:val="18"/>
          <w:szCs w:val="18"/>
        </w:rPr>
        <w:t xml:space="preserve">    data['support'].append(value['support'])</w:t>
      </w:r>
    </w:p>
    <w:p w14:paraId="36C10A08" w14:textId="77777777" w:rsidR="00885974" w:rsidRPr="00885974" w:rsidRDefault="00885974" w:rsidP="00885974">
      <w:pPr>
        <w:spacing w:after="0" w:line="240" w:lineRule="auto"/>
        <w:rPr>
          <w:sz w:val="18"/>
          <w:szCs w:val="18"/>
        </w:rPr>
      </w:pPr>
    </w:p>
    <w:p w14:paraId="26AA9A97" w14:textId="77777777" w:rsidR="00885974" w:rsidRPr="00885974" w:rsidRDefault="00885974" w:rsidP="00885974">
      <w:pPr>
        <w:spacing w:after="0" w:line="240" w:lineRule="auto"/>
        <w:rPr>
          <w:sz w:val="18"/>
          <w:szCs w:val="18"/>
        </w:rPr>
      </w:pPr>
    </w:p>
    <w:p w14:paraId="79F969D8" w14:textId="77777777" w:rsidR="00885974" w:rsidRPr="00885974" w:rsidRDefault="00885974" w:rsidP="00885974">
      <w:pPr>
        <w:spacing w:after="0" w:line="240" w:lineRule="auto"/>
        <w:rPr>
          <w:sz w:val="18"/>
          <w:szCs w:val="18"/>
        </w:rPr>
      </w:pPr>
      <w:r w:rsidRPr="00885974">
        <w:rPr>
          <w:sz w:val="18"/>
          <w:szCs w:val="18"/>
        </w:rPr>
        <w:t>label_names = ['Control', 'Depression', 'Schizophrenia']</w:t>
      </w:r>
    </w:p>
    <w:p w14:paraId="705E7F3F" w14:textId="77777777" w:rsidR="00885974" w:rsidRPr="00885974" w:rsidRDefault="00885974" w:rsidP="00885974">
      <w:pPr>
        <w:spacing w:after="0" w:line="240" w:lineRule="auto"/>
        <w:rPr>
          <w:sz w:val="18"/>
          <w:szCs w:val="18"/>
        </w:rPr>
      </w:pPr>
      <w:r w:rsidRPr="00885974">
        <w:rPr>
          <w:sz w:val="18"/>
          <w:szCs w:val="18"/>
        </w:rPr>
        <w:t>sns.set(font_scale=1)</w:t>
      </w:r>
    </w:p>
    <w:p w14:paraId="744496C9" w14:textId="77777777" w:rsidR="00885974" w:rsidRPr="00885974" w:rsidRDefault="00885974" w:rsidP="00885974">
      <w:pPr>
        <w:spacing w:after="0" w:line="240" w:lineRule="auto"/>
        <w:rPr>
          <w:sz w:val="18"/>
          <w:szCs w:val="18"/>
        </w:rPr>
      </w:pPr>
      <w:r w:rsidRPr="00885974">
        <w:rPr>
          <w:sz w:val="18"/>
          <w:szCs w:val="18"/>
        </w:rPr>
        <w:t>fig, ax = plt.subplots(figsize=(8, 4))</w:t>
      </w:r>
    </w:p>
    <w:p w14:paraId="06598373" w14:textId="77777777" w:rsidR="00885974" w:rsidRPr="00885974" w:rsidRDefault="00885974" w:rsidP="00885974">
      <w:pPr>
        <w:spacing w:after="0" w:line="240" w:lineRule="auto"/>
        <w:rPr>
          <w:sz w:val="18"/>
          <w:szCs w:val="18"/>
        </w:rPr>
      </w:pPr>
      <w:r w:rsidRPr="00885974">
        <w:rPr>
          <w:sz w:val="18"/>
          <w:szCs w:val="18"/>
        </w:rPr>
        <w:t>sns.heatmap(pd.DataFrame(data), annot=True, cmap='Blues', fmt='.2f',</w:t>
      </w:r>
    </w:p>
    <w:p w14:paraId="331491F1" w14:textId="77777777" w:rsidR="00885974" w:rsidRPr="00885974" w:rsidRDefault="00885974" w:rsidP="00885974">
      <w:pPr>
        <w:spacing w:after="0" w:line="240" w:lineRule="auto"/>
        <w:rPr>
          <w:sz w:val="18"/>
          <w:szCs w:val="18"/>
        </w:rPr>
      </w:pPr>
      <w:r w:rsidRPr="00885974">
        <w:rPr>
          <w:sz w:val="18"/>
          <w:szCs w:val="18"/>
        </w:rPr>
        <w:t xml:space="preserve">            xticklabels=['Precision', 'Recall', 'F1-score', 'Support'],</w:t>
      </w:r>
    </w:p>
    <w:p w14:paraId="372FA91C" w14:textId="77777777" w:rsidR="00885974" w:rsidRPr="00885974" w:rsidRDefault="00885974" w:rsidP="00885974">
      <w:pPr>
        <w:spacing w:after="0" w:line="240" w:lineRule="auto"/>
        <w:rPr>
          <w:sz w:val="18"/>
          <w:szCs w:val="18"/>
        </w:rPr>
      </w:pPr>
      <w:r w:rsidRPr="00885974">
        <w:rPr>
          <w:sz w:val="18"/>
          <w:szCs w:val="18"/>
        </w:rPr>
        <w:t xml:space="preserve">            yticklabels=['Control', 'Depression', 'Schizophrenia'], ax=ax)</w:t>
      </w:r>
    </w:p>
    <w:p w14:paraId="3A7779DA" w14:textId="77777777" w:rsidR="00885974" w:rsidRPr="00885974" w:rsidRDefault="00885974" w:rsidP="00885974">
      <w:pPr>
        <w:spacing w:after="0" w:line="240" w:lineRule="auto"/>
        <w:rPr>
          <w:sz w:val="18"/>
          <w:szCs w:val="18"/>
        </w:rPr>
      </w:pPr>
      <w:r w:rsidRPr="00885974">
        <w:rPr>
          <w:sz w:val="18"/>
          <w:szCs w:val="18"/>
        </w:rPr>
        <w:t>plt.title('Classification Report for Random Forest')</w:t>
      </w:r>
    </w:p>
    <w:p w14:paraId="148A8281" w14:textId="77777777" w:rsidR="00885974" w:rsidRPr="00885974" w:rsidRDefault="00885974" w:rsidP="00885974">
      <w:pPr>
        <w:spacing w:after="0" w:line="240" w:lineRule="auto"/>
        <w:rPr>
          <w:sz w:val="18"/>
          <w:szCs w:val="18"/>
        </w:rPr>
      </w:pPr>
      <w:r w:rsidRPr="00885974">
        <w:rPr>
          <w:sz w:val="18"/>
          <w:szCs w:val="18"/>
        </w:rPr>
        <w:t>plt.show()</w:t>
      </w:r>
    </w:p>
    <w:p w14:paraId="20BD4E54" w14:textId="77777777" w:rsidR="00885974" w:rsidRPr="00885974" w:rsidRDefault="00885974" w:rsidP="00885974">
      <w:pPr>
        <w:spacing w:after="0" w:line="240" w:lineRule="auto"/>
        <w:rPr>
          <w:sz w:val="18"/>
          <w:szCs w:val="18"/>
        </w:rPr>
      </w:pPr>
    </w:p>
    <w:p w14:paraId="1972C096" w14:textId="77777777" w:rsidR="00885974" w:rsidRPr="00885974" w:rsidRDefault="00885974" w:rsidP="00885974">
      <w:pPr>
        <w:spacing w:after="0" w:line="240" w:lineRule="auto"/>
        <w:rPr>
          <w:sz w:val="18"/>
          <w:szCs w:val="18"/>
        </w:rPr>
      </w:pPr>
    </w:p>
    <w:p w14:paraId="62530CB0" w14:textId="77777777" w:rsidR="00885974" w:rsidRPr="00885974" w:rsidRDefault="00885974" w:rsidP="00885974">
      <w:pPr>
        <w:spacing w:after="0" w:line="240" w:lineRule="auto"/>
        <w:rPr>
          <w:sz w:val="18"/>
          <w:szCs w:val="18"/>
        </w:rPr>
      </w:pPr>
    </w:p>
    <w:p w14:paraId="271A9FBE" w14:textId="77777777" w:rsidR="00885974" w:rsidRPr="00885974" w:rsidRDefault="00885974" w:rsidP="00885974">
      <w:pPr>
        <w:spacing w:after="0" w:line="240" w:lineRule="auto"/>
        <w:rPr>
          <w:sz w:val="18"/>
          <w:szCs w:val="18"/>
        </w:rPr>
      </w:pPr>
      <w:r w:rsidRPr="00885974">
        <w:rPr>
          <w:sz w:val="18"/>
          <w:szCs w:val="18"/>
        </w:rPr>
        <w:t>for train_index, test_index in logo.split(X, y, groups):</w:t>
      </w:r>
    </w:p>
    <w:p w14:paraId="436F13C4" w14:textId="77777777" w:rsidR="00885974" w:rsidRPr="00885974" w:rsidRDefault="00885974" w:rsidP="00885974">
      <w:pPr>
        <w:spacing w:after="0" w:line="240" w:lineRule="auto"/>
        <w:rPr>
          <w:sz w:val="18"/>
          <w:szCs w:val="18"/>
        </w:rPr>
      </w:pPr>
      <w:r w:rsidRPr="00885974">
        <w:rPr>
          <w:sz w:val="18"/>
          <w:szCs w:val="18"/>
        </w:rPr>
        <w:t xml:space="preserve">    X_train, X_test = X.iloc[train_index], X.iloc[test_index]</w:t>
      </w:r>
    </w:p>
    <w:p w14:paraId="17561495" w14:textId="77777777" w:rsidR="00885974" w:rsidRPr="00885974" w:rsidRDefault="00885974" w:rsidP="00885974">
      <w:pPr>
        <w:spacing w:after="0" w:line="240" w:lineRule="auto"/>
        <w:rPr>
          <w:sz w:val="18"/>
          <w:szCs w:val="18"/>
        </w:rPr>
      </w:pPr>
      <w:r w:rsidRPr="00885974">
        <w:rPr>
          <w:sz w:val="18"/>
          <w:szCs w:val="18"/>
        </w:rPr>
        <w:t xml:space="preserve">    y_train, y_test = y[train_index], y[test_index]</w:t>
      </w:r>
    </w:p>
    <w:p w14:paraId="5C604B74" w14:textId="77777777" w:rsidR="00885974" w:rsidRPr="00885974" w:rsidRDefault="00885974" w:rsidP="00885974">
      <w:pPr>
        <w:spacing w:after="0" w:line="240" w:lineRule="auto"/>
        <w:rPr>
          <w:sz w:val="18"/>
          <w:szCs w:val="18"/>
        </w:rPr>
      </w:pPr>
    </w:p>
    <w:p w14:paraId="753B8B3C" w14:textId="77777777" w:rsidR="00885974" w:rsidRPr="00885974" w:rsidRDefault="00885974" w:rsidP="00885974">
      <w:pPr>
        <w:spacing w:after="0" w:line="240" w:lineRule="auto"/>
        <w:rPr>
          <w:sz w:val="18"/>
          <w:szCs w:val="18"/>
        </w:rPr>
      </w:pPr>
      <w:r w:rsidRPr="00885974">
        <w:rPr>
          <w:sz w:val="18"/>
          <w:szCs w:val="18"/>
        </w:rPr>
        <w:t xml:space="preserve">    X_train = pipeline.fit_transform(X_train)</w:t>
      </w:r>
    </w:p>
    <w:p w14:paraId="085984CC" w14:textId="77777777" w:rsidR="00885974" w:rsidRPr="00885974" w:rsidRDefault="00885974" w:rsidP="00885974">
      <w:pPr>
        <w:spacing w:after="0" w:line="240" w:lineRule="auto"/>
        <w:rPr>
          <w:sz w:val="18"/>
          <w:szCs w:val="18"/>
        </w:rPr>
      </w:pPr>
      <w:r w:rsidRPr="00885974">
        <w:rPr>
          <w:sz w:val="18"/>
          <w:szCs w:val="18"/>
        </w:rPr>
        <w:t xml:space="preserve">    X_test = pipeline.transform(X_test)</w:t>
      </w:r>
    </w:p>
    <w:p w14:paraId="6D482D4B" w14:textId="77777777" w:rsidR="00885974" w:rsidRPr="00885974" w:rsidRDefault="00885974" w:rsidP="00885974">
      <w:pPr>
        <w:spacing w:after="0" w:line="240" w:lineRule="auto"/>
        <w:rPr>
          <w:sz w:val="18"/>
          <w:szCs w:val="18"/>
        </w:rPr>
      </w:pPr>
    </w:p>
    <w:p w14:paraId="04FE9661" w14:textId="77777777" w:rsidR="00885974" w:rsidRPr="00885974" w:rsidRDefault="00885974" w:rsidP="00885974">
      <w:pPr>
        <w:spacing w:after="0" w:line="240" w:lineRule="auto"/>
        <w:rPr>
          <w:sz w:val="18"/>
          <w:szCs w:val="18"/>
        </w:rPr>
      </w:pPr>
      <w:r w:rsidRPr="00885974">
        <w:rPr>
          <w:sz w:val="18"/>
          <w:szCs w:val="18"/>
        </w:rPr>
        <w:t xml:space="preserve">    # Balance the target </w:t>
      </w:r>
    </w:p>
    <w:p w14:paraId="35DBABBB" w14:textId="77777777" w:rsidR="00885974" w:rsidRPr="00885974" w:rsidRDefault="00885974" w:rsidP="00885974">
      <w:pPr>
        <w:spacing w:after="0" w:line="240" w:lineRule="auto"/>
        <w:rPr>
          <w:sz w:val="18"/>
          <w:szCs w:val="18"/>
        </w:rPr>
      </w:pPr>
      <w:r w:rsidRPr="00885974">
        <w:rPr>
          <w:sz w:val="18"/>
          <w:szCs w:val="18"/>
        </w:rPr>
        <w:t xml:space="preserve">    smote = SMOTE(random_state=2018)</w:t>
      </w:r>
    </w:p>
    <w:p w14:paraId="4757EA04" w14:textId="77777777" w:rsidR="00885974" w:rsidRPr="00885974" w:rsidRDefault="00885974" w:rsidP="00885974">
      <w:pPr>
        <w:spacing w:after="0" w:line="240" w:lineRule="auto"/>
        <w:rPr>
          <w:sz w:val="18"/>
          <w:szCs w:val="18"/>
        </w:rPr>
      </w:pPr>
      <w:r w:rsidRPr="00885974">
        <w:rPr>
          <w:sz w:val="18"/>
          <w:szCs w:val="18"/>
        </w:rPr>
        <w:t xml:space="preserve">    X_train, y_train = smote.fit_resample(X_train, y_train)</w:t>
      </w:r>
    </w:p>
    <w:p w14:paraId="12B9876E" w14:textId="77777777" w:rsidR="00885974" w:rsidRPr="00885974" w:rsidRDefault="00885974" w:rsidP="00885974">
      <w:pPr>
        <w:spacing w:after="0" w:line="240" w:lineRule="auto"/>
        <w:rPr>
          <w:sz w:val="18"/>
          <w:szCs w:val="18"/>
        </w:rPr>
      </w:pPr>
    </w:p>
    <w:p w14:paraId="728D309E" w14:textId="77777777" w:rsidR="00885974" w:rsidRPr="00885974" w:rsidRDefault="00885974" w:rsidP="00885974">
      <w:pPr>
        <w:spacing w:after="0" w:line="240" w:lineRule="auto"/>
        <w:rPr>
          <w:sz w:val="18"/>
          <w:szCs w:val="18"/>
        </w:rPr>
      </w:pPr>
      <w:r w:rsidRPr="00885974">
        <w:rPr>
          <w:sz w:val="18"/>
          <w:szCs w:val="18"/>
        </w:rPr>
        <w:t xml:space="preserve">    dtc.fit(X_train, y_train)</w:t>
      </w:r>
    </w:p>
    <w:p w14:paraId="2D8F1D4D" w14:textId="77777777" w:rsidR="00885974" w:rsidRPr="00885974" w:rsidRDefault="00885974" w:rsidP="00885974">
      <w:pPr>
        <w:spacing w:after="0" w:line="240" w:lineRule="auto"/>
        <w:rPr>
          <w:sz w:val="18"/>
          <w:szCs w:val="18"/>
        </w:rPr>
      </w:pPr>
    </w:p>
    <w:p w14:paraId="6663EF35" w14:textId="77777777" w:rsidR="00885974" w:rsidRPr="00885974" w:rsidRDefault="00885974" w:rsidP="00885974">
      <w:pPr>
        <w:spacing w:after="0" w:line="240" w:lineRule="auto"/>
        <w:rPr>
          <w:sz w:val="18"/>
          <w:szCs w:val="18"/>
        </w:rPr>
      </w:pPr>
    </w:p>
    <w:p w14:paraId="22DCB519" w14:textId="77777777" w:rsidR="00885974" w:rsidRPr="00885974" w:rsidRDefault="00885974" w:rsidP="00885974">
      <w:pPr>
        <w:spacing w:after="0" w:line="240" w:lineRule="auto"/>
        <w:rPr>
          <w:sz w:val="18"/>
          <w:szCs w:val="18"/>
        </w:rPr>
      </w:pPr>
      <w:r w:rsidRPr="00885974">
        <w:rPr>
          <w:sz w:val="18"/>
          <w:szCs w:val="18"/>
        </w:rPr>
        <w:t xml:space="preserve">    predicted_labels = np.append(predicted_labels, dtc.predict(X_test))</w:t>
      </w:r>
    </w:p>
    <w:p w14:paraId="081C48B1" w14:textId="77777777" w:rsidR="00885974" w:rsidRPr="00885974" w:rsidRDefault="00885974" w:rsidP="00885974">
      <w:pPr>
        <w:spacing w:after="0" w:line="240" w:lineRule="auto"/>
        <w:rPr>
          <w:sz w:val="18"/>
          <w:szCs w:val="18"/>
        </w:rPr>
      </w:pPr>
      <w:r w:rsidRPr="00885974">
        <w:rPr>
          <w:sz w:val="18"/>
          <w:szCs w:val="18"/>
        </w:rPr>
        <w:t xml:space="preserve">    true_labels = np.append(true_labels, y_test)</w:t>
      </w:r>
    </w:p>
    <w:p w14:paraId="401D6227" w14:textId="77777777" w:rsidR="00885974" w:rsidRPr="00885974" w:rsidRDefault="00885974" w:rsidP="00885974">
      <w:pPr>
        <w:spacing w:after="0" w:line="240" w:lineRule="auto"/>
        <w:rPr>
          <w:sz w:val="18"/>
          <w:szCs w:val="18"/>
        </w:rPr>
      </w:pPr>
    </w:p>
    <w:p w14:paraId="424B4052" w14:textId="77777777" w:rsidR="00885974" w:rsidRPr="00885974" w:rsidRDefault="00885974" w:rsidP="00885974">
      <w:pPr>
        <w:spacing w:after="0" w:line="240" w:lineRule="auto"/>
        <w:rPr>
          <w:sz w:val="18"/>
          <w:szCs w:val="18"/>
        </w:rPr>
      </w:pPr>
    </w:p>
    <w:p w14:paraId="5BEF4E92" w14:textId="77777777" w:rsidR="00885974" w:rsidRPr="00885974" w:rsidRDefault="00885974" w:rsidP="00885974">
      <w:pPr>
        <w:spacing w:after="0" w:line="240" w:lineRule="auto"/>
        <w:rPr>
          <w:sz w:val="18"/>
          <w:szCs w:val="18"/>
        </w:rPr>
      </w:pPr>
      <w:r w:rsidRPr="00885974">
        <w:rPr>
          <w:sz w:val="18"/>
          <w:szCs w:val="18"/>
        </w:rPr>
        <w:t>accuracy = accuracy_score(true_labels, predicted_labels)</w:t>
      </w:r>
    </w:p>
    <w:p w14:paraId="06A62D81" w14:textId="77777777" w:rsidR="00885974" w:rsidRPr="00885974" w:rsidRDefault="00885974" w:rsidP="00885974">
      <w:pPr>
        <w:spacing w:after="0" w:line="240" w:lineRule="auto"/>
        <w:rPr>
          <w:sz w:val="18"/>
          <w:szCs w:val="18"/>
        </w:rPr>
      </w:pPr>
      <w:r w:rsidRPr="00885974">
        <w:rPr>
          <w:sz w:val="18"/>
          <w:szCs w:val="18"/>
        </w:rPr>
        <w:t>print("Decision Tree Accuracy:", accuracy)</w:t>
      </w:r>
    </w:p>
    <w:p w14:paraId="302C6802" w14:textId="77777777" w:rsidR="00885974" w:rsidRPr="00885974" w:rsidRDefault="00885974" w:rsidP="00885974">
      <w:pPr>
        <w:spacing w:after="0" w:line="240" w:lineRule="auto"/>
        <w:rPr>
          <w:sz w:val="18"/>
          <w:szCs w:val="18"/>
        </w:rPr>
      </w:pPr>
      <w:r w:rsidRPr="00885974">
        <w:rPr>
          <w:sz w:val="18"/>
          <w:szCs w:val="18"/>
        </w:rPr>
        <w:t>cmdt = confusion_matrix(true_labels, predicted_labels)</w:t>
      </w:r>
    </w:p>
    <w:p w14:paraId="329EECC5" w14:textId="77777777" w:rsidR="00885974" w:rsidRPr="00885974" w:rsidRDefault="00885974" w:rsidP="00885974">
      <w:pPr>
        <w:spacing w:after="0" w:line="240" w:lineRule="auto"/>
        <w:rPr>
          <w:sz w:val="18"/>
          <w:szCs w:val="18"/>
        </w:rPr>
      </w:pPr>
      <w:r w:rsidRPr="00885974">
        <w:rPr>
          <w:sz w:val="18"/>
          <w:szCs w:val="18"/>
        </w:rPr>
        <w:t>print("Confusion Matrix Decision Tree:")</w:t>
      </w:r>
    </w:p>
    <w:p w14:paraId="15EE0574" w14:textId="77777777" w:rsidR="00885974" w:rsidRPr="00885974" w:rsidRDefault="00885974" w:rsidP="00885974">
      <w:pPr>
        <w:spacing w:after="0" w:line="240" w:lineRule="auto"/>
        <w:rPr>
          <w:sz w:val="18"/>
          <w:szCs w:val="18"/>
        </w:rPr>
      </w:pPr>
      <w:r w:rsidRPr="00885974">
        <w:rPr>
          <w:sz w:val="18"/>
          <w:szCs w:val="18"/>
        </w:rPr>
        <w:t>print(cmdt)</w:t>
      </w:r>
    </w:p>
    <w:p w14:paraId="6753FC58" w14:textId="77777777" w:rsidR="00885974" w:rsidRPr="00885974" w:rsidRDefault="00885974" w:rsidP="00885974">
      <w:pPr>
        <w:spacing w:after="0" w:line="240" w:lineRule="auto"/>
        <w:rPr>
          <w:sz w:val="18"/>
          <w:szCs w:val="18"/>
        </w:rPr>
      </w:pPr>
      <w:r w:rsidRPr="00885974">
        <w:rPr>
          <w:sz w:val="18"/>
          <w:szCs w:val="18"/>
        </w:rPr>
        <w:t>cr = classification_report(true_labels, predicted_labels)</w:t>
      </w:r>
    </w:p>
    <w:p w14:paraId="1C04A791" w14:textId="77777777" w:rsidR="00885974" w:rsidRPr="00885974" w:rsidRDefault="00885974" w:rsidP="00885974">
      <w:pPr>
        <w:spacing w:after="0" w:line="240" w:lineRule="auto"/>
        <w:rPr>
          <w:sz w:val="18"/>
          <w:szCs w:val="18"/>
        </w:rPr>
      </w:pPr>
      <w:r w:rsidRPr="00885974">
        <w:rPr>
          <w:sz w:val="18"/>
          <w:szCs w:val="18"/>
        </w:rPr>
        <w:t>print("Classification Report Decision Tree:")</w:t>
      </w:r>
    </w:p>
    <w:p w14:paraId="799D3938" w14:textId="77777777" w:rsidR="00885974" w:rsidRPr="00885974" w:rsidRDefault="00885974" w:rsidP="00885974">
      <w:pPr>
        <w:spacing w:after="0" w:line="240" w:lineRule="auto"/>
        <w:rPr>
          <w:sz w:val="18"/>
          <w:szCs w:val="18"/>
        </w:rPr>
      </w:pPr>
      <w:r w:rsidRPr="00885974">
        <w:rPr>
          <w:sz w:val="18"/>
          <w:szCs w:val="18"/>
        </w:rPr>
        <w:t>print(cr)</w:t>
      </w:r>
    </w:p>
    <w:p w14:paraId="1FA9077E" w14:textId="77777777" w:rsidR="00885974" w:rsidRPr="00885974" w:rsidRDefault="00885974" w:rsidP="00885974">
      <w:pPr>
        <w:spacing w:after="0" w:line="240" w:lineRule="auto"/>
        <w:rPr>
          <w:sz w:val="18"/>
          <w:szCs w:val="18"/>
        </w:rPr>
      </w:pPr>
    </w:p>
    <w:p w14:paraId="329120DA" w14:textId="77777777" w:rsidR="00885974" w:rsidRPr="00885974" w:rsidRDefault="00885974" w:rsidP="00885974">
      <w:pPr>
        <w:spacing w:after="0" w:line="240" w:lineRule="auto"/>
        <w:rPr>
          <w:sz w:val="18"/>
          <w:szCs w:val="18"/>
        </w:rPr>
      </w:pPr>
      <w:r w:rsidRPr="00885974">
        <w:rPr>
          <w:sz w:val="18"/>
          <w:szCs w:val="18"/>
        </w:rPr>
        <w:t>cmdt = confusion_matrix(true_labels, predicted_labels)</w:t>
      </w:r>
    </w:p>
    <w:p w14:paraId="04A607E4" w14:textId="77777777" w:rsidR="00885974" w:rsidRPr="00885974" w:rsidRDefault="00885974" w:rsidP="00885974">
      <w:pPr>
        <w:spacing w:after="0" w:line="240" w:lineRule="auto"/>
        <w:rPr>
          <w:sz w:val="18"/>
          <w:szCs w:val="18"/>
        </w:rPr>
      </w:pPr>
      <w:r w:rsidRPr="00885974">
        <w:rPr>
          <w:sz w:val="18"/>
          <w:szCs w:val="18"/>
        </w:rPr>
        <w:t>cmdt = np.array(cmrf)</w:t>
      </w:r>
    </w:p>
    <w:p w14:paraId="70896E3F" w14:textId="77777777" w:rsidR="00885974" w:rsidRPr="00885974" w:rsidRDefault="00885974" w:rsidP="00885974">
      <w:pPr>
        <w:spacing w:after="0" w:line="240" w:lineRule="auto"/>
        <w:rPr>
          <w:sz w:val="18"/>
          <w:szCs w:val="18"/>
        </w:rPr>
      </w:pPr>
      <w:r w:rsidRPr="00885974">
        <w:rPr>
          <w:sz w:val="18"/>
          <w:szCs w:val="18"/>
        </w:rPr>
        <w:t>label_names = ['Control', 'Depression', 'Schizophrenia']</w:t>
      </w:r>
    </w:p>
    <w:p w14:paraId="63575E78" w14:textId="77777777" w:rsidR="00885974" w:rsidRPr="00885974" w:rsidRDefault="00885974" w:rsidP="00885974">
      <w:pPr>
        <w:spacing w:after="0" w:line="240" w:lineRule="auto"/>
        <w:rPr>
          <w:sz w:val="18"/>
          <w:szCs w:val="18"/>
        </w:rPr>
      </w:pPr>
      <w:r w:rsidRPr="00885974">
        <w:rPr>
          <w:sz w:val="18"/>
          <w:szCs w:val="18"/>
        </w:rPr>
        <w:t>sns.set(font_scale=1) # Adjust to fit labels within the plot area</w:t>
      </w:r>
    </w:p>
    <w:p w14:paraId="29D01DE7" w14:textId="77777777" w:rsidR="00885974" w:rsidRPr="00885974" w:rsidRDefault="00885974" w:rsidP="00885974">
      <w:pPr>
        <w:spacing w:after="0" w:line="240" w:lineRule="auto"/>
        <w:rPr>
          <w:sz w:val="18"/>
          <w:szCs w:val="18"/>
        </w:rPr>
      </w:pPr>
      <w:r w:rsidRPr="00885974">
        <w:rPr>
          <w:sz w:val="18"/>
          <w:szCs w:val="18"/>
        </w:rPr>
        <w:t>sns.heatmap(cmdt, annot=True, annot_kws={"size": 16}, cmap="YlGnBu", fmt='g',</w:t>
      </w:r>
    </w:p>
    <w:p w14:paraId="3017E782" w14:textId="77777777" w:rsidR="00885974" w:rsidRPr="00885974" w:rsidRDefault="00885974" w:rsidP="00885974">
      <w:pPr>
        <w:spacing w:after="0" w:line="240" w:lineRule="auto"/>
        <w:rPr>
          <w:sz w:val="18"/>
          <w:szCs w:val="18"/>
        </w:rPr>
      </w:pPr>
      <w:r w:rsidRPr="00885974">
        <w:rPr>
          <w:sz w:val="18"/>
          <w:szCs w:val="18"/>
        </w:rPr>
        <w:t xml:space="preserve">            xticklabels=label_names, yticklabels=label_names)</w:t>
      </w:r>
    </w:p>
    <w:p w14:paraId="20192FBC" w14:textId="77777777" w:rsidR="00885974" w:rsidRPr="00885974" w:rsidRDefault="00885974" w:rsidP="00885974">
      <w:pPr>
        <w:spacing w:after="0" w:line="240" w:lineRule="auto"/>
        <w:rPr>
          <w:sz w:val="18"/>
          <w:szCs w:val="18"/>
        </w:rPr>
      </w:pPr>
      <w:r w:rsidRPr="00885974">
        <w:rPr>
          <w:sz w:val="18"/>
          <w:szCs w:val="18"/>
        </w:rPr>
        <w:t>plt.xlabel('Predicted Labels')</w:t>
      </w:r>
    </w:p>
    <w:p w14:paraId="0148FA0B" w14:textId="77777777" w:rsidR="00885974" w:rsidRPr="00885974" w:rsidRDefault="00885974" w:rsidP="00885974">
      <w:pPr>
        <w:spacing w:after="0" w:line="240" w:lineRule="auto"/>
        <w:rPr>
          <w:sz w:val="18"/>
          <w:szCs w:val="18"/>
        </w:rPr>
      </w:pPr>
      <w:r w:rsidRPr="00885974">
        <w:rPr>
          <w:sz w:val="18"/>
          <w:szCs w:val="18"/>
        </w:rPr>
        <w:t>plt.ylabel('True Labels')</w:t>
      </w:r>
    </w:p>
    <w:p w14:paraId="67AD3B0E" w14:textId="77777777" w:rsidR="00885974" w:rsidRPr="00885974" w:rsidRDefault="00885974" w:rsidP="00885974">
      <w:pPr>
        <w:spacing w:after="0" w:line="240" w:lineRule="auto"/>
        <w:rPr>
          <w:sz w:val="18"/>
          <w:szCs w:val="18"/>
        </w:rPr>
      </w:pPr>
      <w:r w:rsidRPr="00885974">
        <w:rPr>
          <w:sz w:val="18"/>
          <w:szCs w:val="18"/>
        </w:rPr>
        <w:t>plt.title('Confusion Matrix for Decision Tree')</w:t>
      </w:r>
    </w:p>
    <w:p w14:paraId="7BBF77BA" w14:textId="77777777" w:rsidR="00885974" w:rsidRPr="00885974" w:rsidRDefault="00885974" w:rsidP="00885974">
      <w:pPr>
        <w:spacing w:after="0" w:line="240" w:lineRule="auto"/>
        <w:rPr>
          <w:sz w:val="18"/>
          <w:szCs w:val="18"/>
        </w:rPr>
      </w:pPr>
      <w:r w:rsidRPr="00885974">
        <w:rPr>
          <w:sz w:val="18"/>
          <w:szCs w:val="18"/>
        </w:rPr>
        <w:t>plt.show()</w:t>
      </w:r>
    </w:p>
    <w:p w14:paraId="7B611899" w14:textId="77777777" w:rsidR="00885974" w:rsidRPr="00885974" w:rsidRDefault="00885974" w:rsidP="00885974">
      <w:pPr>
        <w:spacing w:after="0" w:line="240" w:lineRule="auto"/>
        <w:rPr>
          <w:sz w:val="18"/>
          <w:szCs w:val="18"/>
        </w:rPr>
      </w:pPr>
    </w:p>
    <w:p w14:paraId="56F99380" w14:textId="77777777" w:rsidR="00885974" w:rsidRPr="00885974" w:rsidRDefault="00885974" w:rsidP="00885974">
      <w:pPr>
        <w:spacing w:after="0" w:line="240" w:lineRule="auto"/>
        <w:rPr>
          <w:sz w:val="18"/>
          <w:szCs w:val="18"/>
        </w:rPr>
      </w:pPr>
      <w:r w:rsidRPr="00885974">
        <w:rPr>
          <w:sz w:val="18"/>
          <w:szCs w:val="18"/>
        </w:rPr>
        <w:t>report = classification_report(true_labels, predicted_labels, output_dict=True)</w:t>
      </w:r>
    </w:p>
    <w:p w14:paraId="3F9C8152" w14:textId="77777777" w:rsidR="00885974" w:rsidRPr="00885974" w:rsidRDefault="00885974" w:rsidP="00885974">
      <w:pPr>
        <w:spacing w:after="0" w:line="240" w:lineRule="auto"/>
        <w:rPr>
          <w:sz w:val="18"/>
          <w:szCs w:val="18"/>
        </w:rPr>
      </w:pPr>
      <w:r w:rsidRPr="00885974">
        <w:rPr>
          <w:sz w:val="18"/>
          <w:szCs w:val="18"/>
        </w:rPr>
        <w:t>data = {'precision':[], 'recall':[], 'f1-score':[], 'support':[]}</w:t>
      </w:r>
    </w:p>
    <w:p w14:paraId="721A0F3D" w14:textId="77777777" w:rsidR="00885974" w:rsidRPr="00885974" w:rsidRDefault="00885974" w:rsidP="00885974">
      <w:pPr>
        <w:spacing w:after="0" w:line="240" w:lineRule="auto"/>
        <w:rPr>
          <w:sz w:val="18"/>
          <w:szCs w:val="18"/>
        </w:rPr>
      </w:pPr>
      <w:r w:rsidRPr="00885974">
        <w:rPr>
          <w:sz w:val="18"/>
          <w:szCs w:val="18"/>
        </w:rPr>
        <w:t>for key, value in report.items():</w:t>
      </w:r>
    </w:p>
    <w:p w14:paraId="6CC778F0" w14:textId="77777777" w:rsidR="00885974" w:rsidRPr="00885974" w:rsidRDefault="00885974" w:rsidP="00885974">
      <w:pPr>
        <w:spacing w:after="0" w:line="240" w:lineRule="auto"/>
        <w:rPr>
          <w:sz w:val="18"/>
          <w:szCs w:val="18"/>
        </w:rPr>
      </w:pPr>
      <w:r w:rsidRPr="00885974">
        <w:rPr>
          <w:sz w:val="18"/>
          <w:szCs w:val="18"/>
        </w:rPr>
        <w:t xml:space="preserve">    if key in ['accuracy', 'macro avg', 'weighted avg']:</w:t>
      </w:r>
    </w:p>
    <w:p w14:paraId="3B77910A" w14:textId="77777777" w:rsidR="00885974" w:rsidRPr="00885974" w:rsidRDefault="00885974" w:rsidP="00885974">
      <w:pPr>
        <w:spacing w:after="0" w:line="240" w:lineRule="auto"/>
        <w:rPr>
          <w:sz w:val="18"/>
          <w:szCs w:val="18"/>
        </w:rPr>
      </w:pPr>
      <w:r w:rsidRPr="00885974">
        <w:rPr>
          <w:sz w:val="18"/>
          <w:szCs w:val="18"/>
        </w:rPr>
        <w:t xml:space="preserve">        continue</w:t>
      </w:r>
    </w:p>
    <w:p w14:paraId="7503FE3A" w14:textId="77777777" w:rsidR="00885974" w:rsidRPr="00885974" w:rsidRDefault="00885974" w:rsidP="00885974">
      <w:pPr>
        <w:spacing w:after="0" w:line="240" w:lineRule="auto"/>
        <w:rPr>
          <w:sz w:val="18"/>
          <w:szCs w:val="18"/>
        </w:rPr>
      </w:pPr>
      <w:r w:rsidRPr="00885974">
        <w:rPr>
          <w:sz w:val="18"/>
          <w:szCs w:val="18"/>
        </w:rPr>
        <w:t xml:space="preserve">    data['precision'].append(value['precision'])</w:t>
      </w:r>
    </w:p>
    <w:p w14:paraId="353CEFDB" w14:textId="77777777" w:rsidR="00885974" w:rsidRPr="00885974" w:rsidRDefault="00885974" w:rsidP="00885974">
      <w:pPr>
        <w:spacing w:after="0" w:line="240" w:lineRule="auto"/>
        <w:rPr>
          <w:sz w:val="18"/>
          <w:szCs w:val="18"/>
        </w:rPr>
      </w:pPr>
      <w:r w:rsidRPr="00885974">
        <w:rPr>
          <w:sz w:val="18"/>
          <w:szCs w:val="18"/>
        </w:rPr>
        <w:t xml:space="preserve">    data['recall'].append(value['recall'])</w:t>
      </w:r>
    </w:p>
    <w:p w14:paraId="7DCA76E7" w14:textId="77777777" w:rsidR="00885974" w:rsidRPr="00885974" w:rsidRDefault="00885974" w:rsidP="00885974">
      <w:pPr>
        <w:spacing w:after="0" w:line="240" w:lineRule="auto"/>
        <w:rPr>
          <w:sz w:val="18"/>
          <w:szCs w:val="18"/>
        </w:rPr>
      </w:pPr>
      <w:r w:rsidRPr="00885974">
        <w:rPr>
          <w:sz w:val="18"/>
          <w:szCs w:val="18"/>
        </w:rPr>
        <w:t xml:space="preserve">    data['f1-score'].append(value['f1-score'])</w:t>
      </w:r>
    </w:p>
    <w:p w14:paraId="5B406DA8" w14:textId="77777777" w:rsidR="00885974" w:rsidRPr="00885974" w:rsidRDefault="00885974" w:rsidP="00885974">
      <w:pPr>
        <w:spacing w:after="0" w:line="240" w:lineRule="auto"/>
        <w:rPr>
          <w:sz w:val="18"/>
          <w:szCs w:val="18"/>
        </w:rPr>
      </w:pPr>
      <w:r w:rsidRPr="00885974">
        <w:rPr>
          <w:sz w:val="18"/>
          <w:szCs w:val="18"/>
        </w:rPr>
        <w:t xml:space="preserve">    data['support'].append(value['support'])</w:t>
      </w:r>
    </w:p>
    <w:p w14:paraId="51BBBC0B" w14:textId="77777777" w:rsidR="00885974" w:rsidRPr="00885974" w:rsidRDefault="00885974" w:rsidP="00885974">
      <w:pPr>
        <w:spacing w:after="0" w:line="240" w:lineRule="auto"/>
        <w:rPr>
          <w:sz w:val="18"/>
          <w:szCs w:val="18"/>
        </w:rPr>
      </w:pPr>
    </w:p>
    <w:p w14:paraId="2A29CF0F" w14:textId="77777777" w:rsidR="00885974" w:rsidRPr="00885974" w:rsidRDefault="00885974" w:rsidP="00885974">
      <w:pPr>
        <w:spacing w:after="0" w:line="240" w:lineRule="auto"/>
        <w:rPr>
          <w:sz w:val="18"/>
          <w:szCs w:val="18"/>
        </w:rPr>
      </w:pPr>
    </w:p>
    <w:p w14:paraId="20F93CDB" w14:textId="77777777" w:rsidR="00885974" w:rsidRPr="00885974" w:rsidRDefault="00885974" w:rsidP="00885974">
      <w:pPr>
        <w:spacing w:after="0" w:line="240" w:lineRule="auto"/>
        <w:rPr>
          <w:sz w:val="18"/>
          <w:szCs w:val="18"/>
        </w:rPr>
      </w:pPr>
      <w:r w:rsidRPr="00885974">
        <w:rPr>
          <w:sz w:val="18"/>
          <w:szCs w:val="18"/>
        </w:rPr>
        <w:t>label_names = ['Control', 'Depression', 'Schizophrenia']</w:t>
      </w:r>
    </w:p>
    <w:p w14:paraId="14A05F33" w14:textId="77777777" w:rsidR="00885974" w:rsidRPr="00885974" w:rsidRDefault="00885974" w:rsidP="00885974">
      <w:pPr>
        <w:spacing w:after="0" w:line="240" w:lineRule="auto"/>
        <w:rPr>
          <w:sz w:val="18"/>
          <w:szCs w:val="18"/>
        </w:rPr>
      </w:pPr>
      <w:r w:rsidRPr="00885974">
        <w:rPr>
          <w:sz w:val="18"/>
          <w:szCs w:val="18"/>
        </w:rPr>
        <w:t>sns.set(font_scale=1)</w:t>
      </w:r>
    </w:p>
    <w:p w14:paraId="6770DF7F" w14:textId="77777777" w:rsidR="00885974" w:rsidRPr="00885974" w:rsidRDefault="00885974" w:rsidP="00885974">
      <w:pPr>
        <w:spacing w:after="0" w:line="240" w:lineRule="auto"/>
        <w:rPr>
          <w:sz w:val="18"/>
          <w:szCs w:val="18"/>
        </w:rPr>
      </w:pPr>
      <w:r w:rsidRPr="00885974">
        <w:rPr>
          <w:sz w:val="18"/>
          <w:szCs w:val="18"/>
        </w:rPr>
        <w:t>fig, ax = plt.subplots(figsize=(8, 4))</w:t>
      </w:r>
    </w:p>
    <w:p w14:paraId="703AFF46" w14:textId="77777777" w:rsidR="00885974" w:rsidRPr="00885974" w:rsidRDefault="00885974" w:rsidP="00885974">
      <w:pPr>
        <w:spacing w:after="0" w:line="240" w:lineRule="auto"/>
        <w:rPr>
          <w:sz w:val="18"/>
          <w:szCs w:val="18"/>
        </w:rPr>
      </w:pPr>
      <w:r w:rsidRPr="00885974">
        <w:rPr>
          <w:sz w:val="18"/>
          <w:szCs w:val="18"/>
        </w:rPr>
        <w:t>sns.heatmap(pd.DataFrame(data), annot=True, cmap='Blues', fmt='.2f',</w:t>
      </w:r>
    </w:p>
    <w:p w14:paraId="22600F1A" w14:textId="77777777" w:rsidR="00885974" w:rsidRPr="00885974" w:rsidRDefault="00885974" w:rsidP="00885974">
      <w:pPr>
        <w:spacing w:after="0" w:line="240" w:lineRule="auto"/>
        <w:rPr>
          <w:sz w:val="18"/>
          <w:szCs w:val="18"/>
        </w:rPr>
      </w:pPr>
      <w:r w:rsidRPr="00885974">
        <w:rPr>
          <w:sz w:val="18"/>
          <w:szCs w:val="18"/>
        </w:rPr>
        <w:t xml:space="preserve">            xticklabels=['Precision', 'Recall', 'F1-score', 'Support'],</w:t>
      </w:r>
    </w:p>
    <w:p w14:paraId="5A3016DC" w14:textId="77777777" w:rsidR="00885974" w:rsidRPr="00885974" w:rsidRDefault="00885974" w:rsidP="00885974">
      <w:pPr>
        <w:spacing w:after="0" w:line="240" w:lineRule="auto"/>
        <w:rPr>
          <w:sz w:val="18"/>
          <w:szCs w:val="18"/>
        </w:rPr>
      </w:pPr>
      <w:r w:rsidRPr="00885974">
        <w:rPr>
          <w:sz w:val="18"/>
          <w:szCs w:val="18"/>
        </w:rPr>
        <w:t xml:space="preserve">            yticklabels=['Control', 'Depression', 'Schizophrenia'], ax=ax)</w:t>
      </w:r>
    </w:p>
    <w:p w14:paraId="01E9DB87" w14:textId="77777777" w:rsidR="00885974" w:rsidRPr="00885974" w:rsidRDefault="00885974" w:rsidP="00885974">
      <w:pPr>
        <w:spacing w:after="0" w:line="240" w:lineRule="auto"/>
        <w:rPr>
          <w:sz w:val="18"/>
          <w:szCs w:val="18"/>
        </w:rPr>
      </w:pPr>
      <w:r w:rsidRPr="00885974">
        <w:rPr>
          <w:sz w:val="18"/>
          <w:szCs w:val="18"/>
        </w:rPr>
        <w:t>plt.title('Classification Report for Decision Tree')</w:t>
      </w:r>
    </w:p>
    <w:p w14:paraId="03978936" w14:textId="77777777" w:rsidR="00885974" w:rsidRPr="00885974" w:rsidRDefault="00885974" w:rsidP="00885974">
      <w:pPr>
        <w:spacing w:after="0" w:line="240" w:lineRule="auto"/>
        <w:rPr>
          <w:sz w:val="18"/>
          <w:szCs w:val="18"/>
        </w:rPr>
      </w:pPr>
      <w:r w:rsidRPr="00885974">
        <w:rPr>
          <w:sz w:val="18"/>
          <w:szCs w:val="18"/>
        </w:rPr>
        <w:t>plt.show()</w:t>
      </w:r>
    </w:p>
    <w:p w14:paraId="677794D0" w14:textId="77777777" w:rsidR="00885974" w:rsidRPr="00885974" w:rsidRDefault="00885974" w:rsidP="00885974">
      <w:pPr>
        <w:spacing w:after="0" w:line="240" w:lineRule="auto"/>
        <w:rPr>
          <w:sz w:val="18"/>
          <w:szCs w:val="18"/>
        </w:rPr>
      </w:pPr>
    </w:p>
    <w:p w14:paraId="7194E93C" w14:textId="77777777" w:rsidR="00885974" w:rsidRPr="00885974" w:rsidRDefault="00885974" w:rsidP="00885974">
      <w:pPr>
        <w:spacing w:after="0" w:line="240" w:lineRule="auto"/>
        <w:rPr>
          <w:sz w:val="18"/>
          <w:szCs w:val="18"/>
        </w:rPr>
      </w:pPr>
      <w:r w:rsidRPr="00885974">
        <w:rPr>
          <w:sz w:val="18"/>
          <w:szCs w:val="18"/>
        </w:rPr>
        <w:t>for train_index, test_index in logo.split(X, y, groups):</w:t>
      </w:r>
    </w:p>
    <w:p w14:paraId="78C4931C" w14:textId="77777777" w:rsidR="00885974" w:rsidRPr="00885974" w:rsidRDefault="00885974" w:rsidP="00885974">
      <w:pPr>
        <w:spacing w:after="0" w:line="240" w:lineRule="auto"/>
        <w:rPr>
          <w:sz w:val="18"/>
          <w:szCs w:val="18"/>
        </w:rPr>
      </w:pPr>
      <w:r w:rsidRPr="00885974">
        <w:rPr>
          <w:sz w:val="18"/>
          <w:szCs w:val="18"/>
        </w:rPr>
        <w:t xml:space="preserve">    X_train, X_test = X.iloc[train_index], X.iloc[test_index]</w:t>
      </w:r>
    </w:p>
    <w:p w14:paraId="284CA42A" w14:textId="77777777" w:rsidR="00885974" w:rsidRPr="00885974" w:rsidRDefault="00885974" w:rsidP="00885974">
      <w:pPr>
        <w:spacing w:after="0" w:line="240" w:lineRule="auto"/>
        <w:rPr>
          <w:sz w:val="18"/>
          <w:szCs w:val="18"/>
        </w:rPr>
      </w:pPr>
      <w:r w:rsidRPr="00885974">
        <w:rPr>
          <w:sz w:val="18"/>
          <w:szCs w:val="18"/>
        </w:rPr>
        <w:t xml:space="preserve">    y_train, y_test = y[train_index], y[test_index]</w:t>
      </w:r>
    </w:p>
    <w:p w14:paraId="1F42B700" w14:textId="77777777" w:rsidR="00885974" w:rsidRPr="00885974" w:rsidRDefault="00885974" w:rsidP="00885974">
      <w:pPr>
        <w:spacing w:after="0" w:line="240" w:lineRule="auto"/>
        <w:rPr>
          <w:sz w:val="18"/>
          <w:szCs w:val="18"/>
        </w:rPr>
      </w:pPr>
    </w:p>
    <w:p w14:paraId="5D734960" w14:textId="77777777" w:rsidR="00885974" w:rsidRPr="00885974" w:rsidRDefault="00885974" w:rsidP="00885974">
      <w:pPr>
        <w:spacing w:after="0" w:line="240" w:lineRule="auto"/>
        <w:rPr>
          <w:sz w:val="18"/>
          <w:szCs w:val="18"/>
        </w:rPr>
      </w:pPr>
      <w:r w:rsidRPr="00885974">
        <w:rPr>
          <w:sz w:val="18"/>
          <w:szCs w:val="18"/>
        </w:rPr>
        <w:t xml:space="preserve">    X_train = pipeline.fit_transform(X_train)</w:t>
      </w:r>
    </w:p>
    <w:p w14:paraId="2AD2C191" w14:textId="77777777" w:rsidR="00885974" w:rsidRPr="00885974" w:rsidRDefault="00885974" w:rsidP="00885974">
      <w:pPr>
        <w:spacing w:after="0" w:line="240" w:lineRule="auto"/>
        <w:rPr>
          <w:sz w:val="18"/>
          <w:szCs w:val="18"/>
        </w:rPr>
      </w:pPr>
      <w:r w:rsidRPr="00885974">
        <w:rPr>
          <w:sz w:val="18"/>
          <w:szCs w:val="18"/>
        </w:rPr>
        <w:t xml:space="preserve">    X_test = pipeline.transform(X_test)</w:t>
      </w:r>
    </w:p>
    <w:p w14:paraId="72589B69" w14:textId="77777777" w:rsidR="00885974" w:rsidRPr="00885974" w:rsidRDefault="00885974" w:rsidP="00885974">
      <w:pPr>
        <w:spacing w:after="0" w:line="240" w:lineRule="auto"/>
        <w:rPr>
          <w:sz w:val="18"/>
          <w:szCs w:val="18"/>
        </w:rPr>
      </w:pPr>
    </w:p>
    <w:p w14:paraId="4C4EECC7" w14:textId="77777777" w:rsidR="00885974" w:rsidRPr="00885974" w:rsidRDefault="00885974" w:rsidP="00885974">
      <w:pPr>
        <w:spacing w:after="0" w:line="240" w:lineRule="auto"/>
        <w:rPr>
          <w:sz w:val="18"/>
          <w:szCs w:val="18"/>
        </w:rPr>
      </w:pPr>
      <w:r w:rsidRPr="00885974">
        <w:rPr>
          <w:sz w:val="18"/>
          <w:szCs w:val="18"/>
        </w:rPr>
        <w:t xml:space="preserve">    smote = SMOTE(random_state=2018)</w:t>
      </w:r>
    </w:p>
    <w:p w14:paraId="0ADE5BD9" w14:textId="77777777" w:rsidR="00885974" w:rsidRPr="00885974" w:rsidRDefault="00885974" w:rsidP="00885974">
      <w:pPr>
        <w:spacing w:after="0" w:line="240" w:lineRule="auto"/>
        <w:rPr>
          <w:sz w:val="18"/>
          <w:szCs w:val="18"/>
        </w:rPr>
      </w:pPr>
      <w:r w:rsidRPr="00885974">
        <w:rPr>
          <w:sz w:val="18"/>
          <w:szCs w:val="18"/>
        </w:rPr>
        <w:lastRenderedPageBreak/>
        <w:t xml:space="preserve">    X_train, y_train = smote.fit_resample(X_train, y_train)</w:t>
      </w:r>
    </w:p>
    <w:p w14:paraId="0F76473C" w14:textId="77777777" w:rsidR="00885974" w:rsidRPr="00885974" w:rsidRDefault="00885974" w:rsidP="00885974">
      <w:pPr>
        <w:spacing w:after="0" w:line="240" w:lineRule="auto"/>
        <w:rPr>
          <w:sz w:val="18"/>
          <w:szCs w:val="18"/>
        </w:rPr>
      </w:pPr>
    </w:p>
    <w:p w14:paraId="47979380" w14:textId="77777777" w:rsidR="00885974" w:rsidRPr="00885974" w:rsidRDefault="00885974" w:rsidP="00885974">
      <w:pPr>
        <w:spacing w:after="0" w:line="240" w:lineRule="auto"/>
        <w:rPr>
          <w:sz w:val="18"/>
          <w:szCs w:val="18"/>
        </w:rPr>
      </w:pPr>
      <w:r w:rsidRPr="00885974">
        <w:rPr>
          <w:sz w:val="18"/>
          <w:szCs w:val="18"/>
        </w:rPr>
        <w:t xml:space="preserve">    xgbc.fit(X_train, y_train)</w:t>
      </w:r>
    </w:p>
    <w:p w14:paraId="1D027303" w14:textId="77777777" w:rsidR="00885974" w:rsidRPr="00885974" w:rsidRDefault="00885974" w:rsidP="00885974">
      <w:pPr>
        <w:spacing w:after="0" w:line="240" w:lineRule="auto"/>
        <w:rPr>
          <w:sz w:val="18"/>
          <w:szCs w:val="18"/>
        </w:rPr>
      </w:pPr>
    </w:p>
    <w:p w14:paraId="020307F2" w14:textId="77777777" w:rsidR="00885974" w:rsidRPr="00885974" w:rsidRDefault="00885974" w:rsidP="00885974">
      <w:pPr>
        <w:spacing w:after="0" w:line="240" w:lineRule="auto"/>
        <w:rPr>
          <w:sz w:val="18"/>
          <w:szCs w:val="18"/>
        </w:rPr>
      </w:pPr>
      <w:r w:rsidRPr="00885974">
        <w:rPr>
          <w:sz w:val="18"/>
          <w:szCs w:val="18"/>
        </w:rPr>
        <w:t xml:space="preserve">    predicted_labels = np.append(predicted_labels, xgbc.predict(X_test))</w:t>
      </w:r>
    </w:p>
    <w:p w14:paraId="495477D3" w14:textId="77777777" w:rsidR="00885974" w:rsidRPr="00885974" w:rsidRDefault="00885974" w:rsidP="00885974">
      <w:pPr>
        <w:spacing w:after="0" w:line="240" w:lineRule="auto"/>
        <w:rPr>
          <w:sz w:val="18"/>
          <w:szCs w:val="18"/>
        </w:rPr>
      </w:pPr>
      <w:r w:rsidRPr="00885974">
        <w:rPr>
          <w:sz w:val="18"/>
          <w:szCs w:val="18"/>
        </w:rPr>
        <w:t xml:space="preserve">    true_labels = np.append(true_labels, y_test)</w:t>
      </w:r>
    </w:p>
    <w:p w14:paraId="4885BA3D" w14:textId="77777777" w:rsidR="00885974" w:rsidRPr="00885974" w:rsidRDefault="00885974" w:rsidP="00885974">
      <w:pPr>
        <w:spacing w:after="0" w:line="240" w:lineRule="auto"/>
        <w:rPr>
          <w:sz w:val="18"/>
          <w:szCs w:val="18"/>
        </w:rPr>
      </w:pPr>
    </w:p>
    <w:p w14:paraId="4D4685CF" w14:textId="77777777" w:rsidR="00885974" w:rsidRPr="00885974" w:rsidRDefault="00885974" w:rsidP="00885974">
      <w:pPr>
        <w:spacing w:after="0" w:line="240" w:lineRule="auto"/>
        <w:rPr>
          <w:sz w:val="18"/>
          <w:szCs w:val="18"/>
        </w:rPr>
      </w:pPr>
      <w:r w:rsidRPr="00885974">
        <w:rPr>
          <w:sz w:val="18"/>
          <w:szCs w:val="18"/>
        </w:rPr>
        <w:t>accuracy = accuracy_score(true_labels, predicted_labels)</w:t>
      </w:r>
    </w:p>
    <w:p w14:paraId="25883343" w14:textId="77777777" w:rsidR="00885974" w:rsidRPr="00885974" w:rsidRDefault="00885974" w:rsidP="00885974">
      <w:pPr>
        <w:spacing w:after="0" w:line="240" w:lineRule="auto"/>
        <w:rPr>
          <w:sz w:val="18"/>
          <w:szCs w:val="18"/>
        </w:rPr>
      </w:pPr>
      <w:r w:rsidRPr="00885974">
        <w:rPr>
          <w:sz w:val="18"/>
          <w:szCs w:val="18"/>
        </w:rPr>
        <w:t>print("XG Boost Accuracy:", accuracy)</w:t>
      </w:r>
    </w:p>
    <w:p w14:paraId="75235BBE" w14:textId="77777777" w:rsidR="00885974" w:rsidRPr="00885974" w:rsidRDefault="00885974" w:rsidP="00885974">
      <w:pPr>
        <w:spacing w:after="0" w:line="240" w:lineRule="auto"/>
        <w:rPr>
          <w:sz w:val="18"/>
          <w:szCs w:val="18"/>
        </w:rPr>
      </w:pPr>
      <w:r w:rsidRPr="00885974">
        <w:rPr>
          <w:sz w:val="18"/>
          <w:szCs w:val="18"/>
        </w:rPr>
        <w:t>cmxg = confusion_matrix(true_labels, predicted_labels)</w:t>
      </w:r>
    </w:p>
    <w:p w14:paraId="68837006" w14:textId="77777777" w:rsidR="00885974" w:rsidRPr="00885974" w:rsidRDefault="00885974" w:rsidP="00885974">
      <w:pPr>
        <w:spacing w:after="0" w:line="240" w:lineRule="auto"/>
        <w:rPr>
          <w:sz w:val="18"/>
          <w:szCs w:val="18"/>
        </w:rPr>
      </w:pPr>
      <w:r w:rsidRPr="00885974">
        <w:rPr>
          <w:sz w:val="18"/>
          <w:szCs w:val="18"/>
        </w:rPr>
        <w:t>print("Confusion Matrix XG Boost:")</w:t>
      </w:r>
    </w:p>
    <w:p w14:paraId="156D7484" w14:textId="77777777" w:rsidR="00885974" w:rsidRPr="00885974" w:rsidRDefault="00885974" w:rsidP="00885974">
      <w:pPr>
        <w:spacing w:after="0" w:line="240" w:lineRule="auto"/>
        <w:rPr>
          <w:sz w:val="18"/>
          <w:szCs w:val="18"/>
        </w:rPr>
      </w:pPr>
      <w:r w:rsidRPr="00885974">
        <w:rPr>
          <w:sz w:val="18"/>
          <w:szCs w:val="18"/>
        </w:rPr>
        <w:t>print(cmxg)</w:t>
      </w:r>
    </w:p>
    <w:p w14:paraId="231BB9BB" w14:textId="77777777" w:rsidR="00885974" w:rsidRPr="00885974" w:rsidRDefault="00885974" w:rsidP="00885974">
      <w:pPr>
        <w:spacing w:after="0" w:line="240" w:lineRule="auto"/>
        <w:rPr>
          <w:sz w:val="18"/>
          <w:szCs w:val="18"/>
        </w:rPr>
      </w:pPr>
      <w:r w:rsidRPr="00885974">
        <w:rPr>
          <w:sz w:val="18"/>
          <w:szCs w:val="18"/>
        </w:rPr>
        <w:t>cr = classification_report(true_labels, predicted_labels)</w:t>
      </w:r>
    </w:p>
    <w:p w14:paraId="79B1033C" w14:textId="77777777" w:rsidR="00885974" w:rsidRPr="00885974" w:rsidRDefault="00885974" w:rsidP="00885974">
      <w:pPr>
        <w:spacing w:after="0" w:line="240" w:lineRule="auto"/>
        <w:rPr>
          <w:sz w:val="18"/>
          <w:szCs w:val="18"/>
        </w:rPr>
      </w:pPr>
      <w:r w:rsidRPr="00885974">
        <w:rPr>
          <w:sz w:val="18"/>
          <w:szCs w:val="18"/>
        </w:rPr>
        <w:t>print("Classification Report XG Boost:")</w:t>
      </w:r>
    </w:p>
    <w:p w14:paraId="16D61FDE" w14:textId="77777777" w:rsidR="00885974" w:rsidRPr="00885974" w:rsidRDefault="00885974" w:rsidP="00885974">
      <w:pPr>
        <w:spacing w:after="0" w:line="240" w:lineRule="auto"/>
        <w:rPr>
          <w:sz w:val="18"/>
          <w:szCs w:val="18"/>
        </w:rPr>
      </w:pPr>
      <w:r w:rsidRPr="00885974">
        <w:rPr>
          <w:sz w:val="18"/>
          <w:szCs w:val="18"/>
        </w:rPr>
        <w:t>print(cr)</w:t>
      </w:r>
    </w:p>
    <w:p w14:paraId="2F913FEC" w14:textId="77777777" w:rsidR="00885974" w:rsidRPr="00885974" w:rsidRDefault="00885974" w:rsidP="00885974">
      <w:pPr>
        <w:spacing w:after="0" w:line="240" w:lineRule="auto"/>
        <w:rPr>
          <w:sz w:val="18"/>
          <w:szCs w:val="18"/>
        </w:rPr>
      </w:pPr>
    </w:p>
    <w:p w14:paraId="724E0404" w14:textId="77777777" w:rsidR="00885974" w:rsidRPr="00885974" w:rsidRDefault="00885974" w:rsidP="00885974">
      <w:pPr>
        <w:spacing w:after="0" w:line="240" w:lineRule="auto"/>
        <w:rPr>
          <w:sz w:val="18"/>
          <w:szCs w:val="18"/>
        </w:rPr>
      </w:pPr>
      <w:r w:rsidRPr="00885974">
        <w:rPr>
          <w:sz w:val="18"/>
          <w:szCs w:val="18"/>
        </w:rPr>
        <w:t>cmxg = confusion_matrix(true_labels, predicted_labels)</w:t>
      </w:r>
    </w:p>
    <w:p w14:paraId="35FD1201" w14:textId="77777777" w:rsidR="00885974" w:rsidRPr="00885974" w:rsidRDefault="00885974" w:rsidP="00885974">
      <w:pPr>
        <w:spacing w:after="0" w:line="240" w:lineRule="auto"/>
        <w:rPr>
          <w:sz w:val="18"/>
          <w:szCs w:val="18"/>
        </w:rPr>
      </w:pPr>
      <w:r w:rsidRPr="00885974">
        <w:rPr>
          <w:sz w:val="18"/>
          <w:szCs w:val="18"/>
        </w:rPr>
        <w:t>cmxg = np.array(cmxg)</w:t>
      </w:r>
    </w:p>
    <w:p w14:paraId="48A87047" w14:textId="77777777" w:rsidR="00885974" w:rsidRPr="00885974" w:rsidRDefault="00885974" w:rsidP="00885974">
      <w:pPr>
        <w:spacing w:after="0" w:line="240" w:lineRule="auto"/>
        <w:rPr>
          <w:sz w:val="18"/>
          <w:szCs w:val="18"/>
        </w:rPr>
      </w:pPr>
      <w:r w:rsidRPr="00885974">
        <w:rPr>
          <w:sz w:val="18"/>
          <w:szCs w:val="18"/>
        </w:rPr>
        <w:t>label_names = ['Control', 'Depression', 'Schizophrenia']</w:t>
      </w:r>
    </w:p>
    <w:p w14:paraId="00E82B50" w14:textId="77777777" w:rsidR="00885974" w:rsidRPr="00885974" w:rsidRDefault="00885974" w:rsidP="00885974">
      <w:pPr>
        <w:spacing w:after="0" w:line="240" w:lineRule="auto"/>
        <w:rPr>
          <w:sz w:val="18"/>
          <w:szCs w:val="18"/>
        </w:rPr>
      </w:pPr>
      <w:r w:rsidRPr="00885974">
        <w:rPr>
          <w:sz w:val="18"/>
          <w:szCs w:val="18"/>
        </w:rPr>
        <w:t xml:space="preserve">sns.set(font_scale=1) </w:t>
      </w:r>
    </w:p>
    <w:p w14:paraId="65D25588" w14:textId="77777777" w:rsidR="00885974" w:rsidRPr="00885974" w:rsidRDefault="00885974" w:rsidP="00885974">
      <w:pPr>
        <w:spacing w:after="0" w:line="240" w:lineRule="auto"/>
        <w:rPr>
          <w:sz w:val="18"/>
          <w:szCs w:val="18"/>
        </w:rPr>
      </w:pPr>
      <w:r w:rsidRPr="00885974">
        <w:rPr>
          <w:sz w:val="18"/>
          <w:szCs w:val="18"/>
        </w:rPr>
        <w:t>sns.heatmap(cmxg, annot=True, annot_kws={"size": 16}, cmap="YlGnBu", fmt='g',</w:t>
      </w:r>
    </w:p>
    <w:p w14:paraId="51282876" w14:textId="77777777" w:rsidR="00885974" w:rsidRPr="00885974" w:rsidRDefault="00885974" w:rsidP="00885974">
      <w:pPr>
        <w:spacing w:after="0" w:line="240" w:lineRule="auto"/>
        <w:rPr>
          <w:sz w:val="18"/>
          <w:szCs w:val="18"/>
        </w:rPr>
      </w:pPr>
      <w:r w:rsidRPr="00885974">
        <w:rPr>
          <w:sz w:val="18"/>
          <w:szCs w:val="18"/>
        </w:rPr>
        <w:t xml:space="preserve">            xticklabels=label_names, yticklabels=label_names)</w:t>
      </w:r>
    </w:p>
    <w:p w14:paraId="0CA504F2" w14:textId="77777777" w:rsidR="00885974" w:rsidRPr="00885974" w:rsidRDefault="00885974" w:rsidP="00885974">
      <w:pPr>
        <w:spacing w:after="0" w:line="240" w:lineRule="auto"/>
        <w:rPr>
          <w:sz w:val="18"/>
          <w:szCs w:val="18"/>
        </w:rPr>
      </w:pPr>
      <w:r w:rsidRPr="00885974">
        <w:rPr>
          <w:sz w:val="18"/>
          <w:szCs w:val="18"/>
        </w:rPr>
        <w:t>plt.xlabel('Predicted Labels')</w:t>
      </w:r>
    </w:p>
    <w:p w14:paraId="31BB75BB" w14:textId="77777777" w:rsidR="00885974" w:rsidRPr="00885974" w:rsidRDefault="00885974" w:rsidP="00885974">
      <w:pPr>
        <w:spacing w:after="0" w:line="240" w:lineRule="auto"/>
        <w:rPr>
          <w:sz w:val="18"/>
          <w:szCs w:val="18"/>
        </w:rPr>
      </w:pPr>
      <w:r w:rsidRPr="00885974">
        <w:rPr>
          <w:sz w:val="18"/>
          <w:szCs w:val="18"/>
        </w:rPr>
        <w:t>plt.ylabel('True Labels')</w:t>
      </w:r>
    </w:p>
    <w:p w14:paraId="7FA05B26" w14:textId="77777777" w:rsidR="00885974" w:rsidRPr="00885974" w:rsidRDefault="00885974" w:rsidP="00885974">
      <w:pPr>
        <w:spacing w:after="0" w:line="240" w:lineRule="auto"/>
        <w:rPr>
          <w:sz w:val="18"/>
          <w:szCs w:val="18"/>
        </w:rPr>
      </w:pPr>
      <w:r w:rsidRPr="00885974">
        <w:rPr>
          <w:sz w:val="18"/>
          <w:szCs w:val="18"/>
        </w:rPr>
        <w:t>plt.title('Confusion Matrix for XG Boost')</w:t>
      </w:r>
    </w:p>
    <w:p w14:paraId="45D5C74D" w14:textId="77777777" w:rsidR="00885974" w:rsidRPr="00885974" w:rsidRDefault="00885974" w:rsidP="00885974">
      <w:pPr>
        <w:spacing w:after="0" w:line="240" w:lineRule="auto"/>
        <w:rPr>
          <w:sz w:val="18"/>
          <w:szCs w:val="18"/>
        </w:rPr>
      </w:pPr>
      <w:r w:rsidRPr="00885974">
        <w:rPr>
          <w:sz w:val="18"/>
          <w:szCs w:val="18"/>
        </w:rPr>
        <w:t>plt.show()</w:t>
      </w:r>
    </w:p>
    <w:p w14:paraId="354BB09C" w14:textId="77777777" w:rsidR="00885974" w:rsidRPr="00885974" w:rsidRDefault="00885974" w:rsidP="00885974">
      <w:pPr>
        <w:spacing w:after="0" w:line="240" w:lineRule="auto"/>
        <w:rPr>
          <w:sz w:val="18"/>
          <w:szCs w:val="18"/>
        </w:rPr>
      </w:pPr>
    </w:p>
    <w:p w14:paraId="33C33022" w14:textId="77777777" w:rsidR="00885974" w:rsidRPr="00885974" w:rsidRDefault="00885974" w:rsidP="00885974">
      <w:pPr>
        <w:spacing w:after="0" w:line="240" w:lineRule="auto"/>
        <w:rPr>
          <w:sz w:val="18"/>
          <w:szCs w:val="18"/>
        </w:rPr>
      </w:pPr>
    </w:p>
    <w:p w14:paraId="621A4B8F" w14:textId="77777777" w:rsidR="00885974" w:rsidRPr="00885974" w:rsidRDefault="00885974" w:rsidP="00885974">
      <w:pPr>
        <w:spacing w:after="0" w:line="240" w:lineRule="auto"/>
        <w:rPr>
          <w:sz w:val="18"/>
          <w:szCs w:val="18"/>
        </w:rPr>
      </w:pPr>
      <w:r w:rsidRPr="00885974">
        <w:rPr>
          <w:sz w:val="18"/>
          <w:szCs w:val="18"/>
        </w:rPr>
        <w:t>report = classification_report(true_labels, predicted_labels, output_dict=True)</w:t>
      </w:r>
    </w:p>
    <w:p w14:paraId="25D1AA88" w14:textId="77777777" w:rsidR="00885974" w:rsidRPr="00885974" w:rsidRDefault="00885974" w:rsidP="00885974">
      <w:pPr>
        <w:spacing w:after="0" w:line="240" w:lineRule="auto"/>
        <w:rPr>
          <w:sz w:val="18"/>
          <w:szCs w:val="18"/>
        </w:rPr>
      </w:pPr>
      <w:r w:rsidRPr="00885974">
        <w:rPr>
          <w:sz w:val="18"/>
          <w:szCs w:val="18"/>
        </w:rPr>
        <w:t>data = {'precision':[], 'recall':[], 'f1-score':[], 'support':[]}</w:t>
      </w:r>
    </w:p>
    <w:p w14:paraId="7787E75D" w14:textId="77777777" w:rsidR="00885974" w:rsidRPr="00885974" w:rsidRDefault="00885974" w:rsidP="00885974">
      <w:pPr>
        <w:spacing w:after="0" w:line="240" w:lineRule="auto"/>
        <w:rPr>
          <w:sz w:val="18"/>
          <w:szCs w:val="18"/>
        </w:rPr>
      </w:pPr>
      <w:r w:rsidRPr="00885974">
        <w:rPr>
          <w:sz w:val="18"/>
          <w:szCs w:val="18"/>
        </w:rPr>
        <w:t>for key, value in report.items():</w:t>
      </w:r>
    </w:p>
    <w:p w14:paraId="33C3D153" w14:textId="77777777" w:rsidR="00885974" w:rsidRPr="00885974" w:rsidRDefault="00885974" w:rsidP="00885974">
      <w:pPr>
        <w:spacing w:after="0" w:line="240" w:lineRule="auto"/>
        <w:rPr>
          <w:sz w:val="18"/>
          <w:szCs w:val="18"/>
        </w:rPr>
      </w:pPr>
      <w:r w:rsidRPr="00885974">
        <w:rPr>
          <w:sz w:val="18"/>
          <w:szCs w:val="18"/>
        </w:rPr>
        <w:t xml:space="preserve">    if key in ['accuracy', 'macro avg', 'weighted avg']:</w:t>
      </w:r>
    </w:p>
    <w:p w14:paraId="7A421E69" w14:textId="77777777" w:rsidR="00885974" w:rsidRPr="00885974" w:rsidRDefault="00885974" w:rsidP="00885974">
      <w:pPr>
        <w:spacing w:after="0" w:line="240" w:lineRule="auto"/>
        <w:rPr>
          <w:sz w:val="18"/>
          <w:szCs w:val="18"/>
        </w:rPr>
      </w:pPr>
      <w:r w:rsidRPr="00885974">
        <w:rPr>
          <w:sz w:val="18"/>
          <w:szCs w:val="18"/>
        </w:rPr>
        <w:t xml:space="preserve">        continue</w:t>
      </w:r>
    </w:p>
    <w:p w14:paraId="5595AA5D" w14:textId="77777777" w:rsidR="00885974" w:rsidRPr="00885974" w:rsidRDefault="00885974" w:rsidP="00885974">
      <w:pPr>
        <w:spacing w:after="0" w:line="240" w:lineRule="auto"/>
        <w:rPr>
          <w:sz w:val="18"/>
          <w:szCs w:val="18"/>
        </w:rPr>
      </w:pPr>
      <w:r w:rsidRPr="00885974">
        <w:rPr>
          <w:sz w:val="18"/>
          <w:szCs w:val="18"/>
        </w:rPr>
        <w:t xml:space="preserve">    data['precision'].append(value['precision'])</w:t>
      </w:r>
    </w:p>
    <w:p w14:paraId="69B59450" w14:textId="77777777" w:rsidR="00885974" w:rsidRPr="00885974" w:rsidRDefault="00885974" w:rsidP="00885974">
      <w:pPr>
        <w:spacing w:after="0" w:line="240" w:lineRule="auto"/>
        <w:rPr>
          <w:sz w:val="18"/>
          <w:szCs w:val="18"/>
        </w:rPr>
      </w:pPr>
      <w:r w:rsidRPr="00885974">
        <w:rPr>
          <w:sz w:val="18"/>
          <w:szCs w:val="18"/>
        </w:rPr>
        <w:t xml:space="preserve">    data['recall'].append(value['recall'])</w:t>
      </w:r>
    </w:p>
    <w:p w14:paraId="7607BBCB" w14:textId="77777777" w:rsidR="00885974" w:rsidRPr="00885974" w:rsidRDefault="00885974" w:rsidP="00885974">
      <w:pPr>
        <w:spacing w:after="0" w:line="240" w:lineRule="auto"/>
        <w:rPr>
          <w:sz w:val="18"/>
          <w:szCs w:val="18"/>
        </w:rPr>
      </w:pPr>
      <w:r w:rsidRPr="00885974">
        <w:rPr>
          <w:sz w:val="18"/>
          <w:szCs w:val="18"/>
        </w:rPr>
        <w:t xml:space="preserve">    data['f1-score'].append(value['f1-score'])</w:t>
      </w:r>
    </w:p>
    <w:p w14:paraId="21BC48D1" w14:textId="77777777" w:rsidR="00885974" w:rsidRPr="00885974" w:rsidRDefault="00885974" w:rsidP="00885974">
      <w:pPr>
        <w:spacing w:after="0" w:line="240" w:lineRule="auto"/>
        <w:rPr>
          <w:sz w:val="18"/>
          <w:szCs w:val="18"/>
        </w:rPr>
      </w:pPr>
      <w:r w:rsidRPr="00885974">
        <w:rPr>
          <w:sz w:val="18"/>
          <w:szCs w:val="18"/>
        </w:rPr>
        <w:t xml:space="preserve">    data['support'].append(value['support'])</w:t>
      </w:r>
    </w:p>
    <w:p w14:paraId="4F424D52" w14:textId="77777777" w:rsidR="00885974" w:rsidRPr="00885974" w:rsidRDefault="00885974" w:rsidP="00885974">
      <w:pPr>
        <w:spacing w:after="0" w:line="240" w:lineRule="auto"/>
        <w:rPr>
          <w:sz w:val="18"/>
          <w:szCs w:val="18"/>
        </w:rPr>
      </w:pPr>
    </w:p>
    <w:p w14:paraId="3D9D22FF" w14:textId="77777777" w:rsidR="00885974" w:rsidRPr="00885974" w:rsidRDefault="00885974" w:rsidP="00885974">
      <w:pPr>
        <w:spacing w:after="0" w:line="240" w:lineRule="auto"/>
        <w:rPr>
          <w:sz w:val="18"/>
          <w:szCs w:val="18"/>
        </w:rPr>
      </w:pPr>
      <w:r w:rsidRPr="00885974">
        <w:rPr>
          <w:sz w:val="18"/>
          <w:szCs w:val="18"/>
        </w:rPr>
        <w:t>label_names = ['Control', 'Depression', 'Schizophrenia']</w:t>
      </w:r>
    </w:p>
    <w:p w14:paraId="5054732B" w14:textId="77777777" w:rsidR="00885974" w:rsidRPr="00885974" w:rsidRDefault="00885974" w:rsidP="00885974">
      <w:pPr>
        <w:spacing w:after="0" w:line="240" w:lineRule="auto"/>
        <w:rPr>
          <w:sz w:val="18"/>
          <w:szCs w:val="18"/>
        </w:rPr>
      </w:pPr>
      <w:r w:rsidRPr="00885974">
        <w:rPr>
          <w:sz w:val="18"/>
          <w:szCs w:val="18"/>
        </w:rPr>
        <w:t>sns.set(font_scale=1)</w:t>
      </w:r>
    </w:p>
    <w:p w14:paraId="52D30CFD" w14:textId="77777777" w:rsidR="00885974" w:rsidRPr="00885974" w:rsidRDefault="00885974" w:rsidP="00885974">
      <w:pPr>
        <w:spacing w:after="0" w:line="240" w:lineRule="auto"/>
        <w:rPr>
          <w:sz w:val="18"/>
          <w:szCs w:val="18"/>
        </w:rPr>
      </w:pPr>
      <w:r w:rsidRPr="00885974">
        <w:rPr>
          <w:sz w:val="18"/>
          <w:szCs w:val="18"/>
        </w:rPr>
        <w:t>fig, ax = plt.subplots(figsize=(8, 4))</w:t>
      </w:r>
    </w:p>
    <w:p w14:paraId="05A633FC" w14:textId="77777777" w:rsidR="00885974" w:rsidRPr="00885974" w:rsidRDefault="00885974" w:rsidP="00885974">
      <w:pPr>
        <w:spacing w:after="0" w:line="240" w:lineRule="auto"/>
        <w:rPr>
          <w:sz w:val="18"/>
          <w:szCs w:val="18"/>
        </w:rPr>
      </w:pPr>
      <w:r w:rsidRPr="00885974">
        <w:rPr>
          <w:sz w:val="18"/>
          <w:szCs w:val="18"/>
        </w:rPr>
        <w:t>sns.heatmap(pd.DataFrame(data), annot=True, cmap='Blues', fmt='.2f',</w:t>
      </w:r>
    </w:p>
    <w:p w14:paraId="5424F781" w14:textId="77777777" w:rsidR="00885974" w:rsidRPr="00885974" w:rsidRDefault="00885974" w:rsidP="00885974">
      <w:pPr>
        <w:spacing w:after="0" w:line="240" w:lineRule="auto"/>
        <w:rPr>
          <w:sz w:val="18"/>
          <w:szCs w:val="18"/>
        </w:rPr>
      </w:pPr>
      <w:r w:rsidRPr="00885974">
        <w:rPr>
          <w:sz w:val="18"/>
          <w:szCs w:val="18"/>
        </w:rPr>
        <w:t xml:space="preserve">            xticklabels=['Precision', 'Recall', 'F1-score', 'Support'],</w:t>
      </w:r>
    </w:p>
    <w:p w14:paraId="2937E91B" w14:textId="77777777" w:rsidR="00885974" w:rsidRPr="00885974" w:rsidRDefault="00885974" w:rsidP="00885974">
      <w:pPr>
        <w:spacing w:after="0" w:line="240" w:lineRule="auto"/>
        <w:rPr>
          <w:sz w:val="18"/>
          <w:szCs w:val="18"/>
        </w:rPr>
      </w:pPr>
      <w:r w:rsidRPr="00885974">
        <w:rPr>
          <w:sz w:val="18"/>
          <w:szCs w:val="18"/>
        </w:rPr>
        <w:t xml:space="preserve">            yticklabels=['Control', 'Depression', 'Schizophrenia'], ax=ax)</w:t>
      </w:r>
    </w:p>
    <w:p w14:paraId="60F67118" w14:textId="77777777" w:rsidR="00885974" w:rsidRPr="00885974" w:rsidRDefault="00885974" w:rsidP="00885974">
      <w:pPr>
        <w:spacing w:after="0" w:line="240" w:lineRule="auto"/>
        <w:rPr>
          <w:sz w:val="18"/>
          <w:szCs w:val="18"/>
        </w:rPr>
      </w:pPr>
      <w:r w:rsidRPr="00885974">
        <w:rPr>
          <w:sz w:val="18"/>
          <w:szCs w:val="18"/>
        </w:rPr>
        <w:t>plt.title('Classification Report for XG Boost')</w:t>
      </w:r>
    </w:p>
    <w:p w14:paraId="4E8F4412" w14:textId="695DA013" w:rsidR="007627D9" w:rsidRPr="007627D9" w:rsidRDefault="00885974" w:rsidP="00885974">
      <w:pPr>
        <w:spacing w:after="0" w:line="240" w:lineRule="auto"/>
        <w:rPr>
          <w:sz w:val="18"/>
          <w:szCs w:val="18"/>
        </w:rPr>
      </w:pPr>
      <w:r w:rsidRPr="00885974">
        <w:rPr>
          <w:sz w:val="18"/>
          <w:szCs w:val="18"/>
        </w:rPr>
        <w:t>plt.show()</w:t>
      </w:r>
    </w:p>
    <w:sectPr w:rsidR="007627D9" w:rsidRPr="007627D9" w:rsidSect="00F517F0">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5B79E" w14:textId="77777777" w:rsidR="00B96F20" w:rsidRDefault="00B96F20" w:rsidP="00DD65AB">
      <w:pPr>
        <w:spacing w:after="0" w:line="240" w:lineRule="auto"/>
      </w:pPr>
      <w:r>
        <w:separator/>
      </w:r>
    </w:p>
  </w:endnote>
  <w:endnote w:type="continuationSeparator" w:id="0">
    <w:p w14:paraId="3FCE102A" w14:textId="77777777" w:rsidR="00B96F20" w:rsidRDefault="00B96F20" w:rsidP="00DD6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Malgun Gothic"/>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2CCD3" w14:textId="77777777" w:rsidR="00C37D8D" w:rsidRDefault="00C37D8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7F87611" w14:textId="77777777" w:rsidR="00C37D8D" w:rsidRDefault="00C37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A05C6" w14:textId="77777777" w:rsidR="00B96F20" w:rsidRDefault="00B96F20" w:rsidP="00DD65AB">
      <w:pPr>
        <w:spacing w:after="0" w:line="240" w:lineRule="auto"/>
      </w:pPr>
      <w:r>
        <w:separator/>
      </w:r>
    </w:p>
  </w:footnote>
  <w:footnote w:type="continuationSeparator" w:id="0">
    <w:p w14:paraId="489EDCED" w14:textId="77777777" w:rsidR="00B96F20" w:rsidRDefault="00B96F20" w:rsidP="00DD65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DF5"/>
    <w:multiLevelType w:val="hybridMultilevel"/>
    <w:tmpl w:val="9B4082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0E0889"/>
    <w:multiLevelType w:val="hybridMultilevel"/>
    <w:tmpl w:val="4B88FEB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50E4B38"/>
    <w:multiLevelType w:val="hybridMultilevel"/>
    <w:tmpl w:val="AC2E14B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BD00B6C"/>
    <w:multiLevelType w:val="hybridMultilevel"/>
    <w:tmpl w:val="9868647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FAB6533"/>
    <w:multiLevelType w:val="hybridMultilevel"/>
    <w:tmpl w:val="662E7FC0"/>
    <w:lvl w:ilvl="0" w:tplc="73D419F6">
      <w:start w:val="1"/>
      <w:numFmt w:val="decimal"/>
      <w:lvlText w:val="%1."/>
      <w:lvlJc w:val="left"/>
      <w:pPr>
        <w:ind w:left="720" w:hanging="360"/>
      </w:pPr>
      <w:rPr>
        <w:rFonts w:asciiTheme="minorHAnsi" w:hAnsiTheme="minorHAnsi"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1727968"/>
    <w:multiLevelType w:val="hybridMultilevel"/>
    <w:tmpl w:val="D8FE38F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69A5682"/>
    <w:multiLevelType w:val="multilevel"/>
    <w:tmpl w:val="4A38D2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456"/>
    <w:rsid w:val="0000266F"/>
    <w:rsid w:val="00012F91"/>
    <w:rsid w:val="000146DE"/>
    <w:rsid w:val="00022DEC"/>
    <w:rsid w:val="00031B2C"/>
    <w:rsid w:val="00034EB8"/>
    <w:rsid w:val="00041314"/>
    <w:rsid w:val="0004182C"/>
    <w:rsid w:val="00047381"/>
    <w:rsid w:val="00050534"/>
    <w:rsid w:val="0005185F"/>
    <w:rsid w:val="00055EB8"/>
    <w:rsid w:val="0005649B"/>
    <w:rsid w:val="0006310C"/>
    <w:rsid w:val="00066772"/>
    <w:rsid w:val="00072A49"/>
    <w:rsid w:val="00075DAF"/>
    <w:rsid w:val="000771B1"/>
    <w:rsid w:val="000773E1"/>
    <w:rsid w:val="0007756C"/>
    <w:rsid w:val="00082833"/>
    <w:rsid w:val="0008520F"/>
    <w:rsid w:val="000861E0"/>
    <w:rsid w:val="000903BC"/>
    <w:rsid w:val="000906D1"/>
    <w:rsid w:val="00090AB6"/>
    <w:rsid w:val="0009200C"/>
    <w:rsid w:val="00093E1A"/>
    <w:rsid w:val="00095172"/>
    <w:rsid w:val="000966DA"/>
    <w:rsid w:val="000A2EB0"/>
    <w:rsid w:val="000A2F78"/>
    <w:rsid w:val="000A41CC"/>
    <w:rsid w:val="000A603F"/>
    <w:rsid w:val="000A66AE"/>
    <w:rsid w:val="000A7FD3"/>
    <w:rsid w:val="000B2C40"/>
    <w:rsid w:val="000B2D45"/>
    <w:rsid w:val="000B33CF"/>
    <w:rsid w:val="000B76F7"/>
    <w:rsid w:val="000B7AC6"/>
    <w:rsid w:val="000C1C51"/>
    <w:rsid w:val="000C3627"/>
    <w:rsid w:val="000C675D"/>
    <w:rsid w:val="000D369B"/>
    <w:rsid w:val="000D6484"/>
    <w:rsid w:val="000D6B2A"/>
    <w:rsid w:val="000E11DA"/>
    <w:rsid w:val="000E46BA"/>
    <w:rsid w:val="000E47AC"/>
    <w:rsid w:val="000E503D"/>
    <w:rsid w:val="000E7525"/>
    <w:rsid w:val="000F4ED8"/>
    <w:rsid w:val="000F7845"/>
    <w:rsid w:val="000F79A6"/>
    <w:rsid w:val="000F7E99"/>
    <w:rsid w:val="00101115"/>
    <w:rsid w:val="0010401F"/>
    <w:rsid w:val="001138CE"/>
    <w:rsid w:val="00114E76"/>
    <w:rsid w:val="00117685"/>
    <w:rsid w:val="0011799B"/>
    <w:rsid w:val="00117DCB"/>
    <w:rsid w:val="0012110D"/>
    <w:rsid w:val="0012564D"/>
    <w:rsid w:val="0012603B"/>
    <w:rsid w:val="00126203"/>
    <w:rsid w:val="00132782"/>
    <w:rsid w:val="00134964"/>
    <w:rsid w:val="0013553A"/>
    <w:rsid w:val="00135D85"/>
    <w:rsid w:val="00136AFC"/>
    <w:rsid w:val="00141FB5"/>
    <w:rsid w:val="00143B0A"/>
    <w:rsid w:val="00143E55"/>
    <w:rsid w:val="001457C6"/>
    <w:rsid w:val="00146916"/>
    <w:rsid w:val="001478B6"/>
    <w:rsid w:val="00151F2A"/>
    <w:rsid w:val="00154AE9"/>
    <w:rsid w:val="00174E32"/>
    <w:rsid w:val="001750ED"/>
    <w:rsid w:val="001759B0"/>
    <w:rsid w:val="00183A9C"/>
    <w:rsid w:val="001849F5"/>
    <w:rsid w:val="00185511"/>
    <w:rsid w:val="0018770D"/>
    <w:rsid w:val="00187790"/>
    <w:rsid w:val="0019164C"/>
    <w:rsid w:val="0019199A"/>
    <w:rsid w:val="0019312E"/>
    <w:rsid w:val="00194814"/>
    <w:rsid w:val="001978EF"/>
    <w:rsid w:val="001A4C57"/>
    <w:rsid w:val="001A50E3"/>
    <w:rsid w:val="001A7298"/>
    <w:rsid w:val="001A7C59"/>
    <w:rsid w:val="001B0CBD"/>
    <w:rsid w:val="001B351C"/>
    <w:rsid w:val="001B7849"/>
    <w:rsid w:val="001C1DBB"/>
    <w:rsid w:val="001C5BB8"/>
    <w:rsid w:val="001C7942"/>
    <w:rsid w:val="001D0D5C"/>
    <w:rsid w:val="001D1556"/>
    <w:rsid w:val="001D2317"/>
    <w:rsid w:val="001D2D3E"/>
    <w:rsid w:val="001D33BB"/>
    <w:rsid w:val="001D5187"/>
    <w:rsid w:val="001D56A9"/>
    <w:rsid w:val="001D6333"/>
    <w:rsid w:val="001D67D6"/>
    <w:rsid w:val="001E0E15"/>
    <w:rsid w:val="001E1E20"/>
    <w:rsid w:val="001E25A5"/>
    <w:rsid w:val="001E3A69"/>
    <w:rsid w:val="001E3C96"/>
    <w:rsid w:val="001F0E26"/>
    <w:rsid w:val="001F401A"/>
    <w:rsid w:val="001F67AD"/>
    <w:rsid w:val="002021B0"/>
    <w:rsid w:val="0020357C"/>
    <w:rsid w:val="00204302"/>
    <w:rsid w:val="00204BF4"/>
    <w:rsid w:val="002059F1"/>
    <w:rsid w:val="002108CE"/>
    <w:rsid w:val="0021401F"/>
    <w:rsid w:val="002143F4"/>
    <w:rsid w:val="0021496E"/>
    <w:rsid w:val="002211B5"/>
    <w:rsid w:val="0022368C"/>
    <w:rsid w:val="00223D97"/>
    <w:rsid w:val="002329F5"/>
    <w:rsid w:val="0023549A"/>
    <w:rsid w:val="0024100E"/>
    <w:rsid w:val="0024210B"/>
    <w:rsid w:val="00262B3E"/>
    <w:rsid w:val="00262BAB"/>
    <w:rsid w:val="0026334A"/>
    <w:rsid w:val="002668B3"/>
    <w:rsid w:val="00270408"/>
    <w:rsid w:val="00270ABD"/>
    <w:rsid w:val="002730FA"/>
    <w:rsid w:val="002749B8"/>
    <w:rsid w:val="002754B2"/>
    <w:rsid w:val="002762D5"/>
    <w:rsid w:val="00280DF7"/>
    <w:rsid w:val="00285C7E"/>
    <w:rsid w:val="0028677C"/>
    <w:rsid w:val="00290438"/>
    <w:rsid w:val="00290524"/>
    <w:rsid w:val="00291C11"/>
    <w:rsid w:val="002951E0"/>
    <w:rsid w:val="002962CC"/>
    <w:rsid w:val="00296C30"/>
    <w:rsid w:val="00296D7E"/>
    <w:rsid w:val="002974C3"/>
    <w:rsid w:val="002A06D9"/>
    <w:rsid w:val="002A24CE"/>
    <w:rsid w:val="002A48C7"/>
    <w:rsid w:val="002A5D9B"/>
    <w:rsid w:val="002A7CB5"/>
    <w:rsid w:val="002A7F3A"/>
    <w:rsid w:val="002B2E90"/>
    <w:rsid w:val="002B3B0E"/>
    <w:rsid w:val="002C2C8A"/>
    <w:rsid w:val="002C315A"/>
    <w:rsid w:val="002D1B17"/>
    <w:rsid w:val="002D4F0F"/>
    <w:rsid w:val="002D5DC5"/>
    <w:rsid w:val="002E1B9A"/>
    <w:rsid w:val="002E4EA0"/>
    <w:rsid w:val="002E7535"/>
    <w:rsid w:val="002F0006"/>
    <w:rsid w:val="002F1ED6"/>
    <w:rsid w:val="002F31D4"/>
    <w:rsid w:val="002F3689"/>
    <w:rsid w:val="002F56FF"/>
    <w:rsid w:val="00302AB3"/>
    <w:rsid w:val="00305AC5"/>
    <w:rsid w:val="00316352"/>
    <w:rsid w:val="003165C8"/>
    <w:rsid w:val="0032324D"/>
    <w:rsid w:val="00325A56"/>
    <w:rsid w:val="00325D92"/>
    <w:rsid w:val="00331483"/>
    <w:rsid w:val="003315A2"/>
    <w:rsid w:val="0033358F"/>
    <w:rsid w:val="003359B1"/>
    <w:rsid w:val="00336D60"/>
    <w:rsid w:val="00341832"/>
    <w:rsid w:val="003418FF"/>
    <w:rsid w:val="00342643"/>
    <w:rsid w:val="00343ABB"/>
    <w:rsid w:val="003445D3"/>
    <w:rsid w:val="00344DF2"/>
    <w:rsid w:val="0034524F"/>
    <w:rsid w:val="00346312"/>
    <w:rsid w:val="00346393"/>
    <w:rsid w:val="003464B2"/>
    <w:rsid w:val="00347CD5"/>
    <w:rsid w:val="003530E1"/>
    <w:rsid w:val="003539A7"/>
    <w:rsid w:val="00354538"/>
    <w:rsid w:val="00355880"/>
    <w:rsid w:val="00355B5F"/>
    <w:rsid w:val="00355CD6"/>
    <w:rsid w:val="00356275"/>
    <w:rsid w:val="00356A62"/>
    <w:rsid w:val="00362489"/>
    <w:rsid w:val="00362538"/>
    <w:rsid w:val="00362FC9"/>
    <w:rsid w:val="00363E4D"/>
    <w:rsid w:val="00366D10"/>
    <w:rsid w:val="00367456"/>
    <w:rsid w:val="00370AC9"/>
    <w:rsid w:val="00370E33"/>
    <w:rsid w:val="00370FA6"/>
    <w:rsid w:val="00373168"/>
    <w:rsid w:val="0037419B"/>
    <w:rsid w:val="00374C64"/>
    <w:rsid w:val="00375FD4"/>
    <w:rsid w:val="00376DED"/>
    <w:rsid w:val="0038235A"/>
    <w:rsid w:val="00382921"/>
    <w:rsid w:val="00385753"/>
    <w:rsid w:val="00385AD0"/>
    <w:rsid w:val="00385CD2"/>
    <w:rsid w:val="0039154E"/>
    <w:rsid w:val="00394B31"/>
    <w:rsid w:val="0039572E"/>
    <w:rsid w:val="00395DB1"/>
    <w:rsid w:val="003A0686"/>
    <w:rsid w:val="003A2175"/>
    <w:rsid w:val="003A2A6B"/>
    <w:rsid w:val="003A5E21"/>
    <w:rsid w:val="003A68A3"/>
    <w:rsid w:val="003B0C09"/>
    <w:rsid w:val="003B1731"/>
    <w:rsid w:val="003B2D49"/>
    <w:rsid w:val="003B3653"/>
    <w:rsid w:val="003B6775"/>
    <w:rsid w:val="003B7032"/>
    <w:rsid w:val="003C0F77"/>
    <w:rsid w:val="003C1C25"/>
    <w:rsid w:val="003C5898"/>
    <w:rsid w:val="003C6F64"/>
    <w:rsid w:val="003C7CBC"/>
    <w:rsid w:val="003D08B5"/>
    <w:rsid w:val="003D12A1"/>
    <w:rsid w:val="003D3DF8"/>
    <w:rsid w:val="003D42CD"/>
    <w:rsid w:val="003D711A"/>
    <w:rsid w:val="003E1140"/>
    <w:rsid w:val="003E4F3B"/>
    <w:rsid w:val="003F2EA0"/>
    <w:rsid w:val="003F4817"/>
    <w:rsid w:val="003F741A"/>
    <w:rsid w:val="004003AD"/>
    <w:rsid w:val="0040061D"/>
    <w:rsid w:val="004022CC"/>
    <w:rsid w:val="00402359"/>
    <w:rsid w:val="004061F1"/>
    <w:rsid w:val="00407EF4"/>
    <w:rsid w:val="00412D06"/>
    <w:rsid w:val="004160B3"/>
    <w:rsid w:val="0041623B"/>
    <w:rsid w:val="00416483"/>
    <w:rsid w:val="00417872"/>
    <w:rsid w:val="004203BA"/>
    <w:rsid w:val="0042353F"/>
    <w:rsid w:val="0042608B"/>
    <w:rsid w:val="00432329"/>
    <w:rsid w:val="004333D3"/>
    <w:rsid w:val="00433443"/>
    <w:rsid w:val="00435386"/>
    <w:rsid w:val="0043544F"/>
    <w:rsid w:val="00436347"/>
    <w:rsid w:val="004377AA"/>
    <w:rsid w:val="00443023"/>
    <w:rsid w:val="00451169"/>
    <w:rsid w:val="00454524"/>
    <w:rsid w:val="00454AD2"/>
    <w:rsid w:val="00454B7E"/>
    <w:rsid w:val="00457258"/>
    <w:rsid w:val="00457E15"/>
    <w:rsid w:val="0046265B"/>
    <w:rsid w:val="004639BD"/>
    <w:rsid w:val="00472631"/>
    <w:rsid w:val="00473C96"/>
    <w:rsid w:val="00474E75"/>
    <w:rsid w:val="004764F2"/>
    <w:rsid w:val="004770C8"/>
    <w:rsid w:val="0048186C"/>
    <w:rsid w:val="00481F05"/>
    <w:rsid w:val="00481FB3"/>
    <w:rsid w:val="0048387E"/>
    <w:rsid w:val="0048556A"/>
    <w:rsid w:val="00485E8C"/>
    <w:rsid w:val="004866B9"/>
    <w:rsid w:val="00490E7E"/>
    <w:rsid w:val="00491771"/>
    <w:rsid w:val="004930BB"/>
    <w:rsid w:val="00494AC9"/>
    <w:rsid w:val="0049660F"/>
    <w:rsid w:val="004A1720"/>
    <w:rsid w:val="004A3B9F"/>
    <w:rsid w:val="004A3FA0"/>
    <w:rsid w:val="004B0256"/>
    <w:rsid w:val="004B0260"/>
    <w:rsid w:val="004B0C89"/>
    <w:rsid w:val="004B159E"/>
    <w:rsid w:val="004B5734"/>
    <w:rsid w:val="004C0043"/>
    <w:rsid w:val="004C1D67"/>
    <w:rsid w:val="004C1E63"/>
    <w:rsid w:val="004C4B23"/>
    <w:rsid w:val="004C554F"/>
    <w:rsid w:val="004C5EC4"/>
    <w:rsid w:val="004C6D3C"/>
    <w:rsid w:val="004C6E28"/>
    <w:rsid w:val="004C7192"/>
    <w:rsid w:val="004D524B"/>
    <w:rsid w:val="004D5C7D"/>
    <w:rsid w:val="004D77FD"/>
    <w:rsid w:val="004E149E"/>
    <w:rsid w:val="004E406E"/>
    <w:rsid w:val="004E44FA"/>
    <w:rsid w:val="004E4780"/>
    <w:rsid w:val="004E5A7F"/>
    <w:rsid w:val="004E68D4"/>
    <w:rsid w:val="004F6262"/>
    <w:rsid w:val="004F651D"/>
    <w:rsid w:val="004F689C"/>
    <w:rsid w:val="004F7666"/>
    <w:rsid w:val="005047A4"/>
    <w:rsid w:val="00505871"/>
    <w:rsid w:val="00507BA8"/>
    <w:rsid w:val="005105EF"/>
    <w:rsid w:val="0051265D"/>
    <w:rsid w:val="0051267D"/>
    <w:rsid w:val="00515A19"/>
    <w:rsid w:val="0052340D"/>
    <w:rsid w:val="005264C2"/>
    <w:rsid w:val="00527F24"/>
    <w:rsid w:val="005301CE"/>
    <w:rsid w:val="005321F6"/>
    <w:rsid w:val="00534D1D"/>
    <w:rsid w:val="00535234"/>
    <w:rsid w:val="005362A4"/>
    <w:rsid w:val="0053681B"/>
    <w:rsid w:val="00540402"/>
    <w:rsid w:val="00540722"/>
    <w:rsid w:val="00540F04"/>
    <w:rsid w:val="00542561"/>
    <w:rsid w:val="00544355"/>
    <w:rsid w:val="00545CE4"/>
    <w:rsid w:val="00552C65"/>
    <w:rsid w:val="00554424"/>
    <w:rsid w:val="00556CBA"/>
    <w:rsid w:val="00564AE8"/>
    <w:rsid w:val="00566FA4"/>
    <w:rsid w:val="00573B02"/>
    <w:rsid w:val="00575F26"/>
    <w:rsid w:val="00577638"/>
    <w:rsid w:val="0058102B"/>
    <w:rsid w:val="00581E54"/>
    <w:rsid w:val="0058208B"/>
    <w:rsid w:val="00585CF8"/>
    <w:rsid w:val="005A0DDD"/>
    <w:rsid w:val="005A356F"/>
    <w:rsid w:val="005A36B0"/>
    <w:rsid w:val="005A5F28"/>
    <w:rsid w:val="005B0BF8"/>
    <w:rsid w:val="005B2100"/>
    <w:rsid w:val="005B2816"/>
    <w:rsid w:val="005B4D80"/>
    <w:rsid w:val="005B6AB7"/>
    <w:rsid w:val="005B6E59"/>
    <w:rsid w:val="005C07F5"/>
    <w:rsid w:val="005C6DE7"/>
    <w:rsid w:val="005D07BF"/>
    <w:rsid w:val="005D0EC5"/>
    <w:rsid w:val="005D2B62"/>
    <w:rsid w:val="005D48C4"/>
    <w:rsid w:val="005D7A5C"/>
    <w:rsid w:val="005D7EBC"/>
    <w:rsid w:val="005E0AC7"/>
    <w:rsid w:val="005E0E36"/>
    <w:rsid w:val="005E158A"/>
    <w:rsid w:val="005E29FD"/>
    <w:rsid w:val="005E44D4"/>
    <w:rsid w:val="005E5C43"/>
    <w:rsid w:val="005E628E"/>
    <w:rsid w:val="005E69B5"/>
    <w:rsid w:val="005E6AAF"/>
    <w:rsid w:val="005E6BDD"/>
    <w:rsid w:val="005E7728"/>
    <w:rsid w:val="005F2002"/>
    <w:rsid w:val="005F3910"/>
    <w:rsid w:val="005F7022"/>
    <w:rsid w:val="00602AA8"/>
    <w:rsid w:val="00606363"/>
    <w:rsid w:val="00610430"/>
    <w:rsid w:val="00616BB5"/>
    <w:rsid w:val="00617518"/>
    <w:rsid w:val="00617C96"/>
    <w:rsid w:val="00621A3A"/>
    <w:rsid w:val="006225E4"/>
    <w:rsid w:val="00627C07"/>
    <w:rsid w:val="006322CF"/>
    <w:rsid w:val="006334D3"/>
    <w:rsid w:val="00633985"/>
    <w:rsid w:val="006357C1"/>
    <w:rsid w:val="006376E0"/>
    <w:rsid w:val="00641D86"/>
    <w:rsid w:val="00642DAD"/>
    <w:rsid w:val="00647083"/>
    <w:rsid w:val="00663CCB"/>
    <w:rsid w:val="00680D65"/>
    <w:rsid w:val="0069095E"/>
    <w:rsid w:val="00693640"/>
    <w:rsid w:val="0069588F"/>
    <w:rsid w:val="006A35B8"/>
    <w:rsid w:val="006A6D1E"/>
    <w:rsid w:val="006A793B"/>
    <w:rsid w:val="006B165C"/>
    <w:rsid w:val="006B24A0"/>
    <w:rsid w:val="006B495C"/>
    <w:rsid w:val="006B4E03"/>
    <w:rsid w:val="006B6130"/>
    <w:rsid w:val="006B743F"/>
    <w:rsid w:val="006C0CE7"/>
    <w:rsid w:val="006C6E53"/>
    <w:rsid w:val="006D00AE"/>
    <w:rsid w:val="006D2FE9"/>
    <w:rsid w:val="006D3E5B"/>
    <w:rsid w:val="006D58D7"/>
    <w:rsid w:val="006D5E2E"/>
    <w:rsid w:val="006E026F"/>
    <w:rsid w:val="006E02BB"/>
    <w:rsid w:val="006E5113"/>
    <w:rsid w:val="006E6BEE"/>
    <w:rsid w:val="006F03FE"/>
    <w:rsid w:val="006F1291"/>
    <w:rsid w:val="00700479"/>
    <w:rsid w:val="00703CD1"/>
    <w:rsid w:val="00705617"/>
    <w:rsid w:val="007111C6"/>
    <w:rsid w:val="00712DC6"/>
    <w:rsid w:val="0071343E"/>
    <w:rsid w:val="0072051E"/>
    <w:rsid w:val="00721C29"/>
    <w:rsid w:val="00722133"/>
    <w:rsid w:val="00723F24"/>
    <w:rsid w:val="00726225"/>
    <w:rsid w:val="00727FF2"/>
    <w:rsid w:val="00731C2E"/>
    <w:rsid w:val="007329C9"/>
    <w:rsid w:val="00734FFB"/>
    <w:rsid w:val="007356FA"/>
    <w:rsid w:val="00736537"/>
    <w:rsid w:val="00740AD8"/>
    <w:rsid w:val="00742204"/>
    <w:rsid w:val="0074298D"/>
    <w:rsid w:val="00742E0F"/>
    <w:rsid w:val="00743812"/>
    <w:rsid w:val="007464A7"/>
    <w:rsid w:val="00754B24"/>
    <w:rsid w:val="007555F6"/>
    <w:rsid w:val="00761014"/>
    <w:rsid w:val="00761C09"/>
    <w:rsid w:val="00761C64"/>
    <w:rsid w:val="007627D9"/>
    <w:rsid w:val="00763D57"/>
    <w:rsid w:val="0077106E"/>
    <w:rsid w:val="00773743"/>
    <w:rsid w:val="00774E01"/>
    <w:rsid w:val="007832FE"/>
    <w:rsid w:val="007842BD"/>
    <w:rsid w:val="007876BB"/>
    <w:rsid w:val="00787FE5"/>
    <w:rsid w:val="0079441C"/>
    <w:rsid w:val="00796E20"/>
    <w:rsid w:val="00797EEB"/>
    <w:rsid w:val="007A31C1"/>
    <w:rsid w:val="007A3356"/>
    <w:rsid w:val="007A340D"/>
    <w:rsid w:val="007A3CDC"/>
    <w:rsid w:val="007A5FD4"/>
    <w:rsid w:val="007A616D"/>
    <w:rsid w:val="007A6EF2"/>
    <w:rsid w:val="007A7BE3"/>
    <w:rsid w:val="007B0CDC"/>
    <w:rsid w:val="007B4BB6"/>
    <w:rsid w:val="007B60CA"/>
    <w:rsid w:val="007C0DAA"/>
    <w:rsid w:val="007C1208"/>
    <w:rsid w:val="007D3B45"/>
    <w:rsid w:val="007D3BC3"/>
    <w:rsid w:val="007D5238"/>
    <w:rsid w:val="007D5276"/>
    <w:rsid w:val="007E6984"/>
    <w:rsid w:val="007E72E9"/>
    <w:rsid w:val="007F3149"/>
    <w:rsid w:val="007F4208"/>
    <w:rsid w:val="00800318"/>
    <w:rsid w:val="0080161C"/>
    <w:rsid w:val="00802E91"/>
    <w:rsid w:val="008052A6"/>
    <w:rsid w:val="00805BE5"/>
    <w:rsid w:val="0080663A"/>
    <w:rsid w:val="00810434"/>
    <w:rsid w:val="00812F5E"/>
    <w:rsid w:val="0081688E"/>
    <w:rsid w:val="00816C98"/>
    <w:rsid w:val="00816F99"/>
    <w:rsid w:val="00817742"/>
    <w:rsid w:val="00820786"/>
    <w:rsid w:val="00822224"/>
    <w:rsid w:val="00823013"/>
    <w:rsid w:val="008230C6"/>
    <w:rsid w:val="008230DE"/>
    <w:rsid w:val="00823CA9"/>
    <w:rsid w:val="008265B1"/>
    <w:rsid w:val="00827DF2"/>
    <w:rsid w:val="00827EE7"/>
    <w:rsid w:val="0083084B"/>
    <w:rsid w:val="00831766"/>
    <w:rsid w:val="00836628"/>
    <w:rsid w:val="00836C2E"/>
    <w:rsid w:val="00841AD6"/>
    <w:rsid w:val="00841EDD"/>
    <w:rsid w:val="00842352"/>
    <w:rsid w:val="00843C43"/>
    <w:rsid w:val="00843E2B"/>
    <w:rsid w:val="0085026F"/>
    <w:rsid w:val="0085541E"/>
    <w:rsid w:val="00856901"/>
    <w:rsid w:val="008602AD"/>
    <w:rsid w:val="0086439F"/>
    <w:rsid w:val="00865761"/>
    <w:rsid w:val="00865CC9"/>
    <w:rsid w:val="00870616"/>
    <w:rsid w:val="008716A0"/>
    <w:rsid w:val="00871DEC"/>
    <w:rsid w:val="00873DED"/>
    <w:rsid w:val="00885974"/>
    <w:rsid w:val="00885ABA"/>
    <w:rsid w:val="00885B40"/>
    <w:rsid w:val="00887A00"/>
    <w:rsid w:val="00893A75"/>
    <w:rsid w:val="00893C06"/>
    <w:rsid w:val="00897C12"/>
    <w:rsid w:val="008A06EB"/>
    <w:rsid w:val="008A2B20"/>
    <w:rsid w:val="008B3A32"/>
    <w:rsid w:val="008C4DE8"/>
    <w:rsid w:val="008C7141"/>
    <w:rsid w:val="008D1811"/>
    <w:rsid w:val="008D317F"/>
    <w:rsid w:val="008D3473"/>
    <w:rsid w:val="008D3560"/>
    <w:rsid w:val="008D4013"/>
    <w:rsid w:val="008D4323"/>
    <w:rsid w:val="008D4E83"/>
    <w:rsid w:val="008D5CD1"/>
    <w:rsid w:val="008F29CB"/>
    <w:rsid w:val="008F4B0A"/>
    <w:rsid w:val="008F73A3"/>
    <w:rsid w:val="008F7C64"/>
    <w:rsid w:val="0090205E"/>
    <w:rsid w:val="009032BC"/>
    <w:rsid w:val="00905F08"/>
    <w:rsid w:val="0090606F"/>
    <w:rsid w:val="00907643"/>
    <w:rsid w:val="009101F8"/>
    <w:rsid w:val="0091278D"/>
    <w:rsid w:val="0091288E"/>
    <w:rsid w:val="00913E50"/>
    <w:rsid w:val="00915449"/>
    <w:rsid w:val="00916714"/>
    <w:rsid w:val="00916C16"/>
    <w:rsid w:val="00920858"/>
    <w:rsid w:val="00920D10"/>
    <w:rsid w:val="00922453"/>
    <w:rsid w:val="00923F01"/>
    <w:rsid w:val="00927267"/>
    <w:rsid w:val="009273B9"/>
    <w:rsid w:val="0093133B"/>
    <w:rsid w:val="009321A8"/>
    <w:rsid w:val="00932252"/>
    <w:rsid w:val="0093239A"/>
    <w:rsid w:val="00934127"/>
    <w:rsid w:val="00934CC5"/>
    <w:rsid w:val="009371A4"/>
    <w:rsid w:val="00943D20"/>
    <w:rsid w:val="00951EDC"/>
    <w:rsid w:val="0095208D"/>
    <w:rsid w:val="00952E9D"/>
    <w:rsid w:val="00955071"/>
    <w:rsid w:val="00955AD6"/>
    <w:rsid w:val="0096046B"/>
    <w:rsid w:val="00963817"/>
    <w:rsid w:val="009663DB"/>
    <w:rsid w:val="00967AB6"/>
    <w:rsid w:val="0097093A"/>
    <w:rsid w:val="00971143"/>
    <w:rsid w:val="00973247"/>
    <w:rsid w:val="009761C5"/>
    <w:rsid w:val="00980458"/>
    <w:rsid w:val="0098093E"/>
    <w:rsid w:val="00981787"/>
    <w:rsid w:val="009818E8"/>
    <w:rsid w:val="00981A48"/>
    <w:rsid w:val="00981CD9"/>
    <w:rsid w:val="0098224E"/>
    <w:rsid w:val="00982470"/>
    <w:rsid w:val="009859B0"/>
    <w:rsid w:val="00987482"/>
    <w:rsid w:val="00990BAE"/>
    <w:rsid w:val="009918C5"/>
    <w:rsid w:val="00992806"/>
    <w:rsid w:val="00996E97"/>
    <w:rsid w:val="009A15DB"/>
    <w:rsid w:val="009A24A3"/>
    <w:rsid w:val="009A2E71"/>
    <w:rsid w:val="009A3EFF"/>
    <w:rsid w:val="009A6EC5"/>
    <w:rsid w:val="009B0168"/>
    <w:rsid w:val="009B0B86"/>
    <w:rsid w:val="009B2EB4"/>
    <w:rsid w:val="009B3D9F"/>
    <w:rsid w:val="009B3FE7"/>
    <w:rsid w:val="009B458C"/>
    <w:rsid w:val="009B4675"/>
    <w:rsid w:val="009C0178"/>
    <w:rsid w:val="009C2E03"/>
    <w:rsid w:val="009C3E83"/>
    <w:rsid w:val="009C580A"/>
    <w:rsid w:val="009E56E8"/>
    <w:rsid w:val="009F1198"/>
    <w:rsid w:val="00A0016E"/>
    <w:rsid w:val="00A012DE"/>
    <w:rsid w:val="00A015B6"/>
    <w:rsid w:val="00A0239B"/>
    <w:rsid w:val="00A04573"/>
    <w:rsid w:val="00A04E7E"/>
    <w:rsid w:val="00A059B5"/>
    <w:rsid w:val="00A11066"/>
    <w:rsid w:val="00A12CCE"/>
    <w:rsid w:val="00A13190"/>
    <w:rsid w:val="00A134E9"/>
    <w:rsid w:val="00A20011"/>
    <w:rsid w:val="00A20FE2"/>
    <w:rsid w:val="00A2448E"/>
    <w:rsid w:val="00A31790"/>
    <w:rsid w:val="00A32D6B"/>
    <w:rsid w:val="00A36647"/>
    <w:rsid w:val="00A43C49"/>
    <w:rsid w:val="00A470A9"/>
    <w:rsid w:val="00A47157"/>
    <w:rsid w:val="00A53AD7"/>
    <w:rsid w:val="00A544D7"/>
    <w:rsid w:val="00A54BDE"/>
    <w:rsid w:val="00A60E07"/>
    <w:rsid w:val="00A60FE3"/>
    <w:rsid w:val="00A62213"/>
    <w:rsid w:val="00A64795"/>
    <w:rsid w:val="00A64D12"/>
    <w:rsid w:val="00A66136"/>
    <w:rsid w:val="00A66858"/>
    <w:rsid w:val="00A6720D"/>
    <w:rsid w:val="00A7230D"/>
    <w:rsid w:val="00A72401"/>
    <w:rsid w:val="00A7415D"/>
    <w:rsid w:val="00A76B47"/>
    <w:rsid w:val="00A80AA4"/>
    <w:rsid w:val="00A82EE0"/>
    <w:rsid w:val="00A839D1"/>
    <w:rsid w:val="00A841BD"/>
    <w:rsid w:val="00A84472"/>
    <w:rsid w:val="00A96A6A"/>
    <w:rsid w:val="00A97217"/>
    <w:rsid w:val="00A97CC0"/>
    <w:rsid w:val="00AA01F8"/>
    <w:rsid w:val="00AA1404"/>
    <w:rsid w:val="00AA1C49"/>
    <w:rsid w:val="00AA1E09"/>
    <w:rsid w:val="00AA4539"/>
    <w:rsid w:val="00AB37A4"/>
    <w:rsid w:val="00AB38AA"/>
    <w:rsid w:val="00AB5450"/>
    <w:rsid w:val="00AB61A0"/>
    <w:rsid w:val="00AC1EB8"/>
    <w:rsid w:val="00AC231A"/>
    <w:rsid w:val="00AC2A21"/>
    <w:rsid w:val="00AC3FF1"/>
    <w:rsid w:val="00AC4AC9"/>
    <w:rsid w:val="00AC4F3A"/>
    <w:rsid w:val="00AD4528"/>
    <w:rsid w:val="00AD5C4F"/>
    <w:rsid w:val="00AD5CBC"/>
    <w:rsid w:val="00AD5CD5"/>
    <w:rsid w:val="00AD6AD4"/>
    <w:rsid w:val="00AD70C5"/>
    <w:rsid w:val="00AE4B33"/>
    <w:rsid w:val="00AE5679"/>
    <w:rsid w:val="00AE5E83"/>
    <w:rsid w:val="00AE7DBF"/>
    <w:rsid w:val="00AE7E5D"/>
    <w:rsid w:val="00AF24A2"/>
    <w:rsid w:val="00AF2543"/>
    <w:rsid w:val="00AF31C0"/>
    <w:rsid w:val="00B04CDC"/>
    <w:rsid w:val="00B05D9E"/>
    <w:rsid w:val="00B06166"/>
    <w:rsid w:val="00B06C8A"/>
    <w:rsid w:val="00B06CFA"/>
    <w:rsid w:val="00B07853"/>
    <w:rsid w:val="00B079A7"/>
    <w:rsid w:val="00B116A1"/>
    <w:rsid w:val="00B11806"/>
    <w:rsid w:val="00B14B91"/>
    <w:rsid w:val="00B16A8C"/>
    <w:rsid w:val="00B17E90"/>
    <w:rsid w:val="00B20779"/>
    <w:rsid w:val="00B21FDD"/>
    <w:rsid w:val="00B25769"/>
    <w:rsid w:val="00B32128"/>
    <w:rsid w:val="00B34141"/>
    <w:rsid w:val="00B35F98"/>
    <w:rsid w:val="00B427E2"/>
    <w:rsid w:val="00B42B9C"/>
    <w:rsid w:val="00B46BA8"/>
    <w:rsid w:val="00B51271"/>
    <w:rsid w:val="00B52544"/>
    <w:rsid w:val="00B5498C"/>
    <w:rsid w:val="00B6149E"/>
    <w:rsid w:val="00B6159D"/>
    <w:rsid w:val="00B62972"/>
    <w:rsid w:val="00B631A0"/>
    <w:rsid w:val="00B67994"/>
    <w:rsid w:val="00B71389"/>
    <w:rsid w:val="00B71AD3"/>
    <w:rsid w:val="00B71F14"/>
    <w:rsid w:val="00B74691"/>
    <w:rsid w:val="00B749D6"/>
    <w:rsid w:val="00B7680D"/>
    <w:rsid w:val="00B7773B"/>
    <w:rsid w:val="00B80C78"/>
    <w:rsid w:val="00B84DEE"/>
    <w:rsid w:val="00B8542D"/>
    <w:rsid w:val="00B87EB2"/>
    <w:rsid w:val="00B91961"/>
    <w:rsid w:val="00B931AE"/>
    <w:rsid w:val="00B96F20"/>
    <w:rsid w:val="00BA1AF8"/>
    <w:rsid w:val="00BA21BC"/>
    <w:rsid w:val="00BA562F"/>
    <w:rsid w:val="00BB61DB"/>
    <w:rsid w:val="00BB6E36"/>
    <w:rsid w:val="00BC009D"/>
    <w:rsid w:val="00BC2633"/>
    <w:rsid w:val="00BC49D4"/>
    <w:rsid w:val="00BC7E4B"/>
    <w:rsid w:val="00BD30D6"/>
    <w:rsid w:val="00BD4191"/>
    <w:rsid w:val="00BD4503"/>
    <w:rsid w:val="00BD6637"/>
    <w:rsid w:val="00BD67E8"/>
    <w:rsid w:val="00BD6FCC"/>
    <w:rsid w:val="00BE15D8"/>
    <w:rsid w:val="00BF1566"/>
    <w:rsid w:val="00BF2685"/>
    <w:rsid w:val="00BF60BE"/>
    <w:rsid w:val="00C00333"/>
    <w:rsid w:val="00C03438"/>
    <w:rsid w:val="00C040FD"/>
    <w:rsid w:val="00C0608C"/>
    <w:rsid w:val="00C13A20"/>
    <w:rsid w:val="00C13F6F"/>
    <w:rsid w:val="00C15C8C"/>
    <w:rsid w:val="00C211D3"/>
    <w:rsid w:val="00C215A7"/>
    <w:rsid w:val="00C224FF"/>
    <w:rsid w:val="00C22904"/>
    <w:rsid w:val="00C24BA0"/>
    <w:rsid w:val="00C26D31"/>
    <w:rsid w:val="00C26DE9"/>
    <w:rsid w:val="00C31610"/>
    <w:rsid w:val="00C31C60"/>
    <w:rsid w:val="00C34DFC"/>
    <w:rsid w:val="00C359A5"/>
    <w:rsid w:val="00C37D8D"/>
    <w:rsid w:val="00C4255A"/>
    <w:rsid w:val="00C428FB"/>
    <w:rsid w:val="00C43DEC"/>
    <w:rsid w:val="00C43FD1"/>
    <w:rsid w:val="00C476BD"/>
    <w:rsid w:val="00C501E0"/>
    <w:rsid w:val="00C65EA7"/>
    <w:rsid w:val="00C70953"/>
    <w:rsid w:val="00C7137C"/>
    <w:rsid w:val="00C71EA5"/>
    <w:rsid w:val="00C7254C"/>
    <w:rsid w:val="00C74A3E"/>
    <w:rsid w:val="00C7577B"/>
    <w:rsid w:val="00C80174"/>
    <w:rsid w:val="00C83CDC"/>
    <w:rsid w:val="00C84187"/>
    <w:rsid w:val="00C86987"/>
    <w:rsid w:val="00C90C08"/>
    <w:rsid w:val="00C9191C"/>
    <w:rsid w:val="00C972B1"/>
    <w:rsid w:val="00CA144A"/>
    <w:rsid w:val="00CA1724"/>
    <w:rsid w:val="00CA1833"/>
    <w:rsid w:val="00CA30BC"/>
    <w:rsid w:val="00CA32C1"/>
    <w:rsid w:val="00CA345E"/>
    <w:rsid w:val="00CA36C6"/>
    <w:rsid w:val="00CB1C9D"/>
    <w:rsid w:val="00CB3E74"/>
    <w:rsid w:val="00CB400B"/>
    <w:rsid w:val="00CB5F72"/>
    <w:rsid w:val="00CB7374"/>
    <w:rsid w:val="00CB76CC"/>
    <w:rsid w:val="00CC6529"/>
    <w:rsid w:val="00CC6DE4"/>
    <w:rsid w:val="00CC74AD"/>
    <w:rsid w:val="00CD611F"/>
    <w:rsid w:val="00CD733A"/>
    <w:rsid w:val="00CE067E"/>
    <w:rsid w:val="00CE1288"/>
    <w:rsid w:val="00CE15DA"/>
    <w:rsid w:val="00CE1993"/>
    <w:rsid w:val="00CE2CB4"/>
    <w:rsid w:val="00CE3C92"/>
    <w:rsid w:val="00CE6FA5"/>
    <w:rsid w:val="00CF0168"/>
    <w:rsid w:val="00CF08C8"/>
    <w:rsid w:val="00CF0A52"/>
    <w:rsid w:val="00CF0AC2"/>
    <w:rsid w:val="00CF1099"/>
    <w:rsid w:val="00CF192D"/>
    <w:rsid w:val="00CF2ADA"/>
    <w:rsid w:val="00CF3685"/>
    <w:rsid w:val="00CF3891"/>
    <w:rsid w:val="00CF3A33"/>
    <w:rsid w:val="00CF3DB1"/>
    <w:rsid w:val="00CF4B1E"/>
    <w:rsid w:val="00D000AC"/>
    <w:rsid w:val="00D05F3E"/>
    <w:rsid w:val="00D10FC9"/>
    <w:rsid w:val="00D209DB"/>
    <w:rsid w:val="00D24B36"/>
    <w:rsid w:val="00D25125"/>
    <w:rsid w:val="00D26B3B"/>
    <w:rsid w:val="00D279A6"/>
    <w:rsid w:val="00D349BD"/>
    <w:rsid w:val="00D3524E"/>
    <w:rsid w:val="00D441C3"/>
    <w:rsid w:val="00D4522E"/>
    <w:rsid w:val="00D507B4"/>
    <w:rsid w:val="00D53149"/>
    <w:rsid w:val="00D553AB"/>
    <w:rsid w:val="00D5593A"/>
    <w:rsid w:val="00D61AD7"/>
    <w:rsid w:val="00D6211F"/>
    <w:rsid w:val="00D66154"/>
    <w:rsid w:val="00D66E4B"/>
    <w:rsid w:val="00D71511"/>
    <w:rsid w:val="00D75238"/>
    <w:rsid w:val="00D81984"/>
    <w:rsid w:val="00D86A44"/>
    <w:rsid w:val="00D919A3"/>
    <w:rsid w:val="00D92726"/>
    <w:rsid w:val="00D93463"/>
    <w:rsid w:val="00D937E6"/>
    <w:rsid w:val="00D96BF8"/>
    <w:rsid w:val="00DA254E"/>
    <w:rsid w:val="00DA5CCB"/>
    <w:rsid w:val="00DA69D8"/>
    <w:rsid w:val="00DB27D2"/>
    <w:rsid w:val="00DB56B8"/>
    <w:rsid w:val="00DB5EBC"/>
    <w:rsid w:val="00DB662D"/>
    <w:rsid w:val="00DC246C"/>
    <w:rsid w:val="00DC3EEB"/>
    <w:rsid w:val="00DC6870"/>
    <w:rsid w:val="00DC6A5D"/>
    <w:rsid w:val="00DC74C4"/>
    <w:rsid w:val="00DC75AE"/>
    <w:rsid w:val="00DD0A37"/>
    <w:rsid w:val="00DD2996"/>
    <w:rsid w:val="00DD3577"/>
    <w:rsid w:val="00DD5B7C"/>
    <w:rsid w:val="00DD65AB"/>
    <w:rsid w:val="00DF03BB"/>
    <w:rsid w:val="00DF673B"/>
    <w:rsid w:val="00E002ED"/>
    <w:rsid w:val="00E03762"/>
    <w:rsid w:val="00E05829"/>
    <w:rsid w:val="00E11678"/>
    <w:rsid w:val="00E11AE4"/>
    <w:rsid w:val="00E1277D"/>
    <w:rsid w:val="00E13275"/>
    <w:rsid w:val="00E15125"/>
    <w:rsid w:val="00E16997"/>
    <w:rsid w:val="00E16FEF"/>
    <w:rsid w:val="00E22B02"/>
    <w:rsid w:val="00E23144"/>
    <w:rsid w:val="00E24E4C"/>
    <w:rsid w:val="00E308E5"/>
    <w:rsid w:val="00E30CA0"/>
    <w:rsid w:val="00E36E7E"/>
    <w:rsid w:val="00E519D6"/>
    <w:rsid w:val="00E531B7"/>
    <w:rsid w:val="00E625C3"/>
    <w:rsid w:val="00E62905"/>
    <w:rsid w:val="00E7032A"/>
    <w:rsid w:val="00E74656"/>
    <w:rsid w:val="00E75A37"/>
    <w:rsid w:val="00E75C31"/>
    <w:rsid w:val="00E80BFB"/>
    <w:rsid w:val="00E81351"/>
    <w:rsid w:val="00E819BE"/>
    <w:rsid w:val="00E833DA"/>
    <w:rsid w:val="00E837EF"/>
    <w:rsid w:val="00E8513C"/>
    <w:rsid w:val="00E852E6"/>
    <w:rsid w:val="00E8549B"/>
    <w:rsid w:val="00E91410"/>
    <w:rsid w:val="00E916D8"/>
    <w:rsid w:val="00E939BD"/>
    <w:rsid w:val="00E93E08"/>
    <w:rsid w:val="00E9472D"/>
    <w:rsid w:val="00E95866"/>
    <w:rsid w:val="00E97AB2"/>
    <w:rsid w:val="00EA09F8"/>
    <w:rsid w:val="00EA0B14"/>
    <w:rsid w:val="00EA366E"/>
    <w:rsid w:val="00EA6D02"/>
    <w:rsid w:val="00EA6E07"/>
    <w:rsid w:val="00EA7E88"/>
    <w:rsid w:val="00EB0E6F"/>
    <w:rsid w:val="00EB5CBD"/>
    <w:rsid w:val="00EC0401"/>
    <w:rsid w:val="00EC27D5"/>
    <w:rsid w:val="00EC556C"/>
    <w:rsid w:val="00EC6327"/>
    <w:rsid w:val="00EC6700"/>
    <w:rsid w:val="00ED222F"/>
    <w:rsid w:val="00ED5E59"/>
    <w:rsid w:val="00ED64F4"/>
    <w:rsid w:val="00ED69C3"/>
    <w:rsid w:val="00EE0549"/>
    <w:rsid w:val="00EE070F"/>
    <w:rsid w:val="00EE46C3"/>
    <w:rsid w:val="00EE58D9"/>
    <w:rsid w:val="00EE6E90"/>
    <w:rsid w:val="00EF15D4"/>
    <w:rsid w:val="00EF51D5"/>
    <w:rsid w:val="00EF784B"/>
    <w:rsid w:val="00EF79D5"/>
    <w:rsid w:val="00F01607"/>
    <w:rsid w:val="00F01616"/>
    <w:rsid w:val="00F01C9E"/>
    <w:rsid w:val="00F02620"/>
    <w:rsid w:val="00F02F17"/>
    <w:rsid w:val="00F039AE"/>
    <w:rsid w:val="00F0693A"/>
    <w:rsid w:val="00F10B5E"/>
    <w:rsid w:val="00F11698"/>
    <w:rsid w:val="00F12B85"/>
    <w:rsid w:val="00F13175"/>
    <w:rsid w:val="00F13F52"/>
    <w:rsid w:val="00F17AF4"/>
    <w:rsid w:val="00F20B1C"/>
    <w:rsid w:val="00F211AD"/>
    <w:rsid w:val="00F2222A"/>
    <w:rsid w:val="00F24FC7"/>
    <w:rsid w:val="00F27E78"/>
    <w:rsid w:val="00F37257"/>
    <w:rsid w:val="00F37D4E"/>
    <w:rsid w:val="00F40DD5"/>
    <w:rsid w:val="00F4195C"/>
    <w:rsid w:val="00F41F84"/>
    <w:rsid w:val="00F440D1"/>
    <w:rsid w:val="00F47503"/>
    <w:rsid w:val="00F50DD8"/>
    <w:rsid w:val="00F517F0"/>
    <w:rsid w:val="00F532D2"/>
    <w:rsid w:val="00F558B3"/>
    <w:rsid w:val="00F55B53"/>
    <w:rsid w:val="00F56E74"/>
    <w:rsid w:val="00F57F23"/>
    <w:rsid w:val="00F62115"/>
    <w:rsid w:val="00F6630E"/>
    <w:rsid w:val="00F6646B"/>
    <w:rsid w:val="00F66DD6"/>
    <w:rsid w:val="00F67B75"/>
    <w:rsid w:val="00F67E1C"/>
    <w:rsid w:val="00F7107C"/>
    <w:rsid w:val="00F718EB"/>
    <w:rsid w:val="00F734FF"/>
    <w:rsid w:val="00F765D8"/>
    <w:rsid w:val="00F8181E"/>
    <w:rsid w:val="00F81E1D"/>
    <w:rsid w:val="00F82474"/>
    <w:rsid w:val="00F82B8C"/>
    <w:rsid w:val="00F82EA0"/>
    <w:rsid w:val="00F84B5F"/>
    <w:rsid w:val="00F85848"/>
    <w:rsid w:val="00F90B01"/>
    <w:rsid w:val="00F926CE"/>
    <w:rsid w:val="00F9468E"/>
    <w:rsid w:val="00F95F14"/>
    <w:rsid w:val="00FA03F5"/>
    <w:rsid w:val="00FA3C06"/>
    <w:rsid w:val="00FA3D61"/>
    <w:rsid w:val="00FA4791"/>
    <w:rsid w:val="00FA6DEF"/>
    <w:rsid w:val="00FA74C4"/>
    <w:rsid w:val="00FB1859"/>
    <w:rsid w:val="00FB1E6B"/>
    <w:rsid w:val="00FB5982"/>
    <w:rsid w:val="00FC13F2"/>
    <w:rsid w:val="00FC1A03"/>
    <w:rsid w:val="00FC5597"/>
    <w:rsid w:val="00FC5E75"/>
    <w:rsid w:val="00FC63B5"/>
    <w:rsid w:val="00FD37CB"/>
    <w:rsid w:val="00FD4B1C"/>
    <w:rsid w:val="00FD5430"/>
    <w:rsid w:val="00FD78ED"/>
    <w:rsid w:val="00FE2824"/>
    <w:rsid w:val="00FE2DD7"/>
    <w:rsid w:val="00FE2F43"/>
    <w:rsid w:val="00FE533B"/>
    <w:rsid w:val="00FE7588"/>
    <w:rsid w:val="00FF6560"/>
    <w:rsid w:val="00FF6D5B"/>
    <w:rsid w:val="00FF71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EABC1"/>
  <w15:docId w15:val="{1EBFD50E-7BD3-4667-9CCC-02EFBF2A4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6637"/>
    <w:pPr>
      <w:spacing w:before="100" w:beforeAutospacing="1" w:after="100" w:afterAutospacing="1" w:line="240" w:lineRule="auto"/>
      <w:outlineLvl w:val="0"/>
    </w:pPr>
    <w:rPr>
      <w:rFonts w:ascii="Times New Roman" w:eastAsia="Times New Roman" w:hAnsi="Times New Roman" w:cs="Times New Roman"/>
      <w:b/>
      <w:bCs/>
      <w:kern w:val="36"/>
      <w:sz w:val="36"/>
      <w:szCs w:val="36"/>
      <w:lang w:eastAsia="en-IE"/>
    </w:rPr>
  </w:style>
  <w:style w:type="paragraph" w:styleId="Heading2">
    <w:name w:val="heading 2"/>
    <w:basedOn w:val="Normal"/>
    <w:next w:val="Normal"/>
    <w:link w:val="Heading2Char"/>
    <w:uiPriority w:val="9"/>
    <w:unhideWhenUsed/>
    <w:qFormat/>
    <w:rsid w:val="00BD6637"/>
    <w:pPr>
      <w:keepNext/>
      <w:keepLines/>
      <w:spacing w:before="40" w:after="0"/>
      <w:outlineLvl w:val="1"/>
    </w:pPr>
    <w:rPr>
      <w:rFonts w:ascii="Times New Roman" w:eastAsiaTheme="majorEastAsia" w:hAnsi="Times New Roman" w:cs="Times New Roman"/>
      <w:b/>
      <w:sz w:val="28"/>
      <w:szCs w:val="26"/>
    </w:rPr>
  </w:style>
  <w:style w:type="paragraph" w:styleId="Heading3">
    <w:name w:val="heading 3"/>
    <w:basedOn w:val="Normal"/>
    <w:next w:val="Normal"/>
    <w:link w:val="Heading3Char"/>
    <w:uiPriority w:val="9"/>
    <w:unhideWhenUsed/>
    <w:qFormat/>
    <w:rsid w:val="00B35F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5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5AB"/>
  </w:style>
  <w:style w:type="paragraph" w:styleId="Footer">
    <w:name w:val="footer"/>
    <w:basedOn w:val="Normal"/>
    <w:link w:val="FooterChar"/>
    <w:uiPriority w:val="99"/>
    <w:unhideWhenUsed/>
    <w:rsid w:val="00DD65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5AB"/>
  </w:style>
  <w:style w:type="paragraph" w:styleId="BalloonText">
    <w:name w:val="Balloon Text"/>
    <w:basedOn w:val="Normal"/>
    <w:link w:val="BalloonTextChar"/>
    <w:uiPriority w:val="99"/>
    <w:semiHidden/>
    <w:unhideWhenUsed/>
    <w:rsid w:val="00955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071"/>
    <w:rPr>
      <w:rFonts w:ascii="Segoe UI" w:hAnsi="Segoe UI" w:cs="Segoe UI"/>
      <w:sz w:val="18"/>
      <w:szCs w:val="18"/>
    </w:rPr>
  </w:style>
  <w:style w:type="paragraph" w:styleId="Caption">
    <w:name w:val="caption"/>
    <w:basedOn w:val="Normal"/>
    <w:next w:val="Normal"/>
    <w:uiPriority w:val="35"/>
    <w:unhideWhenUsed/>
    <w:qFormat/>
    <w:rsid w:val="00407EF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D6637"/>
    <w:rPr>
      <w:rFonts w:ascii="Times New Roman" w:eastAsia="Times New Roman" w:hAnsi="Times New Roman" w:cs="Times New Roman"/>
      <w:b/>
      <w:bCs/>
      <w:kern w:val="36"/>
      <w:sz w:val="36"/>
      <w:szCs w:val="36"/>
      <w:lang w:eastAsia="en-IE"/>
    </w:rPr>
  </w:style>
  <w:style w:type="character" w:styleId="Hyperlink">
    <w:name w:val="Hyperlink"/>
    <w:basedOn w:val="DefaultParagraphFont"/>
    <w:uiPriority w:val="99"/>
    <w:unhideWhenUsed/>
    <w:rsid w:val="000C1C51"/>
    <w:rPr>
      <w:color w:val="0000FF"/>
      <w:u w:val="single"/>
    </w:rPr>
  </w:style>
  <w:style w:type="paragraph" w:styleId="ListParagraph">
    <w:name w:val="List Paragraph"/>
    <w:basedOn w:val="Normal"/>
    <w:uiPriority w:val="34"/>
    <w:qFormat/>
    <w:rsid w:val="000D369B"/>
    <w:pPr>
      <w:ind w:left="720"/>
      <w:contextualSpacing/>
    </w:pPr>
  </w:style>
  <w:style w:type="character" w:customStyle="1" w:styleId="crayon-sy">
    <w:name w:val="crayon-sy"/>
    <w:basedOn w:val="DefaultParagraphFont"/>
    <w:rsid w:val="00E9472D"/>
  </w:style>
  <w:style w:type="character" w:customStyle="1" w:styleId="crayon-v">
    <w:name w:val="crayon-v"/>
    <w:basedOn w:val="DefaultParagraphFont"/>
    <w:rsid w:val="00E9472D"/>
  </w:style>
  <w:style w:type="character" w:customStyle="1" w:styleId="crayon-h">
    <w:name w:val="crayon-h"/>
    <w:basedOn w:val="DefaultParagraphFont"/>
    <w:rsid w:val="00E9472D"/>
  </w:style>
  <w:style w:type="character" w:customStyle="1" w:styleId="crayon-st">
    <w:name w:val="crayon-st"/>
    <w:basedOn w:val="DefaultParagraphFont"/>
    <w:rsid w:val="00E9472D"/>
  </w:style>
  <w:style w:type="paragraph" w:styleId="NoSpacing">
    <w:name w:val="No Spacing"/>
    <w:uiPriority w:val="1"/>
    <w:qFormat/>
    <w:rsid w:val="00A470A9"/>
    <w:pPr>
      <w:spacing w:after="0" w:line="240" w:lineRule="auto"/>
    </w:pPr>
  </w:style>
  <w:style w:type="character" w:customStyle="1" w:styleId="Heading2Char">
    <w:name w:val="Heading 2 Char"/>
    <w:basedOn w:val="DefaultParagraphFont"/>
    <w:link w:val="Heading2"/>
    <w:uiPriority w:val="9"/>
    <w:rsid w:val="00BD6637"/>
    <w:rPr>
      <w:rFonts w:ascii="Times New Roman" w:eastAsiaTheme="majorEastAsia" w:hAnsi="Times New Roman" w:cs="Times New Roman"/>
      <w:b/>
      <w:sz w:val="28"/>
      <w:szCs w:val="26"/>
    </w:rPr>
  </w:style>
  <w:style w:type="paragraph" w:styleId="TOCHeading">
    <w:name w:val="TOC Heading"/>
    <w:basedOn w:val="Heading1"/>
    <w:next w:val="Normal"/>
    <w:uiPriority w:val="39"/>
    <w:unhideWhenUsed/>
    <w:qFormat/>
    <w:rsid w:val="00AA1C4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F82EA0"/>
    <w:pPr>
      <w:tabs>
        <w:tab w:val="right" w:leader="dot" w:pos="9016"/>
      </w:tabs>
      <w:spacing w:after="100"/>
    </w:pPr>
  </w:style>
  <w:style w:type="paragraph" w:styleId="TOC2">
    <w:name w:val="toc 2"/>
    <w:basedOn w:val="Normal"/>
    <w:next w:val="Normal"/>
    <w:autoRedefine/>
    <w:uiPriority w:val="39"/>
    <w:unhideWhenUsed/>
    <w:rsid w:val="00AA1C49"/>
    <w:pPr>
      <w:spacing w:after="100"/>
      <w:ind w:left="220"/>
    </w:pPr>
  </w:style>
  <w:style w:type="character" w:customStyle="1" w:styleId="Heading3Char">
    <w:name w:val="Heading 3 Char"/>
    <w:basedOn w:val="DefaultParagraphFont"/>
    <w:link w:val="Heading3"/>
    <w:uiPriority w:val="9"/>
    <w:rsid w:val="00B35F9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82833"/>
    <w:pPr>
      <w:spacing w:after="100"/>
      <w:ind w:left="440"/>
    </w:pPr>
  </w:style>
  <w:style w:type="character" w:customStyle="1" w:styleId="xn-money">
    <w:name w:val="xn-money"/>
    <w:basedOn w:val="DefaultParagraphFont"/>
    <w:rsid w:val="00916714"/>
  </w:style>
  <w:style w:type="character" w:customStyle="1" w:styleId="xn-person">
    <w:name w:val="xn-person"/>
    <w:basedOn w:val="DefaultParagraphFont"/>
    <w:rsid w:val="00916714"/>
  </w:style>
  <w:style w:type="paragraph" w:styleId="Bibliography">
    <w:name w:val="Bibliography"/>
    <w:basedOn w:val="Normal"/>
    <w:next w:val="Normal"/>
    <w:uiPriority w:val="37"/>
    <w:unhideWhenUsed/>
    <w:rsid w:val="004C1D67"/>
    <w:pPr>
      <w:tabs>
        <w:tab w:val="left" w:pos="504"/>
      </w:tabs>
      <w:spacing w:after="0" w:line="240" w:lineRule="auto"/>
      <w:ind w:left="504" w:hanging="504"/>
    </w:pPr>
  </w:style>
  <w:style w:type="paragraph" w:styleId="TableofFigures">
    <w:name w:val="table of figures"/>
    <w:basedOn w:val="Normal"/>
    <w:next w:val="Normal"/>
    <w:uiPriority w:val="99"/>
    <w:unhideWhenUsed/>
    <w:rsid w:val="00D919A3"/>
    <w:pPr>
      <w:spacing w:after="0"/>
      <w:ind w:left="440" w:hanging="440"/>
    </w:pPr>
    <w:rPr>
      <w:rFonts w:cstheme="minorHAnsi"/>
      <w:smallCaps/>
      <w:sz w:val="20"/>
      <w:szCs w:val="20"/>
    </w:rPr>
  </w:style>
  <w:style w:type="character" w:styleId="PlaceholderText">
    <w:name w:val="Placeholder Text"/>
    <w:basedOn w:val="DefaultParagraphFont"/>
    <w:uiPriority w:val="99"/>
    <w:semiHidden/>
    <w:rsid w:val="00A54BDE"/>
    <w:rPr>
      <w:color w:val="808080"/>
    </w:rPr>
  </w:style>
  <w:style w:type="paragraph" w:styleId="NormalWeb">
    <w:name w:val="Normal (Web)"/>
    <w:basedOn w:val="Normal"/>
    <w:uiPriority w:val="99"/>
    <w:semiHidden/>
    <w:unhideWhenUsed/>
    <w:rsid w:val="00CF4B1E"/>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z-TopofForm">
    <w:name w:val="HTML Top of Form"/>
    <w:basedOn w:val="Normal"/>
    <w:next w:val="Normal"/>
    <w:link w:val="z-TopofFormChar"/>
    <w:hidden/>
    <w:uiPriority w:val="99"/>
    <w:semiHidden/>
    <w:unhideWhenUsed/>
    <w:rsid w:val="00CF4B1E"/>
    <w:pPr>
      <w:pBdr>
        <w:bottom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TopofFormChar">
    <w:name w:val="z-Top of Form Char"/>
    <w:basedOn w:val="DefaultParagraphFont"/>
    <w:link w:val="z-TopofForm"/>
    <w:uiPriority w:val="99"/>
    <w:semiHidden/>
    <w:rsid w:val="00CF4B1E"/>
    <w:rPr>
      <w:rFonts w:ascii="Arial" w:eastAsia="Times New Roman" w:hAnsi="Arial" w:cs="Arial"/>
      <w:vanish/>
      <w:sz w:val="16"/>
      <w:szCs w:val="16"/>
      <w:lang w:eastAsia="en-IE"/>
    </w:rPr>
  </w:style>
  <w:style w:type="table" w:styleId="TableGrid">
    <w:name w:val="Table Grid"/>
    <w:basedOn w:val="TableNormal"/>
    <w:uiPriority w:val="39"/>
    <w:rsid w:val="005D7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36647"/>
    <w:rPr>
      <w:color w:val="605E5C"/>
      <w:shd w:val="clear" w:color="auto" w:fill="E1DFDD"/>
    </w:rPr>
  </w:style>
  <w:style w:type="character" w:styleId="FollowedHyperlink">
    <w:name w:val="FollowedHyperlink"/>
    <w:basedOn w:val="DefaultParagraphFont"/>
    <w:uiPriority w:val="99"/>
    <w:semiHidden/>
    <w:unhideWhenUsed/>
    <w:rsid w:val="00134964"/>
    <w:rPr>
      <w:color w:val="954F72" w:themeColor="followedHyperlink"/>
      <w:u w:val="single"/>
    </w:rPr>
  </w:style>
  <w:style w:type="table" w:styleId="GridTable1Light">
    <w:name w:val="Grid Table 1 Light"/>
    <w:basedOn w:val="TableNormal"/>
    <w:uiPriority w:val="46"/>
    <w:rsid w:val="00712D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577638"/>
    <w:pPr>
      <w:spacing w:after="100"/>
      <w:ind w:left="660"/>
    </w:pPr>
    <w:rPr>
      <w:rFonts w:eastAsiaTheme="minorEastAsia"/>
      <w:lang w:eastAsia="en-IE"/>
    </w:rPr>
  </w:style>
  <w:style w:type="paragraph" w:styleId="TOC5">
    <w:name w:val="toc 5"/>
    <w:basedOn w:val="Normal"/>
    <w:next w:val="Normal"/>
    <w:autoRedefine/>
    <w:uiPriority w:val="39"/>
    <w:unhideWhenUsed/>
    <w:rsid w:val="00577638"/>
    <w:pPr>
      <w:spacing w:after="100"/>
      <w:ind w:left="880"/>
    </w:pPr>
    <w:rPr>
      <w:rFonts w:eastAsiaTheme="minorEastAsia"/>
      <w:lang w:eastAsia="en-IE"/>
    </w:rPr>
  </w:style>
  <w:style w:type="paragraph" w:styleId="TOC6">
    <w:name w:val="toc 6"/>
    <w:basedOn w:val="Normal"/>
    <w:next w:val="Normal"/>
    <w:autoRedefine/>
    <w:uiPriority w:val="39"/>
    <w:unhideWhenUsed/>
    <w:rsid w:val="00577638"/>
    <w:pPr>
      <w:spacing w:after="100"/>
      <w:ind w:left="1100"/>
    </w:pPr>
    <w:rPr>
      <w:rFonts w:eastAsiaTheme="minorEastAsia"/>
      <w:lang w:eastAsia="en-IE"/>
    </w:rPr>
  </w:style>
  <w:style w:type="paragraph" w:styleId="TOC7">
    <w:name w:val="toc 7"/>
    <w:basedOn w:val="Normal"/>
    <w:next w:val="Normal"/>
    <w:autoRedefine/>
    <w:uiPriority w:val="39"/>
    <w:unhideWhenUsed/>
    <w:rsid w:val="00577638"/>
    <w:pPr>
      <w:spacing w:after="100"/>
      <w:ind w:left="1320"/>
    </w:pPr>
    <w:rPr>
      <w:rFonts w:eastAsiaTheme="minorEastAsia"/>
      <w:lang w:eastAsia="en-IE"/>
    </w:rPr>
  </w:style>
  <w:style w:type="paragraph" w:styleId="TOC8">
    <w:name w:val="toc 8"/>
    <w:basedOn w:val="Normal"/>
    <w:next w:val="Normal"/>
    <w:autoRedefine/>
    <w:uiPriority w:val="39"/>
    <w:unhideWhenUsed/>
    <w:rsid w:val="00577638"/>
    <w:pPr>
      <w:spacing w:after="100"/>
      <w:ind w:left="1540"/>
    </w:pPr>
    <w:rPr>
      <w:rFonts w:eastAsiaTheme="minorEastAsia"/>
      <w:lang w:eastAsia="en-IE"/>
    </w:rPr>
  </w:style>
  <w:style w:type="paragraph" w:styleId="TOC9">
    <w:name w:val="toc 9"/>
    <w:basedOn w:val="Normal"/>
    <w:next w:val="Normal"/>
    <w:autoRedefine/>
    <w:uiPriority w:val="39"/>
    <w:unhideWhenUsed/>
    <w:rsid w:val="00577638"/>
    <w:pPr>
      <w:spacing w:after="100"/>
      <w:ind w:left="1760"/>
    </w:pPr>
    <w:rPr>
      <w:rFonts w:eastAsiaTheme="minorEastAsia"/>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1850">
      <w:bodyDiv w:val="1"/>
      <w:marLeft w:val="0"/>
      <w:marRight w:val="0"/>
      <w:marTop w:val="0"/>
      <w:marBottom w:val="0"/>
      <w:divBdr>
        <w:top w:val="none" w:sz="0" w:space="0" w:color="auto"/>
        <w:left w:val="none" w:sz="0" w:space="0" w:color="auto"/>
        <w:bottom w:val="none" w:sz="0" w:space="0" w:color="auto"/>
        <w:right w:val="none" w:sz="0" w:space="0" w:color="auto"/>
      </w:divBdr>
    </w:div>
    <w:div w:id="30617843">
      <w:bodyDiv w:val="1"/>
      <w:marLeft w:val="0"/>
      <w:marRight w:val="0"/>
      <w:marTop w:val="0"/>
      <w:marBottom w:val="0"/>
      <w:divBdr>
        <w:top w:val="none" w:sz="0" w:space="0" w:color="auto"/>
        <w:left w:val="none" w:sz="0" w:space="0" w:color="auto"/>
        <w:bottom w:val="none" w:sz="0" w:space="0" w:color="auto"/>
        <w:right w:val="none" w:sz="0" w:space="0" w:color="auto"/>
      </w:divBdr>
    </w:div>
    <w:div w:id="190151086">
      <w:bodyDiv w:val="1"/>
      <w:marLeft w:val="0"/>
      <w:marRight w:val="0"/>
      <w:marTop w:val="0"/>
      <w:marBottom w:val="0"/>
      <w:divBdr>
        <w:top w:val="none" w:sz="0" w:space="0" w:color="auto"/>
        <w:left w:val="none" w:sz="0" w:space="0" w:color="auto"/>
        <w:bottom w:val="none" w:sz="0" w:space="0" w:color="auto"/>
        <w:right w:val="none" w:sz="0" w:space="0" w:color="auto"/>
      </w:divBdr>
    </w:div>
    <w:div w:id="267272962">
      <w:bodyDiv w:val="1"/>
      <w:marLeft w:val="0"/>
      <w:marRight w:val="0"/>
      <w:marTop w:val="0"/>
      <w:marBottom w:val="0"/>
      <w:divBdr>
        <w:top w:val="none" w:sz="0" w:space="0" w:color="auto"/>
        <w:left w:val="none" w:sz="0" w:space="0" w:color="auto"/>
        <w:bottom w:val="none" w:sz="0" w:space="0" w:color="auto"/>
        <w:right w:val="none" w:sz="0" w:space="0" w:color="auto"/>
      </w:divBdr>
    </w:div>
    <w:div w:id="718865589">
      <w:bodyDiv w:val="1"/>
      <w:marLeft w:val="0"/>
      <w:marRight w:val="0"/>
      <w:marTop w:val="0"/>
      <w:marBottom w:val="0"/>
      <w:divBdr>
        <w:top w:val="none" w:sz="0" w:space="0" w:color="auto"/>
        <w:left w:val="none" w:sz="0" w:space="0" w:color="auto"/>
        <w:bottom w:val="none" w:sz="0" w:space="0" w:color="auto"/>
        <w:right w:val="none" w:sz="0" w:space="0" w:color="auto"/>
      </w:divBdr>
    </w:div>
    <w:div w:id="967316582">
      <w:bodyDiv w:val="1"/>
      <w:marLeft w:val="0"/>
      <w:marRight w:val="0"/>
      <w:marTop w:val="0"/>
      <w:marBottom w:val="0"/>
      <w:divBdr>
        <w:top w:val="none" w:sz="0" w:space="0" w:color="auto"/>
        <w:left w:val="none" w:sz="0" w:space="0" w:color="auto"/>
        <w:bottom w:val="none" w:sz="0" w:space="0" w:color="auto"/>
        <w:right w:val="none" w:sz="0" w:space="0" w:color="auto"/>
      </w:divBdr>
      <w:divsChild>
        <w:div w:id="2049699">
          <w:marLeft w:val="0"/>
          <w:marRight w:val="-13408"/>
          <w:marTop w:val="0"/>
          <w:marBottom w:val="0"/>
          <w:divBdr>
            <w:top w:val="none" w:sz="0" w:space="0" w:color="auto"/>
            <w:left w:val="none" w:sz="0" w:space="0" w:color="auto"/>
            <w:bottom w:val="none" w:sz="0" w:space="0" w:color="auto"/>
            <w:right w:val="none" w:sz="0" w:space="0" w:color="auto"/>
          </w:divBdr>
        </w:div>
        <w:div w:id="84502850">
          <w:marLeft w:val="0"/>
          <w:marRight w:val="-13408"/>
          <w:marTop w:val="0"/>
          <w:marBottom w:val="0"/>
          <w:divBdr>
            <w:top w:val="none" w:sz="0" w:space="0" w:color="auto"/>
            <w:left w:val="none" w:sz="0" w:space="0" w:color="auto"/>
            <w:bottom w:val="none" w:sz="0" w:space="0" w:color="auto"/>
            <w:right w:val="none" w:sz="0" w:space="0" w:color="auto"/>
          </w:divBdr>
        </w:div>
      </w:divsChild>
    </w:div>
    <w:div w:id="1039746950">
      <w:bodyDiv w:val="1"/>
      <w:marLeft w:val="0"/>
      <w:marRight w:val="0"/>
      <w:marTop w:val="0"/>
      <w:marBottom w:val="0"/>
      <w:divBdr>
        <w:top w:val="none" w:sz="0" w:space="0" w:color="auto"/>
        <w:left w:val="none" w:sz="0" w:space="0" w:color="auto"/>
        <w:bottom w:val="none" w:sz="0" w:space="0" w:color="auto"/>
        <w:right w:val="none" w:sz="0" w:space="0" w:color="auto"/>
      </w:divBdr>
    </w:div>
    <w:div w:id="1154100657">
      <w:bodyDiv w:val="1"/>
      <w:marLeft w:val="0"/>
      <w:marRight w:val="0"/>
      <w:marTop w:val="0"/>
      <w:marBottom w:val="0"/>
      <w:divBdr>
        <w:top w:val="none" w:sz="0" w:space="0" w:color="auto"/>
        <w:left w:val="none" w:sz="0" w:space="0" w:color="auto"/>
        <w:bottom w:val="none" w:sz="0" w:space="0" w:color="auto"/>
        <w:right w:val="none" w:sz="0" w:space="0" w:color="auto"/>
      </w:divBdr>
    </w:div>
    <w:div w:id="1166439045">
      <w:bodyDiv w:val="1"/>
      <w:marLeft w:val="0"/>
      <w:marRight w:val="0"/>
      <w:marTop w:val="0"/>
      <w:marBottom w:val="0"/>
      <w:divBdr>
        <w:top w:val="none" w:sz="0" w:space="0" w:color="auto"/>
        <w:left w:val="none" w:sz="0" w:space="0" w:color="auto"/>
        <w:bottom w:val="none" w:sz="0" w:space="0" w:color="auto"/>
        <w:right w:val="none" w:sz="0" w:space="0" w:color="auto"/>
      </w:divBdr>
    </w:div>
    <w:div w:id="1321809681">
      <w:bodyDiv w:val="1"/>
      <w:marLeft w:val="0"/>
      <w:marRight w:val="0"/>
      <w:marTop w:val="0"/>
      <w:marBottom w:val="0"/>
      <w:divBdr>
        <w:top w:val="none" w:sz="0" w:space="0" w:color="auto"/>
        <w:left w:val="none" w:sz="0" w:space="0" w:color="auto"/>
        <w:bottom w:val="none" w:sz="0" w:space="0" w:color="auto"/>
        <w:right w:val="none" w:sz="0" w:space="0" w:color="auto"/>
      </w:divBdr>
    </w:div>
    <w:div w:id="1456218478">
      <w:bodyDiv w:val="1"/>
      <w:marLeft w:val="0"/>
      <w:marRight w:val="0"/>
      <w:marTop w:val="0"/>
      <w:marBottom w:val="0"/>
      <w:divBdr>
        <w:top w:val="none" w:sz="0" w:space="0" w:color="auto"/>
        <w:left w:val="none" w:sz="0" w:space="0" w:color="auto"/>
        <w:bottom w:val="none" w:sz="0" w:space="0" w:color="auto"/>
        <w:right w:val="none" w:sz="0" w:space="0" w:color="auto"/>
      </w:divBdr>
      <w:divsChild>
        <w:div w:id="172457774">
          <w:marLeft w:val="0"/>
          <w:marRight w:val="-13395"/>
          <w:marTop w:val="0"/>
          <w:marBottom w:val="0"/>
          <w:divBdr>
            <w:top w:val="none" w:sz="0" w:space="0" w:color="auto"/>
            <w:left w:val="none" w:sz="0" w:space="0" w:color="auto"/>
            <w:bottom w:val="none" w:sz="0" w:space="0" w:color="auto"/>
            <w:right w:val="none" w:sz="0" w:space="0" w:color="auto"/>
          </w:divBdr>
        </w:div>
        <w:div w:id="260378759">
          <w:marLeft w:val="0"/>
          <w:marRight w:val="-13395"/>
          <w:marTop w:val="0"/>
          <w:marBottom w:val="0"/>
          <w:divBdr>
            <w:top w:val="none" w:sz="0" w:space="0" w:color="auto"/>
            <w:left w:val="none" w:sz="0" w:space="0" w:color="auto"/>
            <w:bottom w:val="none" w:sz="0" w:space="0" w:color="auto"/>
            <w:right w:val="none" w:sz="0" w:space="0" w:color="auto"/>
          </w:divBdr>
        </w:div>
        <w:div w:id="329917466">
          <w:marLeft w:val="0"/>
          <w:marRight w:val="-13395"/>
          <w:marTop w:val="0"/>
          <w:marBottom w:val="0"/>
          <w:divBdr>
            <w:top w:val="none" w:sz="0" w:space="0" w:color="auto"/>
            <w:left w:val="none" w:sz="0" w:space="0" w:color="auto"/>
            <w:bottom w:val="none" w:sz="0" w:space="0" w:color="auto"/>
            <w:right w:val="none" w:sz="0" w:space="0" w:color="auto"/>
          </w:divBdr>
        </w:div>
        <w:div w:id="352002918">
          <w:marLeft w:val="0"/>
          <w:marRight w:val="-13395"/>
          <w:marTop w:val="0"/>
          <w:marBottom w:val="0"/>
          <w:divBdr>
            <w:top w:val="none" w:sz="0" w:space="0" w:color="auto"/>
            <w:left w:val="none" w:sz="0" w:space="0" w:color="auto"/>
            <w:bottom w:val="none" w:sz="0" w:space="0" w:color="auto"/>
            <w:right w:val="none" w:sz="0" w:space="0" w:color="auto"/>
          </w:divBdr>
        </w:div>
        <w:div w:id="414324177">
          <w:marLeft w:val="0"/>
          <w:marRight w:val="-13395"/>
          <w:marTop w:val="0"/>
          <w:marBottom w:val="0"/>
          <w:divBdr>
            <w:top w:val="none" w:sz="0" w:space="0" w:color="auto"/>
            <w:left w:val="none" w:sz="0" w:space="0" w:color="auto"/>
            <w:bottom w:val="none" w:sz="0" w:space="0" w:color="auto"/>
            <w:right w:val="none" w:sz="0" w:space="0" w:color="auto"/>
          </w:divBdr>
        </w:div>
        <w:div w:id="505289061">
          <w:marLeft w:val="0"/>
          <w:marRight w:val="-13395"/>
          <w:marTop w:val="0"/>
          <w:marBottom w:val="0"/>
          <w:divBdr>
            <w:top w:val="none" w:sz="0" w:space="0" w:color="auto"/>
            <w:left w:val="none" w:sz="0" w:space="0" w:color="auto"/>
            <w:bottom w:val="none" w:sz="0" w:space="0" w:color="auto"/>
            <w:right w:val="none" w:sz="0" w:space="0" w:color="auto"/>
          </w:divBdr>
        </w:div>
        <w:div w:id="921529802">
          <w:marLeft w:val="0"/>
          <w:marRight w:val="-13395"/>
          <w:marTop w:val="0"/>
          <w:marBottom w:val="0"/>
          <w:divBdr>
            <w:top w:val="none" w:sz="0" w:space="0" w:color="auto"/>
            <w:left w:val="none" w:sz="0" w:space="0" w:color="auto"/>
            <w:bottom w:val="none" w:sz="0" w:space="0" w:color="auto"/>
            <w:right w:val="none" w:sz="0" w:space="0" w:color="auto"/>
          </w:divBdr>
        </w:div>
        <w:div w:id="1040595290">
          <w:marLeft w:val="0"/>
          <w:marRight w:val="-13395"/>
          <w:marTop w:val="0"/>
          <w:marBottom w:val="0"/>
          <w:divBdr>
            <w:top w:val="none" w:sz="0" w:space="0" w:color="auto"/>
            <w:left w:val="none" w:sz="0" w:space="0" w:color="auto"/>
            <w:bottom w:val="none" w:sz="0" w:space="0" w:color="auto"/>
            <w:right w:val="none" w:sz="0" w:space="0" w:color="auto"/>
          </w:divBdr>
        </w:div>
        <w:div w:id="1125348245">
          <w:marLeft w:val="0"/>
          <w:marRight w:val="-13395"/>
          <w:marTop w:val="0"/>
          <w:marBottom w:val="0"/>
          <w:divBdr>
            <w:top w:val="none" w:sz="0" w:space="0" w:color="auto"/>
            <w:left w:val="none" w:sz="0" w:space="0" w:color="auto"/>
            <w:bottom w:val="none" w:sz="0" w:space="0" w:color="auto"/>
            <w:right w:val="none" w:sz="0" w:space="0" w:color="auto"/>
          </w:divBdr>
        </w:div>
        <w:div w:id="1244490489">
          <w:marLeft w:val="0"/>
          <w:marRight w:val="-13395"/>
          <w:marTop w:val="0"/>
          <w:marBottom w:val="0"/>
          <w:divBdr>
            <w:top w:val="none" w:sz="0" w:space="0" w:color="auto"/>
            <w:left w:val="none" w:sz="0" w:space="0" w:color="auto"/>
            <w:bottom w:val="none" w:sz="0" w:space="0" w:color="auto"/>
            <w:right w:val="none" w:sz="0" w:space="0" w:color="auto"/>
          </w:divBdr>
        </w:div>
        <w:div w:id="1392996271">
          <w:marLeft w:val="0"/>
          <w:marRight w:val="-13395"/>
          <w:marTop w:val="0"/>
          <w:marBottom w:val="0"/>
          <w:divBdr>
            <w:top w:val="none" w:sz="0" w:space="0" w:color="auto"/>
            <w:left w:val="none" w:sz="0" w:space="0" w:color="auto"/>
            <w:bottom w:val="none" w:sz="0" w:space="0" w:color="auto"/>
            <w:right w:val="none" w:sz="0" w:space="0" w:color="auto"/>
          </w:divBdr>
        </w:div>
        <w:div w:id="1423722722">
          <w:marLeft w:val="0"/>
          <w:marRight w:val="-13395"/>
          <w:marTop w:val="0"/>
          <w:marBottom w:val="0"/>
          <w:divBdr>
            <w:top w:val="none" w:sz="0" w:space="0" w:color="auto"/>
            <w:left w:val="none" w:sz="0" w:space="0" w:color="auto"/>
            <w:bottom w:val="none" w:sz="0" w:space="0" w:color="auto"/>
            <w:right w:val="none" w:sz="0" w:space="0" w:color="auto"/>
          </w:divBdr>
        </w:div>
        <w:div w:id="1923300018">
          <w:marLeft w:val="0"/>
          <w:marRight w:val="-13395"/>
          <w:marTop w:val="0"/>
          <w:marBottom w:val="0"/>
          <w:divBdr>
            <w:top w:val="none" w:sz="0" w:space="0" w:color="auto"/>
            <w:left w:val="none" w:sz="0" w:space="0" w:color="auto"/>
            <w:bottom w:val="none" w:sz="0" w:space="0" w:color="auto"/>
            <w:right w:val="none" w:sz="0" w:space="0" w:color="auto"/>
          </w:divBdr>
        </w:div>
        <w:div w:id="1929463179">
          <w:marLeft w:val="0"/>
          <w:marRight w:val="-13395"/>
          <w:marTop w:val="0"/>
          <w:marBottom w:val="0"/>
          <w:divBdr>
            <w:top w:val="none" w:sz="0" w:space="0" w:color="auto"/>
            <w:left w:val="none" w:sz="0" w:space="0" w:color="auto"/>
            <w:bottom w:val="none" w:sz="0" w:space="0" w:color="auto"/>
            <w:right w:val="none" w:sz="0" w:space="0" w:color="auto"/>
          </w:divBdr>
        </w:div>
      </w:divsChild>
    </w:div>
    <w:div w:id="1514764677">
      <w:bodyDiv w:val="1"/>
      <w:marLeft w:val="0"/>
      <w:marRight w:val="0"/>
      <w:marTop w:val="0"/>
      <w:marBottom w:val="0"/>
      <w:divBdr>
        <w:top w:val="none" w:sz="0" w:space="0" w:color="auto"/>
        <w:left w:val="none" w:sz="0" w:space="0" w:color="auto"/>
        <w:bottom w:val="none" w:sz="0" w:space="0" w:color="auto"/>
        <w:right w:val="none" w:sz="0" w:space="0" w:color="auto"/>
      </w:divBdr>
    </w:div>
    <w:div w:id="1539388041">
      <w:bodyDiv w:val="1"/>
      <w:marLeft w:val="0"/>
      <w:marRight w:val="0"/>
      <w:marTop w:val="0"/>
      <w:marBottom w:val="0"/>
      <w:divBdr>
        <w:top w:val="none" w:sz="0" w:space="0" w:color="auto"/>
        <w:left w:val="none" w:sz="0" w:space="0" w:color="auto"/>
        <w:bottom w:val="none" w:sz="0" w:space="0" w:color="auto"/>
        <w:right w:val="none" w:sz="0" w:space="0" w:color="auto"/>
      </w:divBdr>
      <w:divsChild>
        <w:div w:id="1092622810">
          <w:marLeft w:val="0"/>
          <w:marRight w:val="-13408"/>
          <w:marTop w:val="0"/>
          <w:marBottom w:val="0"/>
          <w:divBdr>
            <w:top w:val="none" w:sz="0" w:space="0" w:color="auto"/>
            <w:left w:val="none" w:sz="0" w:space="0" w:color="auto"/>
            <w:bottom w:val="none" w:sz="0" w:space="0" w:color="auto"/>
            <w:right w:val="none" w:sz="0" w:space="0" w:color="auto"/>
          </w:divBdr>
        </w:div>
        <w:div w:id="1368211922">
          <w:marLeft w:val="0"/>
          <w:marRight w:val="-13408"/>
          <w:marTop w:val="0"/>
          <w:marBottom w:val="0"/>
          <w:divBdr>
            <w:top w:val="none" w:sz="0" w:space="0" w:color="auto"/>
            <w:left w:val="none" w:sz="0" w:space="0" w:color="auto"/>
            <w:bottom w:val="none" w:sz="0" w:space="0" w:color="auto"/>
            <w:right w:val="none" w:sz="0" w:space="0" w:color="auto"/>
          </w:divBdr>
        </w:div>
      </w:divsChild>
    </w:div>
    <w:div w:id="1560895511">
      <w:bodyDiv w:val="1"/>
      <w:marLeft w:val="0"/>
      <w:marRight w:val="0"/>
      <w:marTop w:val="0"/>
      <w:marBottom w:val="0"/>
      <w:divBdr>
        <w:top w:val="none" w:sz="0" w:space="0" w:color="auto"/>
        <w:left w:val="none" w:sz="0" w:space="0" w:color="auto"/>
        <w:bottom w:val="none" w:sz="0" w:space="0" w:color="auto"/>
        <w:right w:val="none" w:sz="0" w:space="0" w:color="auto"/>
      </w:divBdr>
    </w:div>
    <w:div w:id="1977251795">
      <w:bodyDiv w:val="1"/>
      <w:marLeft w:val="0"/>
      <w:marRight w:val="0"/>
      <w:marTop w:val="0"/>
      <w:marBottom w:val="0"/>
      <w:divBdr>
        <w:top w:val="none" w:sz="0" w:space="0" w:color="auto"/>
        <w:left w:val="none" w:sz="0" w:space="0" w:color="auto"/>
        <w:bottom w:val="none" w:sz="0" w:space="0" w:color="auto"/>
        <w:right w:val="none" w:sz="0" w:space="0" w:color="auto"/>
      </w:divBdr>
      <w:divsChild>
        <w:div w:id="690185633">
          <w:marLeft w:val="0"/>
          <w:marRight w:val="0"/>
          <w:marTop w:val="0"/>
          <w:marBottom w:val="0"/>
          <w:divBdr>
            <w:top w:val="none" w:sz="0" w:space="0" w:color="auto"/>
            <w:left w:val="none" w:sz="0" w:space="0" w:color="auto"/>
            <w:bottom w:val="none" w:sz="0" w:space="0" w:color="auto"/>
            <w:right w:val="none" w:sz="0" w:space="0" w:color="auto"/>
          </w:divBdr>
        </w:div>
        <w:div w:id="975530413">
          <w:marLeft w:val="0"/>
          <w:marRight w:val="0"/>
          <w:marTop w:val="0"/>
          <w:marBottom w:val="0"/>
          <w:divBdr>
            <w:top w:val="single" w:sz="2" w:space="0" w:color="D9D9E3"/>
            <w:left w:val="single" w:sz="2" w:space="0" w:color="D9D9E3"/>
            <w:bottom w:val="single" w:sz="2" w:space="0" w:color="D9D9E3"/>
            <w:right w:val="single" w:sz="2" w:space="0" w:color="D9D9E3"/>
          </w:divBdr>
          <w:divsChild>
            <w:div w:id="201137646">
              <w:marLeft w:val="0"/>
              <w:marRight w:val="0"/>
              <w:marTop w:val="0"/>
              <w:marBottom w:val="0"/>
              <w:divBdr>
                <w:top w:val="single" w:sz="2" w:space="0" w:color="D9D9E3"/>
                <w:left w:val="single" w:sz="2" w:space="0" w:color="D9D9E3"/>
                <w:bottom w:val="single" w:sz="2" w:space="0" w:color="D9D9E3"/>
                <w:right w:val="single" w:sz="2" w:space="0" w:color="D9D9E3"/>
              </w:divBdr>
              <w:divsChild>
                <w:div w:id="954139018">
                  <w:marLeft w:val="0"/>
                  <w:marRight w:val="0"/>
                  <w:marTop w:val="0"/>
                  <w:marBottom w:val="0"/>
                  <w:divBdr>
                    <w:top w:val="single" w:sz="2" w:space="0" w:color="D9D9E3"/>
                    <w:left w:val="single" w:sz="2" w:space="0" w:color="D9D9E3"/>
                    <w:bottom w:val="single" w:sz="2" w:space="0" w:color="D9D9E3"/>
                    <w:right w:val="single" w:sz="2" w:space="0" w:color="D9D9E3"/>
                  </w:divBdr>
                  <w:divsChild>
                    <w:div w:id="1062409612">
                      <w:marLeft w:val="0"/>
                      <w:marRight w:val="0"/>
                      <w:marTop w:val="0"/>
                      <w:marBottom w:val="0"/>
                      <w:divBdr>
                        <w:top w:val="single" w:sz="2" w:space="0" w:color="D9D9E3"/>
                        <w:left w:val="single" w:sz="2" w:space="0" w:color="D9D9E3"/>
                        <w:bottom w:val="single" w:sz="2" w:space="0" w:color="D9D9E3"/>
                        <w:right w:val="single" w:sz="2" w:space="0" w:color="D9D9E3"/>
                      </w:divBdr>
                      <w:divsChild>
                        <w:div w:id="1932932205">
                          <w:marLeft w:val="0"/>
                          <w:marRight w:val="0"/>
                          <w:marTop w:val="0"/>
                          <w:marBottom w:val="0"/>
                          <w:divBdr>
                            <w:top w:val="single" w:sz="2" w:space="0" w:color="auto"/>
                            <w:left w:val="single" w:sz="2" w:space="0" w:color="auto"/>
                            <w:bottom w:val="single" w:sz="6" w:space="0" w:color="auto"/>
                            <w:right w:val="single" w:sz="2" w:space="0" w:color="auto"/>
                          </w:divBdr>
                          <w:divsChild>
                            <w:div w:id="726417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731736">
                                  <w:marLeft w:val="0"/>
                                  <w:marRight w:val="0"/>
                                  <w:marTop w:val="0"/>
                                  <w:marBottom w:val="0"/>
                                  <w:divBdr>
                                    <w:top w:val="single" w:sz="2" w:space="0" w:color="D9D9E3"/>
                                    <w:left w:val="single" w:sz="2" w:space="0" w:color="D9D9E3"/>
                                    <w:bottom w:val="single" w:sz="2" w:space="0" w:color="D9D9E3"/>
                                    <w:right w:val="single" w:sz="2" w:space="0" w:color="D9D9E3"/>
                                  </w:divBdr>
                                  <w:divsChild>
                                    <w:div w:id="1364791876">
                                      <w:marLeft w:val="0"/>
                                      <w:marRight w:val="0"/>
                                      <w:marTop w:val="0"/>
                                      <w:marBottom w:val="0"/>
                                      <w:divBdr>
                                        <w:top w:val="single" w:sz="2" w:space="0" w:color="D9D9E3"/>
                                        <w:left w:val="single" w:sz="2" w:space="0" w:color="D9D9E3"/>
                                        <w:bottom w:val="single" w:sz="2" w:space="0" w:color="D9D9E3"/>
                                        <w:right w:val="single" w:sz="2" w:space="0" w:color="D9D9E3"/>
                                      </w:divBdr>
                                      <w:divsChild>
                                        <w:div w:id="1422993289">
                                          <w:marLeft w:val="0"/>
                                          <w:marRight w:val="0"/>
                                          <w:marTop w:val="0"/>
                                          <w:marBottom w:val="0"/>
                                          <w:divBdr>
                                            <w:top w:val="single" w:sz="2" w:space="0" w:color="D9D9E3"/>
                                            <w:left w:val="single" w:sz="2" w:space="0" w:color="D9D9E3"/>
                                            <w:bottom w:val="single" w:sz="2" w:space="0" w:color="D9D9E3"/>
                                            <w:right w:val="single" w:sz="2" w:space="0" w:color="D9D9E3"/>
                                          </w:divBdr>
                                          <w:divsChild>
                                            <w:div w:id="2709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8022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docs.live.net/3eea4423b0198dff/Documents/JFitzgeraldR00156081-2023Thesis.doc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d.docs.live.net/3eea4423b0198dff/Documents/JFitzgeraldR00156081-2023Thesis.docx"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docs.live.net/3eea4423b0198dff/Documents/JFitzgeraldR00156081-2023Thesis.docx" TargetMode="Externa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docs.live.net/3eea4423b0198dff/Documents/JFitzgeraldR00156081-2023Thesis.docx" TargetMode="External"/><Relationship Id="rId23" Type="http://schemas.openxmlformats.org/officeDocument/2006/relationships/image" Target="media/image8.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docs.live.net/3eea4423b0198dff/Documents/JFitzgeraldR00156081-2023Thesis.docx" TargetMode="Externa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Zotero\extensions\zoteroWinWordIntegration@zotero.org\install\Zoter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loudMigratorVersion xmlns="2fda9b7d-769e-45a4-8780-d507db3cfe40" xsi:nil="true"/>
    <CloudMigratorOriginId xmlns="2fda9b7d-769e-45a4-8780-d507db3cfe40" xsi:nil="true"/>
    <FileHash xmlns="2fda9b7d-769e-45a4-8780-d507db3cfe40" xsi:nil="true"/>
    <UniqueSourceRef xmlns="2fda9b7d-769e-45a4-8780-d507db3cfe4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758E2AEAB452247A03C41EC2F37EDCC" ma:contentTypeVersion="17" ma:contentTypeDescription="Create a new document." ma:contentTypeScope="" ma:versionID="4cd6e6e59c8f23800c4db9a03e659fd0">
  <xsd:schema xmlns:xsd="http://www.w3.org/2001/XMLSchema" xmlns:xs="http://www.w3.org/2001/XMLSchema" xmlns:p="http://schemas.microsoft.com/office/2006/metadata/properties" xmlns:ns3="2fda9b7d-769e-45a4-8780-d507db3cfe40" xmlns:ns4="bd38bf57-e6d2-41f2-bece-9c98adfb5a99" targetNamespace="http://schemas.microsoft.com/office/2006/metadata/properties" ma:root="true" ma:fieldsID="726df619e94610454dd619ed09243c3b" ns3:_="" ns4:_="">
    <xsd:import namespace="2fda9b7d-769e-45a4-8780-d507db3cfe40"/>
    <xsd:import namespace="bd38bf57-e6d2-41f2-bece-9c98adfb5a99"/>
    <xsd:element name="properties">
      <xsd:complexType>
        <xsd:sequence>
          <xsd:element name="documentManagement">
            <xsd:complexType>
              <xsd:all>
                <xsd:element ref="ns3:CloudMigratorOriginId" minOccurs="0"/>
                <xsd:element ref="ns3:FileHash" minOccurs="0"/>
                <xsd:element ref="ns3:CloudMigratorVersion" minOccurs="0"/>
                <xsd:element ref="ns3:UniqueSourceRef"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da9b7d-769e-45a4-8780-d507db3cfe40" elementFormDefault="qualified">
    <xsd:import namespace="http://schemas.microsoft.com/office/2006/documentManagement/types"/>
    <xsd:import namespace="http://schemas.microsoft.com/office/infopath/2007/PartnerControls"/>
    <xsd:element name="CloudMigratorOriginId" ma:index="8" nillable="true" ma:displayName="CloudMigratorOriginId" ma:internalName="CloudMigratorOriginId">
      <xsd:simpleType>
        <xsd:restriction base="dms:Note">
          <xsd:maxLength value="255"/>
        </xsd:restriction>
      </xsd:simpleType>
    </xsd:element>
    <xsd:element name="FileHash" ma:index="9" nillable="true" ma:displayName="FileHash" ma:internalName="FileHash">
      <xsd:simpleType>
        <xsd:restriction base="dms:Note">
          <xsd:maxLength value="255"/>
        </xsd:restriction>
      </xsd:simpleType>
    </xsd:element>
    <xsd:element name="CloudMigratorVersion" ma:index="10" nillable="true" ma:displayName="CloudMigratorVersion" ma:internalName="CloudMigratorVersion">
      <xsd:simpleType>
        <xsd:restriction base="dms:Note">
          <xsd:maxLength value="255"/>
        </xsd:restriction>
      </xsd:simpleType>
    </xsd:element>
    <xsd:element name="UniqueSourceRef" ma:index="11" nillable="true" ma:displayName="UniqueSourceRef" ma:internalName="UniqueSourceRef">
      <xsd:simpleType>
        <xsd:restriction base="dms:Note">
          <xsd:maxLength value="255"/>
        </xsd:restriction>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Tags" ma:index="20" nillable="true" ma:displayName="Tags" ma:internalName="MediaServiceAutoTags"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38bf57-e6d2-41f2-bece-9c98adfb5a9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77BECB-E3E0-497A-87C6-A3F4B708D70B}">
  <ds:schemaRefs>
    <ds:schemaRef ds:uri="http://schemas.microsoft.com/office/2006/metadata/properties"/>
    <ds:schemaRef ds:uri="http://schemas.microsoft.com/office/infopath/2007/PartnerControls"/>
    <ds:schemaRef ds:uri="2fda9b7d-769e-45a4-8780-d507db3cfe40"/>
  </ds:schemaRefs>
</ds:datastoreItem>
</file>

<file path=customXml/itemProps2.xml><?xml version="1.0" encoding="utf-8"?>
<ds:datastoreItem xmlns:ds="http://schemas.openxmlformats.org/officeDocument/2006/customXml" ds:itemID="{D00A7BD4-A613-457C-9287-EE2BCAF2ACDE}">
  <ds:schemaRefs>
    <ds:schemaRef ds:uri="http://schemas.openxmlformats.org/officeDocument/2006/bibliography"/>
  </ds:schemaRefs>
</ds:datastoreItem>
</file>

<file path=customXml/itemProps3.xml><?xml version="1.0" encoding="utf-8"?>
<ds:datastoreItem xmlns:ds="http://schemas.openxmlformats.org/officeDocument/2006/customXml" ds:itemID="{7708EBC5-7657-47FC-A38C-BDF70CCB48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da9b7d-769e-45a4-8780-d507db3cfe40"/>
    <ds:schemaRef ds:uri="bd38bf57-e6d2-41f2-bece-9c98adfb5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BEC8C9-B5C5-42FD-B9B5-A240559CDD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Zotero</Template>
  <TotalTime>65</TotalTime>
  <Pages>61</Pages>
  <Words>22089</Words>
  <Characters>125909</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Aengus Daly</dc:creator>
  <cp:keywords/>
  <dc:description/>
  <cp:lastModifiedBy>John Fitzgerald</cp:lastModifiedBy>
  <cp:revision>4</cp:revision>
  <cp:lastPrinted>2023-05-01T13:22:00Z</cp:lastPrinted>
  <dcterms:created xsi:type="dcterms:W3CDTF">2023-05-01T15:20:00Z</dcterms:created>
  <dcterms:modified xsi:type="dcterms:W3CDTF">2023-05-02T08:54:00Z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id="ibKt99ZH"/&gt;&lt;style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ContentTypeId">
    <vt:lpwstr>0x010100F758E2AEAB452247A03C41EC2F37EDCC</vt:lpwstr>
  </property>
</Properties>
</file>